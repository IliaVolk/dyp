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5B74" w:rsidRPr="001B0198" w:rsidRDefault="00860515" w:rsidP="00B62F28">
      <w:pPr>
        <w:pStyle w:val="NormalNoIndent"/>
        <w:jc w:val="center"/>
        <w:rPr>
          <w:b/>
        </w:rPr>
      </w:pPr>
      <w:r w:rsidRPr="001B0198">
        <w:rPr>
          <w:b/>
        </w:rPr>
        <w:t>НАЦІОНАЛЬНИЙ ТЕХНІЧНИЙ УНІВЕРСИТЕТ УКРАЇНИ</w:t>
      </w:r>
    </w:p>
    <w:p w:rsidR="008F5B74" w:rsidRPr="001B0198" w:rsidRDefault="00EE7FDF" w:rsidP="00B62F28">
      <w:pPr>
        <w:pStyle w:val="NormalNoIndent"/>
        <w:jc w:val="center"/>
        <w:rPr>
          <w:b/>
        </w:rPr>
      </w:pPr>
      <w:r w:rsidRPr="001B0198">
        <w:rPr>
          <w:b/>
        </w:rPr>
        <w:t>«</w:t>
      </w:r>
      <w:r w:rsidR="00860515" w:rsidRPr="001B0198">
        <w:rPr>
          <w:b/>
        </w:rPr>
        <w:t>КИЇВСЬКИЙ ПОЛІТЕХНІЧНИЙ ІНСТИТУТ</w:t>
      </w:r>
      <w:r w:rsidR="00DC66C1" w:rsidRPr="001B0198">
        <w:rPr>
          <w:b/>
        </w:rPr>
        <w:br/>
      </w:r>
      <w:r w:rsidR="00DC66C1" w:rsidRPr="001B0198">
        <w:rPr>
          <w:b/>
          <w:caps/>
        </w:rPr>
        <w:t>імені Ігоря Сікорського</w:t>
      </w:r>
      <w:r w:rsidRPr="001B0198">
        <w:rPr>
          <w:b/>
        </w:rPr>
        <w:t>»</w:t>
      </w:r>
    </w:p>
    <w:p w:rsidR="00B62F28" w:rsidRPr="001B0198" w:rsidRDefault="00B62F28" w:rsidP="00B62F28">
      <w:pPr>
        <w:pStyle w:val="NormalNoIndent"/>
        <w:jc w:val="center"/>
        <w:rPr>
          <w:b/>
        </w:rPr>
      </w:pPr>
      <w:r w:rsidRPr="001B0198">
        <w:rPr>
          <w:b/>
        </w:rPr>
        <w:t>Факультет прикладної математики</w:t>
      </w:r>
    </w:p>
    <w:p w:rsidR="008F5B74" w:rsidRPr="001B0198" w:rsidRDefault="00F67FFB" w:rsidP="00F67FFB">
      <w:pPr>
        <w:pStyle w:val="NormalNoIndent"/>
        <w:spacing w:after="120"/>
        <w:jc w:val="center"/>
        <w:rPr>
          <w:b/>
        </w:rPr>
      </w:pPr>
      <w:r w:rsidRPr="001B0198">
        <w:rPr>
          <w:b/>
        </w:rPr>
        <w:t>Кафедра прикладної математики</w:t>
      </w:r>
    </w:p>
    <w:p w:rsidR="008F5B74" w:rsidRPr="001B0198" w:rsidRDefault="00B62F28" w:rsidP="00CA475C">
      <w:pPr>
        <w:pStyle w:val="NormalNoIndent"/>
        <w:spacing w:before="120"/>
        <w:ind w:left="5954"/>
        <w:jc w:val="left"/>
      </w:pPr>
      <w:r w:rsidRPr="001B0198">
        <w:t>«До захисту допущено»</w:t>
      </w:r>
    </w:p>
    <w:p w:rsidR="00B62F28" w:rsidRPr="001B0198" w:rsidRDefault="00B62F28" w:rsidP="00CA475C">
      <w:pPr>
        <w:pStyle w:val="NormalNoIndent"/>
        <w:ind w:left="5954"/>
        <w:jc w:val="left"/>
      </w:pPr>
      <w:r w:rsidRPr="001B0198">
        <w:t>Завідувач кафедри</w:t>
      </w:r>
    </w:p>
    <w:p w:rsidR="00B62F28" w:rsidRPr="001B0198" w:rsidRDefault="00B62F28" w:rsidP="00CA475C">
      <w:pPr>
        <w:pStyle w:val="NormalNoIndent"/>
        <w:ind w:left="5954"/>
        <w:jc w:val="left"/>
      </w:pPr>
      <w:r w:rsidRPr="001B0198">
        <w:t>_____________ О. Р. Чертов</w:t>
      </w:r>
    </w:p>
    <w:p w:rsidR="00B62F28" w:rsidRPr="001B0198" w:rsidRDefault="00B62F28" w:rsidP="00CA475C">
      <w:pPr>
        <w:pStyle w:val="NormalNoIndent"/>
        <w:ind w:left="5954" w:right="-427"/>
        <w:jc w:val="left"/>
      </w:pPr>
      <w:r w:rsidRPr="001B0198">
        <w:t>«___» ___</w:t>
      </w:r>
      <w:r w:rsidR="008342AC" w:rsidRPr="001B0198">
        <w:t>__</w:t>
      </w:r>
      <w:r w:rsidR="00DA647A" w:rsidRPr="001B0198">
        <w:t>_</w:t>
      </w:r>
      <w:r w:rsidRPr="001B0198">
        <w:t xml:space="preserve">_________ </w:t>
      </w:r>
      <w:r w:rsidR="00AE5A5D" w:rsidRPr="001B0198">
        <w:t>2018</w:t>
      </w:r>
      <w:r w:rsidRPr="001B0198">
        <w:t xml:space="preserve"> р.</w:t>
      </w:r>
    </w:p>
    <w:p w:rsidR="008F5B74" w:rsidRPr="001B0198" w:rsidRDefault="00F675EC" w:rsidP="00E52EDC">
      <w:pPr>
        <w:pStyle w:val="NormalNoIndent"/>
        <w:spacing w:line="240" w:lineRule="auto"/>
        <w:jc w:val="center"/>
        <w:rPr>
          <w:b/>
          <w:sz w:val="40"/>
          <w:szCs w:val="40"/>
        </w:rPr>
      </w:pPr>
      <w:r w:rsidRPr="001B0198">
        <w:rPr>
          <w:b/>
          <w:sz w:val="40"/>
          <w:szCs w:val="40"/>
        </w:rPr>
        <w:t>Дипломна робота</w:t>
      </w:r>
    </w:p>
    <w:p w:rsidR="00F675EC" w:rsidRPr="001B0198" w:rsidRDefault="00F675EC" w:rsidP="00E52EDC">
      <w:pPr>
        <w:pStyle w:val="NormalNoIndent"/>
        <w:spacing w:before="120" w:after="120" w:line="240" w:lineRule="auto"/>
        <w:jc w:val="center"/>
        <w:rPr>
          <w:b/>
        </w:rPr>
      </w:pPr>
      <w:r w:rsidRPr="001B0198">
        <w:rPr>
          <w:b/>
        </w:rPr>
        <w:t>на здобуття ступеня бакалавра</w:t>
      </w:r>
    </w:p>
    <w:p w:rsidR="00F675EC" w:rsidRPr="001B0198" w:rsidRDefault="00F675EC" w:rsidP="00B62F28">
      <w:pPr>
        <w:pStyle w:val="NormalNoIndent"/>
      </w:pPr>
      <w:r w:rsidRPr="001B0198">
        <w:t xml:space="preserve">з </w:t>
      </w:r>
      <w:r w:rsidR="001736F7" w:rsidRPr="001B0198">
        <w:t>напряму підготовки</w:t>
      </w:r>
      <w:r w:rsidRPr="001B0198">
        <w:t xml:space="preserve"> 6.040301 «Прикладна математика»</w:t>
      </w:r>
    </w:p>
    <w:p w:rsidR="00F675EC" w:rsidRPr="001B0198" w:rsidRDefault="00F675EC" w:rsidP="00E52EDC">
      <w:pPr>
        <w:pStyle w:val="NormalNoIndent"/>
        <w:spacing w:line="240" w:lineRule="auto"/>
      </w:pPr>
      <w:r w:rsidRPr="001B0198">
        <w:t xml:space="preserve">на тему: </w:t>
      </w:r>
      <w:r w:rsidR="00AE5A5D" w:rsidRPr="001B0198">
        <w:t>Автоматизована система пошуку дублікатів зображень</w:t>
      </w:r>
    </w:p>
    <w:p w:rsidR="0049117A" w:rsidRPr="001B0198" w:rsidRDefault="0049117A" w:rsidP="001512A8">
      <w:pPr>
        <w:pStyle w:val="NormalNoIndent"/>
      </w:pPr>
    </w:p>
    <w:p w:rsidR="00424E48" w:rsidRPr="001B0198" w:rsidRDefault="00424E48" w:rsidP="00B62F28">
      <w:pPr>
        <w:pStyle w:val="NormalNoIndent"/>
      </w:pPr>
      <w:r w:rsidRPr="001B0198">
        <w:t>Викона</w:t>
      </w:r>
      <w:r w:rsidR="00AE5A5D" w:rsidRPr="001B0198">
        <w:t>в</w:t>
      </w:r>
      <w:r w:rsidRPr="001B0198">
        <w:t xml:space="preserve">: </w:t>
      </w:r>
      <w:r w:rsidR="00AE5A5D" w:rsidRPr="001B0198">
        <w:t>студент IV курсу, групи КМ-42</w:t>
      </w:r>
    </w:p>
    <w:tbl>
      <w:tblPr>
        <w:tblW w:w="9889" w:type="dxa"/>
        <w:tblLook w:val="04A0" w:firstRow="1" w:lastRow="0" w:firstColumn="1" w:lastColumn="0" w:noHBand="0" w:noVBand="1"/>
      </w:tblPr>
      <w:tblGrid>
        <w:gridCol w:w="2660"/>
        <w:gridCol w:w="4678"/>
        <w:gridCol w:w="2551"/>
      </w:tblGrid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</w:p>
        </w:tc>
        <w:tc>
          <w:tcPr>
            <w:tcW w:w="4678" w:type="dxa"/>
            <w:shd w:val="clear" w:color="auto" w:fill="auto"/>
          </w:tcPr>
          <w:p w:rsidR="00550E29" w:rsidRPr="001B0198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 xml:space="preserve">Волк Ілля Михайлович 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8925D2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Керівник</w:t>
            </w:r>
          </w:p>
        </w:tc>
        <w:tc>
          <w:tcPr>
            <w:tcW w:w="4678" w:type="dxa"/>
            <w:shd w:val="clear" w:color="auto" w:fill="auto"/>
          </w:tcPr>
          <w:p w:rsidR="00AE5A5D" w:rsidRPr="001B0198" w:rsidRDefault="00AE5A5D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асистент</w:t>
            </w:r>
          </w:p>
          <w:p w:rsidR="00550E29" w:rsidRPr="001B0198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Дрозденко О. М.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AE5A5D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Консультант зі спеціальних питань</w:t>
            </w:r>
          </w:p>
        </w:tc>
        <w:tc>
          <w:tcPr>
            <w:tcW w:w="4678" w:type="dxa"/>
            <w:shd w:val="clear" w:color="auto" w:fill="auto"/>
          </w:tcPr>
          <w:p w:rsidR="00AE5A5D" w:rsidRPr="001B0198" w:rsidRDefault="00550E29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старший</w:t>
            </w:r>
            <w:r w:rsidR="00AE5A5D" w:rsidRPr="001B0198">
              <w:t xml:space="preserve"> викладач</w:t>
            </w:r>
          </w:p>
          <w:p w:rsidR="00550E29" w:rsidRPr="001B0198" w:rsidRDefault="00AE5A5D" w:rsidP="00AE5A5D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Мальчиков В.В.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Консультант із нормоконтролю</w:t>
            </w:r>
          </w:p>
        </w:tc>
        <w:tc>
          <w:tcPr>
            <w:tcW w:w="4678" w:type="dxa"/>
            <w:shd w:val="clear" w:color="auto" w:fill="auto"/>
          </w:tcPr>
          <w:p w:rsidR="00550E29" w:rsidRPr="001B0198" w:rsidRDefault="00550E29" w:rsidP="00FB6E3A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старший викладач Мальчиков В. В.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  <w:tr w:rsidR="00550E29" w:rsidRPr="001B0198" w:rsidTr="00550E29">
        <w:tc>
          <w:tcPr>
            <w:tcW w:w="2660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left"/>
            </w:pPr>
            <w:r w:rsidRPr="001B0198">
              <w:t>Рецензент</w:t>
            </w:r>
          </w:p>
        </w:tc>
        <w:tc>
          <w:tcPr>
            <w:tcW w:w="4678" w:type="dxa"/>
            <w:shd w:val="clear" w:color="auto" w:fill="auto"/>
          </w:tcPr>
          <w:p w:rsidR="007B54BD" w:rsidRDefault="007B54BD" w:rsidP="007B54BD">
            <w:pPr>
              <w:pStyle w:val="NormalNoIndent"/>
              <w:tabs>
                <w:tab w:val="left" w:pos="3366"/>
              </w:tabs>
              <w:jc w:val="left"/>
            </w:pPr>
            <w:r>
              <w:t>к-т</w:t>
            </w:r>
            <w:r w:rsidR="00550E29" w:rsidRPr="001B0198">
              <w:t xml:space="preserve"> техн. наук, </w:t>
            </w:r>
            <w:r w:rsidR="000203CC">
              <w:t>доцент</w:t>
            </w:r>
          </w:p>
          <w:p w:rsidR="00550E29" w:rsidRPr="001B0198" w:rsidRDefault="007B54BD" w:rsidP="007B54BD">
            <w:pPr>
              <w:pStyle w:val="NormalNoIndent"/>
              <w:tabs>
                <w:tab w:val="left" w:pos="3366"/>
              </w:tabs>
              <w:jc w:val="left"/>
            </w:pPr>
            <w:r>
              <w:t>Сапсай  Т. Г</w:t>
            </w:r>
            <w:r w:rsidR="00550E29" w:rsidRPr="001B0198">
              <w:t>.</w:t>
            </w:r>
          </w:p>
        </w:tc>
        <w:tc>
          <w:tcPr>
            <w:tcW w:w="2551" w:type="dxa"/>
            <w:shd w:val="clear" w:color="auto" w:fill="auto"/>
          </w:tcPr>
          <w:p w:rsidR="00550E29" w:rsidRPr="001B0198" w:rsidRDefault="00550E29" w:rsidP="000B129F">
            <w:pPr>
              <w:pStyle w:val="NormalNoIndent"/>
              <w:tabs>
                <w:tab w:val="left" w:pos="3366"/>
              </w:tabs>
              <w:jc w:val="right"/>
            </w:pPr>
            <w:r w:rsidRPr="001B0198">
              <w:t>_______________</w:t>
            </w:r>
          </w:p>
        </w:tc>
      </w:tr>
    </w:tbl>
    <w:p w:rsidR="0049117A" w:rsidRPr="001B0198" w:rsidRDefault="0049117A" w:rsidP="00424E48">
      <w:pPr>
        <w:pStyle w:val="NormalNoIndent"/>
        <w:tabs>
          <w:tab w:val="left" w:pos="3366"/>
        </w:tabs>
      </w:pPr>
      <w:bookmarkStart w:id="0" w:name="_GoBack"/>
      <w:bookmarkEnd w:id="0"/>
    </w:p>
    <w:p w:rsidR="00834139" w:rsidRPr="001B0198" w:rsidRDefault="00834139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 w:rsidRPr="001B0198">
        <w:t xml:space="preserve">Засвідчую, що </w:t>
      </w:r>
      <w:r w:rsidR="001512A8" w:rsidRPr="001B0198">
        <w:t>в</w:t>
      </w:r>
      <w:r w:rsidRPr="001B0198">
        <w:t xml:space="preserve"> цій дипломній роботі немає запозичень </w:t>
      </w:r>
      <w:r w:rsidR="001512A8" w:rsidRPr="001B0198">
        <w:t>і</w:t>
      </w:r>
      <w:r w:rsidRPr="001B0198">
        <w:t>з праць інших авторів без відповідних посилань.</w:t>
      </w:r>
    </w:p>
    <w:p w:rsidR="00834139" w:rsidRPr="001B0198" w:rsidRDefault="00AE5A5D" w:rsidP="00CA475C">
      <w:pPr>
        <w:pStyle w:val="NormalNoIndent"/>
        <w:tabs>
          <w:tab w:val="left" w:pos="3366"/>
        </w:tabs>
        <w:spacing w:line="240" w:lineRule="auto"/>
        <w:ind w:left="4962"/>
        <w:jc w:val="left"/>
      </w:pPr>
      <w:r w:rsidRPr="001B0198">
        <w:t xml:space="preserve">Волк І.М. </w:t>
      </w:r>
      <w:r w:rsidR="00834139" w:rsidRPr="001B0198">
        <w:t xml:space="preserve"> ____________</w:t>
      </w:r>
    </w:p>
    <w:p w:rsidR="00F83800" w:rsidRPr="001B0198" w:rsidRDefault="00F83800" w:rsidP="00B62F28">
      <w:pPr>
        <w:pStyle w:val="NormalNoIndent"/>
      </w:pPr>
    </w:p>
    <w:p w:rsidR="00A86DE2" w:rsidRPr="001B0198" w:rsidRDefault="008F5B74" w:rsidP="002E132C">
      <w:pPr>
        <w:pStyle w:val="NormalNoIndent"/>
        <w:jc w:val="center"/>
        <w:rPr>
          <w:b/>
        </w:rPr>
      </w:pPr>
      <w:r w:rsidRPr="001B0198">
        <w:t>Київ</w:t>
      </w:r>
      <w:r w:rsidR="0049117A" w:rsidRPr="001B0198">
        <w:t xml:space="preserve"> —</w:t>
      </w:r>
      <w:r w:rsidRPr="001B0198">
        <w:t xml:space="preserve"> 201</w:t>
      </w:r>
      <w:r w:rsidR="00AE5A5D" w:rsidRPr="001B0198">
        <w:t>8</w:t>
      </w:r>
      <w:r w:rsidR="006F37EB" w:rsidRPr="001B0198">
        <w:br w:type="page"/>
      </w:r>
      <w:bookmarkStart w:id="1" w:name="_Toc436262487"/>
      <w:r w:rsidR="0083033D" w:rsidRPr="001B0198">
        <w:rPr>
          <w:b/>
        </w:rPr>
        <w:lastRenderedPageBreak/>
        <w:t xml:space="preserve">Національний технічний університет </w:t>
      </w:r>
      <w:r w:rsidR="00611813" w:rsidRPr="001B0198">
        <w:rPr>
          <w:b/>
        </w:rPr>
        <w:t>У</w:t>
      </w:r>
      <w:r w:rsidR="0083033D" w:rsidRPr="001B0198">
        <w:rPr>
          <w:b/>
        </w:rPr>
        <w:t>країни</w:t>
      </w:r>
    </w:p>
    <w:p w:rsidR="00A86DE2" w:rsidRPr="001B0198" w:rsidRDefault="0083033D" w:rsidP="002E132C">
      <w:pPr>
        <w:pStyle w:val="NormalNoIndent"/>
        <w:jc w:val="center"/>
        <w:rPr>
          <w:b/>
        </w:rPr>
      </w:pPr>
      <w:r w:rsidRPr="001B0198">
        <w:rPr>
          <w:b/>
        </w:rPr>
        <w:t>«Київський політехнічний інститут</w:t>
      </w:r>
      <w:r w:rsidR="00DC66C1" w:rsidRPr="001B0198">
        <w:rPr>
          <w:b/>
        </w:rPr>
        <w:br/>
        <w:t>імені Ігоря Сікорського</w:t>
      </w:r>
      <w:r w:rsidRPr="001B0198">
        <w:rPr>
          <w:b/>
        </w:rPr>
        <w:t>»</w:t>
      </w:r>
    </w:p>
    <w:p w:rsidR="00A86DE2" w:rsidRPr="001B0198" w:rsidRDefault="00A86DE2" w:rsidP="002E132C">
      <w:pPr>
        <w:pStyle w:val="NormalNoIndent"/>
        <w:jc w:val="left"/>
      </w:pPr>
      <w:r w:rsidRPr="001B0198">
        <w:t>Факультет прикладної математики</w:t>
      </w:r>
    </w:p>
    <w:p w:rsidR="00A86DE2" w:rsidRPr="001B0198" w:rsidRDefault="00A86DE2" w:rsidP="002E132C">
      <w:pPr>
        <w:pStyle w:val="NormalNoIndent"/>
        <w:jc w:val="left"/>
      </w:pPr>
      <w:r w:rsidRPr="001B0198">
        <w:t>Кафедра прикладної математики</w:t>
      </w:r>
    </w:p>
    <w:p w:rsidR="0083033D" w:rsidRPr="001B0198" w:rsidRDefault="0083033D" w:rsidP="002E132C">
      <w:pPr>
        <w:pStyle w:val="NormalNoIndent"/>
        <w:jc w:val="left"/>
      </w:pPr>
      <w:r w:rsidRPr="001B0198">
        <w:t>Рівень вищої освіти — перший (бакалаврський)</w:t>
      </w:r>
    </w:p>
    <w:p w:rsidR="0083033D" w:rsidRPr="001B0198" w:rsidRDefault="001736F7" w:rsidP="002E132C">
      <w:pPr>
        <w:pStyle w:val="NormalNoIndent"/>
        <w:jc w:val="left"/>
      </w:pPr>
      <w:r w:rsidRPr="001B0198">
        <w:t>Напрям підготовки</w:t>
      </w:r>
      <w:r w:rsidR="0083033D" w:rsidRPr="001B0198">
        <w:t xml:space="preserve"> 6.040301 «Прикладна математика»</w:t>
      </w:r>
    </w:p>
    <w:p w:rsidR="00A86DE2" w:rsidRPr="001B0198" w:rsidRDefault="0083033D" w:rsidP="00D67F68">
      <w:pPr>
        <w:pStyle w:val="NormalNoIndent"/>
        <w:ind w:left="5812"/>
        <w:jc w:val="left"/>
      </w:pPr>
      <w:r w:rsidRPr="001B0198">
        <w:t>ЗАТВЕРДЖУЮ</w:t>
      </w:r>
    </w:p>
    <w:p w:rsidR="00A86DE2" w:rsidRPr="001B0198" w:rsidRDefault="00A86DE2" w:rsidP="00D67F68">
      <w:pPr>
        <w:pStyle w:val="NormalNoIndent"/>
        <w:ind w:left="5812"/>
        <w:jc w:val="left"/>
      </w:pPr>
      <w:r w:rsidRPr="001B0198">
        <w:t>Завідувач кафедри</w:t>
      </w:r>
    </w:p>
    <w:p w:rsidR="00A86DE2" w:rsidRPr="001B0198" w:rsidRDefault="00A86DE2" w:rsidP="00D67F68">
      <w:pPr>
        <w:pStyle w:val="NormalNoIndent"/>
        <w:ind w:left="5812"/>
        <w:jc w:val="left"/>
      </w:pPr>
      <w:r w:rsidRPr="001B0198">
        <w:t>_____________ О. Р. Чертов</w:t>
      </w:r>
    </w:p>
    <w:p w:rsidR="00A86DE2" w:rsidRPr="001B0198" w:rsidRDefault="00A86DE2" w:rsidP="00D67F68">
      <w:pPr>
        <w:pStyle w:val="NormalNoIndent"/>
        <w:ind w:left="5812" w:right="-427"/>
        <w:jc w:val="left"/>
      </w:pPr>
      <w:r w:rsidRPr="001B0198">
        <w:t xml:space="preserve">«___» ______________ </w:t>
      </w:r>
      <w:r w:rsidR="00AE5A5D" w:rsidRPr="001B0198">
        <w:t>2018</w:t>
      </w:r>
      <w:r w:rsidRPr="001B0198">
        <w:t xml:space="preserve"> р.</w:t>
      </w:r>
    </w:p>
    <w:p w:rsidR="00A86DE2" w:rsidRPr="001B0198" w:rsidRDefault="00A86DE2" w:rsidP="00A86DE2">
      <w:pPr>
        <w:pStyle w:val="NormalNoIndent"/>
        <w:spacing w:line="240" w:lineRule="auto"/>
      </w:pPr>
    </w:p>
    <w:p w:rsidR="00A86DE2" w:rsidRPr="001B0198" w:rsidRDefault="0083033D" w:rsidP="00A86DE2">
      <w:pPr>
        <w:pStyle w:val="NormalNoIndent"/>
        <w:spacing w:line="240" w:lineRule="auto"/>
        <w:jc w:val="center"/>
        <w:rPr>
          <w:b/>
        </w:rPr>
      </w:pPr>
      <w:r w:rsidRPr="001B0198">
        <w:rPr>
          <w:b/>
        </w:rPr>
        <w:t>ЗАВДАННЯ</w:t>
      </w:r>
    </w:p>
    <w:p w:rsidR="00A86DE2" w:rsidRPr="001B0198" w:rsidRDefault="00A86DE2" w:rsidP="00A86DE2">
      <w:pPr>
        <w:pStyle w:val="NormalNoIndent"/>
        <w:spacing w:before="120" w:after="120" w:line="240" w:lineRule="auto"/>
        <w:jc w:val="center"/>
        <w:rPr>
          <w:b/>
        </w:rPr>
      </w:pPr>
      <w:r w:rsidRPr="001B0198">
        <w:rPr>
          <w:b/>
        </w:rPr>
        <w:t xml:space="preserve">на </w:t>
      </w:r>
      <w:r w:rsidR="0083033D" w:rsidRPr="001B0198">
        <w:rPr>
          <w:b/>
        </w:rPr>
        <w:t>дипломну роботу студен</w:t>
      </w:r>
      <w:r w:rsidR="00823AF9">
        <w:rPr>
          <w:b/>
        </w:rPr>
        <w:t>ту</w:t>
      </w:r>
    </w:p>
    <w:p w:rsidR="0083033D" w:rsidRPr="001B0198" w:rsidRDefault="00823AF9" w:rsidP="00A86DE2">
      <w:pPr>
        <w:pStyle w:val="NormalNoIndent"/>
        <w:spacing w:before="120" w:after="120" w:line="240" w:lineRule="auto"/>
        <w:jc w:val="center"/>
      </w:pPr>
      <w:r>
        <w:t>Волку Іллі Ми</w:t>
      </w:r>
      <w:r w:rsidR="00AE5A5D" w:rsidRPr="001B0198">
        <w:t>хайловичу</w:t>
      </w:r>
    </w:p>
    <w:p w:rsidR="00A86DE2" w:rsidRPr="001B0198" w:rsidRDefault="0083033D" w:rsidP="0083033D">
      <w:pPr>
        <w:pStyle w:val="NormalNoIndent"/>
      </w:pPr>
      <w:r w:rsidRPr="001B0198">
        <w:t>1. Тема роботи: «</w:t>
      </w:r>
      <w:r w:rsidR="00AE5A5D" w:rsidRPr="001B0198">
        <w:t>Автоматизована система пошуку дублікатів зображень</w:t>
      </w:r>
      <w:r w:rsidRPr="001B0198">
        <w:t>»,</w:t>
      </w:r>
    </w:p>
    <w:p w:rsidR="00A86DE2" w:rsidRPr="001B0198" w:rsidRDefault="0083033D" w:rsidP="00A86DE2">
      <w:pPr>
        <w:pStyle w:val="NormalNoIndent"/>
      </w:pPr>
      <w:r w:rsidRPr="001B0198">
        <w:t xml:space="preserve">керівник роботи </w:t>
      </w:r>
      <w:r w:rsidR="00AE5A5D" w:rsidRPr="001B0198">
        <w:t>Дрозденко Олександр Миколайович, асистент</w:t>
      </w:r>
      <w:r w:rsidRPr="001B0198">
        <w:t>,</w:t>
      </w:r>
    </w:p>
    <w:p w:rsidR="0083033D" w:rsidRPr="001B0198" w:rsidRDefault="0083033D" w:rsidP="00A86DE2">
      <w:pPr>
        <w:pStyle w:val="NormalNoIndent"/>
      </w:pPr>
      <w:r w:rsidRPr="001B0198">
        <w:t xml:space="preserve">затверджені наказом по університету від </w:t>
      </w:r>
      <w:r w:rsidR="00AE5A5D" w:rsidRPr="009860FB">
        <w:t>«06» квітня 2018 р. № 1108</w:t>
      </w:r>
      <w:r w:rsidRPr="009860FB">
        <w:t>-С</w:t>
      </w:r>
      <w:r w:rsidR="00B07E1A" w:rsidRPr="009860FB">
        <w:t>.</w:t>
      </w:r>
    </w:p>
    <w:p w:rsidR="00890FE2" w:rsidRPr="001B0198" w:rsidRDefault="00890FE2" w:rsidP="00A86DE2">
      <w:pPr>
        <w:pStyle w:val="NormalNoIndent"/>
      </w:pPr>
      <w:r w:rsidRPr="001B0198">
        <w:t>2. Те</w:t>
      </w:r>
      <w:r w:rsidR="001B035F">
        <w:t>рмін подання студентом</w:t>
      </w:r>
      <w:r w:rsidRPr="001B0198">
        <w:t xml:space="preserve"> роботи: </w:t>
      </w:r>
      <w:r w:rsidR="001B035F" w:rsidRPr="001B035F">
        <w:t>«19</w:t>
      </w:r>
      <w:r w:rsidR="00AE5A5D" w:rsidRPr="001B035F">
        <w:t>» червня 2018</w:t>
      </w:r>
      <w:r w:rsidRPr="001B035F">
        <w:t xml:space="preserve"> р.</w:t>
      </w:r>
    </w:p>
    <w:p w:rsidR="00890FE2" w:rsidRPr="001B0198" w:rsidRDefault="00890FE2" w:rsidP="00A86DE2">
      <w:pPr>
        <w:pStyle w:val="NormalNoIndent"/>
      </w:pPr>
      <w:r w:rsidRPr="001B0198">
        <w:t xml:space="preserve">3. Вихідні дані до роботи: </w:t>
      </w:r>
      <w:r w:rsidR="00BE7E3A" w:rsidRPr="00326AE2">
        <w:t xml:space="preserve">розроблювана система повинна працювати з </w:t>
      </w:r>
      <w:r w:rsidR="00326AE2">
        <w:t>зображеннями, до яких застосовані фільтри та афінні перетворення</w:t>
      </w:r>
      <w:r w:rsidRPr="001B0198">
        <w:t>.</w:t>
      </w:r>
    </w:p>
    <w:p w:rsidR="00890FE2" w:rsidRPr="001B0198" w:rsidRDefault="00890FE2" w:rsidP="00A86DE2">
      <w:pPr>
        <w:pStyle w:val="NormalNoIndent"/>
      </w:pPr>
      <w:r w:rsidRPr="001B0198">
        <w:t xml:space="preserve">4. Зміст роботи: </w:t>
      </w:r>
      <w:r w:rsidRPr="00D3078D">
        <w:t>виконати аналіз існуючих методів розв</w:t>
      </w:r>
      <w:r w:rsidR="008E3AB1" w:rsidRPr="00D3078D">
        <w:t>’</w:t>
      </w:r>
      <w:r w:rsidRPr="00D3078D">
        <w:t xml:space="preserve">язання задачі, вибрати метод </w:t>
      </w:r>
      <w:r w:rsidR="00D3078D" w:rsidRPr="00D3078D">
        <w:t>пошуку дублікатів зображень</w:t>
      </w:r>
      <w:r w:rsidRPr="00D3078D">
        <w:t xml:space="preserve">, спроектувати автоматизовану систему </w:t>
      </w:r>
      <w:r w:rsidR="00D3078D" w:rsidRPr="00D3078D">
        <w:t>пошуку схожих зображень</w:t>
      </w:r>
      <w:r w:rsidRPr="00D3078D">
        <w:t>, здійснити програмну реалізацію розробленої системи, провести тестування розробленої системи.</w:t>
      </w:r>
    </w:p>
    <w:p w:rsidR="00890FE2" w:rsidRPr="001B0198" w:rsidRDefault="00890FE2" w:rsidP="00A86DE2">
      <w:pPr>
        <w:pStyle w:val="NormalNoIndent"/>
      </w:pPr>
      <w:r w:rsidRPr="001B0198">
        <w:t>5. Перелік ілюстративного матеріалу:</w:t>
      </w:r>
      <w:r w:rsidR="00D3078D">
        <w:t xml:space="preserve"> таблиці порівняння, послідовності виконання кроків методу, знімки екранних форм.</w:t>
      </w:r>
      <w:r w:rsidRPr="001B0198">
        <w:t xml:space="preserve"> </w:t>
      </w:r>
    </w:p>
    <w:p w:rsidR="00D67F68" w:rsidRPr="001B0198" w:rsidRDefault="00D67F68" w:rsidP="00A86DE2">
      <w:pPr>
        <w:pStyle w:val="NormalNoIndent"/>
        <w:rPr>
          <w:lang w:val="en-US"/>
        </w:rPr>
      </w:pPr>
    </w:p>
    <w:p w:rsidR="00D67F68" w:rsidRDefault="00D67F68" w:rsidP="00A86DE2">
      <w:pPr>
        <w:pStyle w:val="NormalNoIndent"/>
        <w:rPr>
          <w:lang w:val="en-US"/>
        </w:rPr>
      </w:pPr>
    </w:p>
    <w:p w:rsidR="00D3078D" w:rsidRPr="001B0198" w:rsidRDefault="00D3078D" w:rsidP="00D3078D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BB372D" w:rsidRPr="001B0198" w:rsidRDefault="00BB372D" w:rsidP="00BB372D">
      <w:pPr>
        <w:pStyle w:val="NormalNoIndent"/>
      </w:pPr>
      <w:r w:rsidRPr="00D3078D">
        <w:lastRenderedPageBreak/>
        <w:t>6. Консультанти розділів роботи:</w:t>
      </w:r>
    </w:p>
    <w:tbl>
      <w:tblPr>
        <w:tblW w:w="10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8"/>
        <w:gridCol w:w="3457"/>
        <w:gridCol w:w="1727"/>
        <w:gridCol w:w="1728"/>
      </w:tblGrid>
      <w:tr w:rsidR="00D3078D" w:rsidRPr="00D3078D" w:rsidTr="00D3078D">
        <w:trPr>
          <w:jc w:val="center"/>
        </w:trPr>
        <w:tc>
          <w:tcPr>
            <w:tcW w:w="3228" w:type="dxa"/>
            <w:vMerge w:val="restart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Розділ</w:t>
            </w:r>
          </w:p>
        </w:tc>
        <w:tc>
          <w:tcPr>
            <w:tcW w:w="3457" w:type="dxa"/>
            <w:vMerge w:val="restart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Прізвище, ініціали та посада консультанта</w:t>
            </w:r>
          </w:p>
        </w:tc>
        <w:tc>
          <w:tcPr>
            <w:tcW w:w="3455" w:type="dxa"/>
            <w:gridSpan w:val="2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Підпис, дата</w:t>
            </w:r>
          </w:p>
        </w:tc>
      </w:tr>
      <w:tr w:rsidR="00D3078D" w:rsidRPr="00D3078D" w:rsidTr="00D3078D">
        <w:trPr>
          <w:jc w:val="center"/>
        </w:trPr>
        <w:tc>
          <w:tcPr>
            <w:tcW w:w="3228" w:type="dxa"/>
            <w:vMerge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3457" w:type="dxa"/>
            <w:vMerge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</w:p>
        </w:tc>
        <w:tc>
          <w:tcPr>
            <w:tcW w:w="1727" w:type="dxa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завдання</w:t>
            </w:r>
            <w:r w:rsidR="00E82CC0" w:rsidRPr="00D3078D">
              <w:rPr>
                <w:sz w:val="24"/>
                <w:szCs w:val="24"/>
              </w:rPr>
              <w:br/>
            </w:r>
            <w:r w:rsidRPr="00D3078D">
              <w:rPr>
                <w:sz w:val="24"/>
                <w:szCs w:val="24"/>
              </w:rPr>
              <w:t>видав</w:t>
            </w:r>
          </w:p>
        </w:tc>
        <w:tc>
          <w:tcPr>
            <w:tcW w:w="1728" w:type="dxa"/>
            <w:shd w:val="clear" w:color="auto" w:fill="auto"/>
            <w:vAlign w:val="center"/>
          </w:tcPr>
          <w:p w:rsidR="00E3524B" w:rsidRPr="00D3078D" w:rsidRDefault="00E3524B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завдання прийняв</w:t>
            </w:r>
          </w:p>
        </w:tc>
      </w:tr>
      <w:tr w:rsidR="00D3078D" w:rsidRPr="001B0198" w:rsidTr="00D3078D">
        <w:trPr>
          <w:jc w:val="center"/>
        </w:trPr>
        <w:tc>
          <w:tcPr>
            <w:tcW w:w="3228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Розділ 3. Математичне забезпечення</w:t>
            </w:r>
          </w:p>
        </w:tc>
        <w:tc>
          <w:tcPr>
            <w:tcW w:w="3457" w:type="dxa"/>
            <w:shd w:val="clear" w:color="auto" w:fill="auto"/>
          </w:tcPr>
          <w:p w:rsidR="00E3524B" w:rsidRPr="00D3078D" w:rsidRDefault="00D3078D" w:rsidP="00484BC4">
            <w:pPr>
              <w:pStyle w:val="NormalNoIndent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Мальчиков В.В.</w:t>
            </w:r>
            <w:r w:rsidR="00E3524B" w:rsidRPr="00D3078D">
              <w:rPr>
                <w:sz w:val="24"/>
                <w:szCs w:val="24"/>
              </w:rPr>
              <w:t xml:space="preserve"> ст</w:t>
            </w:r>
            <w:r w:rsidR="00FB6E3A" w:rsidRPr="00D3078D">
              <w:rPr>
                <w:sz w:val="24"/>
                <w:szCs w:val="24"/>
              </w:rPr>
              <w:t>арший</w:t>
            </w:r>
            <w:r w:rsidR="00484BC4" w:rsidRPr="00D3078D">
              <w:rPr>
                <w:sz w:val="24"/>
                <w:szCs w:val="24"/>
                <w:lang w:val="en-US"/>
              </w:rPr>
              <w:t> </w:t>
            </w:r>
            <w:r w:rsidR="00E3524B" w:rsidRPr="00D3078D">
              <w:rPr>
                <w:sz w:val="24"/>
                <w:szCs w:val="24"/>
              </w:rPr>
              <w:t>викладач</w:t>
            </w:r>
          </w:p>
        </w:tc>
        <w:tc>
          <w:tcPr>
            <w:tcW w:w="1727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  <w:tc>
          <w:tcPr>
            <w:tcW w:w="1728" w:type="dxa"/>
            <w:shd w:val="clear" w:color="auto" w:fill="auto"/>
          </w:tcPr>
          <w:p w:rsidR="00E3524B" w:rsidRPr="00D3078D" w:rsidRDefault="00E3524B" w:rsidP="000F6C7F">
            <w:pPr>
              <w:pStyle w:val="NormalNoIndent"/>
              <w:rPr>
                <w:sz w:val="24"/>
                <w:szCs w:val="24"/>
              </w:rPr>
            </w:pPr>
          </w:p>
        </w:tc>
      </w:tr>
    </w:tbl>
    <w:p w:rsidR="008B2D6F" w:rsidRPr="00D3078D" w:rsidRDefault="008B2D6F" w:rsidP="00B21798">
      <w:pPr>
        <w:pStyle w:val="NormalNoIndent"/>
        <w:spacing w:before="120"/>
      </w:pPr>
      <w:r w:rsidRPr="00D3078D">
        <w:t xml:space="preserve">7. Дата видачі завдання: </w:t>
      </w:r>
      <w:r w:rsidR="00D3078D" w:rsidRPr="00D3078D">
        <w:t>«19</w:t>
      </w:r>
      <w:r w:rsidRPr="00D3078D">
        <w:t xml:space="preserve">» </w:t>
      </w:r>
      <w:r w:rsidR="00D3078D" w:rsidRPr="00D3078D">
        <w:t>лютого 2018</w:t>
      </w:r>
      <w:r w:rsidRPr="00D3078D">
        <w:t xml:space="preserve"> р.</w:t>
      </w:r>
    </w:p>
    <w:p w:rsidR="00890FE2" w:rsidRPr="00D3078D" w:rsidRDefault="00890FE2" w:rsidP="00A86DE2">
      <w:pPr>
        <w:pStyle w:val="NormalNoIndent"/>
      </w:pPr>
    </w:p>
    <w:p w:rsidR="000C63C3" w:rsidRPr="00D3078D" w:rsidRDefault="000C63C3" w:rsidP="000C63C3">
      <w:pPr>
        <w:pStyle w:val="NormalNoIndent"/>
        <w:jc w:val="center"/>
      </w:pPr>
      <w:r w:rsidRPr="00D3078D">
        <w:t>Календарний план</w:t>
      </w:r>
    </w:p>
    <w:tbl>
      <w:tblPr>
        <w:tblW w:w="101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00"/>
        <w:tblLook w:val="04A0" w:firstRow="1" w:lastRow="0" w:firstColumn="1" w:lastColumn="0" w:noHBand="0" w:noVBand="1"/>
      </w:tblPr>
      <w:tblGrid>
        <w:gridCol w:w="993"/>
        <w:gridCol w:w="4819"/>
        <w:gridCol w:w="2126"/>
        <w:gridCol w:w="2204"/>
      </w:tblGrid>
      <w:tr w:rsidR="005550B4" w:rsidRPr="00D3078D" w:rsidTr="00C70156">
        <w:trPr>
          <w:tblHeader/>
          <w:jc w:val="center"/>
        </w:trPr>
        <w:tc>
          <w:tcPr>
            <w:tcW w:w="993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№ з/п</w:t>
            </w:r>
          </w:p>
        </w:tc>
        <w:tc>
          <w:tcPr>
            <w:tcW w:w="4819" w:type="dxa"/>
            <w:shd w:val="clear" w:color="auto" w:fill="auto"/>
            <w:vAlign w:val="center"/>
          </w:tcPr>
          <w:p w:rsidR="000C63C3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Назва етапів виконання</w:t>
            </w:r>
            <w:r w:rsidRPr="00D3078D">
              <w:rPr>
                <w:sz w:val="24"/>
                <w:szCs w:val="24"/>
              </w:rPr>
              <w:br/>
            </w:r>
            <w:r w:rsidR="000C63C3" w:rsidRPr="00D3078D">
              <w:rPr>
                <w:sz w:val="24"/>
                <w:szCs w:val="24"/>
              </w:rPr>
              <w:t>дипломної роботи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Термін виконання етапів роботи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Примітка</w:t>
            </w: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0C63C3" w:rsidRPr="00D3078D" w:rsidRDefault="000C63C3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</w:t>
            </w:r>
          </w:p>
        </w:tc>
        <w:tc>
          <w:tcPr>
            <w:tcW w:w="4819" w:type="dxa"/>
            <w:shd w:val="clear" w:color="auto" w:fill="auto"/>
          </w:tcPr>
          <w:p w:rsidR="000C63C3" w:rsidRPr="00D3078D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Огляд літератури за тематикою та збір даних</w:t>
            </w:r>
          </w:p>
        </w:tc>
        <w:tc>
          <w:tcPr>
            <w:tcW w:w="2126" w:type="dxa"/>
            <w:shd w:val="clear" w:color="auto" w:fill="auto"/>
          </w:tcPr>
          <w:p w:rsidR="000C63C3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12.11.2018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0C63C3" w:rsidRPr="00D3078D" w:rsidRDefault="000C63C3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2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Проведення порівняльного аналізу математичних методів розпізнавання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</w:pPr>
            <w:r>
              <w:rPr>
                <w:sz w:val="24"/>
                <w:szCs w:val="24"/>
              </w:rPr>
              <w:t>14.12.2018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3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Проведення порівняльного аналізу математичних методів </w:t>
            </w:r>
            <w:r w:rsidR="00D3078D">
              <w:rPr>
                <w:sz w:val="24"/>
                <w:szCs w:val="24"/>
              </w:rPr>
              <w:t>визначення схожості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</w:pPr>
            <w:r w:rsidRPr="00D3078D">
              <w:rPr>
                <w:sz w:val="24"/>
                <w:szCs w:val="24"/>
              </w:rPr>
              <w:t>2</w:t>
            </w:r>
            <w:r w:rsidR="00D3078D">
              <w:rPr>
                <w:sz w:val="24"/>
                <w:szCs w:val="24"/>
              </w:rPr>
              <w:t>4.12.2018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4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першого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01.02.2018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5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Розроблення математичного забезпечення для </w:t>
            </w:r>
            <w:r w:rsidR="00D3078D">
              <w:rPr>
                <w:sz w:val="24"/>
                <w:szCs w:val="24"/>
              </w:rPr>
              <w:t>визначення схожості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0</w:t>
            </w:r>
            <w:r w:rsidR="00D3078D">
              <w:rPr>
                <w:sz w:val="24"/>
                <w:szCs w:val="24"/>
              </w:rPr>
              <w:t>1.03.2018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6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</w:pPr>
            <w:r w:rsidRPr="00D3078D">
              <w:rPr>
                <w:sz w:val="24"/>
                <w:szCs w:val="24"/>
              </w:rPr>
              <w:t>Підготовка матеріалів другого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15.03.2018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7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третього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05.04.2018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8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D3078D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 xml:space="preserve">Розроблення програмного забезпечення для </w:t>
            </w:r>
            <w:r w:rsidR="00D3078D">
              <w:rPr>
                <w:sz w:val="24"/>
                <w:szCs w:val="24"/>
              </w:rPr>
              <w:t>пошуку схожих зображень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</w:t>
            </w:r>
            <w:r w:rsidR="00D3078D">
              <w:rPr>
                <w:sz w:val="24"/>
                <w:szCs w:val="24"/>
              </w:rPr>
              <w:t>5.04.2018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D3078D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9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Підготовка матеріалів четвертого розділу роботи</w:t>
            </w:r>
          </w:p>
        </w:tc>
        <w:tc>
          <w:tcPr>
            <w:tcW w:w="2126" w:type="dxa"/>
            <w:shd w:val="clear" w:color="auto" w:fill="auto"/>
          </w:tcPr>
          <w:p w:rsidR="005550B4" w:rsidRPr="00D3078D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03.05.2018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  <w:tr w:rsidR="00D3078D" w:rsidRPr="001B0198" w:rsidTr="00D3078D">
        <w:trPr>
          <w:jc w:val="center"/>
        </w:trPr>
        <w:tc>
          <w:tcPr>
            <w:tcW w:w="993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10</w:t>
            </w:r>
          </w:p>
        </w:tc>
        <w:tc>
          <w:tcPr>
            <w:tcW w:w="4819" w:type="dxa"/>
            <w:shd w:val="clear" w:color="auto" w:fill="auto"/>
          </w:tcPr>
          <w:p w:rsidR="005550B4" w:rsidRPr="00D3078D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  <w:r w:rsidRPr="00D3078D">
              <w:rPr>
                <w:sz w:val="24"/>
                <w:szCs w:val="24"/>
              </w:rPr>
              <w:t>Оформлення пояснювальної записки</w:t>
            </w:r>
          </w:p>
        </w:tc>
        <w:tc>
          <w:tcPr>
            <w:tcW w:w="2126" w:type="dxa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01.06.2018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5550B4" w:rsidRPr="001B0198" w:rsidRDefault="005550B4" w:rsidP="000F6C7F">
            <w:pPr>
              <w:pStyle w:val="NormalNoIndent"/>
              <w:jc w:val="left"/>
              <w:rPr>
                <w:sz w:val="24"/>
                <w:szCs w:val="24"/>
              </w:rPr>
            </w:pPr>
          </w:p>
        </w:tc>
      </w:tr>
    </w:tbl>
    <w:p w:rsidR="000C63C3" w:rsidRPr="001B0198" w:rsidRDefault="000C63C3" w:rsidP="000C63C3">
      <w:pPr>
        <w:pStyle w:val="NormalNoIndent"/>
        <w:jc w:val="center"/>
      </w:pPr>
    </w:p>
    <w:tbl>
      <w:tblPr>
        <w:tblW w:w="10284" w:type="dxa"/>
        <w:tblLook w:val="04A0" w:firstRow="1" w:lastRow="0" w:firstColumn="1" w:lastColumn="0" w:noHBand="0" w:noVBand="1"/>
      </w:tblPr>
      <w:tblGrid>
        <w:gridCol w:w="2802"/>
        <w:gridCol w:w="4536"/>
        <w:gridCol w:w="2268"/>
        <w:gridCol w:w="678"/>
      </w:tblGrid>
      <w:tr w:rsidR="00D3078D" w:rsidRPr="001B0198" w:rsidTr="00D3078D">
        <w:trPr>
          <w:gridAfter w:val="1"/>
          <w:wAfter w:w="678" w:type="dxa"/>
        </w:trPr>
        <w:tc>
          <w:tcPr>
            <w:tcW w:w="2802" w:type="dxa"/>
            <w:shd w:val="clear" w:color="auto" w:fill="auto"/>
          </w:tcPr>
          <w:p w:rsidR="005550B4" w:rsidRPr="001B0198" w:rsidRDefault="005550B4" w:rsidP="000F6C7F">
            <w:pPr>
              <w:pStyle w:val="NormalNoIndent"/>
              <w:jc w:val="left"/>
            </w:pPr>
            <w:r w:rsidRPr="00D3078D">
              <w:lastRenderedPageBreak/>
              <w:t>Студент</w:t>
            </w:r>
          </w:p>
        </w:tc>
        <w:tc>
          <w:tcPr>
            <w:tcW w:w="4536" w:type="dxa"/>
            <w:shd w:val="clear" w:color="auto" w:fill="auto"/>
          </w:tcPr>
          <w:p w:rsidR="005550B4" w:rsidRPr="001B0198" w:rsidRDefault="005550B4" w:rsidP="000D00C2">
            <w:pPr>
              <w:pStyle w:val="NormalNoIndent"/>
              <w:jc w:val="center"/>
            </w:pPr>
            <w:r w:rsidRPr="001B0198">
              <w:t>______________</w:t>
            </w:r>
          </w:p>
        </w:tc>
        <w:tc>
          <w:tcPr>
            <w:tcW w:w="2268" w:type="dxa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left"/>
            </w:pPr>
            <w:r>
              <w:t>Волк І.М.</w:t>
            </w:r>
          </w:p>
        </w:tc>
      </w:tr>
      <w:tr w:rsidR="00D3078D" w:rsidRPr="001B0198" w:rsidTr="00D3078D">
        <w:tc>
          <w:tcPr>
            <w:tcW w:w="2802" w:type="dxa"/>
            <w:shd w:val="clear" w:color="auto" w:fill="auto"/>
          </w:tcPr>
          <w:p w:rsidR="005550B4" w:rsidRPr="001B0198" w:rsidRDefault="005550B4" w:rsidP="000F6C7F">
            <w:pPr>
              <w:pStyle w:val="NormalNoIndent"/>
              <w:jc w:val="left"/>
            </w:pPr>
            <w:r w:rsidRPr="001B0198">
              <w:t>Керівник роботи</w:t>
            </w:r>
          </w:p>
        </w:tc>
        <w:tc>
          <w:tcPr>
            <w:tcW w:w="4536" w:type="dxa"/>
            <w:shd w:val="clear" w:color="auto" w:fill="auto"/>
          </w:tcPr>
          <w:p w:rsidR="005550B4" w:rsidRPr="001B0198" w:rsidRDefault="005550B4" w:rsidP="000D00C2">
            <w:pPr>
              <w:pStyle w:val="NormalNoIndent"/>
              <w:jc w:val="center"/>
            </w:pPr>
            <w:r w:rsidRPr="001B0198">
              <w:t>______________</w:t>
            </w:r>
          </w:p>
        </w:tc>
        <w:tc>
          <w:tcPr>
            <w:tcW w:w="2946" w:type="dxa"/>
            <w:gridSpan w:val="2"/>
            <w:shd w:val="clear" w:color="auto" w:fill="auto"/>
          </w:tcPr>
          <w:p w:rsidR="005550B4" w:rsidRPr="001B0198" w:rsidRDefault="00D3078D" w:rsidP="000F6C7F">
            <w:pPr>
              <w:pStyle w:val="NormalNoIndent"/>
              <w:jc w:val="left"/>
            </w:pPr>
            <w:r>
              <w:t>Дрозденко О.М.</w:t>
            </w:r>
          </w:p>
        </w:tc>
      </w:tr>
    </w:tbl>
    <w:p w:rsidR="005550B4" w:rsidRPr="001B0198" w:rsidRDefault="005550B4" w:rsidP="005550B4">
      <w:pPr>
        <w:pStyle w:val="NormalNoIndent"/>
        <w:jc w:val="left"/>
      </w:pPr>
    </w:p>
    <w:p w:rsidR="00F67FFB" w:rsidRPr="001B0198" w:rsidRDefault="00A86DE2" w:rsidP="00EF74D8">
      <w:pPr>
        <w:pStyle w:val="AbstractTitle"/>
      </w:pPr>
      <w:r w:rsidRPr="001B0198">
        <w:br w:type="page"/>
      </w:r>
      <w:r w:rsidR="00F67FFB" w:rsidRPr="001B0198">
        <w:lastRenderedPageBreak/>
        <w:t>Анотація</w:t>
      </w:r>
      <w:bookmarkEnd w:id="1"/>
    </w:p>
    <w:p w:rsidR="00F67FFB" w:rsidRPr="001B0198" w:rsidRDefault="00F67FFB" w:rsidP="00F67FFB"/>
    <w:p w:rsidR="00F67FFB" w:rsidRPr="001B0198" w:rsidRDefault="00F67FFB" w:rsidP="00F67FFB"/>
    <w:p w:rsidR="00EE3E52" w:rsidRPr="00326AE2" w:rsidRDefault="00EE3E52" w:rsidP="00EE3E52">
      <w:r w:rsidRPr="00326AE2">
        <w:t xml:space="preserve">Дипломну роботу виконано на </w:t>
      </w:r>
      <w:r w:rsidR="00B4555A" w:rsidRPr="00326AE2">
        <w:rPr>
          <w:lang w:val="ru-RU"/>
        </w:rPr>
        <w:t>58</w:t>
      </w:r>
      <w:r w:rsidRPr="00326AE2">
        <w:t xml:space="preserve"> аркушах, вона містить 2 додатки та перелік посилань на використані джерела з </w:t>
      </w:r>
      <w:r w:rsidR="00B4555A" w:rsidRPr="00326AE2">
        <w:t>12</w:t>
      </w:r>
      <w:r w:rsidRPr="00326AE2">
        <w:t xml:space="preserve"> найменувань. У роботі наведено </w:t>
      </w:r>
      <w:r w:rsidR="00B4555A" w:rsidRPr="00326AE2">
        <w:t>19 рисунків</w:t>
      </w:r>
      <w:r w:rsidRPr="00326AE2">
        <w:t xml:space="preserve"> та </w:t>
      </w:r>
      <w:r w:rsidR="00B4555A" w:rsidRPr="00326AE2">
        <w:t>3</w:t>
      </w:r>
      <w:r w:rsidRPr="00326AE2">
        <w:t xml:space="preserve"> таблиці.</w:t>
      </w:r>
    </w:p>
    <w:p w:rsidR="00EE3E52" w:rsidRPr="00326AE2" w:rsidRDefault="00EE3E52" w:rsidP="00B4555A">
      <w:pPr>
        <w:rPr>
          <w:lang w:val="en-US"/>
        </w:rPr>
      </w:pPr>
      <w:r w:rsidRPr="00326AE2">
        <w:t xml:space="preserve">Метою даної дипломної роботи є </w:t>
      </w:r>
      <w:r w:rsidR="00B4555A" w:rsidRPr="00326AE2">
        <w:t>створення автоматизованої системи виявлення схожих зображень</w:t>
      </w:r>
      <w:r w:rsidR="00B4555A" w:rsidRPr="00326AE2">
        <w:rPr>
          <w:lang w:val="en-US"/>
        </w:rPr>
        <w:t>.</w:t>
      </w:r>
    </w:p>
    <w:p w:rsidR="00F67FFB" w:rsidRPr="00326AE2" w:rsidRDefault="00F67FFB" w:rsidP="00F67FFB">
      <w:r w:rsidRPr="00326AE2">
        <w:t>У роботі проведено аналіз існуючих рішень указаної задачі</w:t>
      </w:r>
      <w:r w:rsidR="00BF5DD8" w:rsidRPr="00326AE2">
        <w:t xml:space="preserve"> —</w:t>
      </w:r>
      <w:r w:rsidR="00EA6EF9" w:rsidRPr="00326AE2">
        <w:t xml:space="preserve">методів на основі водяного знака та на основі вмісту зображення. </w:t>
      </w:r>
      <w:r w:rsidR="00326AE2" w:rsidRPr="00326AE2">
        <w:t>Було вибрано метод на основі перетворення Радона.</w:t>
      </w:r>
      <w:r w:rsidR="00EA6EF9" w:rsidRPr="00326AE2">
        <w:t xml:space="preserve"> </w:t>
      </w:r>
      <w:r w:rsidRPr="00326AE2">
        <w:t xml:space="preserve">Розроблено автоматизовану систему, що реалізує обраний метод. </w:t>
      </w:r>
      <w:r w:rsidR="00BF5DD8" w:rsidRPr="00326AE2">
        <w:t>Виконано</w:t>
      </w:r>
      <w:r w:rsidRPr="00326AE2">
        <w:t xml:space="preserve"> тестування </w:t>
      </w:r>
      <w:r w:rsidR="00BF5DD8" w:rsidRPr="00326AE2">
        <w:t>розробленої системи</w:t>
      </w:r>
      <w:r w:rsidRPr="00326AE2">
        <w:t>.</w:t>
      </w:r>
    </w:p>
    <w:p w:rsidR="009107B3" w:rsidRPr="001B0198" w:rsidRDefault="00F67FFB" w:rsidP="00F67FFB">
      <w:r w:rsidRPr="00326AE2">
        <w:t xml:space="preserve">Ключові слова: </w:t>
      </w:r>
      <w:r w:rsidR="00EA6EF9" w:rsidRPr="00326AE2">
        <w:t>зображення</w:t>
      </w:r>
      <w:r w:rsidRPr="00326AE2">
        <w:t xml:space="preserve">, </w:t>
      </w:r>
      <w:r w:rsidR="00EA6EF9" w:rsidRPr="00326AE2">
        <w:t>схожість</w:t>
      </w:r>
      <w:r w:rsidRPr="00326AE2">
        <w:t xml:space="preserve">, </w:t>
      </w:r>
      <w:r w:rsidR="00EA6EF9" w:rsidRPr="00326AE2">
        <w:t>відбиток</w:t>
      </w:r>
      <w:r w:rsidRPr="00326AE2">
        <w:t>,</w:t>
      </w:r>
      <w:r w:rsidR="00326AE2" w:rsidRPr="00326AE2">
        <w:t xml:space="preserve"> створення відбитку,</w:t>
      </w:r>
      <w:r w:rsidRPr="00326AE2">
        <w:t xml:space="preserve"> </w:t>
      </w:r>
      <w:r w:rsidR="00326AE2" w:rsidRPr="00326AE2">
        <w:t>пошук схожих зображень.</w:t>
      </w:r>
    </w:p>
    <w:p w:rsidR="00F67FFB" w:rsidRPr="001B0198" w:rsidRDefault="009107B3" w:rsidP="00EF74D8">
      <w:pPr>
        <w:pStyle w:val="AbstractTitle"/>
      </w:pPr>
      <w:r w:rsidRPr="001B0198">
        <w:br w:type="page"/>
      </w:r>
      <w:r w:rsidRPr="001B0198">
        <w:lastRenderedPageBreak/>
        <w:t>A</w:t>
      </w:r>
      <w:r w:rsidR="00EF74D8" w:rsidRPr="001B0198">
        <w:t>BSTRACT</w:t>
      </w:r>
    </w:p>
    <w:p w:rsidR="009107B3" w:rsidRPr="001B0198" w:rsidRDefault="009107B3" w:rsidP="009107B3"/>
    <w:p w:rsidR="009107B3" w:rsidRPr="001B0198" w:rsidRDefault="009107B3" w:rsidP="009107B3"/>
    <w:p w:rsidR="00833ED7" w:rsidRPr="00326AE2" w:rsidRDefault="00833ED7" w:rsidP="00833ED7">
      <w:r w:rsidRPr="00326AE2">
        <w:t xml:space="preserve">The thesis is presented in </w:t>
      </w:r>
      <w:r w:rsidR="00B4555A" w:rsidRPr="00326AE2">
        <w:rPr>
          <w:lang w:val="en-US"/>
        </w:rPr>
        <w:t>5</w:t>
      </w:r>
      <w:r w:rsidRPr="00326AE2">
        <w:rPr>
          <w:lang w:val="en-US"/>
        </w:rPr>
        <w:t>8</w:t>
      </w:r>
      <w:r w:rsidRPr="00326AE2">
        <w:t xml:space="preserve"> pages. It contains </w:t>
      </w:r>
      <w:r w:rsidR="00B4555A" w:rsidRPr="00326AE2">
        <w:t>2</w:t>
      </w:r>
      <w:r w:rsidRPr="00326AE2">
        <w:t xml:space="preserve"> appendixes and bibliography of </w:t>
      </w:r>
      <w:r w:rsidR="00B4555A" w:rsidRPr="00326AE2">
        <w:t>12</w:t>
      </w:r>
      <w:r w:rsidRPr="00326AE2">
        <w:t xml:space="preserve"> references. </w:t>
      </w:r>
      <w:proofErr w:type="gramStart"/>
      <w:r w:rsidR="00B4555A" w:rsidRPr="00326AE2">
        <w:rPr>
          <w:lang w:val="en-US"/>
        </w:rPr>
        <w:t>19</w:t>
      </w:r>
      <w:proofErr w:type="gramEnd"/>
      <w:r w:rsidRPr="00326AE2">
        <w:t xml:space="preserve"> figures and </w:t>
      </w:r>
      <w:r w:rsidR="00B4555A" w:rsidRPr="00326AE2">
        <w:t>3</w:t>
      </w:r>
      <w:r w:rsidRPr="00326AE2">
        <w:t xml:space="preserve"> tables are given in the thesis. </w:t>
      </w:r>
    </w:p>
    <w:p w:rsidR="006B5935" w:rsidRPr="00326AE2" w:rsidRDefault="006B5935" w:rsidP="006B5935">
      <w:r w:rsidRPr="00326AE2">
        <w:t>Th</w:t>
      </w:r>
      <w:r w:rsidRPr="00326AE2">
        <w:rPr>
          <w:lang w:val="en-US"/>
        </w:rPr>
        <w:t>e goal of the</w:t>
      </w:r>
      <w:r w:rsidRPr="00326AE2">
        <w:t xml:space="preserve"> thesis </w:t>
      </w:r>
      <w:r w:rsidRPr="00326AE2">
        <w:rPr>
          <w:lang w:val="en-US"/>
        </w:rPr>
        <w:t xml:space="preserve">is to </w:t>
      </w:r>
      <w:r w:rsidRPr="00326AE2">
        <w:t xml:space="preserve">develop mathematical and software tools for solving the problem of </w:t>
      </w:r>
      <w:r w:rsidR="00326AE2" w:rsidRPr="00326AE2">
        <w:rPr>
          <w:lang w:val="en-US"/>
        </w:rPr>
        <w:t>duplicate image search.</w:t>
      </w:r>
    </w:p>
    <w:p w:rsidR="005374CE" w:rsidRPr="00326AE2" w:rsidRDefault="005374CE" w:rsidP="005374CE">
      <w:pPr>
        <w:rPr>
          <w:lang w:val="en-US"/>
        </w:rPr>
      </w:pPr>
      <w:r w:rsidRPr="00326AE2">
        <w:t xml:space="preserve">In the thesis, existing solutions </w:t>
      </w:r>
      <w:r w:rsidRPr="00326AE2">
        <w:rPr>
          <w:lang w:val="en-US"/>
        </w:rPr>
        <w:t xml:space="preserve">are analyzed, such as </w:t>
      </w:r>
      <w:r w:rsidR="00326AE2" w:rsidRPr="00326AE2">
        <w:rPr>
          <w:lang w:val="en-US"/>
        </w:rPr>
        <w:t>content-based methods and watermarking.</w:t>
      </w:r>
      <w:r w:rsidRPr="00326AE2">
        <w:rPr>
          <w:lang w:val="en-US"/>
        </w:rPr>
        <w:t xml:space="preserve"> </w:t>
      </w:r>
      <w:r w:rsidR="00326AE2" w:rsidRPr="00326AE2">
        <w:rPr>
          <w:lang w:val="en-US"/>
        </w:rPr>
        <w:t xml:space="preserve">Radon transform based method </w:t>
      </w:r>
      <w:proofErr w:type="gramStart"/>
      <w:r w:rsidR="00326AE2" w:rsidRPr="00326AE2">
        <w:rPr>
          <w:lang w:val="en-US"/>
        </w:rPr>
        <w:t>was chosen</w:t>
      </w:r>
      <w:proofErr w:type="gramEnd"/>
      <w:r w:rsidR="00326AE2" w:rsidRPr="00326AE2">
        <w:rPr>
          <w:lang w:val="en-US"/>
        </w:rPr>
        <w:t>. An automated system implementing and choosed method was developed. The developed system is tested.</w:t>
      </w:r>
    </w:p>
    <w:p w:rsidR="009107B3" w:rsidRPr="00326AE2" w:rsidRDefault="009107B3" w:rsidP="009107B3">
      <w:pPr>
        <w:rPr>
          <w:lang w:val="en-US"/>
        </w:rPr>
      </w:pPr>
      <w:r w:rsidRPr="00326AE2">
        <w:t xml:space="preserve">Keywords: </w:t>
      </w:r>
      <w:r w:rsidR="00326AE2" w:rsidRPr="00326AE2">
        <w:rPr>
          <w:lang w:val="en-US"/>
        </w:rPr>
        <w:t>image, similarity, fingerprint, fingerprinting, duplicate image search.</w:t>
      </w:r>
    </w:p>
    <w:p w:rsidR="009107B3" w:rsidRPr="001B0198" w:rsidRDefault="009107B3" w:rsidP="00F67FFB"/>
    <w:p w:rsidR="00A86DE2" w:rsidRPr="001B0198" w:rsidRDefault="00A86DE2" w:rsidP="00F67FFB">
      <w:pPr>
        <w:pStyle w:val="NormalNoIndent"/>
        <w:jc w:val="center"/>
        <w:sectPr w:rsidR="00A86DE2" w:rsidRPr="001B0198" w:rsidSect="007F72D9">
          <w:headerReference w:type="default" r:id="rId8"/>
          <w:type w:val="continuous"/>
          <w:pgSz w:w="11906" w:h="16838"/>
          <w:pgMar w:top="1134" w:right="567" w:bottom="1134" w:left="1134" w:header="0" w:footer="0" w:gutter="0"/>
          <w:cols w:space="708"/>
          <w:docGrid w:linePitch="381"/>
        </w:sectPr>
      </w:pPr>
    </w:p>
    <w:p w:rsidR="002919CC" w:rsidRPr="001B0198" w:rsidRDefault="002B1165" w:rsidP="00F67FFB">
      <w:pPr>
        <w:pStyle w:val="NormalNoIndent"/>
        <w:jc w:val="center"/>
      </w:pPr>
      <w:r w:rsidRPr="001B0198">
        <w:lastRenderedPageBreak/>
        <w:t>ЗМІСТ</w:t>
      </w:r>
    </w:p>
    <w:p w:rsidR="002B1165" w:rsidRPr="001B0198" w:rsidRDefault="002B1165" w:rsidP="006324BB">
      <w:pPr>
        <w:ind w:firstLine="0"/>
      </w:pPr>
    </w:p>
    <w:p w:rsidR="00FF3DA2" w:rsidRDefault="000A708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r w:rsidRPr="001B0198">
        <w:fldChar w:fldCharType="begin"/>
      </w:r>
      <w:r w:rsidRPr="001B0198">
        <w:instrText xml:space="preserve"> TOC \o "1-3" \h \z \t "AppendixSection,2,AppendixSubsection,3" </w:instrText>
      </w:r>
      <w:r w:rsidRPr="001B0198">
        <w:fldChar w:fldCharType="separate"/>
      </w:r>
      <w:hyperlink w:anchor="_Toc515792216" w:history="1">
        <w:r w:rsidR="00FF3DA2" w:rsidRPr="00C51BB5">
          <w:rPr>
            <w:rStyle w:val="Hyperlink"/>
            <w:noProof/>
          </w:rPr>
          <w:t>Вступ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_Toc515792216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8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17" w:history="1">
        <w:r w:rsidR="00FF3DA2" w:rsidRPr="00C51BB5">
          <w:rPr>
            <w:rStyle w:val="Hyperlink"/>
            <w:noProof/>
          </w:rPr>
          <w:t>1.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Постановка задачі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_Toc515792217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9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18" w:history="1">
        <w:r w:rsidR="00FF3DA2" w:rsidRPr="00C51BB5">
          <w:rPr>
            <w:rStyle w:val="Hyperlink"/>
            <w:noProof/>
          </w:rPr>
          <w:t>2. Аналіз існуючих програмних рішень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_Toc515792218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10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19" w:history="1">
        <w:r w:rsidR="00FF3DA2" w:rsidRPr="00C51BB5">
          <w:rPr>
            <w:rStyle w:val="Hyperlink"/>
          </w:rPr>
          <w:t>2.1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Огляд існуючих систем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_Toc515792219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10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0" w:history="1">
        <w:r w:rsidR="00FF3DA2" w:rsidRPr="00C51BB5">
          <w:rPr>
            <w:rStyle w:val="Hyperlink"/>
            <w:noProof/>
          </w:rPr>
          <w:t>2.1.1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  <w:lang w:val="en-US"/>
          </w:rPr>
          <w:t>Tineye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_Toc515792220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10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1" w:history="1">
        <w:r w:rsidR="00FF3DA2" w:rsidRPr="00C51BB5">
          <w:rPr>
            <w:rStyle w:val="Hyperlink"/>
            <w:noProof/>
            <w:lang w:val="en-US"/>
          </w:rPr>
          <w:t>2.1.2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  <w:lang w:val="en-US"/>
          </w:rPr>
          <w:t>Dup Detector (Keronsoft).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_Toc515792221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12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2" w:history="1">
        <w:r w:rsidR="00FF3DA2" w:rsidRPr="00C51BB5">
          <w:rPr>
            <w:rStyle w:val="Hyperlink"/>
            <w:noProof/>
            <w:lang w:val="en-US"/>
          </w:rPr>
          <w:t>2.1.3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  <w:lang w:val="en-US"/>
          </w:rPr>
          <w:t>Image Comparer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_Toc515792222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13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3" w:history="1">
        <w:r w:rsidR="00FF3DA2" w:rsidRPr="00C51BB5">
          <w:rPr>
            <w:rStyle w:val="Hyperlink"/>
            <w:noProof/>
            <w:lang w:val="en-US"/>
          </w:rPr>
          <w:t>2.1.4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  <w:lang w:val="en-US"/>
          </w:rPr>
          <w:t>Google image search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_Toc515792223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14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4" w:history="1">
        <w:r w:rsidR="00FF3DA2" w:rsidRPr="00C51BB5">
          <w:rPr>
            <w:rStyle w:val="Hyperlink"/>
            <w:noProof/>
          </w:rPr>
          <w:t>2.1.5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Порівняння існуючих програмних рішень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_Toc515792224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15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25" w:history="1">
        <w:r w:rsidR="00FF3DA2" w:rsidRPr="00C51BB5">
          <w:rPr>
            <w:rStyle w:val="Hyperlink"/>
          </w:rPr>
          <w:t>2.2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Огляд методів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_Toc515792225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16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6" w:history="1">
        <w:r w:rsidR="00FF3DA2" w:rsidRPr="00C51BB5">
          <w:rPr>
            <w:rStyle w:val="Hyperlink"/>
            <w:noProof/>
          </w:rPr>
          <w:t>2.2.1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Пошук на основі водяного знака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_Toc515792226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16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7" w:history="1">
        <w:r w:rsidR="00FF3DA2" w:rsidRPr="00C51BB5">
          <w:rPr>
            <w:rStyle w:val="Hyperlink"/>
            <w:noProof/>
          </w:rPr>
          <w:t>2.2.2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Пошук особливостей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_Toc515792227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17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tabs>
          <w:tab w:val="left" w:pos="17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8" w:history="1">
        <w:r w:rsidR="00FF3DA2" w:rsidRPr="00C51BB5">
          <w:rPr>
            <w:rStyle w:val="Hyperlink"/>
            <w:noProof/>
          </w:rPr>
          <w:t>2.2.2.1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Методи на основі відбитку.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_Toc515792228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18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29" w:history="1">
        <w:r w:rsidR="00FF3DA2" w:rsidRPr="00C51BB5">
          <w:rPr>
            <w:rStyle w:val="Hyperlink"/>
            <w:noProof/>
          </w:rPr>
          <w:t>2.2.3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Порівняння програмних рішень для розв’язання задачі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_Toc515792229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23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0" w:history="1">
        <w:r w:rsidR="00FF3DA2" w:rsidRPr="00C51BB5">
          <w:rPr>
            <w:rStyle w:val="Hyperlink"/>
          </w:rPr>
          <w:t>2.3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Висновки до розділу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_Toc515792230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24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31" w:history="1">
        <w:r w:rsidR="00FF3DA2" w:rsidRPr="00C51BB5">
          <w:rPr>
            <w:rStyle w:val="Hyperlink"/>
            <w:noProof/>
          </w:rPr>
          <w:t>Математичне забезпечення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_Toc515792231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26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2" w:history="1">
        <w:r w:rsidR="00FF3DA2" w:rsidRPr="00C51BB5">
          <w:rPr>
            <w:rStyle w:val="Hyperlink"/>
          </w:rPr>
          <w:t>3.1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Опис обраного методу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_Toc515792232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26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3" w:history="1">
        <w:r w:rsidR="00FF3DA2" w:rsidRPr="00C51BB5">
          <w:rPr>
            <w:rStyle w:val="Hyperlink"/>
          </w:rPr>
          <w:t>3.1.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Висновки до розділу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_Toc515792233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31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34" w:history="1">
        <w:r w:rsidR="00FF3DA2" w:rsidRPr="00C51BB5">
          <w:rPr>
            <w:rStyle w:val="Hyperlink"/>
            <w:noProof/>
          </w:rPr>
          <w:t>4.</w:t>
        </w:r>
        <w:r w:rsidR="00FF3DA2">
          <w:rPr>
            <w:rFonts w:asciiTheme="minorHAnsi" w:eastAsiaTheme="minorEastAsia" w:hAnsiTheme="minorHAnsi" w:cstheme="minorBidi"/>
            <w:noProof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  <w:noProof/>
          </w:rPr>
          <w:t>Програмне забезпечення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_Toc515792234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32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5" w:history="1">
        <w:r w:rsidR="00FF3DA2" w:rsidRPr="00C51BB5">
          <w:rPr>
            <w:rStyle w:val="Hyperlink"/>
          </w:rPr>
          <w:t>4.1.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Структура програми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_Toc515792235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32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6" w:history="1">
        <w:r w:rsidR="00FF3DA2" w:rsidRPr="00C51BB5">
          <w:rPr>
            <w:rStyle w:val="Hyperlink"/>
          </w:rPr>
          <w:t>4.2.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Результати випробування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_Toc515792236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33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2"/>
        <w:rPr>
          <w:rFonts w:asciiTheme="minorHAnsi" w:eastAsiaTheme="minorEastAsia" w:hAnsiTheme="minorHAnsi" w:cstheme="minorBidi"/>
          <w:sz w:val="22"/>
          <w:szCs w:val="22"/>
          <w:lang w:eastAsia="uk-UA"/>
        </w:rPr>
      </w:pPr>
      <w:hyperlink w:anchor="_Toc515792237" w:history="1">
        <w:r w:rsidR="00FF3DA2" w:rsidRPr="00C51BB5">
          <w:rPr>
            <w:rStyle w:val="Hyperlink"/>
          </w:rPr>
          <w:t>4.3.</w:t>
        </w:r>
        <w:r w:rsidR="00FF3DA2">
          <w:rPr>
            <w:rFonts w:asciiTheme="minorHAnsi" w:eastAsiaTheme="minorEastAsia" w:hAnsiTheme="minorHAnsi" w:cstheme="minorBidi"/>
            <w:sz w:val="22"/>
            <w:szCs w:val="22"/>
            <w:lang w:eastAsia="uk-UA"/>
          </w:rPr>
          <w:tab/>
        </w:r>
        <w:r w:rsidR="00FF3DA2" w:rsidRPr="00C51BB5">
          <w:rPr>
            <w:rStyle w:val="Hyperlink"/>
          </w:rPr>
          <w:t>Висновки до розділу</w:t>
        </w:r>
        <w:r w:rsidR="00FF3DA2">
          <w:rPr>
            <w:webHidden/>
          </w:rPr>
          <w:tab/>
        </w:r>
        <w:r w:rsidR="00FF3DA2">
          <w:rPr>
            <w:webHidden/>
          </w:rPr>
          <w:fldChar w:fldCharType="begin"/>
        </w:r>
        <w:r w:rsidR="00FF3DA2">
          <w:rPr>
            <w:webHidden/>
          </w:rPr>
          <w:instrText xml:space="preserve"> PAGEREF _Toc515792237 \h </w:instrText>
        </w:r>
        <w:r w:rsidR="00FF3DA2">
          <w:rPr>
            <w:webHidden/>
          </w:rPr>
        </w:r>
        <w:r w:rsidR="00FF3DA2">
          <w:rPr>
            <w:webHidden/>
          </w:rPr>
          <w:fldChar w:fldCharType="separate"/>
        </w:r>
        <w:r w:rsidR="00FF3DA2">
          <w:rPr>
            <w:webHidden/>
          </w:rPr>
          <w:t>39</w:t>
        </w:r>
        <w:r w:rsidR="00FF3DA2">
          <w:rPr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38" w:history="1">
        <w:r w:rsidR="00FF3DA2" w:rsidRPr="00C51BB5">
          <w:rPr>
            <w:rStyle w:val="Hyperlink"/>
            <w:noProof/>
          </w:rPr>
          <w:t>Висновки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_Toc515792238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40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39" w:history="1">
        <w:r w:rsidR="00FF3DA2" w:rsidRPr="00C51BB5">
          <w:rPr>
            <w:rStyle w:val="Hyperlink"/>
            <w:noProof/>
          </w:rPr>
          <w:t>Перелік посилань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_Toc515792239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41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40" w:history="1">
        <w:r w:rsidR="00FF3DA2" w:rsidRPr="00C51BB5">
          <w:rPr>
            <w:rStyle w:val="Hyperlink"/>
            <w:noProof/>
          </w:rPr>
          <w:t>Додаток А Лістинг програми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_Toc515792240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43</w:t>
        </w:r>
        <w:r w:rsidR="00FF3DA2">
          <w:rPr>
            <w:noProof/>
            <w:webHidden/>
          </w:rPr>
          <w:fldChar w:fldCharType="end"/>
        </w:r>
      </w:hyperlink>
    </w:p>
    <w:p w:rsidR="00FF3DA2" w:rsidRDefault="006712A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eastAsia="uk-UA"/>
        </w:rPr>
      </w:pPr>
      <w:hyperlink w:anchor="_Toc515792241" w:history="1">
        <w:r w:rsidR="00FF3DA2" w:rsidRPr="00C51BB5">
          <w:rPr>
            <w:rStyle w:val="Hyperlink"/>
            <w:noProof/>
          </w:rPr>
          <w:t>Додаток Б Ілюстративний матеріал</w:t>
        </w:r>
        <w:r w:rsidR="00FF3DA2">
          <w:rPr>
            <w:noProof/>
            <w:webHidden/>
          </w:rPr>
          <w:tab/>
        </w:r>
        <w:r w:rsidR="00FF3DA2">
          <w:rPr>
            <w:noProof/>
            <w:webHidden/>
          </w:rPr>
          <w:fldChar w:fldCharType="begin"/>
        </w:r>
        <w:r w:rsidR="00FF3DA2">
          <w:rPr>
            <w:noProof/>
            <w:webHidden/>
          </w:rPr>
          <w:instrText xml:space="preserve"> PAGEREF _Toc515792241 \h </w:instrText>
        </w:r>
        <w:r w:rsidR="00FF3DA2">
          <w:rPr>
            <w:noProof/>
            <w:webHidden/>
          </w:rPr>
        </w:r>
        <w:r w:rsidR="00FF3DA2">
          <w:rPr>
            <w:noProof/>
            <w:webHidden/>
          </w:rPr>
          <w:fldChar w:fldCharType="separate"/>
        </w:r>
        <w:r w:rsidR="00FF3DA2">
          <w:rPr>
            <w:noProof/>
            <w:webHidden/>
          </w:rPr>
          <w:t>52</w:t>
        </w:r>
        <w:r w:rsidR="00FF3DA2">
          <w:rPr>
            <w:noProof/>
            <w:webHidden/>
          </w:rPr>
          <w:fldChar w:fldCharType="end"/>
        </w:r>
      </w:hyperlink>
    </w:p>
    <w:p w:rsidR="00A9659C" w:rsidRPr="001B0198" w:rsidRDefault="000A708A" w:rsidP="006324BB">
      <w:pPr>
        <w:pStyle w:val="UnnumberedHeading"/>
      </w:pPr>
      <w:r w:rsidRPr="001B0198">
        <w:rPr>
          <w:rFonts w:eastAsia="Calibri"/>
          <w:szCs w:val="28"/>
        </w:rPr>
        <w:fldChar w:fldCharType="end"/>
      </w:r>
      <w:bookmarkStart w:id="2" w:name="_Toc436262488"/>
      <w:r w:rsidR="00D621B9" w:rsidRPr="001B0198">
        <w:br w:type="page"/>
      </w:r>
      <w:bookmarkStart w:id="3" w:name="_Toc515792216"/>
      <w:r w:rsidR="00A9659C" w:rsidRPr="001B0198">
        <w:lastRenderedPageBreak/>
        <w:t>Вступ</w:t>
      </w:r>
      <w:bookmarkEnd w:id="2"/>
      <w:bookmarkEnd w:id="3"/>
    </w:p>
    <w:p w:rsidR="00A9659C" w:rsidRPr="001B0198" w:rsidRDefault="00A9659C" w:rsidP="00A9659C"/>
    <w:p w:rsidR="002919CC" w:rsidRPr="001B0198" w:rsidRDefault="002919CC" w:rsidP="00A9659C"/>
    <w:p w:rsidR="0061135E" w:rsidRPr="001B0198" w:rsidRDefault="0061135E" w:rsidP="0061135E">
      <w:r w:rsidRPr="001B0198">
        <w:t>Швидкий ріст обсягу даних які можна зберігати на персональних носіях, доступність засобів фотографування спричинили накопичення фотографій на персональних комп’ютерах. Це ускладнює пошук і перегляд зображень. Також, з’являється проблема коли не вистачає місця для нових зображень. Таке відбувається при фотографуванні одного і того ж місця декілька разів, при подальшій обробці зображення: використання фільтрів, підвищення контрастності, зміні розмірів.</w:t>
      </w:r>
    </w:p>
    <w:p w:rsidR="0061135E" w:rsidRPr="001B0198" w:rsidRDefault="0061135E" w:rsidP="0061135E">
      <w:pPr>
        <w:rPr>
          <w:lang w:val="en-US"/>
        </w:rPr>
      </w:pPr>
      <w:r w:rsidRPr="001B0198">
        <w:t xml:space="preserve">Для вирішення цих проблем використовують програмне забезпечення для пошуку схожих зображень. </w:t>
      </w:r>
      <w:r w:rsidR="00363263">
        <w:t>Великі системи виконують пошук лише в мережі, а ті, що працюють на персональних комп’ютерах, використовують слабкі методи. Методи на основі водяних знаків</w:t>
      </w:r>
      <w:r w:rsidRPr="001B0198">
        <w:rPr>
          <w:lang w:val="en-US"/>
        </w:rPr>
        <w:t xml:space="preserve"> </w:t>
      </w:r>
      <w:r w:rsidRPr="001B0198">
        <w:t xml:space="preserve">використовується для пошуку підробок, </w:t>
      </w:r>
      <w:r w:rsidR="00363263">
        <w:t>д</w:t>
      </w:r>
      <w:r w:rsidRPr="001B0198">
        <w:t>ля пошуку схожих зображень на персональному комп’ютері найбільш</w:t>
      </w:r>
      <w:r w:rsidR="00363263">
        <w:t>е підходять</w:t>
      </w:r>
      <w:r w:rsidRPr="001B0198">
        <w:t xml:space="preserve"> </w:t>
      </w:r>
      <w:r w:rsidR="00363263">
        <w:t>методи на основі аналізу вмісту</w:t>
      </w:r>
      <w:r w:rsidRPr="001B0198">
        <w:t>,</w:t>
      </w:r>
      <w:r w:rsidR="00363263">
        <w:t xml:space="preserve"> а саме методи на основі цифрових відбитків,</w:t>
      </w:r>
      <w:r w:rsidRPr="001B0198">
        <w:t xml:space="preserve"> адже інші методи вимагають деякої підготовки, а методи цифрових відбитків побудовані на завчасно визначених алгоритмах. Програми, побудовані на таких методах, порівнюють зображення лише поверхнево, або є хмарними комерційними рішеннями. Саме тому актуальною є проблема створення програмного забезпечення для виявлення дублікатів зображень на персональному комп’ютері.</w:t>
      </w:r>
    </w:p>
    <w:p w:rsidR="00A9659C" w:rsidRPr="001B0198" w:rsidRDefault="002919CC" w:rsidP="00D1743F">
      <w:pPr>
        <w:pStyle w:val="Heading1"/>
        <w:numPr>
          <w:ilvl w:val="0"/>
          <w:numId w:val="28"/>
        </w:numPr>
      </w:pPr>
      <w:r w:rsidRPr="001B0198">
        <w:br w:type="page"/>
      </w:r>
      <w:bookmarkStart w:id="4" w:name="_Toc515792217"/>
      <w:r w:rsidR="00763D74" w:rsidRPr="001B0198">
        <w:lastRenderedPageBreak/>
        <w:t>Постановка задачі</w:t>
      </w:r>
      <w:bookmarkEnd w:id="4"/>
    </w:p>
    <w:p w:rsidR="00070C12" w:rsidRPr="001B0198" w:rsidRDefault="00070C12" w:rsidP="00070C12"/>
    <w:p w:rsidR="00070C12" w:rsidRPr="001B0198" w:rsidRDefault="00070C12" w:rsidP="00070C12"/>
    <w:p w:rsidR="0061135E" w:rsidRPr="001B0198" w:rsidRDefault="0061135E" w:rsidP="006A6D26">
      <w:r w:rsidRPr="001B0198">
        <w:t>Метою даної дипломної роботи є створення автоматизованої системи для виявлення схожих зображень.</w:t>
      </w:r>
    </w:p>
    <w:p w:rsidR="0061135E" w:rsidRPr="001B0198" w:rsidRDefault="0061135E" w:rsidP="006A6D26">
      <w:r w:rsidRPr="001B0198">
        <w:t>Для досягнення поставленої мети необхідно виконати наступні завдання:</w:t>
      </w:r>
    </w:p>
    <w:p w:rsidR="0061135E" w:rsidRPr="001B0198" w:rsidRDefault="0061135E" w:rsidP="00D1743F">
      <w:pPr>
        <w:pStyle w:val="ListParagraph"/>
        <w:numPr>
          <w:ilvl w:val="0"/>
          <w:numId w:val="29"/>
        </w:numPr>
      </w:pPr>
      <w:r w:rsidRPr="001B0198">
        <w:t>Огляд існуючих систем.</w:t>
      </w:r>
    </w:p>
    <w:p w:rsidR="0061135E" w:rsidRPr="001B0198" w:rsidRDefault="0061135E" w:rsidP="00D1743F">
      <w:pPr>
        <w:pStyle w:val="ListParagraph"/>
        <w:numPr>
          <w:ilvl w:val="0"/>
          <w:numId w:val="29"/>
        </w:numPr>
      </w:pPr>
      <w:r w:rsidRPr="001B0198">
        <w:t>Вибір методу і його алгоритмізація.</w:t>
      </w:r>
    </w:p>
    <w:p w:rsidR="0061135E" w:rsidRPr="001B0198" w:rsidRDefault="0061135E" w:rsidP="00D1743F">
      <w:pPr>
        <w:pStyle w:val="ListParagraph"/>
        <w:numPr>
          <w:ilvl w:val="0"/>
          <w:numId w:val="29"/>
        </w:numPr>
      </w:pPr>
      <w:r w:rsidRPr="001B0198">
        <w:t>Програмна реалізація вибраного методу.</w:t>
      </w:r>
    </w:p>
    <w:p w:rsidR="0061135E" w:rsidRPr="001B0198" w:rsidRDefault="0061135E" w:rsidP="00D1743F">
      <w:pPr>
        <w:pStyle w:val="ListParagraph"/>
        <w:numPr>
          <w:ilvl w:val="0"/>
          <w:numId w:val="29"/>
        </w:numPr>
      </w:pPr>
      <w:r w:rsidRPr="001B0198">
        <w:t>Тестування створеного ПО.</w:t>
      </w:r>
    </w:p>
    <w:p w:rsidR="0061135E" w:rsidRPr="001B0198" w:rsidRDefault="0061135E" w:rsidP="006A6D26">
      <w:r w:rsidRPr="001B0198">
        <w:t>Вимоги до вхідних даних:</w:t>
      </w:r>
    </w:p>
    <w:p w:rsidR="0061135E" w:rsidRPr="001B0198" w:rsidRDefault="0061135E" w:rsidP="00D1743F">
      <w:pPr>
        <w:pStyle w:val="ListParagraph"/>
        <w:numPr>
          <w:ilvl w:val="0"/>
          <w:numId w:val="30"/>
        </w:numPr>
      </w:pPr>
      <w:r w:rsidRPr="001B0198">
        <w:t>Зображення:</w:t>
      </w:r>
    </w:p>
    <w:p w:rsidR="0061135E" w:rsidRPr="001B0198" w:rsidRDefault="0061135E" w:rsidP="00D1743F">
      <w:pPr>
        <w:pStyle w:val="ListParagraph"/>
        <w:numPr>
          <w:ilvl w:val="0"/>
          <w:numId w:val="30"/>
        </w:numPr>
      </w:pPr>
      <w:r w:rsidRPr="001B0198">
        <w:t xml:space="preserve">Формат: </w:t>
      </w:r>
      <w:r w:rsidRPr="006A6D26">
        <w:rPr>
          <w:lang w:val="en-US"/>
        </w:rPr>
        <w:t>JPEG, PNG.</w:t>
      </w:r>
    </w:p>
    <w:p w:rsidR="0061135E" w:rsidRPr="001B0198" w:rsidRDefault="0061135E" w:rsidP="00D1743F">
      <w:pPr>
        <w:pStyle w:val="ListParagraph"/>
        <w:numPr>
          <w:ilvl w:val="0"/>
          <w:numId w:val="30"/>
        </w:numPr>
      </w:pPr>
      <w:r w:rsidRPr="001B0198">
        <w:t>Розмір: до 1440</w:t>
      </w:r>
      <w:r w:rsidRPr="006A6D26">
        <w:rPr>
          <w:lang w:val="en-US"/>
        </w:rPr>
        <w:t xml:space="preserve">×2560 </w:t>
      </w:r>
      <w:r w:rsidRPr="001B0198">
        <w:t>пікселів.</w:t>
      </w:r>
    </w:p>
    <w:p w:rsidR="0061135E" w:rsidRPr="001B0198" w:rsidRDefault="0061135E" w:rsidP="006A6D26">
      <w:r w:rsidRPr="001B0198">
        <w:t>Розроблена система повинна виконувати наступні функції:</w:t>
      </w:r>
    </w:p>
    <w:p w:rsidR="0061135E" w:rsidRPr="001B0198" w:rsidRDefault="0061135E" w:rsidP="00D1743F">
      <w:pPr>
        <w:pStyle w:val="ListParagraph"/>
        <w:numPr>
          <w:ilvl w:val="0"/>
          <w:numId w:val="31"/>
        </w:numPr>
      </w:pPr>
      <w:r w:rsidRPr="001B0198">
        <w:t>Працювати на персональному комп’ютері користувача</w:t>
      </w:r>
    </w:p>
    <w:p w:rsidR="0061135E" w:rsidRPr="001B0198" w:rsidRDefault="0061135E" w:rsidP="00D1743F">
      <w:pPr>
        <w:pStyle w:val="ListParagraph"/>
        <w:numPr>
          <w:ilvl w:val="0"/>
          <w:numId w:val="31"/>
        </w:numPr>
      </w:pPr>
      <w:r w:rsidRPr="001B0198">
        <w:t>Показувати звіт про свою роботу</w:t>
      </w:r>
    </w:p>
    <w:p w:rsidR="006A6D26" w:rsidRDefault="0061135E" w:rsidP="006A6D26">
      <w:r w:rsidRPr="001B0198">
        <w:t>Розроблена система повинна вважати схожими зображення з такими відмінностями:</w:t>
      </w:r>
    </w:p>
    <w:p w:rsidR="006A6D26" w:rsidRPr="001B0198" w:rsidRDefault="006A6D26" w:rsidP="00D1743F">
      <w:pPr>
        <w:pStyle w:val="ListParagraph"/>
        <w:numPr>
          <w:ilvl w:val="0"/>
          <w:numId w:val="32"/>
        </w:numPr>
      </w:pPr>
      <w:r w:rsidRPr="001B0198">
        <w:t>Використання фільтрів</w:t>
      </w:r>
    </w:p>
    <w:p w:rsidR="006A6D26" w:rsidRPr="001B0198" w:rsidRDefault="006A6D26" w:rsidP="00D1743F">
      <w:pPr>
        <w:pStyle w:val="ListParagraph"/>
        <w:numPr>
          <w:ilvl w:val="0"/>
          <w:numId w:val="32"/>
        </w:numPr>
      </w:pPr>
      <w:r w:rsidRPr="001B0198">
        <w:t>Поворот</w:t>
      </w:r>
    </w:p>
    <w:p w:rsidR="006A6D26" w:rsidRPr="001B0198" w:rsidRDefault="006A6D26" w:rsidP="00D1743F">
      <w:pPr>
        <w:pStyle w:val="ListParagraph"/>
        <w:numPr>
          <w:ilvl w:val="0"/>
          <w:numId w:val="32"/>
        </w:numPr>
      </w:pPr>
      <w:r w:rsidRPr="001B0198">
        <w:t>Зсув</w:t>
      </w:r>
    </w:p>
    <w:p w:rsidR="006A6D26" w:rsidRDefault="006A6D26" w:rsidP="00D1743F">
      <w:pPr>
        <w:pStyle w:val="ListParagraph"/>
        <w:numPr>
          <w:ilvl w:val="0"/>
          <w:numId w:val="32"/>
        </w:numPr>
      </w:pPr>
      <w:r w:rsidRPr="001B0198">
        <w:t>Зміна розмірів</w:t>
      </w:r>
    </w:p>
    <w:p w:rsidR="006A6D26" w:rsidRPr="001B0198" w:rsidRDefault="006A6D26" w:rsidP="00D1743F">
      <w:pPr>
        <w:pStyle w:val="ListParagraph"/>
        <w:numPr>
          <w:ilvl w:val="0"/>
          <w:numId w:val="32"/>
        </w:numPr>
      </w:pPr>
      <w:r>
        <w:t>Додавання об’єктів</w:t>
      </w:r>
    </w:p>
    <w:p w:rsidR="006A6D26" w:rsidRDefault="006A6D26" w:rsidP="006A6D26">
      <w:pPr>
        <w:pStyle w:val="Heading1"/>
      </w:pPr>
    </w:p>
    <w:p w:rsidR="006A6D26" w:rsidRDefault="006A6D26" w:rsidP="006A6D26">
      <w:pPr>
        <w:pStyle w:val="Heading1"/>
        <w:jc w:val="both"/>
      </w:pPr>
    </w:p>
    <w:p w:rsidR="006A6D26" w:rsidRDefault="006A6D26" w:rsidP="006A6D26">
      <w:pPr>
        <w:pStyle w:val="Heading1"/>
        <w:rPr>
          <w:rFonts w:eastAsia="Calibri"/>
          <w:bCs w:val="0"/>
          <w:caps w:val="0"/>
          <w:szCs w:val="28"/>
        </w:rPr>
      </w:pPr>
    </w:p>
    <w:p w:rsidR="006A6D26" w:rsidRPr="006A6D26" w:rsidRDefault="006A6D26" w:rsidP="006A6D26">
      <w:pPr>
        <w:spacing w:line="240" w:lineRule="auto"/>
        <w:ind w:firstLine="0"/>
        <w:jc w:val="left"/>
      </w:pPr>
      <w:r>
        <w:br w:type="page"/>
      </w:r>
    </w:p>
    <w:p w:rsidR="004E0312" w:rsidRPr="006A6D26" w:rsidRDefault="006A6D26" w:rsidP="006A6D26">
      <w:pPr>
        <w:pStyle w:val="Heading1"/>
      </w:pPr>
      <w:bookmarkStart w:id="5" w:name="_Toc515792218"/>
      <w:r w:rsidRPr="006A6D26">
        <w:lastRenderedPageBreak/>
        <w:t xml:space="preserve">2. </w:t>
      </w:r>
      <w:r w:rsidR="00EF3718">
        <w:t>Аналіз існуючих програмних рішень</w:t>
      </w:r>
      <w:bookmarkEnd w:id="5"/>
    </w:p>
    <w:p w:rsidR="0061135E" w:rsidRPr="001B0198" w:rsidRDefault="0061135E" w:rsidP="0061135E"/>
    <w:p w:rsidR="0061135E" w:rsidRPr="001B0198" w:rsidRDefault="0061135E" w:rsidP="0061135E"/>
    <w:p w:rsidR="004E0312" w:rsidRPr="001B0198" w:rsidRDefault="00B771A2" w:rsidP="00D1743F">
      <w:pPr>
        <w:pStyle w:val="Heading2"/>
        <w:numPr>
          <w:ilvl w:val="1"/>
          <w:numId w:val="26"/>
        </w:numPr>
      </w:pPr>
      <w:r>
        <w:t xml:space="preserve"> </w:t>
      </w:r>
      <w:bookmarkStart w:id="6" w:name="_Toc515792219"/>
      <w:r w:rsidR="0061135E" w:rsidRPr="001B0198">
        <w:t>Огляд існуючих систем</w:t>
      </w:r>
      <w:bookmarkEnd w:id="6"/>
    </w:p>
    <w:p w:rsidR="00430916" w:rsidRPr="001B0198" w:rsidRDefault="0061135E" w:rsidP="00D1743F">
      <w:pPr>
        <w:pStyle w:val="Heading3"/>
        <w:numPr>
          <w:ilvl w:val="2"/>
          <w:numId w:val="26"/>
        </w:numPr>
      </w:pPr>
      <w:bookmarkStart w:id="7" w:name="_Toc515792220"/>
      <w:r w:rsidRPr="001B0198">
        <w:rPr>
          <w:lang w:val="en-US"/>
        </w:rPr>
        <w:t>Tineye</w:t>
      </w:r>
      <w:bookmarkEnd w:id="7"/>
    </w:p>
    <w:p w:rsidR="0061135E" w:rsidRPr="001B0198" w:rsidRDefault="0061135E" w:rsidP="0061135E">
      <w:pPr>
        <w:ind w:firstLine="360"/>
      </w:pPr>
      <w:r w:rsidRPr="001B0198">
        <w:t>Tineye – сервіс для пошуку візуально схожих зображень в колекціях. Має глобальну колекцію зображень з мережі, комерційна версія надає можливість створювати власні колекції.</w:t>
      </w:r>
    </w:p>
    <w:p w:rsidR="0061135E" w:rsidRPr="001B0198" w:rsidRDefault="0061135E" w:rsidP="0061135E">
      <w:pPr>
        <w:ind w:firstLine="708"/>
      </w:pPr>
      <w:r w:rsidRPr="001B0198">
        <w:t>Призначення сервісу – пошук дублікатів, модифікованих копій, перевірка зображення на ідентичність.</w:t>
      </w:r>
    </w:p>
    <w:p w:rsidR="000F3B6F" w:rsidRPr="001B0198" w:rsidRDefault="0061135E" w:rsidP="000F3B6F">
      <w:pPr>
        <w:ind w:firstLine="708"/>
      </w:pPr>
      <w:r w:rsidRPr="001B0198">
        <w:t>Технологія побудована на отриманні відбитка – невеликої кількості даних, що описують особл</w:t>
      </w:r>
      <w:r w:rsidR="000F3B6F" w:rsidRPr="001B0198">
        <w:t xml:space="preserve">ивості, знайдені в зображенні. </w:t>
      </w:r>
      <w:r w:rsidRPr="001B0198">
        <w:t xml:space="preserve">Відбитки зберігаються в їх внутрішніх базах даних. </w:t>
      </w:r>
      <w:r w:rsidR="000F3B6F" w:rsidRPr="001B0198">
        <w:t xml:space="preserve">Для додавання зображення і пошуку використовуються виклики </w:t>
      </w:r>
      <w:r w:rsidR="000F3B6F" w:rsidRPr="001B0198">
        <w:rPr>
          <w:lang w:val="en-US"/>
        </w:rPr>
        <w:t xml:space="preserve">API. </w:t>
      </w:r>
      <w:r w:rsidRPr="001B0198">
        <w:t xml:space="preserve">Технологія здатна скористатися схожістю частини відбитка. </w:t>
      </w:r>
    </w:p>
    <w:p w:rsidR="000F3B6F" w:rsidRPr="001B0198" w:rsidRDefault="00A94BE5" w:rsidP="000F3B6F">
      <w:pPr>
        <w:ind w:firstLine="708"/>
      </w:pPr>
      <w:r w:rsidRPr="001B0198">
        <w:t>Можливості системи:</w:t>
      </w:r>
    </w:p>
    <w:p w:rsidR="005D2392" w:rsidRPr="001B0198" w:rsidRDefault="00E52276" w:rsidP="00D1743F">
      <w:pPr>
        <w:pStyle w:val="ListParagraph"/>
        <w:numPr>
          <w:ilvl w:val="0"/>
          <w:numId w:val="9"/>
        </w:numPr>
        <w:rPr>
          <w:lang w:val="en-US"/>
        </w:rPr>
      </w:pPr>
      <w:r>
        <w:t>з</w:t>
      </w:r>
      <w:r w:rsidR="005D2392" w:rsidRPr="001B0198">
        <w:t>находить ідентичні зображення</w:t>
      </w:r>
      <w:r>
        <w:t>;</w:t>
      </w:r>
    </w:p>
    <w:p w:rsidR="005D2392" w:rsidRPr="001B0198" w:rsidRDefault="00E52276" w:rsidP="00D1743F">
      <w:pPr>
        <w:pStyle w:val="ListParagraph"/>
        <w:numPr>
          <w:ilvl w:val="0"/>
          <w:numId w:val="9"/>
        </w:numPr>
        <w:rPr>
          <w:lang w:val="en-US"/>
        </w:rPr>
      </w:pPr>
      <w:r>
        <w:t>з</w:t>
      </w:r>
      <w:r w:rsidR="005D2392" w:rsidRPr="001B0198">
        <w:t>находить зображення, що мають схожу частину</w:t>
      </w:r>
      <w:r w:rsidR="00346348" w:rsidRPr="001B0198">
        <w:t xml:space="preserve"> (Рис. 2.1.1.1)</w:t>
      </w:r>
      <w:r>
        <w:t>;</w:t>
      </w:r>
    </w:p>
    <w:p w:rsidR="005D2392" w:rsidRPr="001B0198" w:rsidRDefault="00E52276" w:rsidP="00D1743F">
      <w:pPr>
        <w:pStyle w:val="ListParagraph"/>
        <w:numPr>
          <w:ilvl w:val="0"/>
          <w:numId w:val="9"/>
        </w:numPr>
        <w:rPr>
          <w:lang w:val="en-US"/>
        </w:rPr>
      </w:pPr>
      <w:r>
        <w:t>ш</w:t>
      </w:r>
      <w:r w:rsidR="005D2392" w:rsidRPr="001B0198">
        <w:t>укає зображення в мережі</w:t>
      </w:r>
      <w:r>
        <w:t>;</w:t>
      </w:r>
    </w:p>
    <w:p w:rsidR="00346348" w:rsidRPr="001B0198" w:rsidRDefault="00E52276" w:rsidP="00D1743F">
      <w:pPr>
        <w:pStyle w:val="ListParagraph"/>
        <w:numPr>
          <w:ilvl w:val="0"/>
          <w:numId w:val="9"/>
        </w:numPr>
        <w:rPr>
          <w:lang w:val="en-US"/>
        </w:rPr>
      </w:pPr>
      <w:r>
        <w:t>н</w:t>
      </w:r>
      <w:r w:rsidR="00346348" w:rsidRPr="001B0198">
        <w:t>е вважає схожими унікальні зображення (Рис. 2.1.1.2)</w:t>
      </w:r>
      <w:r>
        <w:t>;</w:t>
      </w:r>
    </w:p>
    <w:p w:rsidR="005D2392" w:rsidRPr="001B0198" w:rsidRDefault="00346348" w:rsidP="005D2392">
      <w:r w:rsidRPr="001B0198">
        <w:t>Недоліки:</w:t>
      </w:r>
    </w:p>
    <w:p w:rsidR="00B7196D" w:rsidRPr="001B0198" w:rsidRDefault="00E52276" w:rsidP="00D1743F">
      <w:pPr>
        <w:pStyle w:val="ListParagraph"/>
        <w:numPr>
          <w:ilvl w:val="0"/>
          <w:numId w:val="10"/>
        </w:numPr>
      </w:pPr>
      <w:r>
        <w:t>п</w:t>
      </w:r>
      <w:r w:rsidR="00B7196D" w:rsidRPr="001B0198">
        <w:t>осилання на публічне зображення не актуальне</w:t>
      </w:r>
      <w:r>
        <w:t>;</w:t>
      </w:r>
    </w:p>
    <w:p w:rsidR="00346348" w:rsidRPr="001B0198" w:rsidRDefault="00E52276" w:rsidP="00D1743F">
      <w:pPr>
        <w:pStyle w:val="ListParagraph"/>
        <w:numPr>
          <w:ilvl w:val="0"/>
          <w:numId w:val="10"/>
        </w:numPr>
      </w:pPr>
      <w:r>
        <w:t>в</w:t>
      </w:r>
      <w:r w:rsidR="00346348" w:rsidRPr="001B0198">
        <w:t>икористання власних зображень для пошуку платне</w:t>
      </w:r>
      <w:r>
        <w:t>;</w:t>
      </w:r>
    </w:p>
    <w:p w:rsidR="00346348" w:rsidRPr="001B0198" w:rsidRDefault="00E52276" w:rsidP="00D1743F">
      <w:pPr>
        <w:pStyle w:val="ListParagraph"/>
        <w:numPr>
          <w:ilvl w:val="0"/>
          <w:numId w:val="10"/>
        </w:numPr>
      </w:pPr>
      <w:r>
        <w:t>в</w:t>
      </w:r>
      <w:r w:rsidR="00346348" w:rsidRPr="001B0198">
        <w:t>ідсутність «агента» - для використання власних зображень спочатку їх</w:t>
      </w:r>
      <w:r>
        <w:t xml:space="preserve"> потрібно завантажити в систему;</w:t>
      </w:r>
    </w:p>
    <w:p w:rsidR="000F3B6F" w:rsidRPr="001B0198" w:rsidRDefault="000F3B6F" w:rsidP="000F3B6F">
      <w:pPr>
        <w:ind w:firstLine="0"/>
      </w:pPr>
    </w:p>
    <w:p w:rsidR="000F3B6F" w:rsidRPr="001B0198" w:rsidRDefault="000F3B6F" w:rsidP="000F3B6F">
      <w:pPr>
        <w:pStyle w:val="Heading1"/>
      </w:pPr>
    </w:p>
    <w:p w:rsidR="0061135E" w:rsidRPr="001B0198" w:rsidRDefault="000F3B6F" w:rsidP="000F3B6F">
      <w:pPr>
        <w:ind w:firstLine="708"/>
        <w:jc w:val="center"/>
      </w:pPr>
      <w:r w:rsidRPr="001B0198">
        <w:rPr>
          <w:noProof/>
          <w:lang w:eastAsia="uk-UA"/>
        </w:rPr>
        <w:drawing>
          <wp:inline distT="0" distB="0" distL="0" distR="0" wp14:anchorId="37C9C826" wp14:editId="53103AB0">
            <wp:extent cx="4267200" cy="457077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773" cy="45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6F" w:rsidRPr="001B0198" w:rsidRDefault="006A7E51" w:rsidP="000F3B6F">
      <w:pPr>
        <w:jc w:val="center"/>
      </w:pPr>
      <w:r w:rsidRPr="001B0198">
        <w:t>Рис. 2.1.</w:t>
      </w:r>
      <w:r w:rsidRPr="001B0198">
        <w:rPr>
          <w:lang w:val="en-US"/>
        </w:rPr>
        <w:t>1.</w:t>
      </w:r>
      <w:r w:rsidRPr="001B0198">
        <w:t>1</w:t>
      </w:r>
      <w:r w:rsidR="000F3B6F" w:rsidRPr="001B0198">
        <w:t xml:space="preserve"> – Результат пошуку Tineye</w:t>
      </w:r>
      <w:r w:rsidR="000F3B6F" w:rsidRPr="001B0198">
        <w:rPr>
          <w:lang w:val="en-US"/>
        </w:rPr>
        <w:t xml:space="preserve"> – </w:t>
      </w:r>
      <w:r w:rsidR="000F3B6F" w:rsidRPr="001B0198">
        <w:t>зображення з мережі</w:t>
      </w:r>
    </w:p>
    <w:p w:rsidR="000F3B6F" w:rsidRPr="001B0198" w:rsidRDefault="000F3B6F" w:rsidP="0061135E">
      <w:pPr>
        <w:ind w:firstLine="708"/>
      </w:pPr>
    </w:p>
    <w:p w:rsidR="0061135E" w:rsidRPr="001B0198" w:rsidRDefault="0061135E" w:rsidP="0061135E">
      <w:r w:rsidRPr="001B0198">
        <w:rPr>
          <w:noProof/>
          <w:lang w:eastAsia="uk-UA"/>
        </w:rPr>
        <w:drawing>
          <wp:inline distT="0" distB="0" distL="0" distR="0" wp14:anchorId="30A84675" wp14:editId="42A3CC26">
            <wp:extent cx="6120765" cy="1629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5E" w:rsidRPr="001B0198" w:rsidRDefault="006A7E51" w:rsidP="0061135E">
      <w:pPr>
        <w:jc w:val="center"/>
      </w:pPr>
      <w:r w:rsidRPr="001B0198">
        <w:t>Рис. 2.1.</w:t>
      </w:r>
      <w:r w:rsidRPr="001B0198">
        <w:rPr>
          <w:lang w:val="en-US"/>
        </w:rPr>
        <w:t>1.</w:t>
      </w:r>
      <w:r w:rsidR="00346348" w:rsidRPr="001B0198">
        <w:t>2</w:t>
      </w:r>
      <w:r w:rsidR="0061135E" w:rsidRPr="001B0198">
        <w:t xml:space="preserve"> – Результат пошуку Tineye</w:t>
      </w:r>
      <w:r w:rsidR="000F3B6F" w:rsidRPr="001B0198">
        <w:t xml:space="preserve"> – унікальне зображення</w:t>
      </w:r>
    </w:p>
    <w:p w:rsidR="00B473CE" w:rsidRPr="001B0198" w:rsidRDefault="00B473CE" w:rsidP="00430916"/>
    <w:p w:rsidR="00B473CE" w:rsidRPr="001B0198" w:rsidRDefault="00B473CE" w:rsidP="00430916"/>
    <w:p w:rsidR="00897C16" w:rsidRPr="001B0198" w:rsidRDefault="00897C16" w:rsidP="00430916"/>
    <w:p w:rsidR="00430916" w:rsidRPr="001B0198" w:rsidRDefault="00897C16" w:rsidP="00D1743F">
      <w:pPr>
        <w:pStyle w:val="Heading3"/>
        <w:numPr>
          <w:ilvl w:val="2"/>
          <w:numId w:val="26"/>
        </w:numPr>
        <w:rPr>
          <w:lang w:val="en-US"/>
        </w:rPr>
      </w:pPr>
      <w:bookmarkStart w:id="8" w:name="_Toc515792221"/>
      <w:r w:rsidRPr="001B0198">
        <w:rPr>
          <w:lang w:val="en-US"/>
        </w:rPr>
        <w:lastRenderedPageBreak/>
        <w:t>Dup Detector (Keronsoft).</w:t>
      </w:r>
      <w:bookmarkEnd w:id="8"/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ind w:firstLine="567"/>
      </w:pPr>
      <w:r w:rsidRPr="001B0198">
        <w:rPr>
          <w:lang w:val="en-US"/>
        </w:rPr>
        <w:t xml:space="preserve">Keronsoft – </w:t>
      </w:r>
      <w:r w:rsidRPr="001B0198">
        <w:t xml:space="preserve">команія, що спеціалізується на дослідженнях цифрових фотографій, відеозаписів, застосуваннях для створення медіаконтенту. Також вона розповсюджує мультимедійне програмне забезпечення. </w:t>
      </w:r>
    </w:p>
    <w:p w:rsidR="00897C16" w:rsidRPr="001B0198" w:rsidRDefault="00897C16" w:rsidP="00897C16">
      <w:pPr>
        <w:ind w:firstLine="567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20DB98E3" wp14:editId="2384F018">
            <wp:extent cx="5514975" cy="4381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6A7E51" w:rsidP="00897C16">
      <w:pPr>
        <w:ind w:firstLine="567"/>
        <w:jc w:val="center"/>
        <w:rPr>
          <w:lang w:val="en-US"/>
        </w:rPr>
      </w:pPr>
      <w:r w:rsidRPr="001B0198">
        <w:t>Рис. 2.1.2</w:t>
      </w:r>
      <w:r w:rsidRPr="001B0198">
        <w:rPr>
          <w:lang w:val="en-US"/>
        </w:rPr>
        <w:t>.1</w:t>
      </w:r>
      <w:r w:rsidR="00897C16" w:rsidRPr="001B0198">
        <w:t xml:space="preserve"> – Інтерфейс програми </w:t>
      </w:r>
      <w:r w:rsidR="00897C16" w:rsidRPr="001B0198">
        <w:rPr>
          <w:lang w:val="en-US"/>
        </w:rPr>
        <w:t>Dup Detector</w:t>
      </w:r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rPr>
          <w:rFonts w:eastAsiaTheme="minorEastAsia"/>
        </w:rPr>
      </w:pPr>
      <w:r w:rsidRPr="001B0198">
        <w:t>Програма змогла виявити схожість у випадках застосування фільтрів, додавання об’єктів, масштабування, повороту на 10</w:t>
      </w:r>
      <m:oMath>
        <m:r>
          <w:rPr>
            <w:rFonts w:ascii="Cambria Math" w:hAnsi="Cambria Math"/>
          </w:rPr>
          <m:t>°</m:t>
        </m:r>
      </m:oMath>
      <w:r w:rsidRPr="001B0198">
        <w:t>, але не змогла виявити її  у випадках зсуву, повороту на 90</w:t>
      </w:r>
      <m:oMath>
        <m:r>
          <w:rPr>
            <w:rFonts w:ascii="Cambria Math" w:hAnsi="Cambria Math"/>
          </w:rPr>
          <m:t>°</m:t>
        </m:r>
      </m:oMath>
      <w:r w:rsidRPr="001B0198">
        <w:rPr>
          <w:rFonts w:eastAsiaTheme="minorEastAsia"/>
        </w:rPr>
        <w:t>, 180</w:t>
      </w:r>
      <m:oMath>
        <m:r>
          <w:rPr>
            <w:rFonts w:ascii="Cambria Math" w:hAnsi="Cambria Math"/>
          </w:rPr>
          <m:t>°</m:t>
        </m:r>
      </m:oMath>
      <w:r w:rsidRPr="001B0198">
        <w:rPr>
          <w:rFonts w:eastAsiaTheme="minorEastAsia"/>
        </w:rPr>
        <w:t>.</w:t>
      </w:r>
    </w:p>
    <w:p w:rsidR="00897C16" w:rsidRPr="001B0198" w:rsidRDefault="00897C16" w:rsidP="00897C16">
      <w:pPr>
        <w:ind w:firstLine="0"/>
        <w:rPr>
          <w:lang w:val="en-US"/>
        </w:rPr>
      </w:pPr>
    </w:p>
    <w:p w:rsidR="00897C16" w:rsidRPr="001B0198" w:rsidRDefault="00897C16" w:rsidP="00897C16">
      <w:pPr>
        <w:ind w:firstLine="0"/>
        <w:rPr>
          <w:lang w:val="en-US"/>
        </w:rPr>
      </w:pPr>
    </w:p>
    <w:p w:rsidR="00897C16" w:rsidRPr="001B0198" w:rsidRDefault="00897C16" w:rsidP="00897C16">
      <w:pPr>
        <w:ind w:firstLine="0"/>
        <w:rPr>
          <w:lang w:val="en-US"/>
        </w:rPr>
      </w:pPr>
    </w:p>
    <w:p w:rsidR="00430916" w:rsidRPr="001B0198" w:rsidRDefault="00897C16" w:rsidP="00D1743F">
      <w:pPr>
        <w:pStyle w:val="Heading3"/>
        <w:numPr>
          <w:ilvl w:val="2"/>
          <w:numId w:val="26"/>
        </w:numPr>
        <w:rPr>
          <w:lang w:val="en-US"/>
        </w:rPr>
      </w:pPr>
      <w:bookmarkStart w:id="9" w:name="_Toc515792222"/>
      <w:r w:rsidRPr="001B0198">
        <w:rPr>
          <w:lang w:val="en-US"/>
        </w:rPr>
        <w:lastRenderedPageBreak/>
        <w:t>Image Comparer</w:t>
      </w:r>
      <w:bookmarkEnd w:id="9"/>
    </w:p>
    <w:p w:rsidR="00897C16" w:rsidRPr="001B0198" w:rsidRDefault="00897C16" w:rsidP="00897C16">
      <w:pPr>
        <w:rPr>
          <w:lang w:val="en-US"/>
        </w:rPr>
      </w:pPr>
    </w:p>
    <w:p w:rsidR="00897C16" w:rsidRPr="001B0198" w:rsidRDefault="00897C16" w:rsidP="00897C16">
      <w:pPr>
        <w:ind w:firstLine="567"/>
      </w:pPr>
      <w:r w:rsidRPr="001B0198">
        <w:t xml:space="preserve">Програма для </w:t>
      </w:r>
      <w:r w:rsidRPr="001B0198">
        <w:rPr>
          <w:lang w:val="en-US"/>
        </w:rPr>
        <w:t xml:space="preserve">windows </w:t>
      </w:r>
      <w:r w:rsidRPr="001B0198">
        <w:t xml:space="preserve">для пошуку схожих зображень на машині користувача. </w:t>
      </w:r>
    </w:p>
    <w:p w:rsidR="00897C16" w:rsidRPr="001B0198" w:rsidRDefault="00897C16" w:rsidP="00897C16">
      <w:pPr>
        <w:ind w:firstLine="567"/>
      </w:pPr>
      <w:r w:rsidRPr="001B0198">
        <w:t xml:space="preserve">Судячи з результатів її роботи вона використовує ті ж методи що і </w:t>
      </w:r>
      <w:r w:rsidRPr="001B0198">
        <w:rPr>
          <w:lang w:val="en-US"/>
        </w:rPr>
        <w:t xml:space="preserve">tineye – </w:t>
      </w:r>
      <w:r w:rsidRPr="001B0198">
        <w:t>на основі отриманні відбитка.</w:t>
      </w:r>
    </w:p>
    <w:p w:rsidR="00897C16" w:rsidRPr="001B0198" w:rsidRDefault="00897C16" w:rsidP="00897C16">
      <w:r w:rsidRPr="001B0198">
        <w:rPr>
          <w:noProof/>
          <w:lang w:eastAsia="uk-UA"/>
        </w:rPr>
        <w:drawing>
          <wp:inline distT="0" distB="0" distL="0" distR="0" wp14:anchorId="3DFB81F7" wp14:editId="74B5B1E0">
            <wp:extent cx="6120765" cy="2501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B84698" w:rsidP="00897C16">
      <w:pPr>
        <w:jc w:val="center"/>
        <w:rPr>
          <w:lang w:val="en-US"/>
        </w:rPr>
      </w:pPr>
      <w:r w:rsidRPr="001B0198">
        <w:t>Рис. 2.1.3</w:t>
      </w:r>
      <w:r w:rsidR="00897C16" w:rsidRPr="001B0198">
        <w:t xml:space="preserve">.1 – Інтерфейс програми </w:t>
      </w:r>
      <w:r w:rsidR="00897C16" w:rsidRPr="001B0198">
        <w:rPr>
          <w:lang w:val="en-US"/>
        </w:rPr>
        <w:t>Image Comparer</w:t>
      </w:r>
    </w:p>
    <w:p w:rsidR="00897C16" w:rsidRPr="001B0198" w:rsidRDefault="00897C16" w:rsidP="00897C16">
      <w:r w:rsidRPr="001B0198">
        <w:t>При тестуванні програми виявлено що вона</w:t>
      </w:r>
      <w:r w:rsidRPr="001B0198">
        <w:rPr>
          <w:lang w:val="en-US"/>
        </w:rPr>
        <w:t xml:space="preserve"> </w:t>
      </w:r>
      <w:r w:rsidRPr="001B0198">
        <w:t>добре визначає схожими масштабовані зображення, зображення з додаванням фільтрів, додаванням об’єктів, але не визначає схожими повернуті та зсунуті зображення.</w:t>
      </w:r>
    </w:p>
    <w:p w:rsidR="00897C16" w:rsidRPr="001B0198" w:rsidRDefault="00897C16" w:rsidP="00897C16"/>
    <w:p w:rsidR="00897C16" w:rsidRPr="001B0198" w:rsidRDefault="00897C16" w:rsidP="00897C16">
      <w:pPr>
        <w:jc w:val="center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7975D3B6" wp14:editId="3847D857">
            <wp:extent cx="6120765" cy="2644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6" w:rsidRPr="001B0198" w:rsidRDefault="00B84698" w:rsidP="00897C16">
      <w:pPr>
        <w:jc w:val="center"/>
        <w:rPr>
          <w:lang w:val="en-US"/>
        </w:rPr>
      </w:pPr>
      <w:r w:rsidRPr="001B0198">
        <w:t>Рис. 2.1.3</w:t>
      </w:r>
      <w:r w:rsidR="00897C16" w:rsidRPr="001B0198">
        <w:t xml:space="preserve">.2 – Тестування програми </w:t>
      </w:r>
      <w:r w:rsidR="00897C16" w:rsidRPr="001B0198">
        <w:rPr>
          <w:lang w:val="en-US"/>
        </w:rPr>
        <w:t xml:space="preserve">Image Comparer </w:t>
      </w:r>
      <w:r w:rsidR="00897C16" w:rsidRPr="001B0198">
        <w:t xml:space="preserve">на зображеннях </w:t>
      </w:r>
      <w:r w:rsidR="00897C16" w:rsidRPr="001B0198">
        <w:rPr>
          <w:lang w:val="en-US"/>
        </w:rPr>
        <w:t xml:space="preserve">lena </w:t>
      </w:r>
      <w:r w:rsidR="00897C16" w:rsidRPr="001B0198">
        <w:t xml:space="preserve">і </w:t>
      </w:r>
      <w:r w:rsidR="00897C16" w:rsidRPr="001B0198">
        <w:rPr>
          <w:lang w:val="en-US"/>
        </w:rPr>
        <w:t>baboon</w:t>
      </w:r>
    </w:p>
    <w:p w:rsidR="00DA73B3" w:rsidRPr="001B0198" w:rsidRDefault="00DA73B3" w:rsidP="00D1743F">
      <w:pPr>
        <w:pStyle w:val="Heading3"/>
        <w:numPr>
          <w:ilvl w:val="2"/>
          <w:numId w:val="26"/>
        </w:numPr>
        <w:rPr>
          <w:lang w:val="en-US"/>
        </w:rPr>
      </w:pPr>
      <w:bookmarkStart w:id="10" w:name="_Toc515792223"/>
      <w:r w:rsidRPr="001B0198">
        <w:rPr>
          <w:lang w:val="en-US"/>
        </w:rPr>
        <w:lastRenderedPageBreak/>
        <w:t>Google image search</w:t>
      </w:r>
      <w:bookmarkEnd w:id="10"/>
    </w:p>
    <w:p w:rsidR="00DA73B3" w:rsidRPr="001B0198" w:rsidRDefault="00DA73B3" w:rsidP="00DA73B3">
      <w:pPr>
        <w:ind w:firstLine="360"/>
      </w:pPr>
    </w:p>
    <w:p w:rsidR="00DA73B3" w:rsidRPr="001B0198" w:rsidRDefault="00DA73B3" w:rsidP="00DA73B3">
      <w:pPr>
        <w:ind w:firstLine="360"/>
      </w:pPr>
      <w:r w:rsidRPr="001B0198">
        <w:t>Cервіс для пошуку схожих зображень в мережі. Він знаходить не лише візуально схожі зображення, а й логічно пов’язані. Система розпізнає об’єкти, що знаходяться на зображнні і повертає зображення з такими ж об’єктами.</w:t>
      </w:r>
    </w:p>
    <w:p w:rsidR="00DA73B3" w:rsidRPr="001B0198" w:rsidRDefault="00DA73B3" w:rsidP="00DA73B3">
      <w:pPr>
        <w:ind w:firstLine="360"/>
      </w:pPr>
      <w:r w:rsidRPr="001B0198">
        <w:t>Пошук побудований на ключових словах. Під час аналізу зображення система з’ясовує характеристики зображення і описує їх за допомогою слів.  Результатами пошуку є зображення, опис яких є схожим.</w:t>
      </w:r>
    </w:p>
    <w:p w:rsidR="00DA73B3" w:rsidRPr="001B0198" w:rsidRDefault="00DA73B3" w:rsidP="00DA73B3">
      <w:pPr>
        <w:ind w:firstLine="360"/>
      </w:pPr>
      <w:r w:rsidRPr="001B0198">
        <w:t>На прикладі</w:t>
      </w:r>
      <w:r w:rsidR="007C1D61" w:rsidRPr="001B0198">
        <w:rPr>
          <w:lang w:val="en-US"/>
        </w:rPr>
        <w:t xml:space="preserve"> </w:t>
      </w:r>
      <w:r w:rsidR="007C1D61" w:rsidRPr="001B0198">
        <w:t>до</w:t>
      </w:r>
      <w:r w:rsidRPr="001B0198">
        <w:t xml:space="preserve"> </w:t>
      </w:r>
      <w:r w:rsidR="007C1D61" w:rsidRPr="001B0198">
        <w:rPr>
          <w:lang w:val="en-US"/>
        </w:rPr>
        <w:t>tineye</w:t>
      </w:r>
      <w:r w:rsidRPr="001B0198">
        <w:t xml:space="preserve"> (зображення кота) </w:t>
      </w:r>
      <w:r w:rsidRPr="001B0198">
        <w:rPr>
          <w:lang w:val="en-US"/>
        </w:rPr>
        <w:t xml:space="preserve">google image search </w:t>
      </w:r>
      <w:r w:rsidRPr="001B0198">
        <w:t>знаходить зображення, які б людина описала так само як і пошукове. В даному випадку це «Кіт на синьому фоні»</w:t>
      </w:r>
      <w:r w:rsidRPr="001B0198">
        <w:rPr>
          <w:lang w:val="en-US"/>
        </w:rPr>
        <w:t xml:space="preserve"> (</w:t>
      </w:r>
      <w:r w:rsidRPr="001B0198">
        <w:t>Напевно звіт чорно-білий, прошу повірити</w:t>
      </w:r>
      <w:r w:rsidRPr="001B0198">
        <w:rPr>
          <w:lang w:val="en-US"/>
        </w:rPr>
        <w:t>)</w:t>
      </w:r>
      <w:r w:rsidRPr="001B0198">
        <w:t>. Всі знайдені зображення містять котів і мають близький до синього (бодай не червоний) колір фону.</w:t>
      </w:r>
    </w:p>
    <w:p w:rsidR="00DA73B3" w:rsidRPr="001B0198" w:rsidRDefault="00DA73B3" w:rsidP="00DA73B3">
      <w:r w:rsidRPr="001B0198">
        <w:rPr>
          <w:noProof/>
          <w:lang w:eastAsia="uk-UA"/>
        </w:rPr>
        <w:drawing>
          <wp:inline distT="0" distB="0" distL="0" distR="0" wp14:anchorId="374358BF" wp14:editId="2DB07ABE">
            <wp:extent cx="2319606" cy="162678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6703" cy="16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198">
        <w:rPr>
          <w:noProof/>
          <w:lang w:eastAsia="uk-UA"/>
        </w:rPr>
        <w:t xml:space="preserve">     </w:t>
      </w:r>
      <w:r w:rsidRPr="001B0198">
        <w:rPr>
          <w:noProof/>
          <w:lang w:eastAsia="uk-UA"/>
        </w:rPr>
        <w:drawing>
          <wp:inline distT="0" distB="0" distL="0" distR="0" wp14:anchorId="66619F51" wp14:editId="4A29CD87">
            <wp:extent cx="3488491" cy="1671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9767" cy="17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B3" w:rsidRPr="001B0198" w:rsidRDefault="007C1D61" w:rsidP="00DA73B3">
      <w:pPr>
        <w:rPr>
          <w:lang w:val="en-US"/>
        </w:rPr>
      </w:pPr>
      <w:r w:rsidRPr="001B0198">
        <w:t>Рис. 2.1.4</w:t>
      </w:r>
      <w:r w:rsidR="00DA73B3" w:rsidRPr="001B0198">
        <w:t xml:space="preserve">.1 – Зображення мого кота  </w:t>
      </w:r>
      <w:r w:rsidR="00DA73B3" w:rsidRPr="001B0198">
        <w:rPr>
          <w:lang w:val="en-US"/>
        </w:rPr>
        <w:t xml:space="preserve">   </w:t>
      </w:r>
      <w:r w:rsidRPr="001B0198">
        <w:t>Рис. 2.1.4</w:t>
      </w:r>
      <w:r w:rsidR="00DA73B3" w:rsidRPr="001B0198">
        <w:t xml:space="preserve">.2 – Результат пошуку </w:t>
      </w:r>
      <w:r w:rsidR="00DA73B3" w:rsidRPr="001B0198">
        <w:rPr>
          <w:lang w:val="en-US"/>
        </w:rPr>
        <w:t>Google</w:t>
      </w:r>
    </w:p>
    <w:p w:rsidR="00897C16" w:rsidRPr="001B0198" w:rsidRDefault="00897C16" w:rsidP="00897C16">
      <w:pPr>
        <w:rPr>
          <w:lang w:val="en-US"/>
        </w:rPr>
      </w:pPr>
    </w:p>
    <w:p w:rsidR="00430916" w:rsidRPr="001B0198" w:rsidRDefault="00430916" w:rsidP="00430916"/>
    <w:p w:rsidR="007C1D61" w:rsidRPr="001B0198" w:rsidRDefault="007C1D61" w:rsidP="00430916"/>
    <w:p w:rsidR="007C1D61" w:rsidRPr="001B0198" w:rsidRDefault="007C1D61" w:rsidP="00430916"/>
    <w:p w:rsidR="00430916" w:rsidRPr="001B0198" w:rsidRDefault="00430916" w:rsidP="00430916"/>
    <w:p w:rsidR="008242E6" w:rsidRPr="001B0198" w:rsidRDefault="008242E6" w:rsidP="008242E6">
      <w:pPr>
        <w:pStyle w:val="FigureCaption"/>
      </w:pPr>
    </w:p>
    <w:p w:rsidR="007C1D61" w:rsidRPr="001B0198" w:rsidRDefault="007C1D61" w:rsidP="008242E6">
      <w:pPr>
        <w:pStyle w:val="FigureCaption"/>
      </w:pPr>
    </w:p>
    <w:p w:rsidR="007C1D61" w:rsidRPr="001B0198" w:rsidRDefault="007C1D61" w:rsidP="008242E6">
      <w:pPr>
        <w:pStyle w:val="FigureCaption"/>
      </w:pPr>
    </w:p>
    <w:p w:rsidR="00AC246B" w:rsidRPr="001B0198" w:rsidRDefault="00AC246B" w:rsidP="00430916"/>
    <w:p w:rsidR="00430916" w:rsidRPr="001B0198" w:rsidRDefault="00430916" w:rsidP="00430916"/>
    <w:p w:rsidR="00430916" w:rsidRPr="001B0198" w:rsidRDefault="007C1D61" w:rsidP="00D1743F">
      <w:pPr>
        <w:pStyle w:val="Heading3"/>
        <w:numPr>
          <w:ilvl w:val="2"/>
          <w:numId w:val="26"/>
        </w:numPr>
      </w:pPr>
      <w:bookmarkStart w:id="11" w:name="_Toc515792224"/>
      <w:r w:rsidRPr="001B0198">
        <w:lastRenderedPageBreak/>
        <w:t>Порівняння існуючих програмних рішень</w:t>
      </w:r>
      <w:bookmarkEnd w:id="11"/>
    </w:p>
    <w:p w:rsidR="00430916" w:rsidRPr="001B0198" w:rsidRDefault="00430916" w:rsidP="00430916"/>
    <w:p w:rsidR="00430916" w:rsidRPr="001B0198" w:rsidRDefault="00430916" w:rsidP="00430916"/>
    <w:p w:rsidR="007C1D61" w:rsidRPr="001B0198" w:rsidRDefault="007C1D61" w:rsidP="007C1D61">
      <w:r w:rsidRPr="001B0198">
        <w:t>Основні переваги і недоліки існуючих програмних рішень для пошуку схожих зображень наведено в таблиці 2.1.</w:t>
      </w:r>
    </w:p>
    <w:p w:rsidR="007C1D61" w:rsidRPr="001B0198" w:rsidRDefault="007C1D61" w:rsidP="007C1D61"/>
    <w:p w:rsidR="007C1D61" w:rsidRPr="001B0198" w:rsidRDefault="007C1D61" w:rsidP="007C1D61">
      <w:pPr>
        <w:ind w:firstLine="0"/>
      </w:pPr>
      <w:r w:rsidRPr="001B0198">
        <w:t>Таблиця 2.1 – Порівняння існуючих програмних рішень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1763"/>
        <w:gridCol w:w="2076"/>
        <w:gridCol w:w="1965"/>
        <w:gridCol w:w="2423"/>
      </w:tblGrid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Програмний продукт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Пошук в мережі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Пошук на персональному комп’ютері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Стійкий до афінних перетворень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  <w:jc w:val="left"/>
            </w:pPr>
            <w:r w:rsidRPr="001B0198">
              <w:t>Виведення всіх схожих зображень і їх місцезнаходження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Tineye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rPr>
                <w:lang w:val="en-US"/>
              </w:rPr>
              <w:t xml:space="preserve">Платна </w:t>
            </w:r>
            <w:r w:rsidRPr="001B0198">
              <w:t>можливість створення персональної хмарної колекції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Google image search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-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Dup Detector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  <w:tr w:rsidR="007C1D61" w:rsidRPr="001B0198" w:rsidTr="00D97438"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Image Comparer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-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  <w:rPr>
                <w:lang w:val="en-US"/>
              </w:rPr>
            </w:pPr>
            <w:r w:rsidRPr="001B0198">
              <w:rPr>
                <w:lang w:val="en-US"/>
              </w:rPr>
              <w:t>+</w:t>
            </w:r>
          </w:p>
        </w:tc>
        <w:tc>
          <w:tcPr>
            <w:tcW w:w="2091" w:type="dxa"/>
          </w:tcPr>
          <w:p w:rsidR="007C1D61" w:rsidRPr="001B0198" w:rsidRDefault="007C1D61" w:rsidP="00D97438">
            <w:pPr>
              <w:ind w:firstLine="0"/>
            </w:pPr>
            <w:r w:rsidRPr="001B0198">
              <w:t>-</w:t>
            </w:r>
          </w:p>
        </w:tc>
        <w:tc>
          <w:tcPr>
            <w:tcW w:w="2092" w:type="dxa"/>
          </w:tcPr>
          <w:p w:rsidR="007C1D61" w:rsidRPr="001B0198" w:rsidRDefault="007C1D61" w:rsidP="00D97438">
            <w:pPr>
              <w:ind w:firstLine="0"/>
            </w:pPr>
            <w:r w:rsidRPr="001B0198">
              <w:t>+</w:t>
            </w:r>
          </w:p>
        </w:tc>
      </w:tr>
    </w:tbl>
    <w:p w:rsidR="004521F6" w:rsidRPr="001B0198" w:rsidRDefault="004521F6" w:rsidP="00262227">
      <w:pPr>
        <w:rPr>
          <w:lang w:val="en-US"/>
        </w:rPr>
      </w:pPr>
    </w:p>
    <w:p w:rsidR="00E476F5" w:rsidRPr="001B0198" w:rsidRDefault="00E476F5" w:rsidP="007C1D61">
      <w:pPr>
        <w:ind w:firstLine="0"/>
      </w:pPr>
    </w:p>
    <w:p w:rsidR="00953473" w:rsidRPr="001B0198" w:rsidRDefault="00953473" w:rsidP="00E476F5"/>
    <w:p w:rsidR="00D97438" w:rsidRPr="001B0198" w:rsidRDefault="00D97438" w:rsidP="00E476F5"/>
    <w:p w:rsidR="00D97438" w:rsidRPr="001B0198" w:rsidRDefault="00D97438" w:rsidP="00E476F5"/>
    <w:p w:rsidR="00D97438" w:rsidRPr="001B0198" w:rsidRDefault="00D97438" w:rsidP="00E476F5"/>
    <w:p w:rsidR="00491D1F" w:rsidRPr="001B0198" w:rsidRDefault="00491D1F" w:rsidP="00D1743F">
      <w:pPr>
        <w:pStyle w:val="Heading2"/>
        <w:numPr>
          <w:ilvl w:val="1"/>
          <w:numId w:val="11"/>
        </w:numPr>
      </w:pPr>
      <w:bookmarkStart w:id="12" w:name="_Toc515792225"/>
      <w:r w:rsidRPr="001B0198">
        <w:lastRenderedPageBreak/>
        <w:t>Огляд методів</w:t>
      </w:r>
      <w:bookmarkEnd w:id="12"/>
    </w:p>
    <w:p w:rsidR="00D97438" w:rsidRPr="001B0198" w:rsidRDefault="00D97438" w:rsidP="00D97438"/>
    <w:p w:rsidR="00D97438" w:rsidRPr="001B0198" w:rsidRDefault="00D97438" w:rsidP="00D97438"/>
    <w:p w:rsidR="00D97438" w:rsidRPr="001B0198" w:rsidRDefault="00D97438" w:rsidP="00D97438">
      <w:r w:rsidRPr="001B0198">
        <w:t>Існує два протилежні підходи в пошуку схожих зображень – на осн</w:t>
      </w:r>
      <w:r w:rsidR="00CF3212" w:rsidRPr="001B0198">
        <w:t>ові водяного знаку і на основі в</w:t>
      </w:r>
      <w:r w:rsidRPr="001B0198">
        <w:t xml:space="preserve">місту. </w:t>
      </w:r>
      <w:r w:rsidR="00CF3212" w:rsidRPr="001B0198">
        <w:t>Підхід на основі водяного знака полягає в закарбовуванні підпису в зображенні перед його розповсюдженням.</w:t>
      </w:r>
      <w:r w:rsidR="00CF3212" w:rsidRPr="001B0198">
        <w:rPr>
          <w:lang w:val="en-US"/>
        </w:rPr>
        <w:t xml:space="preserve"> </w:t>
      </w:r>
      <w:r w:rsidR="00CF3212" w:rsidRPr="001B0198">
        <w:t>Згодом за цим підписом можна буде визначити чи є зображення дублікатами. З іншого боку, підхід на основі вмісту, як видно з його назви, полягає в аналізі зображення з метою визначення його особливостей.</w:t>
      </w:r>
    </w:p>
    <w:p w:rsidR="00CF3212" w:rsidRDefault="00CF3212" w:rsidP="00D97438"/>
    <w:p w:rsidR="00FF3DA2" w:rsidRPr="001B0198" w:rsidRDefault="00FF3DA2" w:rsidP="00D97438"/>
    <w:p w:rsidR="00FF3DA2" w:rsidRPr="001B0198" w:rsidRDefault="00FF3DA2" w:rsidP="00D1743F">
      <w:pPr>
        <w:pStyle w:val="Heading3"/>
        <w:numPr>
          <w:ilvl w:val="2"/>
          <w:numId w:val="11"/>
        </w:numPr>
      </w:pPr>
      <w:bookmarkStart w:id="13" w:name="_Toc515792226"/>
      <w:r w:rsidRPr="001B0198">
        <w:t>Пошук на основі водяного знака</w:t>
      </w:r>
      <w:bookmarkEnd w:id="13"/>
    </w:p>
    <w:p w:rsidR="00FF3DA2" w:rsidRPr="001B0198" w:rsidRDefault="00FF3DA2" w:rsidP="00FF3DA2">
      <w:pPr>
        <w:ind w:left="709" w:firstLine="0"/>
      </w:pPr>
    </w:p>
    <w:p w:rsidR="00FF3DA2" w:rsidRPr="001B0198" w:rsidRDefault="00FF3DA2" w:rsidP="00FF3DA2">
      <w:pPr>
        <w:ind w:left="709" w:firstLine="0"/>
      </w:pPr>
    </w:p>
    <w:p w:rsidR="00FF3DA2" w:rsidRPr="001B0198" w:rsidRDefault="00FF3DA2" w:rsidP="00FF3DA2">
      <w:pPr>
        <w:ind w:left="709" w:firstLine="0"/>
      </w:pPr>
      <w:r w:rsidRPr="001B0198">
        <w:t xml:space="preserve">Історично, дублікати шукалися за допомогою методів на основі водяного знаку. </w:t>
      </w:r>
    </w:p>
    <w:p w:rsidR="00FF3DA2" w:rsidRDefault="00FF3DA2" w:rsidP="00FF3DA2">
      <w:pPr>
        <w:ind w:firstLine="0"/>
        <w:rPr>
          <w:lang w:val="en-US"/>
        </w:rPr>
      </w:pPr>
      <w:r w:rsidRPr="001B0198">
        <w:t>Ідея водяного знака проста: автор зображення додає до нього стійкий непомітний секретний підпис</w:t>
      </w:r>
      <w:r w:rsidRPr="001B0198">
        <w:rPr>
          <w:lang w:val="en-US"/>
        </w:rPr>
        <w:t xml:space="preserve"> </w:t>
      </w:r>
      <w:r w:rsidRPr="001B0198">
        <w:t>перед його розповсюдженням. Прихований підпис виконує дві функції. По-перше, він дозволяє встановити власника зображення в суперечливих ситуаціях. По-друге, за допомогою підпису можна знайти копії зображення, наприклад в мережі, і водночас визначити чи є вони легальними.</w:t>
      </w:r>
      <w:r w:rsidRPr="001B0198">
        <w:rPr>
          <w:lang w:val="en-US"/>
        </w:rPr>
        <w:t xml:space="preserve"> [5]</w:t>
      </w:r>
    </w:p>
    <w:p w:rsidR="00FF3DA2" w:rsidRPr="00B004C1" w:rsidRDefault="00FF3DA2" w:rsidP="00FF3DA2">
      <w:pPr>
        <w:ind w:firstLine="0"/>
        <w:rPr>
          <w:lang w:val="en-US"/>
        </w:rPr>
      </w:pPr>
      <w:r>
        <w:rPr>
          <w:lang w:val="en-US"/>
        </w:rPr>
        <w:tab/>
      </w:r>
      <w:r>
        <w:t>Останнім часом водяні знаки, як засіб захисту інтелектуальної власності, зазнали сильної критики. Херлі</w:t>
      </w:r>
      <w:r>
        <w:rPr>
          <w:lang w:val="en-US"/>
        </w:rPr>
        <w:t xml:space="preserve"> </w:t>
      </w:r>
      <w:hyperlink w:anchor="b13" w:history="1">
        <w:r w:rsidRPr="00401EBD">
          <w:rPr>
            <w:rStyle w:val="Hyperlink"/>
            <w:color w:val="auto"/>
            <w:lang w:val="en-US"/>
          </w:rPr>
          <w:t>[13]</w:t>
        </w:r>
      </w:hyperlink>
      <w:r>
        <w:rPr>
          <w:lang w:val="en-US"/>
        </w:rPr>
        <w:t xml:space="preserve"> </w:t>
      </w:r>
      <w:r w:rsidRPr="00401EBD">
        <w:rPr>
          <w:lang w:val="en-US"/>
        </w:rPr>
        <w:t>розпочав дискусію щодо недоліків водяного знака з суперечливим документом під назвою "Чому водяний знак є нісенітницею"</w:t>
      </w:r>
      <w:hyperlink w:anchor="b13" w:history="1">
        <w:r w:rsidRPr="00401EBD">
          <w:rPr>
            <w:rStyle w:val="Hyperlink"/>
            <w:color w:val="auto"/>
            <w:lang w:val="en-US"/>
          </w:rPr>
          <w:t>[13]</w:t>
        </w:r>
      </w:hyperlink>
      <w:r>
        <w:t xml:space="preserve">. </w:t>
      </w:r>
      <w:r w:rsidRPr="00401EBD">
        <w:t xml:space="preserve">Суть аргументації Херлі полягає в тому, що захищати всі об'єкти в невеликій околиці позначеного об'єкта, як це виконується в </w:t>
      </w:r>
      <w:r>
        <w:t>багатьох</w:t>
      </w:r>
      <w:r w:rsidRPr="00401EBD">
        <w:t xml:space="preserve"> опу</w:t>
      </w:r>
      <w:r>
        <w:t>блікованих алгоритмах на основі</w:t>
      </w:r>
      <w:r w:rsidRPr="00401EBD">
        <w:t xml:space="preserve"> водяного знаку</w:t>
      </w:r>
      <w:r>
        <w:t>, є необхідним, але не достатнім</w:t>
      </w:r>
      <w:r w:rsidRPr="00401EBD">
        <w:t xml:space="preserve">. Він </w:t>
      </w:r>
      <w:r>
        <w:t>стверджує,</w:t>
      </w:r>
      <w:r w:rsidRPr="00401EBD">
        <w:t xml:space="preserve"> що корисний алгоритм водяного знаку повинен захищати всі </w:t>
      </w:r>
      <w:r>
        <w:t>особливості</w:t>
      </w:r>
      <w:r w:rsidRPr="00401EBD">
        <w:t>, а не лише ті, які є близькими до позначеного об'єкта.</w:t>
      </w:r>
      <w:r>
        <w:t xml:space="preserve"> </w:t>
      </w:r>
      <w:r w:rsidRPr="00EF3823">
        <w:t xml:space="preserve">Інші автори продовжували додавати до цієї дискусії, наприклад, </w:t>
      </w:r>
      <w:r>
        <w:t xml:space="preserve">Барні </w:t>
      </w:r>
      <w:hyperlink w:anchor="b14" w:history="1">
        <w:r w:rsidRPr="00EF3823">
          <w:rPr>
            <w:rStyle w:val="Hyperlink"/>
            <w:color w:val="auto"/>
          </w:rPr>
          <w:t>[14]</w:t>
        </w:r>
      </w:hyperlink>
      <w:r>
        <w:t xml:space="preserve"> </w:t>
      </w:r>
      <w:r w:rsidRPr="00EF3823">
        <w:t xml:space="preserve">підкреслював, що водяні знаки все ще є молодим </w:t>
      </w:r>
      <w:r w:rsidRPr="00EF3823">
        <w:lastRenderedPageBreak/>
        <w:t>напрямом обробки сигналів, і що жоден метод не зміг захистити вміст від усіх можливих атак. Однак, Моулін</w:t>
      </w:r>
      <w:r>
        <w:rPr>
          <w:lang w:val="en-US"/>
        </w:rPr>
        <w:t xml:space="preserve"> </w:t>
      </w:r>
      <w:hyperlink w:anchor="b15" w:history="1">
        <w:r w:rsidRPr="00EF3823">
          <w:rPr>
            <w:rStyle w:val="Hyperlink"/>
            <w:color w:val="auto"/>
          </w:rPr>
          <w:t>[15]</w:t>
        </w:r>
      </w:hyperlink>
      <w:r w:rsidRPr="00EF3823">
        <w:t xml:space="preserve"> ч</w:t>
      </w:r>
      <w:r>
        <w:t>астково відкинув заяву "водяний знак</w:t>
      </w:r>
      <w:r w:rsidRPr="00EF3823">
        <w:t xml:space="preserve"> - нісенітниця"</w:t>
      </w:r>
      <w:r>
        <w:t xml:space="preserve"> </w:t>
      </w:r>
      <w:hyperlink w:anchor="b14" w:history="1">
        <w:r w:rsidRPr="00EF3823">
          <w:rPr>
            <w:rStyle w:val="Hyperlink"/>
            <w:color w:val="auto"/>
          </w:rPr>
          <w:t>[14]</w:t>
        </w:r>
      </w:hyperlink>
      <w:r w:rsidRPr="00EF3823">
        <w:t xml:space="preserve">, помітивши, що це може бути досить </w:t>
      </w:r>
      <w:r>
        <w:t>знайти такі перетворення, які б допомогли уникнути виявлення дубліката</w:t>
      </w:r>
      <w:r w:rsidRPr="00EF3823">
        <w:t>. Крім того, він зауважив, що водян</w:t>
      </w:r>
      <w:r>
        <w:t xml:space="preserve">і знаки були досить корисними в областях з </w:t>
      </w:r>
      <w:r w:rsidRPr="00EF3823">
        <w:t>низькою безпекою, наприклад, в ка</w:t>
      </w:r>
      <w:r>
        <w:t>бельній телевізійній системі</w:t>
      </w:r>
      <w:r w:rsidRPr="00EF3823">
        <w:t>, і що нові методи можуть ще більше покращити ефективність алгоритмів водяного знаку.</w:t>
      </w:r>
      <w:r w:rsidRPr="00B004C1">
        <w:rPr>
          <w:lang w:val="en-US"/>
        </w:rPr>
        <w:t xml:space="preserve"> </w:t>
      </w:r>
      <w:r w:rsidRPr="00B004C1">
        <w:t>[5]</w:t>
      </w:r>
      <w:r>
        <w:rPr>
          <w:lang w:val="en-US"/>
        </w:rPr>
        <w:t>.</w:t>
      </w:r>
    </w:p>
    <w:p w:rsidR="00FF3DA2" w:rsidRPr="00B37F98" w:rsidRDefault="00FF3DA2" w:rsidP="00FF3DA2">
      <w:pPr>
        <w:rPr>
          <w:lang w:val="en-US"/>
        </w:rPr>
      </w:pPr>
      <w:r w:rsidRPr="00323671">
        <w:t xml:space="preserve">На думку автора </w:t>
      </w:r>
      <w:hyperlink w:anchor="b5" w:history="1">
        <w:r w:rsidRPr="00323671">
          <w:rPr>
            <w:rStyle w:val="Hyperlink"/>
            <w:color w:val="auto"/>
            <w:lang w:val="en-US"/>
          </w:rPr>
          <w:t>[5]</w:t>
        </w:r>
        <w:r w:rsidRPr="00323671">
          <w:rPr>
            <w:rStyle w:val="Hyperlink"/>
            <w:color w:val="auto"/>
          </w:rPr>
          <w:t>,</w:t>
        </w:r>
      </w:hyperlink>
      <w:r w:rsidRPr="00323671">
        <w:t xml:space="preserve"> водяний знак має важливі недоліки, як це описано в наступному. Хоча водяні знаки можуть бути корисними в певних ситуаціях, воно не може розглядатися як засіб для захисту вмісту у довгостроковій перспективі</w:t>
      </w:r>
      <w:r>
        <w:rPr>
          <w:lang w:val="en-US"/>
        </w:rPr>
        <w:t>.</w:t>
      </w:r>
    </w:p>
    <w:p w:rsidR="00FF3DA2" w:rsidRPr="001B0198" w:rsidRDefault="00FF3DA2" w:rsidP="00FF3DA2">
      <w:pPr>
        <w:ind w:firstLine="0"/>
      </w:pPr>
      <w:r w:rsidRPr="001B0198">
        <w:tab/>
        <w:t>Методи на основі водяного знака мають кілька недоліків</w:t>
      </w:r>
      <w:r>
        <w:t>:</w:t>
      </w:r>
    </w:p>
    <w:p w:rsidR="00FF3DA2" w:rsidRPr="001B0198" w:rsidRDefault="00FF3DA2" w:rsidP="00D1743F">
      <w:pPr>
        <w:pStyle w:val="ListParagraph"/>
        <w:numPr>
          <w:ilvl w:val="0"/>
          <w:numId w:val="12"/>
        </w:numPr>
      </w:pPr>
      <w:r>
        <w:t>ш</w:t>
      </w:r>
      <w:r w:rsidRPr="001B0198">
        <w:t xml:space="preserve">ахрай може видалити підпис з зображення, наприклад за допомогою зміни освітлення зображення, чи застосуванні того ж самого метода додавання водяного знака. Таке зображення можна законно розповсюджувати, метод на основі </w:t>
      </w:r>
      <w:r>
        <w:t>водяного знака виявиться марним;</w:t>
      </w:r>
    </w:p>
    <w:p w:rsidR="00FF3DA2" w:rsidRPr="001B0198" w:rsidRDefault="00FF3DA2" w:rsidP="00D1743F">
      <w:pPr>
        <w:pStyle w:val="ListParagraph"/>
        <w:numPr>
          <w:ilvl w:val="0"/>
          <w:numId w:val="12"/>
        </w:numPr>
      </w:pPr>
      <w:r>
        <w:t>методи на основі водяного знака</w:t>
      </w:r>
      <w:r w:rsidRPr="001B0198">
        <w:t xml:space="preserve"> вимагають модифікації зображення перед його розповсюдженням. Це не завжди можливо, і деякі автори можуть нег</w:t>
      </w:r>
      <w:r>
        <w:t xml:space="preserve">ативно ставитися до модифікацій </w:t>
      </w:r>
      <w:r w:rsidRPr="001B0198">
        <w:rPr>
          <w:lang w:val="en-US"/>
        </w:rPr>
        <w:t>[5]</w:t>
      </w:r>
      <w:r>
        <w:t>;</w:t>
      </w:r>
    </w:p>
    <w:p w:rsidR="006065BC" w:rsidRDefault="006065BC" w:rsidP="00D97438"/>
    <w:p w:rsidR="00FF3DA2" w:rsidRPr="001B0198" w:rsidRDefault="00FF3DA2" w:rsidP="00D97438"/>
    <w:p w:rsidR="00453846" w:rsidRPr="001B0198" w:rsidRDefault="00453846" w:rsidP="00D1743F">
      <w:pPr>
        <w:pStyle w:val="Heading3"/>
        <w:numPr>
          <w:ilvl w:val="2"/>
          <w:numId w:val="11"/>
        </w:numPr>
      </w:pPr>
      <w:bookmarkStart w:id="14" w:name="_Toc515792227"/>
      <w:r w:rsidRPr="001B0198">
        <w:t>Пошук особливостей</w:t>
      </w:r>
      <w:bookmarkEnd w:id="14"/>
    </w:p>
    <w:p w:rsidR="00CF3212" w:rsidRPr="001B0198" w:rsidRDefault="00CF3212" w:rsidP="00D97438"/>
    <w:p w:rsidR="00453846" w:rsidRPr="001B0198" w:rsidRDefault="00453846" w:rsidP="00D97438"/>
    <w:p w:rsidR="00453846" w:rsidRPr="001B0198" w:rsidRDefault="00453846" w:rsidP="00D97438">
      <w:pPr>
        <w:rPr>
          <w:lang w:val="en-US"/>
        </w:rPr>
      </w:pPr>
      <w:r w:rsidRPr="001B0198">
        <w:t xml:space="preserve">Ці методи є достатньо молодими. На момент виходу </w:t>
      </w:r>
      <w:hyperlink w:anchor="b5" w:history="1">
        <w:r w:rsidRPr="001B0198">
          <w:rPr>
            <w:rStyle w:val="Hyperlink"/>
            <w:color w:val="auto"/>
          </w:rPr>
          <w:t>[5]</w:t>
        </w:r>
      </w:hyperlink>
      <w:r w:rsidRPr="001B0198">
        <w:t xml:space="preserve"> (2007)</w:t>
      </w:r>
      <w:r w:rsidRPr="001B0198">
        <w:rPr>
          <w:lang w:val="en-US"/>
        </w:rPr>
        <w:t xml:space="preserve"> </w:t>
      </w:r>
      <w:r w:rsidR="00286701" w:rsidRPr="001B0198">
        <w:t>методи визначення схожості</w:t>
      </w:r>
      <w:r w:rsidR="008942AE" w:rsidRPr="001B0198">
        <w:t xml:space="preserve"> зображень на основі пошуку особливостей лише починали свій розвиток. Більшість робіт не достатньо зріла для визначення якості методів. Їхня продуктивність є низькою, а реалізація складною. Багато робіт не були опубліковані, методи є власністю компаній.</w:t>
      </w:r>
      <w:r w:rsidR="00035C1F" w:rsidRPr="001B0198">
        <w:t xml:space="preserve"> Багато з опублікованих робіт протестовані лише поверхнево, для невеликої кількості зображень та перетворень. Далі буде розглянуто </w:t>
      </w:r>
      <w:r w:rsidR="00035C1F" w:rsidRPr="001B0198">
        <w:lastRenderedPageBreak/>
        <w:t>деякі з опублікованих робіт і узагальнено їх за такими критеріями як відгук (</w:t>
      </w:r>
      <w:r w:rsidR="00035C1F" w:rsidRPr="001B0198">
        <w:rPr>
          <w:lang w:val="en-US"/>
        </w:rPr>
        <w:t xml:space="preserve">recall) </w:t>
      </w:r>
      <w:r w:rsidR="00035C1F" w:rsidRPr="001B0198">
        <w:t>та точність</w:t>
      </w:r>
      <w:r w:rsidR="00035C1F" w:rsidRPr="001B0198">
        <w:rPr>
          <w:lang w:val="en-US"/>
        </w:rPr>
        <w:t xml:space="preserve"> </w:t>
      </w:r>
      <w:r w:rsidR="00035C1F" w:rsidRPr="001B0198">
        <w:t>(</w:t>
      </w:r>
      <w:r w:rsidR="00035C1F" w:rsidRPr="001B0198">
        <w:rPr>
          <w:lang w:val="en-US"/>
        </w:rPr>
        <w:t xml:space="preserve">precision) </w:t>
      </w:r>
      <w:hyperlink w:anchor="b5" w:history="1">
        <w:r w:rsidR="00035C1F" w:rsidRPr="001B0198">
          <w:rPr>
            <w:rStyle w:val="Hyperlink"/>
            <w:color w:val="auto"/>
            <w:lang w:val="en-US"/>
          </w:rPr>
          <w:t>[5]</w:t>
        </w:r>
      </w:hyperlink>
    </w:p>
    <w:p w:rsidR="00035C1F" w:rsidRPr="001B0198" w:rsidRDefault="00035C1F" w:rsidP="00D9743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відгук=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кількість правильно знайдених копій</m:t>
              </m:r>
            </m:num>
            <m:den>
              <m:r>
                <w:rPr>
                  <w:rFonts w:ascii="Cambria Math" w:hAnsi="Cambria Math"/>
                  <w:lang w:val="en-US"/>
                </w:rPr>
                <m:t>дійсна кількість копій</m:t>
              </m:r>
            </m:den>
          </m:f>
        </m:oMath>
      </m:oMathPara>
    </w:p>
    <w:p w:rsidR="00035C1F" w:rsidRPr="001B0198" w:rsidRDefault="00035C1F" w:rsidP="00D97438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точність=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кількість правильно знайдених копій</m:t>
              </m:r>
            </m:num>
            <m:den>
              <m:r>
                <w:rPr>
                  <w:rFonts w:ascii="Cambria Math" w:hAnsi="Cambria Math"/>
                </w:rPr>
                <m:t>кількість всього знайдених копій</m:t>
              </m:r>
            </m:den>
          </m:f>
        </m:oMath>
      </m:oMathPara>
    </w:p>
    <w:p w:rsidR="0037702A" w:rsidRPr="001B0198" w:rsidRDefault="0037702A" w:rsidP="00D97438">
      <w:r w:rsidRPr="001B0198">
        <w:t xml:space="preserve">Хоча в кожній роботі і використовуються свої зображення для порівняння, </w:t>
      </w:r>
      <w:r w:rsidR="002C00CD" w:rsidRPr="001B0198">
        <w:t>до них застосовуються різні перетворення,</w:t>
      </w:r>
      <w:r w:rsidR="000C6010" w:rsidRPr="001B0198">
        <w:t xml:space="preserve"> все одно ці оцінки будуть вираховуватися виходячи з результатів представлених в самих роботах. Зрештою, більшість робіт використовують типові зображення, представлені на Рис. 2.1.1.1.</w:t>
      </w:r>
    </w:p>
    <w:p w:rsidR="000C6010" w:rsidRPr="001B0198" w:rsidRDefault="000C6010" w:rsidP="000C6010">
      <w:pPr>
        <w:jc w:val="center"/>
      </w:pPr>
      <w:r w:rsidRPr="001B0198">
        <w:rPr>
          <w:noProof/>
          <w:lang w:eastAsia="uk-UA"/>
        </w:rPr>
        <w:drawing>
          <wp:inline distT="0" distB="0" distL="0" distR="0" wp14:anchorId="40BE8B7C" wp14:editId="68F9ECE9">
            <wp:extent cx="4667250" cy="1533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10" w:rsidRPr="001B0198" w:rsidRDefault="000C6010" w:rsidP="000C6010">
      <w:pPr>
        <w:jc w:val="center"/>
      </w:pPr>
      <w:r w:rsidRPr="001B0198">
        <w:t>Рис. 2.1.1.1 – типові зображення для тестування методів.</w:t>
      </w:r>
    </w:p>
    <w:p w:rsidR="000C6010" w:rsidRPr="001B0198" w:rsidRDefault="000C6010" w:rsidP="000C6010">
      <w:pPr>
        <w:jc w:val="center"/>
      </w:pPr>
    </w:p>
    <w:p w:rsidR="006065BC" w:rsidRPr="001B0198" w:rsidRDefault="006065BC" w:rsidP="000C6010">
      <w:pPr>
        <w:jc w:val="center"/>
      </w:pPr>
    </w:p>
    <w:p w:rsidR="000C6010" w:rsidRPr="001B0198" w:rsidRDefault="000C6010" w:rsidP="00D1743F">
      <w:pPr>
        <w:pStyle w:val="Heading3"/>
        <w:numPr>
          <w:ilvl w:val="3"/>
          <w:numId w:val="11"/>
        </w:numPr>
      </w:pPr>
      <w:bookmarkStart w:id="15" w:name="_Toc515792228"/>
      <w:r w:rsidRPr="001B0198">
        <w:t>Методи на основі відбитку.</w:t>
      </w:r>
      <w:bookmarkEnd w:id="15"/>
    </w:p>
    <w:p w:rsidR="000C6010" w:rsidRPr="001B0198" w:rsidRDefault="000C6010" w:rsidP="000C6010"/>
    <w:p w:rsidR="006065BC" w:rsidRPr="001B0198" w:rsidRDefault="006065BC" w:rsidP="000C6010"/>
    <w:p w:rsidR="000C6010" w:rsidRPr="001B0198" w:rsidRDefault="000C6010" w:rsidP="000C6010">
      <w:r w:rsidRPr="001B0198">
        <w:t>Більшість таких методів  побудовані на створенні короткого опису зображення – відбитку.</w:t>
      </w:r>
    </w:p>
    <w:p w:rsidR="000C6010" w:rsidRPr="001B0198" w:rsidRDefault="000C6010" w:rsidP="000C6010">
      <w:pPr>
        <w:rPr>
          <w:lang w:val="en-US"/>
        </w:rPr>
      </w:pPr>
      <w:r w:rsidRPr="001B0198">
        <w:t>Відбиток – це короткий опис зображення. Аналогом є криптографічні хеш-функції, які для будь-якого об’єму даних визначають невелику завчасно визначену кількість бітів даних.</w:t>
      </w:r>
      <w:hyperlink r:id="rId17" w:anchor="b2" w:history="1">
        <w:r w:rsidRPr="001B0198">
          <w:rPr>
            <w:rStyle w:val="Hyperlink"/>
            <w:color w:val="auto"/>
          </w:rPr>
          <w:t>[2]</w:t>
        </w:r>
      </w:hyperlink>
      <w:r w:rsidRPr="001B0198">
        <w:rPr>
          <w:lang w:val="en-US"/>
        </w:rPr>
        <w:t xml:space="preserve"> </w:t>
      </w:r>
      <w:r w:rsidRPr="001B0198">
        <w:t xml:space="preserve">Але криптографічні функції не можуть бути застосовані для створення відбитків зображень. Над зображеннями виконують різні маніпуляції, такі як стиснення, покращення, геометричні перетворення. Криптографічні функції дуже чутливі: зміна одного біта зображення може значно змінити отриманий хеш. Через це </w:t>
      </w:r>
      <w:r w:rsidRPr="001B0198">
        <w:lastRenderedPageBreak/>
        <w:t xml:space="preserve">криптографічні функції не можуть бути застосовані для отримання цифрових відбитків. Методи створення таких відбитків повинні дозволяти незначні зміни в зображенні. Щоб усунути ці недоліки ми приходимо до поняття </w:t>
      </w:r>
      <w:r w:rsidRPr="001B0198">
        <w:rPr>
          <w:lang w:val="en-US"/>
        </w:rPr>
        <w:t xml:space="preserve">multimedia fingerprinting, </w:t>
      </w:r>
      <w:r w:rsidRPr="001B0198">
        <w:t xml:space="preserve">його ще називають </w:t>
      </w:r>
      <w:r w:rsidRPr="001B0198">
        <w:rPr>
          <w:lang w:val="en-US"/>
        </w:rPr>
        <w:t>robust hash functions.</w:t>
      </w:r>
      <w:hyperlink r:id="rId18" w:anchor="b3" w:history="1">
        <w:r w:rsidRPr="001B0198">
          <w:rPr>
            <w:rStyle w:val="Hyperlink"/>
            <w:color w:val="auto"/>
            <w:lang w:val="en-US"/>
          </w:rPr>
          <w:t>[3]</w:t>
        </w:r>
      </w:hyperlink>
    </w:p>
    <w:p w:rsidR="000C6010" w:rsidRPr="001B0198" w:rsidRDefault="000C6010" w:rsidP="000C6010">
      <w:pPr>
        <w:rPr>
          <w:lang w:val="en-US"/>
        </w:rPr>
      </w:pPr>
      <w:r w:rsidRPr="001B0198">
        <w:t>Стійкість</w:t>
      </w:r>
      <w:r w:rsidRPr="001B0198">
        <w:rPr>
          <w:lang w:val="en-US"/>
        </w:rPr>
        <w:t xml:space="preserve"> (інваріантність за подібністю до сприйняття): відбитки, що виникають внаслідок </w:t>
      </w:r>
      <w:r w:rsidRPr="001B0198">
        <w:t>модифікації</w:t>
      </w:r>
      <w:r w:rsidRPr="001B0198">
        <w:rPr>
          <w:lang w:val="en-US"/>
        </w:rPr>
        <w:t xml:space="preserve"> зображення, повинні </w:t>
      </w:r>
      <w:r w:rsidRPr="001B0198">
        <w:t>бути схожими на</w:t>
      </w:r>
      <w:r w:rsidRPr="001B0198">
        <w:rPr>
          <w:lang w:val="en-US"/>
        </w:rPr>
        <w:t xml:space="preserve"> відбиток на оригінальному знімку. </w:t>
      </w:r>
      <w:r w:rsidRPr="001B0198">
        <w:t>Стійкість</w:t>
      </w:r>
      <w:r w:rsidRPr="001B0198">
        <w:rPr>
          <w:lang w:val="en-US"/>
        </w:rPr>
        <w:t xml:space="preserve"> - це здатність ідентифікувати два подібні об'єкти як схож</w:t>
      </w:r>
      <w:r w:rsidRPr="001B0198">
        <w:t>і</w:t>
      </w:r>
      <w:r w:rsidRPr="001B0198">
        <w:rPr>
          <w:lang w:val="en-US"/>
        </w:rPr>
        <w:t xml:space="preserve">. </w:t>
      </w:r>
      <w:r w:rsidR="006712A6">
        <w:fldChar w:fldCharType="begin"/>
      </w:r>
      <w:r w:rsidR="006712A6">
        <w:instrText xml:space="preserve"> HYPERLINK "file:///E:\\DefaultFolders\\Documents\\dyp\\дипломнаяv2.doc" \l "b1" </w:instrText>
      </w:r>
      <w:r w:rsidR="006712A6">
        <w:fldChar w:fldCharType="separate"/>
      </w:r>
      <w:r w:rsidRPr="001B0198">
        <w:rPr>
          <w:rStyle w:val="Hyperlink"/>
          <w:color w:val="auto"/>
          <w:lang w:val="en-US"/>
        </w:rPr>
        <w:t>[1]</w:t>
      </w:r>
      <w:r w:rsidR="006712A6">
        <w:rPr>
          <w:rStyle w:val="Hyperlink"/>
          <w:color w:val="auto"/>
          <w:lang w:val="en-US"/>
        </w:rPr>
        <w:fldChar w:fldCharType="end"/>
      </w:r>
    </w:p>
    <w:p w:rsidR="000C6010" w:rsidRPr="001B0198" w:rsidRDefault="000C6010" w:rsidP="000C6010">
      <w:pPr>
        <w:ind w:firstLine="708"/>
        <w:rPr>
          <w:rFonts w:eastAsia="Times New Roman"/>
          <w:i/>
          <w:lang w:val="en-US"/>
        </w:rPr>
      </w:pPr>
      <w:r w:rsidRPr="001B0198">
        <w:t xml:space="preserve">Відбитки можна порівнюються різними способами, наприклад, за допомогою норми Хемінга. </w:t>
      </w:r>
    </w:p>
    <w:p w:rsidR="000C6010" w:rsidRPr="001B0198" w:rsidRDefault="000C6010" w:rsidP="000C6010">
      <w:pPr>
        <w:ind w:left="708" w:firstLine="372"/>
        <w:rPr>
          <w:rFonts w:eastAsia="Times New Roman"/>
        </w:rPr>
      </w:pPr>
      <w:r w:rsidRPr="001B0198">
        <w:rPr>
          <w:rFonts w:eastAsiaTheme="minorEastAsia"/>
          <w:lang w:val="en-US"/>
        </w:rPr>
        <w:fldChar w:fldCharType="begin"/>
      </w:r>
      <w:r w:rsidRPr="001B0198">
        <w:rPr>
          <w:rFonts w:eastAsiaTheme="minorEastAsia"/>
          <w:lang w:val="en-US"/>
        </w:rPr>
        <w:instrText xml:space="preserve"> QUOTE </w:instrText>
      </w:r>
      <w:r w:rsidR="006712A6">
        <w:rPr>
          <w:position w:val="-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24.75pt" equationxml="&lt;">
            <v:imagedata r:id="rId19" o:title="" chromakey="white"/>
          </v:shape>
        </w:pict>
      </w:r>
      <w:r w:rsidRPr="001B0198">
        <w:rPr>
          <w:rFonts w:eastAsiaTheme="minorEastAsia"/>
          <w:lang w:val="en-US"/>
        </w:rPr>
        <w:instrText xml:space="preserve"> </w:instrText>
      </w:r>
      <w:r w:rsidRPr="001B0198">
        <w:rPr>
          <w:rFonts w:eastAsiaTheme="minorEastAsia"/>
          <w:lang w:val="en-US"/>
        </w:rPr>
        <w:fldChar w:fldCharType="separate"/>
      </w:r>
      <w:r w:rsidR="006712A6">
        <w:rPr>
          <w:position w:val="-24"/>
        </w:rPr>
        <w:pict>
          <v:shape id="_x0000_i1026" type="#_x0000_t75" style="width:73.5pt;height:24.75pt" equationxml="&lt;">
            <v:imagedata r:id="rId19" o:title="" chromakey="white"/>
          </v:shape>
        </w:pict>
      </w:r>
      <w:r w:rsidRPr="001B0198">
        <w:rPr>
          <w:rFonts w:eastAsiaTheme="minorEastAsia"/>
          <w:lang w:val="en-US"/>
        </w:rPr>
        <w:fldChar w:fldCharType="end"/>
      </w:r>
      <w:proofErr w:type="gramStart"/>
      <w:r w:rsidRPr="001B0198">
        <w:rPr>
          <w:rFonts w:eastAsia="Times New Roman"/>
          <w:lang w:val="en-US"/>
        </w:rPr>
        <w:t>2</w:t>
      </w:r>
      <w:proofErr w:type="gramEnd"/>
      <w:r w:rsidRPr="001B0198">
        <w:rPr>
          <w:rFonts w:eastAsia="Times New Roman"/>
          <w:lang w:val="en-US"/>
        </w:rPr>
        <w:t xml:space="preserve">, </w:t>
      </w:r>
      <w:r w:rsidRPr="001B0198">
        <w:rPr>
          <w:rFonts w:eastAsia="Times New Roman"/>
        </w:rPr>
        <w:t xml:space="preserve">де </w:t>
      </w:r>
      <w:r w:rsidRPr="001B0198">
        <w:rPr>
          <w:rFonts w:eastAsia="Times New Roman"/>
          <w:lang w:val="en-US"/>
        </w:rPr>
        <w:t xml:space="preserve">f1, 72 – </w:t>
      </w:r>
      <w:r w:rsidRPr="001B0198">
        <w:rPr>
          <w:rFonts w:eastAsia="Times New Roman"/>
        </w:rPr>
        <w:t>шістнадцяткові числа.</w:t>
      </w:r>
    </w:p>
    <w:p w:rsidR="000C6010" w:rsidRPr="001B0198" w:rsidRDefault="000C6010" w:rsidP="000C6010">
      <w:pPr>
        <w:ind w:firstLine="708"/>
      </w:pPr>
      <w:r w:rsidRPr="001B0198">
        <w:t>В деяких підходах кожен хеш описує конкретну частину зображення. Опис зображення стає багатшим. Кількість частин, їхнє положення і форма залежать від вмісту зображення. Таких частин може бути від кількох до кількох тисяч. Зображення вважаються схожими якщо кількість співпадаючих хешів є більшою за певний рівень.</w:t>
      </w:r>
      <w:r w:rsidRPr="001B0198">
        <w:rPr>
          <w:lang w:val="en-US"/>
        </w:rPr>
        <w:t xml:space="preserve"> </w:t>
      </w:r>
      <w:r w:rsidRPr="001B0198">
        <w:t xml:space="preserve">Такі методи є більш точними. Вони покладаються на конкретні особливості зображення і потребують великої кількості порівнянь. </w:t>
      </w:r>
    </w:p>
    <w:p w:rsidR="000C6010" w:rsidRPr="001B0198" w:rsidRDefault="000C6010" w:rsidP="000C6010">
      <w:pPr>
        <w:ind w:firstLine="708"/>
      </w:pPr>
      <w:r w:rsidRPr="001B0198">
        <w:t>Хоча ці методи є більш гнучкими ніж методи додавання водяного знака, і не вимагають попередньої модифікації зображення, вони роблять більше помилок ніж методи на основі водяного знака.</w:t>
      </w:r>
      <w:r w:rsidRPr="001B0198">
        <w:rPr>
          <w:lang w:val="en-US"/>
        </w:rPr>
        <w:t xml:space="preserve"> </w:t>
      </w:r>
      <w:r w:rsidRPr="001B0198">
        <w:t>В той же час вони будуть визначати два зображення як схожі якщо вони мають схожий зміст, навіть якщо вони є різними в сенсі авторства.</w:t>
      </w:r>
      <w:r w:rsidRPr="001B0198">
        <w:rPr>
          <w:lang w:val="en-US"/>
        </w:rPr>
        <w:t xml:space="preserve"> </w:t>
      </w:r>
      <w:r w:rsidRPr="001B0198">
        <w:t>Також особливості можуть бути визначені по-іншому після модифікації зображення, що спричинить створення різних відбитків.</w:t>
      </w:r>
    </w:p>
    <w:p w:rsidR="006065BC" w:rsidRPr="001B0198" w:rsidRDefault="006065BC" w:rsidP="000C6010">
      <w:pPr>
        <w:ind w:firstLine="708"/>
      </w:pPr>
    </w:p>
    <w:p w:rsidR="006065BC" w:rsidRPr="001B0198" w:rsidRDefault="006065BC" w:rsidP="000C6010">
      <w:pPr>
        <w:ind w:firstLine="708"/>
      </w:pPr>
    </w:p>
    <w:p w:rsidR="006065BC" w:rsidRPr="001B0198" w:rsidRDefault="006065BC" w:rsidP="00D1743F">
      <w:pPr>
        <w:pStyle w:val="ListParagraph"/>
        <w:numPr>
          <w:ilvl w:val="4"/>
          <w:numId w:val="11"/>
        </w:numPr>
      </w:pPr>
      <w:r w:rsidRPr="001B0198">
        <w:t>Створення відбитків на основі перетворення Радона.</w:t>
      </w:r>
    </w:p>
    <w:p w:rsidR="006065BC" w:rsidRPr="001B0198" w:rsidRDefault="006065BC" w:rsidP="006065BC">
      <w:pPr>
        <w:ind w:firstLine="0"/>
      </w:pPr>
    </w:p>
    <w:p w:rsidR="006065BC" w:rsidRPr="001B0198" w:rsidRDefault="006065BC" w:rsidP="006065BC">
      <w:pPr>
        <w:ind w:firstLine="0"/>
      </w:pPr>
    </w:p>
    <w:p w:rsidR="006065BC" w:rsidRPr="001B0198" w:rsidRDefault="006065BC" w:rsidP="006065BC">
      <w:pPr>
        <w:ind w:firstLine="0"/>
      </w:pPr>
      <w:r w:rsidRPr="001B0198">
        <w:lastRenderedPageBreak/>
        <w:t xml:space="preserve">Техніка, винайдена </w:t>
      </w:r>
      <w:r w:rsidRPr="001B0198">
        <w:rPr>
          <w:lang w:val="en-US"/>
        </w:rPr>
        <w:t xml:space="preserve">Lafebvre </w:t>
      </w:r>
      <w:r w:rsidRPr="001B0198">
        <w:t xml:space="preserve">та опублікована в </w:t>
      </w:r>
      <w:hyperlink w:anchor="b8" w:history="1">
        <w:r w:rsidRPr="001B0198">
          <w:rPr>
            <w:rStyle w:val="Hyperlink"/>
            <w:color w:val="auto"/>
            <w:lang w:val="en-US"/>
          </w:rPr>
          <w:t>[8]</w:t>
        </w:r>
      </w:hyperlink>
      <w:r w:rsidRPr="001B0198">
        <w:rPr>
          <w:lang w:val="en-US"/>
        </w:rPr>
        <w:t xml:space="preserve">, </w:t>
      </w:r>
      <w:hyperlink w:anchor="b9" w:history="1">
        <w:r w:rsidRPr="001B0198">
          <w:rPr>
            <w:rStyle w:val="Hyperlink"/>
            <w:color w:val="auto"/>
            <w:lang w:val="en-US"/>
          </w:rPr>
          <w:t>[9].</w:t>
        </w:r>
      </w:hyperlink>
      <w:r w:rsidRPr="001B0198">
        <w:rPr>
          <w:lang w:val="en-US"/>
        </w:rPr>
        <w:t xml:space="preserve"> </w:t>
      </w:r>
      <w:r w:rsidRPr="001B0198">
        <w:t xml:space="preserve">Спочатку застосовуєтся перетворення Радона </w:t>
      </w:r>
      <w:hyperlink w:anchor="b7" w:history="1">
        <w:r w:rsidRPr="001B0198">
          <w:rPr>
            <w:rStyle w:val="Hyperlink"/>
            <w:color w:val="auto"/>
          </w:rPr>
          <w:t>[7]</w:t>
        </w:r>
      </w:hyperlink>
      <w:r w:rsidR="00434A29" w:rsidRPr="001B0198">
        <w:t xml:space="preserve">. Потім обчислюється середня точка, інваріантна до подібних перетворень зображення. Відбиток утворюється складанням докупи всіх цих точок. Хеші мають вигляд як на </w:t>
      </w:r>
      <w:hyperlink w:anchor="im2_2_1_1_1_1" w:history="1">
        <w:r w:rsidR="00434A29" w:rsidRPr="001B0198">
          <w:rPr>
            <w:rStyle w:val="Hyperlink"/>
            <w:color w:val="auto"/>
          </w:rPr>
          <w:t>Рис. 2.2.1.1.1.1</w:t>
        </w:r>
      </w:hyperlink>
      <w:r w:rsidR="0019283E" w:rsidRPr="001B0198">
        <w:t xml:space="preserve">. Більш того, можна виявити як саме модифікували зображення. Щоб визначити, чи є зображення схожими, спочатку розраховується </w:t>
      </w:r>
      <w:r w:rsidR="0019283E" w:rsidRPr="001B0198">
        <w:rPr>
          <w:lang w:val="en-US"/>
        </w:rPr>
        <w:t xml:space="preserve">cross-correlation </w:t>
      </w:r>
      <w:r w:rsidR="0019283E" w:rsidRPr="001B0198">
        <w:t xml:space="preserve">між хешами, а потім </w:t>
      </w:r>
      <w:r w:rsidR="0019283E" w:rsidRPr="001B0198">
        <w:rPr>
          <w:lang w:val="en-US"/>
        </w:rPr>
        <w:t>mean square error.</w:t>
      </w:r>
    </w:p>
    <w:p w:rsidR="00434A29" w:rsidRPr="001B0198" w:rsidRDefault="00434A29" w:rsidP="006065BC">
      <w:pPr>
        <w:ind w:firstLine="0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570290D1" wp14:editId="187A8A87">
            <wp:extent cx="6076950" cy="1466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9" w:rsidRPr="001B0198" w:rsidRDefault="00434A29" w:rsidP="00434A29">
      <w:pPr>
        <w:ind w:firstLine="0"/>
        <w:jc w:val="center"/>
        <w:rPr>
          <w:lang w:val="en-US"/>
        </w:rPr>
      </w:pPr>
      <w:bookmarkStart w:id="16" w:name="im2_2_1_1_1_1"/>
      <w:r w:rsidRPr="001B0198">
        <w:t xml:space="preserve">Рис. 2.2.1.1.1.1 – Приклади відбитків методу </w:t>
      </w:r>
      <w:r w:rsidRPr="001B0198">
        <w:rPr>
          <w:lang w:val="en-US"/>
        </w:rPr>
        <w:t>Lafebvre.</w:t>
      </w:r>
    </w:p>
    <w:bookmarkEnd w:id="16"/>
    <w:p w:rsidR="006065BC" w:rsidRPr="001B0198" w:rsidRDefault="0019283E" w:rsidP="006065BC">
      <w:pPr>
        <w:ind w:firstLine="0"/>
      </w:pPr>
      <w:r w:rsidRPr="001B0198">
        <w:t xml:space="preserve">В статті показано, що метод гарно показує себе при застосуванні Гаусівського фільтру, </w:t>
      </w:r>
      <w:r w:rsidRPr="001B0198">
        <w:rPr>
          <w:lang w:val="en-US"/>
        </w:rPr>
        <w:t>JPER-</w:t>
      </w:r>
      <w:r w:rsidRPr="001B0198">
        <w:t>стиснення на 25%, 15%, масштабування в 0.8</w:t>
      </w:r>
      <w:r w:rsidRPr="001B0198">
        <w:rPr>
          <w:lang w:val="en-US"/>
        </w:rPr>
        <w:t xml:space="preserve">, </w:t>
      </w:r>
      <w:r w:rsidRPr="001B0198">
        <w:t>1.2 разів, повороту на 1</w:t>
      </w:r>
      <m:oMath>
        <m:r>
          <w:rPr>
            <w:rFonts w:ascii="Cambria Math" w:hAnsi="Cambria Math"/>
          </w:rPr>
          <m:t>°</m:t>
        </m:r>
      </m:oMath>
      <w:r w:rsidRPr="001B0198">
        <w:t xml:space="preserve"> і </w:t>
      </w:r>
      <m:oMath>
        <m:r>
          <w:rPr>
            <w:rFonts w:ascii="Cambria Math" w:hAnsi="Cambria Math"/>
          </w:rPr>
          <m:t>2°</m:t>
        </m:r>
      </m:oMath>
      <w:r w:rsidRPr="001B0198">
        <w:t>. За таких умов показник відгуку становить 0.975, а точність – 1.</w:t>
      </w:r>
      <w:r w:rsidR="000F0B43" w:rsidRPr="001B0198">
        <w:t xml:space="preserve"> Хоча результати і гарні, кількість протестованих зображень мала, а перетворення, які застосовувалися до зображень, дуже мало змінюють зображення.</w:t>
      </w:r>
    </w:p>
    <w:p w:rsidR="006065BC" w:rsidRPr="001B0198" w:rsidRDefault="006065BC" w:rsidP="006065BC">
      <w:pPr>
        <w:ind w:firstLine="0"/>
      </w:pPr>
    </w:p>
    <w:p w:rsidR="00E22538" w:rsidRPr="001B0198" w:rsidRDefault="00E22538" w:rsidP="006065BC">
      <w:pPr>
        <w:ind w:firstLine="0"/>
      </w:pPr>
    </w:p>
    <w:p w:rsidR="006065BC" w:rsidRPr="001B0198" w:rsidRDefault="00E22538" w:rsidP="00D1743F">
      <w:pPr>
        <w:pStyle w:val="ListParagraph"/>
        <w:numPr>
          <w:ilvl w:val="4"/>
          <w:numId w:val="11"/>
        </w:numPr>
      </w:pPr>
      <w:r w:rsidRPr="001B0198">
        <w:t>Створення відбитків на основі ключових точок</w:t>
      </w:r>
    </w:p>
    <w:p w:rsidR="00E22538" w:rsidRPr="001B0198" w:rsidRDefault="00E22538" w:rsidP="00E22538">
      <w:pPr>
        <w:ind w:firstLine="0"/>
      </w:pPr>
    </w:p>
    <w:p w:rsidR="00E22538" w:rsidRPr="001B0198" w:rsidRDefault="00E22538" w:rsidP="00E22538">
      <w:pPr>
        <w:ind w:firstLine="0"/>
      </w:pPr>
    </w:p>
    <w:p w:rsidR="00713D39" w:rsidRPr="001B0198" w:rsidRDefault="00E22538" w:rsidP="00E22538">
      <w:r w:rsidRPr="001B0198">
        <w:t xml:space="preserve">В </w:t>
      </w:r>
      <w:hyperlink w:anchor="b10" w:history="1">
        <w:r w:rsidRPr="001B0198">
          <w:rPr>
            <w:rStyle w:val="Hyperlink"/>
            <w:color w:val="auto"/>
            <w:lang w:val="en-US"/>
          </w:rPr>
          <w:t>[10]</w:t>
        </w:r>
      </w:hyperlink>
      <w:r w:rsidRPr="001B0198">
        <w:t xml:space="preserve"> пропонується метод створення відбитку, що побудований на визначенні особливостей, названих ключовими точками (</w:t>
      </w:r>
      <w:r w:rsidRPr="001B0198">
        <w:rPr>
          <w:lang w:val="en-US"/>
        </w:rPr>
        <w:t xml:space="preserve">Key points). Їх властивості описані як </w:t>
      </w:r>
      <w:r w:rsidRPr="001B0198">
        <w:t>«</w:t>
      </w:r>
      <w:r w:rsidR="00713D39" w:rsidRPr="001B0198">
        <w:t>stable in a scale-space representation</w:t>
      </w:r>
      <w:r w:rsidRPr="001B0198">
        <w:t>»</w:t>
      </w:r>
      <w:r w:rsidR="00713D39" w:rsidRPr="001B0198">
        <w:rPr>
          <w:lang w:val="en-US"/>
        </w:rPr>
        <w:t xml:space="preserve"> </w:t>
      </w:r>
      <w:hyperlink w:anchor="b10" w:history="1">
        <w:r w:rsidR="00713D39" w:rsidRPr="001B0198">
          <w:rPr>
            <w:rStyle w:val="Hyperlink"/>
            <w:color w:val="auto"/>
            <w:lang w:val="en-US"/>
          </w:rPr>
          <w:t>[10].</w:t>
        </w:r>
      </w:hyperlink>
      <w:r w:rsidR="00713D39" w:rsidRPr="001B0198">
        <w:rPr>
          <w:lang w:val="en-US"/>
        </w:rPr>
        <w:t xml:space="preserve"> </w:t>
      </w:r>
      <w:r w:rsidR="00713D39" w:rsidRPr="001B0198">
        <w:t xml:space="preserve">Зображення представляється у вигляді тисяч ключових точок. Зображення визначаються як схожі чи не схожі за допомогою співпадінь хешів, обчислених навколо ключових точок. Цей підхід є методом на основі отримання відбитку з використанням багатьох хешів, оскільки зображення представляється у вигляді тисяч частин. </w:t>
      </w:r>
    </w:p>
    <w:p w:rsidR="000A63EB" w:rsidRPr="001B0198" w:rsidRDefault="00713D39" w:rsidP="00E22538">
      <w:r w:rsidRPr="001B0198">
        <w:lastRenderedPageBreak/>
        <w:t xml:space="preserve">Цей метод отримання відбитку покладається на стійкість ключових точок, які є також способом опису частин зображення в </w:t>
      </w:r>
      <w:hyperlink w:anchor="b11" w:history="1">
        <w:r w:rsidRPr="001B0198">
          <w:rPr>
            <w:rStyle w:val="Hyperlink"/>
            <w:color w:val="auto"/>
            <w:lang w:val="en-US"/>
          </w:rPr>
          <w:t>[11]</w:t>
        </w:r>
      </w:hyperlink>
      <w:r w:rsidRPr="001B0198">
        <w:t xml:space="preserve">. </w:t>
      </w:r>
      <w:r w:rsidR="00DD6C98" w:rsidRPr="001B0198">
        <w:t>Пошу</w:t>
      </w:r>
      <w:r w:rsidR="000A63EB" w:rsidRPr="001B0198">
        <w:t>к ключових точок складається з таких етапів:</w:t>
      </w:r>
    </w:p>
    <w:p w:rsidR="000A63EB" w:rsidRPr="001B0198" w:rsidRDefault="000A63EB" w:rsidP="00D1743F">
      <w:pPr>
        <w:pStyle w:val="ListParagraph"/>
        <w:numPr>
          <w:ilvl w:val="0"/>
          <w:numId w:val="24"/>
        </w:numPr>
      </w:pPr>
      <w:r w:rsidRPr="001B0198">
        <w:t>«scale-space maxima detection»</w:t>
      </w:r>
      <w:r w:rsidRPr="001B0198">
        <w:rPr>
          <w:lang w:val="en-US"/>
        </w:rPr>
        <w:t xml:space="preserve"> </w:t>
      </w:r>
      <w:hyperlink w:anchor="b10" w:history="1">
        <w:r w:rsidRPr="001B0198">
          <w:rPr>
            <w:rStyle w:val="Hyperlink"/>
            <w:color w:val="auto"/>
            <w:lang w:val="en-US"/>
          </w:rPr>
          <w:t>[10]</w:t>
        </w:r>
      </w:hyperlink>
      <w:r w:rsidRPr="001B0198">
        <w:t>;</w:t>
      </w:r>
    </w:p>
    <w:p w:rsidR="00E22538" w:rsidRPr="001B0198" w:rsidRDefault="000A63EB" w:rsidP="00D1743F">
      <w:pPr>
        <w:pStyle w:val="ListParagraph"/>
        <w:numPr>
          <w:ilvl w:val="0"/>
          <w:numId w:val="24"/>
        </w:numPr>
      </w:pPr>
      <w:r w:rsidRPr="001B0198">
        <w:t>локалізація ключових точок;</w:t>
      </w:r>
    </w:p>
    <w:p w:rsidR="000A63EB" w:rsidRPr="001B0198" w:rsidRDefault="000A63EB" w:rsidP="00D1743F">
      <w:pPr>
        <w:pStyle w:val="ListParagraph"/>
        <w:numPr>
          <w:ilvl w:val="0"/>
          <w:numId w:val="24"/>
        </w:numPr>
      </w:pPr>
      <w:r w:rsidRPr="001B0198">
        <w:t>присвоєння</w:t>
      </w:r>
      <w:r w:rsidRPr="001B0198">
        <w:rPr>
          <w:lang w:val="en-US"/>
        </w:rPr>
        <w:t xml:space="preserve"> </w:t>
      </w:r>
      <w:r w:rsidRPr="001B0198">
        <w:t>напрямку;</w:t>
      </w:r>
    </w:p>
    <w:p w:rsidR="009F7A45" w:rsidRPr="001B0198" w:rsidRDefault="009F7A45" w:rsidP="009F7A45">
      <w:pPr>
        <w:rPr>
          <w:lang w:val="en-US"/>
        </w:rPr>
      </w:pPr>
      <w:r w:rsidRPr="001B0198">
        <w:t xml:space="preserve">Приклад визначених ключових точок зображено на </w:t>
      </w:r>
      <w:hyperlink w:anchor="im2_2_1_1_2_1" w:history="1">
        <w:r w:rsidRPr="001B0198">
          <w:rPr>
            <w:rStyle w:val="Hyperlink"/>
            <w:color w:val="auto"/>
          </w:rPr>
          <w:t>Рис. 2.2.1.1.2.1</w:t>
        </w:r>
        <w:r w:rsidR="007D3D72" w:rsidRPr="001B0198">
          <w:rPr>
            <w:rStyle w:val="Hyperlink"/>
            <w:color w:val="auto"/>
            <w:lang w:val="en-US"/>
          </w:rPr>
          <w:t>.</w:t>
        </w:r>
      </w:hyperlink>
    </w:p>
    <w:p w:rsidR="007D3D72" w:rsidRPr="001B0198" w:rsidRDefault="007D3D72" w:rsidP="009F7A45">
      <w:r w:rsidRPr="001B0198">
        <w:t>Цей підхід досягає великої точності 0.99 і відгуку 0.98, правильно визначає зображення зі значними змінами. Але створення одного відбитка потребує кількох секунд, і такий відбиток складається з тисяч 150-елементних векторів. Один відбиток обчислюється кілька секунд, він вимагає багато місця для сберігання та багато часу для порівняння з іншими. Таким чином продуктивність методу є малою.</w:t>
      </w:r>
    </w:p>
    <w:p w:rsidR="007D3D72" w:rsidRPr="001B0198" w:rsidRDefault="007D3D72" w:rsidP="009F7A45">
      <w:pPr>
        <w:rPr>
          <w:lang w:val="en-US"/>
        </w:rPr>
      </w:pPr>
    </w:p>
    <w:p w:rsidR="009F7A45" w:rsidRPr="001B0198" w:rsidRDefault="009F7A45" w:rsidP="009F7A45">
      <w:r w:rsidRPr="001B0198">
        <w:rPr>
          <w:noProof/>
          <w:lang w:eastAsia="uk-UA"/>
        </w:rPr>
        <w:drawing>
          <wp:inline distT="0" distB="0" distL="0" distR="0" wp14:anchorId="30212666" wp14:editId="02CAEA3B">
            <wp:extent cx="5172075" cy="2028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45" w:rsidRPr="001B0198" w:rsidRDefault="009F7A45" w:rsidP="009F7A45">
      <w:pPr>
        <w:ind w:firstLine="0"/>
        <w:jc w:val="left"/>
      </w:pPr>
      <w:r w:rsidRPr="001B0198">
        <w:t xml:space="preserve">           (а) Оригінальне зображення                (б) модифіковане</w:t>
      </w:r>
    </w:p>
    <w:p w:rsidR="009F7A45" w:rsidRPr="001B0198" w:rsidRDefault="009F7A45" w:rsidP="009F7A45">
      <w:pPr>
        <w:jc w:val="center"/>
      </w:pPr>
      <w:bookmarkStart w:id="17" w:name="im2_2_1_1_2_1"/>
      <w:r w:rsidRPr="001B0198">
        <w:t>Рис. 2.2.1.1.2.1 – визначення ключових точок</w:t>
      </w:r>
    </w:p>
    <w:p w:rsidR="00F72EB9" w:rsidRPr="001B0198" w:rsidRDefault="00F72EB9" w:rsidP="009F7A45">
      <w:pPr>
        <w:jc w:val="center"/>
      </w:pPr>
    </w:p>
    <w:p w:rsidR="00F72EB9" w:rsidRPr="001B0198" w:rsidRDefault="00F72EB9" w:rsidP="009F7A45">
      <w:pPr>
        <w:jc w:val="center"/>
      </w:pPr>
    </w:p>
    <w:bookmarkEnd w:id="17"/>
    <w:p w:rsidR="00E22538" w:rsidRPr="001B0198" w:rsidRDefault="007D3D72" w:rsidP="00D1743F">
      <w:pPr>
        <w:pStyle w:val="ListParagraph"/>
        <w:numPr>
          <w:ilvl w:val="4"/>
          <w:numId w:val="11"/>
        </w:numPr>
      </w:pPr>
      <w:r w:rsidRPr="001B0198">
        <w:t>Створення відбитків на основі сіткового представлення зображення.</w:t>
      </w:r>
    </w:p>
    <w:p w:rsidR="00F72EB9" w:rsidRPr="001B0198" w:rsidRDefault="00F72EB9" w:rsidP="00F72EB9">
      <w:pPr>
        <w:ind w:firstLine="0"/>
      </w:pPr>
    </w:p>
    <w:p w:rsidR="00F72EB9" w:rsidRPr="001B0198" w:rsidRDefault="00F72EB9" w:rsidP="00F72EB9">
      <w:pPr>
        <w:ind w:firstLine="0"/>
      </w:pPr>
    </w:p>
    <w:p w:rsidR="00F72EB9" w:rsidRPr="001B0198" w:rsidRDefault="00F72EB9" w:rsidP="00F72EB9">
      <w:r w:rsidRPr="001B0198">
        <w:lastRenderedPageBreak/>
        <w:t xml:space="preserve">Метод, описаний в </w:t>
      </w:r>
      <w:hyperlink w:anchor="b12" w:history="1">
        <w:r w:rsidRPr="001B0198">
          <w:rPr>
            <w:rStyle w:val="Hyperlink"/>
            <w:color w:val="auto"/>
          </w:rPr>
          <w:t>[12]</w:t>
        </w:r>
      </w:hyperlink>
      <w:r w:rsidRPr="001B0198">
        <w:t>, побудований на розрізанні зображення на трикутники, що не перетинаються і генерування хеша для кожного трикутника. Метод складається з двох етапів:</w:t>
      </w:r>
    </w:p>
    <w:p w:rsidR="00F72EB9" w:rsidRPr="001B0198" w:rsidRDefault="00E52276" w:rsidP="00D1743F">
      <w:pPr>
        <w:pStyle w:val="ListParagraph"/>
        <w:numPr>
          <w:ilvl w:val="0"/>
          <w:numId w:val="25"/>
        </w:numPr>
      </w:pPr>
      <w:r>
        <w:t>р</w:t>
      </w:r>
      <w:r w:rsidR="00F72EB9" w:rsidRPr="001B0198">
        <w:t>озділення зображення на трикутники;</w:t>
      </w:r>
    </w:p>
    <w:p w:rsidR="00F72EB9" w:rsidRPr="001B0198" w:rsidRDefault="00E52276" w:rsidP="00D1743F">
      <w:pPr>
        <w:pStyle w:val="ListParagraph"/>
        <w:numPr>
          <w:ilvl w:val="0"/>
          <w:numId w:val="25"/>
        </w:numPr>
      </w:pPr>
      <w:r>
        <w:t>г</w:t>
      </w:r>
      <w:r w:rsidR="00F72EB9" w:rsidRPr="001B0198">
        <w:t>енерування хеша для кожного трикутника;</w:t>
      </w:r>
    </w:p>
    <w:p w:rsidR="00F72EB9" w:rsidRPr="001B0198" w:rsidRDefault="00DD3740" w:rsidP="00DD3740">
      <w:r w:rsidRPr="001B0198">
        <w:t xml:space="preserve">Алгоритми надзвичайно складні, можна лише додати приклад розділення на трикутники зображення </w:t>
      </w:r>
      <w:r w:rsidRPr="001B0198">
        <w:rPr>
          <w:lang w:val="en-US"/>
        </w:rPr>
        <w:t>Lena (</w:t>
      </w:r>
      <w:hyperlink w:anchor="im2_2_1_1_3_1" w:history="1">
        <w:r w:rsidRPr="001B0198">
          <w:rPr>
            <w:rStyle w:val="Hyperlink"/>
            <w:color w:val="auto"/>
          </w:rPr>
          <w:t>Рис. 2.2.1.1.3.1</w:t>
        </w:r>
      </w:hyperlink>
      <w:r w:rsidRPr="001B0198">
        <w:t>). Цей метод був протестований на великій базі зображень, його точність і відгук, відповідно, складають 0.82 і 0.82. Швидкість роботи методу прийнятна.</w:t>
      </w:r>
    </w:p>
    <w:p w:rsidR="00DD3740" w:rsidRPr="001B0198" w:rsidRDefault="00DD3740" w:rsidP="00DD3740">
      <w:pPr>
        <w:ind w:left="720" w:firstLine="0"/>
        <w:jc w:val="center"/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3D887E60" wp14:editId="3864F169">
            <wp:extent cx="3943350" cy="39338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40" w:rsidRPr="001B0198" w:rsidRDefault="00DD3740" w:rsidP="00DD3740">
      <w:pPr>
        <w:ind w:left="720" w:firstLine="0"/>
        <w:jc w:val="center"/>
        <w:rPr>
          <w:lang w:val="en-US"/>
        </w:rPr>
      </w:pPr>
      <w:bookmarkStart w:id="18" w:name="im2_2_1_1_3_1"/>
      <w:r w:rsidRPr="001B0198">
        <w:t xml:space="preserve">Рис. 2.2.1.1.3.1 – Розділення на трикутники зображення </w:t>
      </w:r>
      <w:r w:rsidRPr="001B0198">
        <w:rPr>
          <w:lang w:val="en-US"/>
        </w:rPr>
        <w:t>Lena</w:t>
      </w:r>
    </w:p>
    <w:p w:rsidR="001B0198" w:rsidRPr="001B0198" w:rsidRDefault="001B0198" w:rsidP="00DD3740">
      <w:pPr>
        <w:ind w:left="720" w:firstLine="0"/>
        <w:jc w:val="center"/>
        <w:rPr>
          <w:lang w:val="en-US"/>
        </w:rPr>
      </w:pPr>
    </w:p>
    <w:p w:rsidR="001B0198" w:rsidRPr="001B0198" w:rsidRDefault="001B0198" w:rsidP="00DD3740">
      <w:pPr>
        <w:ind w:left="720" w:firstLine="0"/>
        <w:jc w:val="center"/>
        <w:rPr>
          <w:lang w:val="en-US"/>
        </w:rPr>
      </w:pPr>
    </w:p>
    <w:bookmarkEnd w:id="18"/>
    <w:p w:rsidR="001B0198" w:rsidRPr="001B0198" w:rsidRDefault="001B0198" w:rsidP="00D1743F">
      <w:pPr>
        <w:pStyle w:val="ListParagraph"/>
        <w:numPr>
          <w:ilvl w:val="4"/>
          <w:numId w:val="11"/>
        </w:numPr>
      </w:pPr>
      <w:r w:rsidRPr="001B0198">
        <w:t>Хешування на основі перетворення Радона – 2.</w:t>
      </w:r>
    </w:p>
    <w:p w:rsidR="001B0198" w:rsidRPr="001B0198" w:rsidRDefault="001B0198" w:rsidP="001B0198">
      <w:pPr>
        <w:ind w:firstLine="0"/>
      </w:pPr>
    </w:p>
    <w:p w:rsidR="001B0198" w:rsidRPr="001B0198" w:rsidRDefault="001B0198" w:rsidP="001B0198">
      <w:pPr>
        <w:ind w:firstLine="0"/>
      </w:pPr>
    </w:p>
    <w:p w:rsidR="00E22538" w:rsidRPr="001B0198" w:rsidRDefault="001B0198" w:rsidP="001B0198">
      <w:r w:rsidRPr="001B0198">
        <w:lastRenderedPageBreak/>
        <w:t xml:space="preserve">Метод, опублікований в </w:t>
      </w:r>
      <w:hyperlink w:anchor="b1" w:history="1">
        <w:r w:rsidRPr="001B0198">
          <w:rPr>
            <w:rStyle w:val="Hyperlink"/>
            <w:color w:val="auto"/>
            <w:lang w:val="en-US"/>
          </w:rPr>
          <w:t>[1]</w:t>
        </w:r>
      </w:hyperlink>
      <w:r w:rsidRPr="001B0198">
        <w:t>. Він детально описаний в наступному розділі. Судячи з результатів, представлених в роботі, відгук=0.998, а точність – 0.02</w:t>
      </w:r>
      <w:r>
        <w:t>. Точність низька через те, що база зображень містила велику кількість схожих між собою груп зображень, і метод повертав всі зображення з групи. Це може бути зручно, коли зображення містять велику кількість копій і треба знайти їх усі.</w:t>
      </w:r>
    </w:p>
    <w:p w:rsidR="00E22538" w:rsidRPr="001B0198" w:rsidRDefault="00E22538" w:rsidP="00E22538"/>
    <w:p w:rsidR="00E22538" w:rsidRPr="001B0198" w:rsidRDefault="00E22538" w:rsidP="00E22538"/>
    <w:p w:rsidR="00E22538" w:rsidRPr="001B0198" w:rsidRDefault="00E22538" w:rsidP="00E22538"/>
    <w:p w:rsidR="00491D1F" w:rsidRPr="001B0198" w:rsidRDefault="00491D1F" w:rsidP="000C6010">
      <w:pPr>
        <w:ind w:firstLine="0"/>
      </w:pPr>
    </w:p>
    <w:p w:rsidR="00491D1F" w:rsidRPr="001B0198" w:rsidRDefault="00491D1F" w:rsidP="00491D1F">
      <w:pPr>
        <w:rPr>
          <w:lang w:val="en-US"/>
        </w:rPr>
      </w:pPr>
    </w:p>
    <w:p w:rsidR="00491D1F" w:rsidRPr="001B0198" w:rsidRDefault="00491D1F" w:rsidP="00491D1F"/>
    <w:p w:rsidR="00491D1F" w:rsidRPr="001B0198" w:rsidRDefault="00491D1F" w:rsidP="00D1743F">
      <w:pPr>
        <w:pStyle w:val="Heading3"/>
        <w:numPr>
          <w:ilvl w:val="2"/>
          <w:numId w:val="11"/>
        </w:numPr>
      </w:pPr>
      <w:bookmarkStart w:id="19" w:name="_Toc515792229"/>
      <w:r w:rsidRPr="001B0198">
        <w:t>Порівняння програмних рішень для розв’язання задачі</w:t>
      </w:r>
      <w:bookmarkEnd w:id="19"/>
    </w:p>
    <w:p w:rsidR="00491D1F" w:rsidRPr="001B0198" w:rsidRDefault="00491D1F" w:rsidP="00491D1F"/>
    <w:p w:rsidR="00491D1F" w:rsidRPr="001B0198" w:rsidRDefault="00491D1F" w:rsidP="00491D1F"/>
    <w:p w:rsidR="00491D1F" w:rsidRPr="00F313CD" w:rsidRDefault="00491D1F" w:rsidP="00491D1F">
      <w:r w:rsidRPr="001B0198">
        <w:t xml:space="preserve">Результати аналізу </w:t>
      </w:r>
      <w:r w:rsidR="00F313CD">
        <w:t>груп методів наведено в таблиці 2.2., а порівняння методів на основі аналізу вмісту зображення – в таблиці 2.3.</w:t>
      </w:r>
    </w:p>
    <w:p w:rsidR="00491D1F" w:rsidRDefault="00491D1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Default="00E07B0F" w:rsidP="00491D1F">
      <w:pPr>
        <w:rPr>
          <w:lang w:val="ru-RU"/>
        </w:rPr>
      </w:pPr>
    </w:p>
    <w:p w:rsidR="00E07B0F" w:rsidRPr="001B0198" w:rsidRDefault="00E07B0F" w:rsidP="00491D1F">
      <w:pPr>
        <w:rPr>
          <w:lang w:val="ru-RU"/>
        </w:rPr>
      </w:pPr>
    </w:p>
    <w:p w:rsidR="00491D1F" w:rsidRPr="001B0198" w:rsidRDefault="00491D1F" w:rsidP="00491D1F">
      <w:pPr>
        <w:pStyle w:val="TableCaption"/>
      </w:pPr>
      <w:r w:rsidRPr="001B0198">
        <w:t xml:space="preserve">Таблиця 2.2 – Порівняння </w:t>
      </w:r>
      <w:r w:rsidR="00F313CD">
        <w:t>груп методів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0"/>
        <w:gridCol w:w="1809"/>
        <w:gridCol w:w="2404"/>
        <w:gridCol w:w="1567"/>
        <w:gridCol w:w="2165"/>
      </w:tblGrid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bCs/>
                <w:caps/>
              </w:rPr>
            </w:pPr>
            <w:r>
              <w:t>Технологія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Вимагає підготовки</w:t>
            </w:r>
            <w:r>
              <w:t xml:space="preserve"> технологія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Швидкість роботи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>
              <w:t xml:space="preserve">Кількість </w:t>
            </w:r>
            <w:r>
              <w:rPr>
                <w:lang w:val="en-US"/>
              </w:rPr>
              <w:t>false-positives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rFonts w:eastAsia="Times New Roman"/>
                <w:bCs/>
                <w:szCs w:val="26"/>
              </w:rPr>
            </w:pPr>
            <w:r w:rsidRPr="001B0198">
              <w:rPr>
                <w:rFonts w:eastAsia="Times New Roman"/>
                <w:bCs/>
                <w:szCs w:val="26"/>
              </w:rPr>
              <w:t>Визначення схожими різних зображень з схожим вмістом</w:t>
            </w:r>
          </w:p>
          <w:p w:rsidR="001B0198" w:rsidRPr="001B0198" w:rsidRDefault="001B0198" w:rsidP="00B771A2">
            <w:pPr>
              <w:pStyle w:val="NormalNoIndent"/>
            </w:pPr>
          </w:p>
        </w:tc>
      </w:tr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 w:rsidRPr="001B0198">
              <w:rPr>
                <w:lang w:val="en-US"/>
              </w:rPr>
              <w:t>Fingerprinting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-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-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Pr="001B0198" w:rsidRDefault="001B0198" w:rsidP="00B771A2">
            <w:pPr>
              <w:pStyle w:val="NormalNoIndent"/>
            </w:pPr>
            <w:r>
              <w:rPr>
                <w:lang w:val="en-US"/>
              </w:rPr>
              <w:t>-(</w:t>
            </w:r>
            <w:r>
              <w:t>багато)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+</w:t>
            </w:r>
          </w:p>
        </w:tc>
      </w:tr>
      <w:tr w:rsidR="001B0198" w:rsidRPr="001B0198" w:rsidTr="001B0198"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  <w:rPr>
                <w:lang w:val="en-US"/>
              </w:rPr>
            </w:pPr>
            <w:r w:rsidRPr="001B0198">
              <w:rPr>
                <w:lang w:val="en-US"/>
              </w:rPr>
              <w:lastRenderedPageBreak/>
              <w:t>Watermarking</w:t>
            </w:r>
          </w:p>
        </w:tc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+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 w:rsidRPr="001B0198">
              <w:t>+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198" w:rsidRDefault="001B0198" w:rsidP="00B771A2">
            <w:pPr>
              <w:pStyle w:val="NormalNoIndent"/>
            </w:pPr>
            <w:r>
              <w:t>+(мало)</w:t>
            </w:r>
          </w:p>
        </w:tc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198" w:rsidRPr="001B0198" w:rsidRDefault="001B0198" w:rsidP="00B771A2">
            <w:pPr>
              <w:pStyle w:val="NormalNoIndent"/>
            </w:pPr>
            <w:r>
              <w:t>-</w:t>
            </w:r>
          </w:p>
        </w:tc>
      </w:tr>
    </w:tbl>
    <w:p w:rsidR="00F313CD" w:rsidRDefault="00F313CD" w:rsidP="00F313CD">
      <w:pPr>
        <w:pStyle w:val="Heading1"/>
      </w:pPr>
    </w:p>
    <w:p w:rsidR="00F313CD" w:rsidRDefault="00F313CD" w:rsidP="00F313CD">
      <w:pPr>
        <w:pStyle w:val="Heading1"/>
      </w:pPr>
    </w:p>
    <w:p w:rsidR="00F313CD" w:rsidRDefault="00F313CD" w:rsidP="00F313CD">
      <w:pPr>
        <w:pStyle w:val="TableCaption"/>
      </w:pPr>
      <w:r>
        <w:t>Таблиця 2.3</w:t>
      </w:r>
      <w:r w:rsidRPr="001B0198">
        <w:t xml:space="preserve"> – Порівняння </w:t>
      </w:r>
      <w:r>
        <w:t>груп методів</w:t>
      </w:r>
    </w:p>
    <w:tbl>
      <w:tblPr>
        <w:tblStyle w:val="TableGrid"/>
        <w:tblW w:w="10195" w:type="dxa"/>
        <w:tblLook w:val="04A0" w:firstRow="1" w:lastRow="0" w:firstColumn="1" w:lastColumn="0" w:noHBand="0" w:noVBand="1"/>
      </w:tblPr>
      <w:tblGrid>
        <w:gridCol w:w="1993"/>
        <w:gridCol w:w="1646"/>
        <w:gridCol w:w="1519"/>
        <w:gridCol w:w="1766"/>
        <w:gridCol w:w="1535"/>
        <w:gridCol w:w="1736"/>
      </w:tblGrid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Метод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Точність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Відгук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Швидкість роботи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Якість тестування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Повертає багато можливих дублікатів</w:t>
            </w: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Радон - 1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1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0.975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Ключові точки</w:t>
            </w:r>
          </w:p>
        </w:tc>
        <w:tc>
          <w:tcPr>
            <w:tcW w:w="1711" w:type="dxa"/>
          </w:tcPr>
          <w:p w:rsidR="00E07B0F" w:rsidRDefault="00870908" w:rsidP="00B771A2">
            <w:pPr>
              <w:pStyle w:val="NormalNoIndent"/>
            </w:pPr>
            <w:r>
              <w:t>0.98</w:t>
            </w:r>
          </w:p>
        </w:tc>
        <w:tc>
          <w:tcPr>
            <w:tcW w:w="1607" w:type="dxa"/>
          </w:tcPr>
          <w:p w:rsidR="00E07B0F" w:rsidRDefault="00870908" w:rsidP="00B771A2">
            <w:pPr>
              <w:pStyle w:val="NormalNoIndent"/>
            </w:pPr>
            <w:r>
              <w:t>0.99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285" w:type="dxa"/>
          </w:tcPr>
          <w:p w:rsidR="00E07B0F" w:rsidRDefault="00870908" w:rsidP="00B771A2">
            <w:pPr>
              <w:pStyle w:val="NormalNoIndent"/>
            </w:pPr>
            <w:r>
              <w:t>-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</w:p>
        </w:tc>
      </w:tr>
      <w:tr w:rsidR="00E07B0F" w:rsidTr="00E07B0F">
        <w:trPr>
          <w:trHeight w:val="471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Сіткове представлення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0.82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0.82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</w:p>
        </w:tc>
      </w:tr>
      <w:tr w:rsidR="00E07B0F" w:rsidTr="00E07B0F">
        <w:trPr>
          <w:trHeight w:val="486"/>
        </w:trPr>
        <w:tc>
          <w:tcPr>
            <w:tcW w:w="1997" w:type="dxa"/>
          </w:tcPr>
          <w:p w:rsidR="00E07B0F" w:rsidRDefault="00E07B0F" w:rsidP="00B771A2">
            <w:pPr>
              <w:pStyle w:val="NormalNoIndent"/>
            </w:pPr>
            <w:r>
              <w:t>Радон - 2</w:t>
            </w:r>
          </w:p>
        </w:tc>
        <w:tc>
          <w:tcPr>
            <w:tcW w:w="1711" w:type="dxa"/>
          </w:tcPr>
          <w:p w:rsidR="00E07B0F" w:rsidRDefault="00E07B0F" w:rsidP="00B771A2">
            <w:pPr>
              <w:pStyle w:val="NormalNoIndent"/>
            </w:pPr>
            <w:r>
              <w:t>0.02</w:t>
            </w:r>
          </w:p>
        </w:tc>
        <w:tc>
          <w:tcPr>
            <w:tcW w:w="1607" w:type="dxa"/>
          </w:tcPr>
          <w:p w:rsidR="00E07B0F" w:rsidRDefault="00E07B0F" w:rsidP="00B771A2">
            <w:pPr>
              <w:pStyle w:val="NormalNoIndent"/>
            </w:pPr>
            <w:r>
              <w:t>0.998</w:t>
            </w:r>
          </w:p>
        </w:tc>
        <w:tc>
          <w:tcPr>
            <w:tcW w:w="1810" w:type="dxa"/>
          </w:tcPr>
          <w:p w:rsidR="00E07B0F" w:rsidRDefault="00E07B0F" w:rsidP="00B771A2">
            <w:pPr>
              <w:pStyle w:val="NormalNoIndent"/>
            </w:pPr>
            <w:r>
              <w:t>-</w:t>
            </w:r>
          </w:p>
        </w:tc>
        <w:tc>
          <w:tcPr>
            <w:tcW w:w="12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  <w:tc>
          <w:tcPr>
            <w:tcW w:w="1785" w:type="dxa"/>
          </w:tcPr>
          <w:p w:rsidR="00E07B0F" w:rsidRDefault="00E07B0F" w:rsidP="00B771A2">
            <w:pPr>
              <w:pStyle w:val="NormalNoIndent"/>
            </w:pPr>
            <w:r>
              <w:t>+</w:t>
            </w:r>
          </w:p>
        </w:tc>
      </w:tr>
    </w:tbl>
    <w:p w:rsidR="00B771A2" w:rsidRDefault="00B771A2" w:rsidP="00B771A2">
      <w:pPr>
        <w:pStyle w:val="Heading1"/>
        <w:jc w:val="left"/>
        <w:rPr>
          <w:rFonts w:eastAsia="Calibri"/>
          <w:bCs w:val="0"/>
          <w:caps w:val="0"/>
          <w:szCs w:val="28"/>
        </w:rPr>
      </w:pPr>
    </w:p>
    <w:p w:rsidR="00B771A2" w:rsidRDefault="00B771A2" w:rsidP="00B771A2"/>
    <w:p w:rsidR="00B771A2" w:rsidRDefault="00B771A2" w:rsidP="00B771A2"/>
    <w:p w:rsidR="00B771A2" w:rsidRPr="00B771A2" w:rsidRDefault="00B771A2" w:rsidP="00B771A2">
      <w:pPr>
        <w:spacing w:line="240" w:lineRule="auto"/>
        <w:ind w:firstLine="0"/>
        <w:jc w:val="left"/>
      </w:pPr>
    </w:p>
    <w:p w:rsidR="00B771A2" w:rsidRDefault="00B771A2" w:rsidP="00D1743F">
      <w:pPr>
        <w:pStyle w:val="Heading2"/>
        <w:numPr>
          <w:ilvl w:val="1"/>
          <w:numId w:val="11"/>
        </w:numPr>
      </w:pPr>
      <w:bookmarkStart w:id="20" w:name="_Toc515792230"/>
      <w:r>
        <w:t>Висновки до розділу</w:t>
      </w:r>
      <w:bookmarkEnd w:id="20"/>
    </w:p>
    <w:p w:rsidR="00B771A2" w:rsidRDefault="00B771A2" w:rsidP="00B771A2"/>
    <w:p w:rsidR="00B771A2" w:rsidRDefault="00B771A2" w:rsidP="00B771A2"/>
    <w:p w:rsidR="00B771A2" w:rsidRDefault="00B771A2" w:rsidP="00B771A2">
      <w:r>
        <w:t>На сьогодні існують програмні засоби для пошуку схожих зображень, проте одні з них – великі системи, що працюють на віддалених серверах, а інші – невеличкі програми з слабкими методами і незручними інтерфейсами, що працюють на персональних комп’ютерах.</w:t>
      </w:r>
    </w:p>
    <w:p w:rsidR="00B771A2" w:rsidRDefault="00B771A2" w:rsidP="00B771A2">
      <w:r>
        <w:t>В роботі для визначення схожості зображень буде використано метод на основі перетворення Радона через такі переваги:</w:t>
      </w:r>
    </w:p>
    <w:p w:rsidR="00B771A2" w:rsidRDefault="006A6D26" w:rsidP="00D1743F">
      <w:pPr>
        <w:pStyle w:val="ListParagraph"/>
        <w:numPr>
          <w:ilvl w:val="0"/>
          <w:numId w:val="27"/>
        </w:numPr>
      </w:pPr>
      <w:r>
        <w:t>в</w:t>
      </w:r>
      <w:r w:rsidR="00B771A2">
        <w:t>ідсутність необхідності підготовки перед роботою;</w:t>
      </w:r>
    </w:p>
    <w:p w:rsidR="00B771A2" w:rsidRDefault="006A6D26" w:rsidP="00D1743F">
      <w:pPr>
        <w:pStyle w:val="ListParagraph"/>
        <w:numPr>
          <w:ilvl w:val="0"/>
          <w:numId w:val="27"/>
        </w:numPr>
      </w:pPr>
      <w:r>
        <w:t>п</w:t>
      </w:r>
      <w:r w:rsidR="00B771A2">
        <w:t>ростота реалізації;</w:t>
      </w:r>
    </w:p>
    <w:p w:rsidR="00B771A2" w:rsidRDefault="006A6D26" w:rsidP="00D1743F">
      <w:pPr>
        <w:pStyle w:val="ListParagraph"/>
        <w:numPr>
          <w:ilvl w:val="0"/>
          <w:numId w:val="27"/>
        </w:numPr>
      </w:pPr>
      <w:r>
        <w:t>м</w:t>
      </w:r>
      <w:r w:rsidR="001707E1">
        <w:t>ожливість виявлення сімейства дублікатів;</w:t>
      </w:r>
    </w:p>
    <w:p w:rsidR="00DA6571" w:rsidRDefault="006A6D26" w:rsidP="00D1743F">
      <w:pPr>
        <w:pStyle w:val="ListParagraph"/>
        <w:numPr>
          <w:ilvl w:val="0"/>
          <w:numId w:val="27"/>
        </w:numPr>
      </w:pPr>
      <w:r>
        <w:lastRenderedPageBreak/>
        <w:t>стійкість до застосування фільтрів;</w:t>
      </w:r>
      <w:r w:rsidR="00DA6571">
        <w:br w:type="page"/>
      </w:r>
    </w:p>
    <w:p w:rsidR="00630042" w:rsidRPr="001B0198" w:rsidRDefault="00630042" w:rsidP="00DA6571">
      <w:pPr>
        <w:pStyle w:val="Heading1"/>
        <w:ind w:left="1069"/>
      </w:pPr>
      <w:bookmarkStart w:id="21" w:name="_Toc515792231"/>
      <w:bookmarkStart w:id="22" w:name="_Toc436262500"/>
      <w:r w:rsidRPr="001B0198">
        <w:lastRenderedPageBreak/>
        <w:t>Математичне забезпечення</w:t>
      </w:r>
      <w:bookmarkEnd w:id="21"/>
    </w:p>
    <w:p w:rsidR="00AD01BB" w:rsidRPr="001B0198" w:rsidRDefault="00AD01BB" w:rsidP="00AD01BB"/>
    <w:p w:rsidR="00AD01BB" w:rsidRPr="001B0198" w:rsidRDefault="00AD01BB" w:rsidP="00AD01BB"/>
    <w:p w:rsidR="00AD01BB" w:rsidRPr="001B0198" w:rsidRDefault="006A6D26" w:rsidP="00D1743F">
      <w:pPr>
        <w:pStyle w:val="Heading2"/>
        <w:numPr>
          <w:ilvl w:val="1"/>
          <w:numId w:val="33"/>
        </w:numPr>
      </w:pPr>
      <w:r>
        <w:t xml:space="preserve"> </w:t>
      </w:r>
      <w:bookmarkStart w:id="23" w:name="_Toc515792232"/>
      <w:r w:rsidR="003B0E8A" w:rsidRPr="001B0198">
        <w:t>Опис обраного методу</w:t>
      </w:r>
      <w:bookmarkEnd w:id="23"/>
    </w:p>
    <w:p w:rsidR="003B0E8A" w:rsidRPr="001B0198" w:rsidRDefault="003B0E8A" w:rsidP="003B0E8A"/>
    <w:p w:rsidR="003B0E8A" w:rsidRPr="001B0198" w:rsidRDefault="003B0E8A" w:rsidP="003B0E8A"/>
    <w:p w:rsidR="003B0E8A" w:rsidRPr="001B0198" w:rsidRDefault="003B0E8A" w:rsidP="003B0E8A">
      <w:pPr>
        <w:ind w:firstLine="708"/>
        <w:rPr>
          <w:u w:val="single"/>
          <w:lang w:val="en-US"/>
        </w:rPr>
      </w:pPr>
      <w:r w:rsidRPr="001B0198">
        <w:t>Для реалізації було обрано метод на основі перетворення Радона.</w:t>
      </w:r>
      <w:r w:rsidRPr="001B0198">
        <w:rPr>
          <w:lang w:val="en-US"/>
        </w:rPr>
        <w:t xml:space="preserve"> </w:t>
      </w:r>
      <w:r w:rsidR="006712A6">
        <w:fldChar w:fldCharType="begin"/>
      </w:r>
      <w:r w:rsidR="006712A6">
        <w:instrText xml:space="preserve"> HYPERLINK \l "b1" </w:instrText>
      </w:r>
      <w:r w:rsidR="006712A6">
        <w:fldChar w:fldCharType="separate"/>
      </w:r>
      <w:r w:rsidRPr="001B0198">
        <w:rPr>
          <w:rStyle w:val="Hyperlink"/>
          <w:color w:val="auto"/>
          <w:lang w:val="en-US"/>
        </w:rPr>
        <w:t>[1]</w:t>
      </w:r>
      <w:r w:rsidR="006712A6">
        <w:rPr>
          <w:rStyle w:val="Hyperlink"/>
          <w:color w:val="auto"/>
          <w:lang w:val="en-US"/>
        </w:rPr>
        <w:fldChar w:fldCharType="end"/>
      </w:r>
      <w:r w:rsidR="00F61A7E" w:rsidRPr="001B0198">
        <w:rPr>
          <w:rStyle w:val="Hyperlink"/>
          <w:color w:val="auto"/>
          <w:lang w:val="en-US"/>
        </w:rPr>
        <w:t xml:space="preserve"> </w:t>
      </w:r>
      <w:hyperlink w:anchor="b7" w:history="1">
        <w:r w:rsidR="00F61A7E" w:rsidRPr="001B0198">
          <w:rPr>
            <w:rStyle w:val="Hyperlink"/>
            <w:color w:val="auto"/>
            <w:lang w:val="en-US"/>
          </w:rPr>
          <w:t>[7]</w:t>
        </w:r>
      </w:hyperlink>
    </w:p>
    <w:p w:rsidR="003B0E8A" w:rsidRPr="001B0198" w:rsidRDefault="003B0E8A" w:rsidP="003B0E8A">
      <w:pPr>
        <w:rPr>
          <w:lang w:val="en-US"/>
        </w:rPr>
      </w:pPr>
      <w:r w:rsidRPr="001B0198">
        <w:t xml:space="preserve">Це метод на основі отримання відбитку. </w:t>
      </w:r>
    </w:p>
    <w:p w:rsidR="003B0E8A" w:rsidRPr="001B0198" w:rsidRDefault="003B0E8A" w:rsidP="003B0E8A">
      <w:r w:rsidRPr="001B0198">
        <w:t>Цей метод є стійким до афінних перетворень, шумів, розмиття, стиснення.</w:t>
      </w:r>
    </w:p>
    <w:p w:rsidR="003B0E8A" w:rsidRPr="001B0198" w:rsidRDefault="003B0E8A" w:rsidP="003B0E8A">
      <w:r w:rsidRPr="001B0198">
        <w:t xml:space="preserve">Перетворення Радона представляє зображення як колекцію проекцій по різних напрямках. Перетворення Радона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</m:oMath>
      <w:r w:rsidRPr="001B0198">
        <w:t xml:space="preserve"> зображення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</m:t>
            </m:r>
          </m:e>
        </m:d>
      </m:oMath>
      <w:r w:rsidRPr="001B0198">
        <w:t xml:space="preserve"> визначається як інтеграл по лінії, нахиленої на кут </w:t>
      </w:r>
      <m:oMath>
        <m:r>
          <w:rPr>
            <w:rFonts w:ascii="Cambria Math" w:hAnsi="Cambria Math"/>
            <w:lang w:val="en-US"/>
          </w:rPr>
          <m:t>y</m:t>
        </m:r>
      </m:oMath>
      <w:r w:rsidRPr="001B0198">
        <w:rPr>
          <w:lang w:val="en-US"/>
        </w:rPr>
        <w:t xml:space="preserve"> </w:t>
      </w:r>
      <w:r w:rsidRPr="001B0198">
        <w:t xml:space="preserve">вісі </w:t>
      </w:r>
      <m:oMath>
        <m:r>
          <w:rPr>
            <w:rFonts w:ascii="Cambria Math" w:hAnsi="Cambria Math"/>
            <w:lang w:val="en-US"/>
          </w:rPr>
          <m:t>y</m:t>
        </m:r>
      </m:oMath>
      <w:r w:rsidRPr="001B0198">
        <w:t xml:space="preserve"> на відстані </w:t>
      </w:r>
      <m:oMath>
        <m:r>
          <w:rPr>
            <w:rFonts w:ascii="Cambria Math" w:hAnsi="Cambria Math"/>
            <w:lang w:val="en-US"/>
          </w:rPr>
          <m:t>s</m:t>
        </m:r>
      </m:oMath>
      <w:r w:rsidRPr="001B0198">
        <w:t xml:space="preserve"> від початку координат. </w:t>
      </w:r>
      <w:r w:rsidRPr="001B0198">
        <w:rPr>
          <w:lang w:val="en-US"/>
        </w:rPr>
        <w:t>(</w:t>
      </w:r>
      <w:hyperlink w:anchor="im1" w:history="1">
        <w:r w:rsidRPr="001B0198">
          <w:rPr>
            <w:rStyle w:val="Hyperlink"/>
            <w:color w:val="auto"/>
          </w:rPr>
          <w:t>Рис. 2.3.1</w:t>
        </w:r>
      </w:hyperlink>
      <w:r w:rsidRPr="001B0198">
        <w:t>) Математично записується так:</w:t>
      </w:r>
    </w:p>
    <w:p w:rsidR="003B0E8A" w:rsidRPr="001B0198" w:rsidRDefault="003B0E8A" w:rsidP="003B0E8A">
      <w:r w:rsidRPr="001B0198">
        <w:t xml:space="preserve">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 θ</m:t>
            </m:r>
          </m:e>
        </m:d>
        <m:r>
          <w:rPr>
            <w:rFonts w:ascii="Cambria Math" w:hAnsi="Cambria Math"/>
            <w:lang w:val="en-US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-∞</m:t>
                </m:r>
              </m:sub>
              <m:sup>
                <m:r>
                  <w:rPr>
                    <w:rFonts w:ascii="Cambria Math" w:hAnsi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+ysin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θ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Pr="001B0198">
        <w:t xml:space="preserve">, </w:t>
      </w:r>
    </w:p>
    <w:p w:rsidR="003B0E8A" w:rsidRPr="001B0198" w:rsidRDefault="003B0E8A" w:rsidP="003B0E8A">
      <w:pPr>
        <w:rPr>
          <w:lang w:val="en-US"/>
        </w:rPr>
      </w:pPr>
      <w:r w:rsidRPr="001B0198">
        <w:t xml:space="preserve">де </w:t>
      </w:r>
      <m:oMath>
        <m:r>
          <w:rPr>
            <w:rFonts w:ascii="Cambria Math" w:hAnsi="Cambria Math"/>
          </w:rPr>
          <m:t>-∞</m:t>
        </m:r>
        <m:r>
          <w:rPr>
            <w:rFonts w:ascii="Cambria Math" w:hAnsi="Cambria Math"/>
            <w:lang w:val="en-US"/>
          </w:rPr>
          <m:t>&lt;s&lt;∞, 0 ≤θ&lt;π</m:t>
        </m:r>
      </m:oMath>
      <w:r w:rsidRPr="001B0198">
        <w:rPr>
          <w:lang w:val="en-US"/>
        </w:rPr>
        <w:t>.</w:t>
      </w:r>
    </w:p>
    <w:p w:rsidR="003B0E8A" w:rsidRPr="001B0198" w:rsidRDefault="003B0E8A" w:rsidP="00823AF9">
      <w:pPr>
        <w:jc w:val="center"/>
        <w:rPr>
          <w:i/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49232F25" wp14:editId="65D486E4">
            <wp:extent cx="4156075" cy="356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954" cy="35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8A" w:rsidRPr="001B0198" w:rsidRDefault="003B0E8A" w:rsidP="003B0E8A">
      <w:pPr>
        <w:jc w:val="center"/>
      </w:pPr>
      <w:bookmarkStart w:id="24" w:name="im1"/>
      <w:r w:rsidRPr="001B0198">
        <w:t xml:space="preserve">Рис. 2.3.1 – Інтеграл по напрямку  </w:t>
      </w:r>
      <m:oMath>
        <m:r>
          <w:rPr>
            <w:rFonts w:ascii="Cambria Math" w:hAnsi="Cambria Math"/>
            <w:lang w:val="en-US"/>
          </w:rPr>
          <m:t>θ</m:t>
        </m:r>
      </m:oMath>
    </w:p>
    <w:bookmarkEnd w:id="24"/>
    <w:p w:rsidR="003B0E8A" w:rsidRPr="001B0198" w:rsidRDefault="003B0E8A" w:rsidP="003B0E8A">
      <w:r w:rsidRPr="001B0198">
        <w:lastRenderedPageBreak/>
        <w:t>Перетворення Радона має такі корисні властивості, пов’язані з афінними перетвореннями зображення:</w:t>
      </w:r>
    </w:p>
    <w:p w:rsidR="003B0E8A" w:rsidRPr="001B0198" w:rsidRDefault="00E52276" w:rsidP="00D1743F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</w:pPr>
      <w:r>
        <w:t>з</w:t>
      </w:r>
      <w:r w:rsidR="003B0E8A" w:rsidRPr="001B0198">
        <w:t xml:space="preserve">сув зображення на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="003B0E8A" w:rsidRPr="001B0198">
        <w:rPr>
          <w:lang w:val="en-US"/>
        </w:rPr>
        <w:t xml:space="preserve"> </w:t>
      </w:r>
      <w:r w:rsidR="003B0E8A" w:rsidRPr="001B0198">
        <w:t xml:space="preserve">викликає зсув перетворення Радона на </w:t>
      </w:r>
      <w:r w:rsidR="003B0E8A" w:rsidRPr="001B0198">
        <w:rPr>
          <w:lang w:val="en-US"/>
        </w:rPr>
        <w:t>s:</w:t>
      </w:r>
    </w:p>
    <w:p w:rsidR="003B0E8A" w:rsidRPr="001B0198" w:rsidRDefault="003B0E8A" w:rsidP="003B0E8A">
      <w:pPr>
        <w:ind w:left="348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,y-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↔g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s-xcos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 θ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:rsidR="003B0E8A" w:rsidRPr="001B0198" w:rsidRDefault="00E52276" w:rsidP="00D1743F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  <w:rPr>
          <w:lang w:val="en-US"/>
        </w:rPr>
      </w:pPr>
      <w:r>
        <w:t>м</w:t>
      </w:r>
      <w:r w:rsidR="003B0E8A" w:rsidRPr="001B0198">
        <w:t xml:space="preserve">асштабування зображення в </w:t>
      </w:r>
      <m:oMath>
        <m:r>
          <w:rPr>
            <w:rFonts w:ascii="Cambria Math" w:hAnsi="Cambria Math"/>
          </w:rPr>
          <m:t>p (</m:t>
        </m:r>
        <m:r>
          <w:rPr>
            <w:rFonts w:ascii="Cambria Math" w:hAnsi="Cambria Math"/>
            <w:lang w:val="en-US"/>
          </w:rPr>
          <m:t>p&gt;0)</m:t>
        </m:r>
      </m:oMath>
      <w:r w:rsidR="003B0E8A" w:rsidRPr="001B0198">
        <w:rPr>
          <w:lang w:val="en-US"/>
        </w:rPr>
        <w:t xml:space="preserve"> </w:t>
      </w:r>
      <w:r w:rsidR="003B0E8A" w:rsidRPr="001B0198">
        <w:t xml:space="preserve">разів викликає масштабування перетворення в </w:t>
      </w:r>
      <w:r w:rsidR="003B0E8A" w:rsidRPr="001B0198">
        <w:rPr>
          <w:lang w:val="en-US"/>
        </w:rPr>
        <w:t xml:space="preserve">p </w:t>
      </w:r>
      <w:r w:rsidR="003B0E8A" w:rsidRPr="001B0198">
        <w:t xml:space="preserve">разів. </w:t>
      </w:r>
      <m:oMath>
        <m:r>
          <w:rPr>
            <w:rFonts w:ascii="Cambria Math" w:hAnsi="Cambria Math"/>
          </w:rPr>
          <m:t>f(px,py)↔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den>
        </m:f>
        <m:r>
          <w:rPr>
            <w:rFonts w:ascii="Cambria Math" w:hAnsi="Cambria Math"/>
          </w:rPr>
          <m:t>g(ps, θ)</m:t>
        </m:r>
      </m:oMath>
      <w:r>
        <w:t>;</w:t>
      </w:r>
    </w:p>
    <w:p w:rsidR="003B0E8A" w:rsidRPr="001B0198" w:rsidRDefault="00E52276" w:rsidP="00D1743F">
      <w:pPr>
        <w:pStyle w:val="ListParagraph"/>
        <w:numPr>
          <w:ilvl w:val="0"/>
          <w:numId w:val="13"/>
        </w:numPr>
        <w:tabs>
          <w:tab w:val="clear" w:pos="993"/>
        </w:tabs>
        <w:ind w:left="1068"/>
        <w:jc w:val="left"/>
        <w:rPr>
          <w:lang w:val="en-US"/>
        </w:rPr>
      </w:pPr>
      <w:r>
        <w:t>о</w:t>
      </w:r>
      <w:r w:rsidR="003B0E8A" w:rsidRPr="001B0198">
        <w:t xml:space="preserve">бертання зображення на кут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3B0E8A" w:rsidRPr="001B0198">
        <w:t>викликає зсув перетворення:</w:t>
      </w:r>
    </w:p>
    <w:p w:rsidR="003B0E8A" w:rsidRPr="00E52276" w:rsidRDefault="003B0E8A" w:rsidP="003B0E8A">
      <w:pPr>
        <w:ind w:left="348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f(xcos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  <m:r>
          <w:rPr>
            <w:rFonts w:ascii="Cambria Math" w:hAnsi="Cambria Math"/>
            <w:lang w:val="en-US"/>
          </w:rPr>
          <m:t>-ysin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  <m:r>
          <w:rPr>
            <w:rFonts w:ascii="Cambria Math" w:hAnsi="Cambria Math"/>
            <w:lang w:val="en-US"/>
          </w:rPr>
          <m:t>, xsin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  <m:r>
          <w:rPr>
            <w:rFonts w:ascii="Cambria Math" w:hAnsi="Cambria Math"/>
            <w:lang w:val="en-US"/>
          </w:rPr>
          <m:t>+ycos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  <m:r>
          <w:rPr>
            <w:rFonts w:ascii="Cambria Math" w:hAnsi="Cambria Math"/>
            <w:lang w:val="en-US"/>
          </w:rPr>
          <m:t>)↔g(s, θ-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E52276">
        <w:rPr>
          <w:rFonts w:eastAsiaTheme="minorEastAsia"/>
        </w:rPr>
        <w:t>;</w:t>
      </w:r>
    </w:p>
    <w:p w:rsidR="00AC4ED9" w:rsidRPr="001B0198" w:rsidRDefault="003B0E8A" w:rsidP="003B0E8A">
      <w:pPr>
        <w:ind w:firstLine="0"/>
        <w:rPr>
          <w:rFonts w:eastAsiaTheme="minorEastAsia"/>
        </w:rPr>
      </w:pPr>
      <w:r w:rsidRPr="001B0198">
        <w:rPr>
          <w:rFonts w:eastAsiaTheme="minorEastAsia"/>
          <w:lang w:val="en-US"/>
        </w:rPr>
        <w:tab/>
      </w:r>
      <w:r w:rsidRPr="001B0198">
        <w:rPr>
          <w:rFonts w:eastAsiaTheme="minorEastAsia"/>
        </w:rPr>
        <w:t xml:space="preserve">На </w:t>
      </w:r>
      <w:hyperlink w:anchor="im2_3_3" w:history="1">
        <w:r w:rsidR="00F61A7E" w:rsidRPr="001B0198">
          <w:rPr>
            <w:rStyle w:val="Hyperlink"/>
            <w:rFonts w:eastAsiaTheme="minorEastAsia"/>
            <w:color w:val="auto"/>
          </w:rPr>
          <w:t>Рис.</w:t>
        </w:r>
        <w:r w:rsidRPr="001B0198">
          <w:rPr>
            <w:rStyle w:val="Hyperlink"/>
            <w:rFonts w:eastAsiaTheme="minorEastAsia"/>
            <w:color w:val="auto"/>
          </w:rPr>
          <w:t xml:space="preserve"> </w:t>
        </w:r>
        <w:r w:rsidR="00AC4ED9" w:rsidRPr="001B0198">
          <w:rPr>
            <w:rStyle w:val="Hyperlink"/>
            <w:rFonts w:eastAsiaTheme="minorEastAsia"/>
            <w:color w:val="auto"/>
            <w:lang w:val="en-US"/>
          </w:rPr>
          <w:t>2.3.3</w:t>
        </w:r>
      </w:hyperlink>
      <w:r w:rsidRPr="001B0198">
        <w:rPr>
          <w:rFonts w:eastAsiaTheme="minorEastAsia"/>
          <w:lang w:val="en-US"/>
        </w:rPr>
        <w:t xml:space="preserve"> </w:t>
      </w:r>
      <w:proofErr w:type="gramStart"/>
      <w:r w:rsidRPr="001B0198">
        <w:rPr>
          <w:rFonts w:eastAsiaTheme="minorEastAsia"/>
        </w:rPr>
        <w:t>зображено</w:t>
      </w:r>
      <w:proofErr w:type="gramEnd"/>
      <w:r w:rsidRPr="001B0198">
        <w:rPr>
          <w:rFonts w:eastAsiaTheme="minorEastAsia"/>
        </w:rPr>
        <w:t xml:space="preserve"> перетворення Радона зображення </w:t>
      </w:r>
      <w:r w:rsidRPr="001B0198">
        <w:rPr>
          <w:rFonts w:eastAsiaTheme="minorEastAsia"/>
          <w:lang w:val="en-US"/>
        </w:rPr>
        <w:t>Lena</w:t>
      </w:r>
      <w:r w:rsidR="00F61A7E" w:rsidRPr="001B0198">
        <w:rPr>
          <w:rFonts w:eastAsiaTheme="minorEastAsia"/>
          <w:lang w:val="en-US"/>
        </w:rPr>
        <w:t xml:space="preserve"> (</w:t>
      </w:r>
      <w:hyperlink w:anchor="im2_3_2" w:history="1">
        <w:r w:rsidR="00F61A7E" w:rsidRPr="001B0198">
          <w:rPr>
            <w:rStyle w:val="Hyperlink"/>
            <w:rFonts w:eastAsiaTheme="minorEastAsia"/>
            <w:color w:val="auto"/>
          </w:rPr>
          <w:t>Рис. 2.3.2</w:t>
        </w:r>
      </w:hyperlink>
      <w:r w:rsidR="00F61A7E" w:rsidRPr="001B0198">
        <w:rPr>
          <w:rFonts w:eastAsiaTheme="minorEastAsia"/>
        </w:rPr>
        <w:t>)</w:t>
      </w:r>
    </w:p>
    <w:p w:rsidR="008D7735" w:rsidRPr="001B0198" w:rsidRDefault="008D7735" w:rsidP="008D7735">
      <w:pPr>
        <w:ind w:firstLine="0"/>
        <w:jc w:val="center"/>
        <w:rPr>
          <w:rFonts w:eastAsiaTheme="minorEastAsia"/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2547BA9D" wp14:editId="4BCECE16">
            <wp:extent cx="4667693" cy="4676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5659" cy="46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D9" w:rsidRPr="001B0198" w:rsidRDefault="00AC4ED9" w:rsidP="00AC4ED9">
      <w:pPr>
        <w:ind w:firstLine="0"/>
        <w:jc w:val="center"/>
        <w:rPr>
          <w:rFonts w:eastAsiaTheme="minorEastAsia"/>
          <w:lang w:val="en-US"/>
        </w:rPr>
      </w:pPr>
      <w:bookmarkStart w:id="25" w:name="im2_3_2"/>
      <w:r w:rsidRPr="001B0198">
        <w:rPr>
          <w:rFonts w:eastAsiaTheme="minorEastAsia"/>
        </w:rPr>
        <w:t xml:space="preserve">Рис. 2.3.2 –Зображення </w:t>
      </w:r>
      <w:r w:rsidRPr="001B0198">
        <w:rPr>
          <w:rFonts w:eastAsiaTheme="minorEastAsia"/>
          <w:lang w:val="en-US"/>
        </w:rPr>
        <w:t>Lena</w:t>
      </w:r>
    </w:p>
    <w:bookmarkEnd w:id="25"/>
    <w:p w:rsidR="00F61A7E" w:rsidRPr="001B0198" w:rsidRDefault="00F61A7E" w:rsidP="00AC4ED9">
      <w:pPr>
        <w:ind w:firstLine="0"/>
        <w:jc w:val="center"/>
        <w:rPr>
          <w:rFonts w:eastAsiaTheme="minorEastAsia"/>
          <w:lang w:val="en-US"/>
        </w:rPr>
      </w:pPr>
    </w:p>
    <w:p w:rsidR="003B0E8A" w:rsidRPr="001B0198" w:rsidRDefault="003B0E8A" w:rsidP="008D7735">
      <w:pPr>
        <w:ind w:firstLine="0"/>
        <w:jc w:val="center"/>
        <w:rPr>
          <w:rFonts w:eastAsiaTheme="minorEastAsia"/>
          <w:lang w:val="en-US"/>
        </w:rPr>
      </w:pPr>
      <w:r w:rsidRPr="001B0198">
        <w:rPr>
          <w:rFonts w:eastAsiaTheme="minorEastAsia"/>
          <w:lang w:val="en-US"/>
        </w:rPr>
        <w:lastRenderedPageBreak/>
        <w:t>.</w:t>
      </w:r>
      <w:r w:rsidR="00AC4ED9" w:rsidRPr="001B0198">
        <w:rPr>
          <w:noProof/>
          <w:lang w:eastAsia="uk-UA"/>
        </w:rPr>
        <w:t xml:space="preserve"> </w:t>
      </w:r>
      <w:r w:rsidR="00AC4ED9" w:rsidRPr="001B0198">
        <w:rPr>
          <w:noProof/>
          <w:lang w:eastAsia="uk-UA"/>
        </w:rPr>
        <w:drawing>
          <wp:inline distT="0" distB="0" distL="0" distR="0" wp14:anchorId="57C4EC8B" wp14:editId="38B3866F">
            <wp:extent cx="5467350" cy="30190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480" cy="30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8A" w:rsidRPr="001B0198" w:rsidRDefault="00AC4ED9" w:rsidP="003B0E8A">
      <w:pPr>
        <w:ind w:firstLine="0"/>
        <w:jc w:val="center"/>
        <w:rPr>
          <w:rFonts w:eastAsiaTheme="minorEastAsia"/>
          <w:lang w:val="en-US"/>
        </w:rPr>
      </w:pPr>
      <w:bookmarkStart w:id="26" w:name="im2_3_3"/>
      <w:r w:rsidRPr="001B0198">
        <w:rPr>
          <w:rFonts w:eastAsiaTheme="minorEastAsia"/>
        </w:rPr>
        <w:t>Рис. 2.3.3</w:t>
      </w:r>
      <w:r w:rsidR="003B0E8A" w:rsidRPr="001B0198">
        <w:rPr>
          <w:rFonts w:eastAsiaTheme="minorEastAsia"/>
        </w:rPr>
        <w:t xml:space="preserve"> – Перетворення Радона зображення </w:t>
      </w:r>
      <w:r w:rsidR="003B0E8A" w:rsidRPr="001B0198">
        <w:rPr>
          <w:rFonts w:eastAsiaTheme="minorEastAsia"/>
          <w:lang w:val="en-US"/>
        </w:rPr>
        <w:t>Lena</w:t>
      </w:r>
    </w:p>
    <w:bookmarkEnd w:id="26"/>
    <w:p w:rsidR="003B0E8A" w:rsidRPr="001B0198" w:rsidRDefault="003B0E8A" w:rsidP="003B0E8A">
      <w:pPr>
        <w:ind w:firstLine="0"/>
        <w:rPr>
          <w:rFonts w:eastAsiaTheme="minorEastAsia"/>
        </w:rPr>
      </w:pPr>
      <w:r w:rsidRPr="001B0198">
        <w:rPr>
          <w:rFonts w:eastAsiaTheme="minorEastAsia"/>
          <w:lang w:val="en-US"/>
        </w:rPr>
        <w:tab/>
      </w:r>
      <w:r w:rsidRPr="001B0198">
        <w:rPr>
          <w:rFonts w:eastAsiaTheme="minorEastAsia"/>
        </w:rPr>
        <w:t xml:space="preserve">Розглянемо афінні перетворення: зсув, масштабування (зі збереженням кутів) та поворот. З 1 властивості слідує що зсув зображення спричиняє зсув перетворення Радона, але розмір зсуву для кожної проекції є різним. </w:t>
      </w:r>
      <w:r w:rsidRPr="001B0198">
        <w:rPr>
          <w:rFonts w:eastAsiaTheme="minorEastAsia"/>
          <w:lang w:val="en-US"/>
        </w:rPr>
        <w:t xml:space="preserve">Для забезпечення незмінності зсуву до </w:t>
      </w:r>
      <w:r w:rsidRPr="001B0198">
        <w:rPr>
          <w:rFonts w:eastAsiaTheme="minorEastAsia"/>
        </w:rPr>
        <w:t>кожної проекції перетворення застосовується нормалізована автокореляція.</w:t>
      </w:r>
    </w:p>
    <w:p w:rsidR="003B0E8A" w:rsidRPr="001B0198" w:rsidRDefault="003B0E8A" w:rsidP="003B0E8A">
      <m:oMathPara>
        <m:oMathParaPr>
          <m:jc m:val="left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l, 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s-1,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 θ</m:t>
                      </m:r>
                    </m:e>
                  </m:d>
                  <m:r>
                    <w:rPr>
                      <w:rFonts w:ascii="Cambria Math" w:hAnsi="Cambria Math"/>
                    </w:rPr>
                    <m:t>ds</m:t>
                  </m:r>
                </m:e>
              </m:nary>
            </m:den>
          </m:f>
        </m:oMath>
      </m:oMathPara>
    </w:p>
    <w:p w:rsidR="003B0E8A" w:rsidRPr="001B0198" w:rsidRDefault="003B0E8A" w:rsidP="003B0E8A">
      <w:pPr>
        <w:rPr>
          <w:i/>
          <w:lang w:val="en-US"/>
        </w:rPr>
      </w:pPr>
      <w:r w:rsidRPr="001B0198">
        <w:t xml:space="preserve">Після використання автокореляції ми отримуємо сигнал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 w:rsidRPr="001B0198">
        <w:t xml:space="preserve">, стійкий до зсувів. Серед афінних перетворень залишились масштабування і поворот. З 2 і 3 властивості перетворення Радона, автокореляція масштабованого і повернутого зображення представлена як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  <m:r>
          <w:rPr>
            <w:rFonts w:ascii="Cambria Math" w:hAnsi="Cambria Math"/>
          </w:rPr>
          <m:t>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pl, θ-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</m:oMath>
      <w:r w:rsidRPr="001B0198">
        <w:t xml:space="preserve">де </w:t>
      </w:r>
      <m:oMath>
        <m:r>
          <w:rPr>
            <w:rFonts w:ascii="Cambria Math" w:hAnsi="Cambria Math"/>
          </w:rPr>
          <m:t>p   (p&gt;0)</m:t>
        </m:r>
      </m:oMath>
      <w:r w:rsidRPr="001B0198">
        <w:rPr>
          <w:lang w:val="en-US"/>
        </w:rPr>
        <w:t xml:space="preserve"> </w:t>
      </w:r>
      <w:r w:rsidRPr="001B0198">
        <w:t xml:space="preserve">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1B0198">
        <w:rPr>
          <w:lang w:val="en-US"/>
        </w:rPr>
        <w:t xml:space="preserve"> – </w:t>
      </w:r>
      <w:proofErr w:type="gramStart"/>
      <w:r w:rsidRPr="001B0198">
        <w:t>розмір</w:t>
      </w:r>
      <w:proofErr w:type="gramEnd"/>
      <w:r w:rsidRPr="001B0198">
        <w:t xml:space="preserve"> масштабування та повороту відповідно. Для того щоб досягти стійкості до масштабування і повороту використовується перетворення </w:t>
      </w:r>
      <w:r w:rsidRPr="001B0198">
        <w:rPr>
          <w:lang w:val="en-US"/>
        </w:rPr>
        <w:t xml:space="preserve">log-mapping </w:t>
      </w:r>
      <w:hyperlink w:anchor="b4" w:history="1">
        <w:r w:rsidRPr="001B0198">
          <w:rPr>
            <w:rStyle w:val="Hyperlink"/>
            <w:color w:val="auto"/>
            <w:lang w:val="en-US"/>
          </w:rPr>
          <w:t>[4]</w:t>
        </w:r>
      </w:hyperlink>
      <w:r w:rsidRPr="001B0198">
        <w:rPr>
          <w:lang w:val="en-US"/>
        </w:rPr>
        <w:t xml:space="preserve"> </w:t>
      </w:r>
      <w:r w:rsidRPr="001B0198">
        <w:t xml:space="preserve">та двомірне перетворення Фур’є. Перетворення </w:t>
      </w:r>
      <w:r w:rsidRPr="001B0198">
        <w:rPr>
          <w:lang w:val="en-US"/>
        </w:rPr>
        <w:t xml:space="preserve">log-mapping </w:t>
      </w:r>
      <w:r w:rsidRPr="001B0198">
        <w:t>перетворює масштабування сигналу в зсув. Потім перетворення Фур’є</w:t>
      </w:r>
      <w:r w:rsidR="00F61A7E" w:rsidRPr="001B0198">
        <w:rPr>
          <w:lang w:val="en-US"/>
        </w:rPr>
        <w:t xml:space="preserve"> </w:t>
      </w:r>
      <w:hyperlink w:anchor="b6" w:history="1">
        <w:r w:rsidR="00F61A7E" w:rsidRPr="001B0198">
          <w:rPr>
            <w:rStyle w:val="Hyperlink"/>
            <w:color w:val="auto"/>
            <w:lang w:val="en-US"/>
          </w:rPr>
          <w:t>[6]</w:t>
        </w:r>
      </w:hyperlink>
      <w:r w:rsidRPr="001B0198">
        <w:t xml:space="preserve"> відображає цей зсув в зміну фази. За допомогою </w:t>
      </w:r>
      <w:r w:rsidRPr="001B0198">
        <w:rPr>
          <w:lang w:val="en-US"/>
        </w:rPr>
        <w:t xml:space="preserve">log-mapping </w:t>
      </w:r>
      <m:oMath>
        <m:r>
          <w:rPr>
            <w:rFonts w:ascii="Cambria Math" w:hAnsi="Cambria Math"/>
            <w:lang w:val="en-US"/>
          </w:rPr>
          <m:t>l=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μ</m:t>
            </m:r>
          </m:sup>
        </m:sSup>
      </m:oMath>
      <w:r w:rsidRPr="001B0198">
        <w:rPr>
          <w:lang w:val="en-US"/>
        </w:rPr>
        <w:t xml:space="preserve"> </w:t>
      </w:r>
      <w:r w:rsidRPr="001B0198">
        <w:t xml:space="preserve">сигнал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l, θ</m:t>
            </m:r>
          </m:e>
        </m:d>
      </m:oMath>
      <w:r w:rsidRPr="001B0198">
        <w:t xml:space="preserve"> може бути записаний як </w:t>
      </w:r>
    </w:p>
    <w:p w:rsidR="003B0E8A" w:rsidRPr="001B0198" w:rsidRDefault="003B0E8A" w:rsidP="003B0E8A">
      <w:pPr>
        <w:ind w:firstLine="708"/>
      </w:pPr>
      <w:r w:rsidRPr="001B0198">
        <w:lastRenderedPageBreak/>
        <w:t xml:space="preserve">Потім використовується перетворення </w:t>
      </w:r>
      <w:r w:rsidRPr="001B0198">
        <w:rPr>
          <w:lang w:val="en-US"/>
        </w:rPr>
        <w:t xml:space="preserve">log mapping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с'</m:t>
            </m:r>
          </m:e>
        </m:acc>
        <m:r>
          <w:rPr>
            <w:rFonts w:ascii="Cambria Math" w:hAnsi="Cambria Math"/>
          </w:rPr>
          <m:t>(μ,θ)=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k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r>
              <w:rPr>
                <w:rFonts w:ascii="Cambria Math" w:hAnsi="Cambria Math"/>
              </w:rPr>
              <m:t>(1+k*c(l, θ))</m:t>
            </m:r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 xml:space="preserve"> </m:t>
        </m:r>
      </m:oMath>
      <w:r w:rsidRPr="001B0198">
        <w:rPr>
          <w:lang w:val="en-US"/>
        </w:rPr>
        <w:t>.</w:t>
      </w:r>
      <w:r w:rsidRPr="001B0198">
        <w:t xml:space="preserve">  Воно має пе</w:t>
      </w:r>
      <w:r w:rsidR="0087520B" w:rsidRPr="001B0198">
        <w:t xml:space="preserve">ретворити масштабування в зсув. </w:t>
      </w:r>
      <w:r w:rsidRPr="001B0198">
        <w:t xml:space="preserve">Потім використовується двомірне перетворення Фур’є. </w:t>
      </w:r>
    </w:p>
    <w:p w:rsidR="003B0E8A" w:rsidRPr="001B0198" w:rsidRDefault="006712A6" w:rsidP="003B0E8A">
      <w:pPr>
        <w:rPr>
          <w:lang w:val="en-US"/>
        </w:rPr>
      </w:pPr>
      <m:oMathPara>
        <m:oMath>
          <m:acc>
            <m:accPr>
              <m:chr m:val="̌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π</m:t>
              </m:r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+∞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с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μ,θ</m:t>
                      </m:r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-i(μ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dμdθ</m:t>
          </m:r>
        </m:oMath>
      </m:oMathPara>
    </w:p>
    <w:p w:rsidR="003B0E8A" w:rsidRPr="001B0198" w:rsidRDefault="003B0E8A" w:rsidP="003B0E8A">
      <w:r w:rsidRPr="001B0198">
        <w:t>Воно перетворює зсув зображення в зміну фази.</w:t>
      </w:r>
      <w:r w:rsidR="00D81262" w:rsidRPr="001B0198">
        <w:t xml:space="preserve"> (</w:t>
      </w:r>
      <w:hyperlink w:anchor="im2_3_4" w:history="1">
        <w:r w:rsidR="00D81262" w:rsidRPr="001B0198">
          <w:rPr>
            <w:rStyle w:val="Hyperlink"/>
            <w:color w:val="auto"/>
          </w:rPr>
          <w:t>Рис. 2.3.4</w:t>
        </w:r>
      </w:hyperlink>
      <w:r w:rsidR="00D81262" w:rsidRPr="001B0198">
        <w:t>).</w:t>
      </w:r>
    </w:p>
    <w:p w:rsidR="003B0E8A" w:rsidRPr="001B0198" w:rsidRDefault="008D7735" w:rsidP="00AF26AE">
      <w:r w:rsidRPr="001B0198">
        <w:rPr>
          <w:noProof/>
          <w:lang w:eastAsia="uk-UA"/>
        </w:rPr>
        <w:drawing>
          <wp:inline distT="0" distB="0" distL="0" distR="0" wp14:anchorId="5A39266A" wp14:editId="5D83A565">
            <wp:extent cx="5899150" cy="4143375"/>
            <wp:effectExtent l="0" t="0" r="2540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:rsidR="003B0E8A" w:rsidRPr="001B0198" w:rsidRDefault="008D7735" w:rsidP="008D7735">
      <w:pPr>
        <w:jc w:val="center"/>
      </w:pPr>
      <w:bookmarkStart w:id="27" w:name="im2_3_4"/>
      <w:r w:rsidRPr="001B0198">
        <w:t>Рис. 2.</w:t>
      </w:r>
      <w:r w:rsidR="00D81262" w:rsidRPr="001B0198">
        <w:t>3.4</w:t>
      </w:r>
      <w:r w:rsidRPr="001B0198">
        <w:t xml:space="preserve"> – Послідовність застосування перетворень.</w:t>
      </w:r>
    </w:p>
    <w:bookmarkEnd w:id="27"/>
    <w:p w:rsidR="008D7735" w:rsidRPr="001B0198" w:rsidRDefault="008D7735" w:rsidP="008D7735">
      <w:pPr>
        <w:jc w:val="center"/>
      </w:pPr>
    </w:p>
    <w:p w:rsidR="008D7735" w:rsidRPr="001B0198" w:rsidRDefault="008D7735" w:rsidP="008D7735">
      <w:pPr>
        <w:jc w:val="center"/>
      </w:pPr>
      <w:r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E6CFB52" wp14:editId="55F23448">
                <wp:simplePos x="0" y="0"/>
                <wp:positionH relativeFrom="column">
                  <wp:posOffset>19107150</wp:posOffset>
                </wp:positionH>
                <wp:positionV relativeFrom="paragraph">
                  <wp:posOffset>2397125</wp:posOffset>
                </wp:positionV>
                <wp:extent cx="401717" cy="107951"/>
                <wp:effectExtent l="0" t="19050" r="36830" b="44450"/>
                <wp:wrapNone/>
                <wp:docPr id="11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717" cy="107951"/>
                          <a:chOff x="9552740" y="1743116"/>
                          <a:chExt cx="401717" cy="107951"/>
                        </a:xfrm>
                      </wpg:grpSpPr>
                      <wps:wsp>
                        <wps:cNvPr id="12" name="Right Arrow 12"/>
                        <wps:cNvSpPr/>
                        <wps:spPr>
                          <a:xfrm flipV="1">
                            <a:off x="9552740" y="1743116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3" name="Right Arrow 4"/>
                        <wps:cNvSpPr/>
                        <wps:spPr>
                          <a:xfrm rot="10800000">
                            <a:off x="9552740" y="1764706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32FBB" id="Group 55" o:spid="_x0000_s1026" style="position:absolute;margin-left:1504.5pt;margin-top:188.75pt;width:31.65pt;height:8.5pt;z-index:251660288" coordorigin="95527,17431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2" o:spid="_x0000_s1027" type="#_x0000_t13" style="position:absolute;left:95527;top:17431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VJcEA&#10;AADbAAAADwAAAGRycy9kb3ducmV2LnhtbERPTYvCMBC9C/6HMII3TRVc1q5RRBEFUbS77HlsxrbY&#10;TEoTa/ffmwXB2zze58wWrSlFQ7UrLCsYDSMQxKnVBWcKfr43g08QziNrLC2Tgj9ysJh3OzOMtX3w&#10;mZrEZyKEsItRQe59FUvp0pwMuqGtiAN3tbVBH2CdSV3jI4SbUo6j6EMaLDg05FjRKqf0ltyNArc7&#10;rveJ3Gyb4+QQXdutv/yepkr1e+3yC4Sn1r/FL/dOh/lj+P8lHCDn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1SXBAAAA2wAAAA8AAAAAAAAAAAAAAAAAmAIAAGRycy9kb3du&#10;cmV2LnhtbFBLBQYAAAAABAAEAPUAAACGAwAAAAA=&#10;" adj="18698,4320" fillcolor="black [3213]" strokecolor="black [3213]"/>
                <v:rect id="Right Arrow 4" o:spid="_x0000_s1028" style="position:absolute;left:95527;top:17647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/bEr8A&#10;AADbAAAADwAAAGRycy9kb3ducmV2LnhtbERPTWvCQBC9C/0PyxS86aYt1BLdhFos9KQYi+chO2aD&#10;mdmQXTX++26h0Ns83uesypE7daUhtF4MPM0zUCS1t600Br4Pn7M3UCGiWOy8kIE7BSiLh8kKc+tv&#10;sqdrFRuVQiTkaMDF2Odah9oRY5j7niRxJz8wxgSHRtsBbymcO/2cZa+asZXU4LCnD0f1ubqwgTVv&#10;NK0XVdxtHY7dlrmW3dGY6eP4vgQVaYz/4j/3l03zX+D3l3SAL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L9sS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  <w:r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7CC9089" wp14:editId="0DD1C492">
                <wp:simplePos x="0" y="0"/>
                <wp:positionH relativeFrom="column">
                  <wp:posOffset>19107150</wp:posOffset>
                </wp:positionH>
                <wp:positionV relativeFrom="paragraph">
                  <wp:posOffset>3654425</wp:posOffset>
                </wp:positionV>
                <wp:extent cx="401717" cy="107951"/>
                <wp:effectExtent l="0" t="19050" r="36830" b="44450"/>
                <wp:wrapNone/>
                <wp:docPr id="14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717" cy="107951"/>
                          <a:chOff x="9552740" y="2371131"/>
                          <a:chExt cx="401717" cy="107951"/>
                        </a:xfrm>
                      </wpg:grpSpPr>
                      <wps:wsp>
                        <wps:cNvPr id="15" name="Right Arrow 15"/>
                        <wps:cNvSpPr/>
                        <wps:spPr>
                          <a:xfrm flipV="1">
                            <a:off x="9552740" y="2371131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6" name="Right Arrow 4"/>
                        <wps:cNvSpPr/>
                        <wps:spPr>
                          <a:xfrm rot="10800000">
                            <a:off x="9552740" y="2392721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FB24D" id="Group 58" o:spid="_x0000_s1026" style="position:absolute;margin-left:1504.5pt;margin-top:287.75pt;width:31.65pt;height:8.5pt;z-index:251661312" coordorigin="95527,23711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">
                <v:shape id="Right Arrow 15" o:spid="_x0000_s1027" type="#_x0000_t13" style="position:absolute;left:95527;top:23711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9NUcIA&#10;AADbAAAADwAAAGRycy9kb3ducmV2LnhtbERPTWvCQBC9F/wPywjedFMhoqmrlBZJoFQ0LT1Ps2MS&#10;mp0N2W0S/31XEHqbx/uc7X40jeipc7VlBY+LCARxYXXNpYLPj8N8DcJ5ZI2NZVJwJQf73eRhi4m2&#10;A5+pz30pQgi7BBVU3reJlK6oyKBb2JY4cBfbGfQBdqXUHQ4h3DRyGUUrabDm0FBhSy8VFT/5r1Hg&#10;suPrWy4PaX+M36PLmPrvr9NGqdl0fH4C4Wn0/+K7O9Nhfgy3X8IBc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P01RwgAAANsAAAAPAAAAAAAAAAAAAAAAAJgCAABkcnMvZG93&#10;bnJldi54bWxQSwUGAAAAAAQABAD1AAAAhwMAAAAA&#10;" adj="18698,4320" fillcolor="black [3213]" strokecolor="black [3213]"/>
                <v:rect id="Right Arrow 4" o:spid="_x0000_s1028" style="position:absolute;left:95527;top:23927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h4ir8A&#10;AADbAAAADwAAAGRycy9kb3ducmV2LnhtbERPTWvCQBC9F/wPyxR6q5t6UEldQyMKPSnG0vOQnWZD&#10;M7Mhu2r8965Q6G0e73NWxcidutAQWi8G3qYZKJLa21YaA1+n3esSVIgoFjsvZOBGAYr15GmFufVX&#10;OdKlio1KIRJyNOBi7HOtQ+2IMUx9T5K4Hz8wxgSHRtsBrymcOz3LsrlmbCU1OOxp46j+rc5soOSt&#10;pnJRxcPe4djtmWs5fBvz8jx+vIOKNMZ/8Z/706b5c3j8kg7Q6zs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WHiK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</w:p>
    <w:p w:rsidR="00936D30" w:rsidRDefault="00936D30" w:rsidP="003B0E8A">
      <w:pPr>
        <w:ind w:firstLine="708"/>
      </w:pPr>
    </w:p>
    <w:p w:rsidR="00936D30" w:rsidRDefault="00936D30" w:rsidP="003B0E8A">
      <w:pPr>
        <w:ind w:firstLine="708"/>
      </w:pPr>
    </w:p>
    <w:p w:rsidR="00936D30" w:rsidRDefault="00936D30" w:rsidP="003B0E8A">
      <w:pPr>
        <w:ind w:firstLine="708"/>
      </w:pPr>
    </w:p>
    <w:p w:rsidR="00936D30" w:rsidRDefault="00936D30" w:rsidP="003B0E8A">
      <w:pPr>
        <w:ind w:firstLine="708"/>
      </w:pPr>
    </w:p>
    <w:p w:rsidR="00936D30" w:rsidRDefault="00936D30" w:rsidP="003B0E8A">
      <w:pPr>
        <w:ind w:firstLine="708"/>
      </w:pPr>
    </w:p>
    <w:p w:rsidR="00936D30" w:rsidRDefault="00936D30" w:rsidP="00936D30">
      <w:pPr>
        <w:spacing w:line="240" w:lineRule="auto"/>
        <w:ind w:firstLine="0"/>
        <w:jc w:val="left"/>
      </w:pPr>
      <w:r>
        <w:br w:type="page"/>
      </w:r>
    </w:p>
    <w:p w:rsidR="00311EFF" w:rsidRPr="001B0198" w:rsidRDefault="00854F52" w:rsidP="003B0E8A">
      <w:pPr>
        <w:ind w:firstLine="708"/>
      </w:pPr>
      <w:r w:rsidRPr="001B0198">
        <w:rPr>
          <w:noProof/>
          <w:lang w:eastAsia="uk-UA"/>
        </w:rPr>
        <w:lastRenderedPageBreak/>
        <w:drawing>
          <wp:anchor distT="0" distB="0" distL="114300" distR="114300" simplePos="0" relativeHeight="251671552" behindDoc="0" locked="0" layoutInCell="1" allowOverlap="1" wp14:anchorId="436EBEA0" wp14:editId="0A93D2B3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1790700" cy="1962150"/>
            <wp:effectExtent l="0" t="0" r="19050" b="19050"/>
            <wp:wrapNone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1EFF" w:rsidRPr="001B0198" w:rsidRDefault="00311EFF" w:rsidP="003B0E8A">
      <w:pPr>
        <w:ind w:firstLine="708"/>
      </w:pPr>
      <w:r w:rsidRPr="001B0198">
        <w:rPr>
          <w:noProof/>
          <w:lang w:eastAsia="uk-UA"/>
        </w:rPr>
        <w:drawing>
          <wp:anchor distT="0" distB="0" distL="114300" distR="114300" simplePos="0" relativeHeight="251664384" behindDoc="0" locked="0" layoutInCell="1" allowOverlap="1" wp14:anchorId="6406D6F2" wp14:editId="7570EB69">
            <wp:simplePos x="0" y="0"/>
            <wp:positionH relativeFrom="column">
              <wp:posOffset>2385060</wp:posOffset>
            </wp:positionH>
            <wp:positionV relativeFrom="paragraph">
              <wp:posOffset>6350</wp:posOffset>
            </wp:positionV>
            <wp:extent cx="2619375" cy="771525"/>
            <wp:effectExtent l="0" t="0" r="9525" b="47625"/>
            <wp:wrapNone/>
            <wp:docPr id="24" name="Diagram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98">
        <w:rPr>
          <w:noProof/>
          <w:lang w:eastAsia="uk-UA"/>
        </w:rPr>
        <w:drawing>
          <wp:anchor distT="0" distB="0" distL="114300" distR="114300" simplePos="0" relativeHeight="251665408" behindDoc="0" locked="0" layoutInCell="1" allowOverlap="1" wp14:anchorId="080411C2" wp14:editId="1F2A07A3">
            <wp:simplePos x="0" y="0"/>
            <wp:positionH relativeFrom="column">
              <wp:posOffset>5442585</wp:posOffset>
            </wp:positionH>
            <wp:positionV relativeFrom="paragraph">
              <wp:posOffset>6350</wp:posOffset>
            </wp:positionV>
            <wp:extent cx="1097280" cy="1962150"/>
            <wp:effectExtent l="0" t="0" r="26670" b="19050"/>
            <wp:wrapNone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1EFF" w:rsidRPr="001B0198" w:rsidRDefault="00311EFF" w:rsidP="003B0E8A">
      <w:pPr>
        <w:ind w:firstLine="708"/>
      </w:pPr>
      <w:r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A73A89F" wp14:editId="32189C47">
                <wp:simplePos x="0" y="0"/>
                <wp:positionH relativeFrom="column">
                  <wp:posOffset>1912620</wp:posOffset>
                </wp:positionH>
                <wp:positionV relativeFrom="paragraph">
                  <wp:posOffset>35560</wp:posOffset>
                </wp:positionV>
                <wp:extent cx="296545" cy="53975"/>
                <wp:effectExtent l="0" t="19050" r="46355" b="41275"/>
                <wp:wrapNone/>
                <wp:docPr id="20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96545" cy="53975"/>
                          <a:chOff x="2852730" y="1494830"/>
                          <a:chExt cx="401717" cy="107951"/>
                        </a:xfrm>
                      </wpg:grpSpPr>
                      <wps:wsp>
                        <wps:cNvPr id="22" name="Right Arrow 22"/>
                        <wps:cNvSpPr/>
                        <wps:spPr>
                          <a:xfrm flipV="1">
                            <a:off x="2852730" y="149483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3" name="Right Arrow 4"/>
                        <wps:cNvSpPr/>
                        <wps:spPr>
                          <a:xfrm rot="10800000">
                            <a:off x="2852730" y="151642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37D2D" id="Group 64" o:spid="_x0000_s1026" style="position:absolute;margin-left:150.6pt;margin-top:2.8pt;width:23.35pt;height:4.25pt;flip:y;z-index:251663360;mso-width-relative:margin;mso-height-relative:margin" coordorigin="28527,14948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">
                <v:shape id="Right Arrow 22" o:spid="_x0000_s1027" type="#_x0000_t13" style="position:absolute;left:28527;top:14948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ofmMMA&#10;AADbAAAADwAAAGRycy9kb3ducmV2LnhtbESPQWvCQBSE70L/w/IK3nRjwGKjq0iLKIhio3h+zT6T&#10;0OzbkF1j+u9dQfA4zMw3zGzRmUq01LjSsoLRMAJBnFldcq7gdFwNJiCcR9ZYWSYF/+RgMX/rzTDR&#10;9sY/1KY+FwHCLkEFhfd1IqXLCjLohrYmDt7FNgZ9kE0udYO3ADeVjKPoQxosOSwUWNNXQdlfejUK&#10;3Gb/vU3lat3ux7vo0q397/nwqVT/vVtOQXjq/Cv8bG+0gjiGx5fwA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7ofmMMAAADbAAAADwAAAAAAAAAAAAAAAACYAgAAZHJzL2Rv&#10;d25yZXYueG1sUEsFBgAAAAAEAAQA9QAAAIgDAAAAAA==&#10;" adj="18698,4320" fillcolor="black [3213]" strokecolor="black [3213]"/>
                <v:rect id="Right Arrow 4" o:spid="_x0000_s1028" style="position:absolute;left:28527;top:15164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MRr8EA&#10;AADbAAAADwAAAGRycy9kb3ducmV2LnhtbESPQWvCQBSE74X+h+UVvNVNLdgS3QQtLXhSmpaeH9ln&#10;Npj3NmS3Gv+9Kwgeh5n5hlmWI3fqSENovRh4mWagSGpvW2kM/P58Pb+DChHFYueFDJwpQFk8Piwx&#10;t/4k33SsYqMSREKOBlyMfa51qB0xhqnvSZK39wNjTHJotB3wlODc6VmWzTVjK2nBYU8fjupD9c8G&#10;1vypaf1Wxd3W4dhtmWvZ/RkzeRpXC1CRxngP39oba2D2Ctcv6Qfo4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DEa/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  <w:r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5301254" wp14:editId="503C05BE">
                <wp:simplePos x="0" y="0"/>
                <wp:positionH relativeFrom="column">
                  <wp:posOffset>5067300</wp:posOffset>
                </wp:positionH>
                <wp:positionV relativeFrom="paragraph">
                  <wp:posOffset>185420</wp:posOffset>
                </wp:positionV>
                <wp:extent cx="296545" cy="53975"/>
                <wp:effectExtent l="0" t="19050" r="46355" b="41275"/>
                <wp:wrapNone/>
                <wp:docPr id="30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96545" cy="53975"/>
                          <a:chOff x="2852730" y="1494830"/>
                          <a:chExt cx="401717" cy="107951"/>
                        </a:xfrm>
                      </wpg:grpSpPr>
                      <wps:wsp>
                        <wps:cNvPr id="34" name="Right Arrow 34"/>
                        <wps:cNvSpPr/>
                        <wps:spPr>
                          <a:xfrm flipV="1">
                            <a:off x="2852730" y="149483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5" name="Right Arrow 4"/>
                        <wps:cNvSpPr/>
                        <wps:spPr>
                          <a:xfrm rot="10800000">
                            <a:off x="2852730" y="151642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68EAD6" id="Group 64" o:spid="_x0000_s1026" style="position:absolute;margin-left:399pt;margin-top:14.6pt;width:23.35pt;height:4.25pt;flip:y;z-index:251669504;mso-width-relative:margin;mso-height-relative:margin" coordorigin="28527,14948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">
                <v:shape id="Right Arrow 34" o:spid="_x0000_s1027" type="#_x0000_t13" style="position:absolute;left:28527;top:14948;width:4017;height:107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a0qsQA&#10;AADbAAAADwAAAGRycy9kb3ducmV2LnhtbESPQWvCQBSE74L/YXlCb7rRWmmjq4giClKxqXh+Zp9J&#10;MPs2ZNeY/vuuUOhxmJlvmNmiNaVoqHaFZQXDQQSCOLW64EzB6XvTfwfhPLLG0jIp+CEHi3m3M8NY&#10;2wd/UZP4TAQIuxgV5N5XsZQuzcmgG9iKOHhXWxv0QdaZ1DU+AtyUchRFE2mw4LCQY0WrnNJbcjcK&#10;3O6w3idys20Ob5/Rtd36y/n4odRLr11OQXhq/X/4r73TCl7H8PwSfo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tKrEAAAA2wAAAA8AAAAAAAAAAAAAAAAAmAIAAGRycy9k&#10;b3ducmV2LnhtbFBLBQYAAAAABAAEAPUAAACJAwAAAAA=&#10;" adj="18698,4320" fillcolor="black [3213]" strokecolor="black [3213]"/>
                <v:rect id="Right Arrow 4" o:spid="_x0000_s1028" style="position:absolute;left:28527;top:15164;width:3693;height:647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+6ncEA&#10;AADbAAAADwAAAGRycy9kb3ducmV2LnhtbESPQWvCQBSE70L/w/IK3symLVWJrlJLhZ4U0+L5kX1m&#10;Q/PehuxW03/fFQSPw8x8wyzXA7fqTH1ovBh4ynJQJJW3jdQGvr+2kzmoEFEstl7IwB8FWK8eRkss&#10;rL/Igc5lrFWCSCjQgIuxK7QOlSPGkPmOJHkn3zPGJPta2x4vCc6tfs7zqWZsJC047OjdUfVT/rKB&#10;DX9o2szKuN85HNodcyX7ozHjx+FtASrSEO/hW/vTGnh5heuX9AP0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/up3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311EFF" w:rsidP="003B0E8A">
      <w:pPr>
        <w:ind w:firstLine="708"/>
      </w:pPr>
    </w:p>
    <w:p w:rsidR="00311EFF" w:rsidRPr="001B0198" w:rsidRDefault="00311EFF" w:rsidP="003B0E8A">
      <w:pPr>
        <w:ind w:firstLine="708"/>
      </w:pPr>
      <w:r w:rsidRPr="001B0198">
        <w:rPr>
          <w:noProof/>
          <w:lang w:eastAsia="uk-UA"/>
        </w:rPr>
        <w:drawing>
          <wp:anchor distT="0" distB="0" distL="114300" distR="114300" simplePos="0" relativeHeight="251666432" behindDoc="0" locked="0" layoutInCell="1" allowOverlap="1" wp14:anchorId="29B53326" wp14:editId="27780C94">
            <wp:simplePos x="0" y="0"/>
            <wp:positionH relativeFrom="column">
              <wp:posOffset>2308860</wp:posOffset>
            </wp:positionH>
            <wp:positionV relativeFrom="paragraph">
              <wp:posOffset>181610</wp:posOffset>
            </wp:positionV>
            <wp:extent cx="2695575" cy="1122680"/>
            <wp:effectExtent l="0" t="0" r="9525" b="0"/>
            <wp:wrapNone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1EFF" w:rsidRPr="001B0198" w:rsidRDefault="00936D30" w:rsidP="003B0E8A">
      <w:pPr>
        <w:ind w:firstLine="708"/>
      </w:pPr>
      <w:r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3874017" wp14:editId="36B28048">
                <wp:simplePos x="0" y="0"/>
                <wp:positionH relativeFrom="column">
                  <wp:posOffset>1916890</wp:posOffset>
                </wp:positionH>
                <wp:positionV relativeFrom="paragraph">
                  <wp:posOffset>376555</wp:posOffset>
                </wp:positionV>
                <wp:extent cx="325120" cy="50800"/>
                <wp:effectExtent l="0" t="19050" r="36830" b="44450"/>
                <wp:wrapNone/>
                <wp:docPr id="17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" cy="50800"/>
                          <a:chOff x="2842125" y="2735660"/>
                          <a:chExt cx="401717" cy="107951"/>
                        </a:xfrm>
                      </wpg:grpSpPr>
                      <wps:wsp>
                        <wps:cNvPr id="18" name="Right Arrow 18"/>
                        <wps:cNvSpPr/>
                        <wps:spPr>
                          <a:xfrm flipV="1">
                            <a:off x="2842125" y="273566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9" name="Right Arrow 4"/>
                        <wps:cNvSpPr/>
                        <wps:spPr>
                          <a:xfrm rot="10800000">
                            <a:off x="2842125" y="275725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3DA21" id="Group 61" o:spid="_x0000_s1026" style="position:absolute;margin-left:150.95pt;margin-top:29.65pt;width:25.6pt;height:4pt;z-index:251662336;mso-width-relative:margin;mso-height-relative:margin" coordorigin="28421,27356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">
                <v:shape id="Right Arrow 18" o:spid="_x0000_s1027" type="#_x0000_t13" style="position:absolute;left:28421;top:27356;width:4017;height:1080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7iz8QA&#10;AADbAAAADwAAAGRycy9kb3ducmV2LnhtbESPQWvCQBCF70L/wzKF3urGQkuNriItolAqGsXzmB2T&#10;YHY2ZLcx/nvnUPA2w3vz3jfTee9q1VEbKs8GRsMEFHHubcWFgcN++foJKkRki7VnMnCjAPPZ02CK&#10;qfVX3lGXxUJJCIcUDZQxNqnWIS/JYRj6hli0s28dRlnbQtsWrxLuav2WJB/aYcXSUGJDXyXll+zP&#10;GQjrzfdPpperbvP+m5z7VTwdt2NjXp77xQRUpD4+zP/Xayv4Aiu/yAB6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+4s/EAAAA2wAAAA8AAAAAAAAAAAAAAAAAmAIAAGRycy9k&#10;b3ducmV2LnhtbFBLBQYAAAAABAAEAPUAAACJAwAAAAA=&#10;" adj="18698,4320" fillcolor="black [3213]" strokecolor="black [3213]"/>
                <v:rect id="Right Arrow 4" o:spid="_x0000_s1028" style="position:absolute;left:28421;top:27572;width:3693;height:64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fs+L8A&#10;AADbAAAADwAAAGRycy9kb3ducmV2LnhtbERPTWvCQBC9C/0PyxS86aY9tDa6CbVY6EkxFs9DdswG&#10;M7Mhu2r8991Cobd5vM9ZlSN36kpDaL0YeJpnoEhqb1tpDHwfPmcLUCGiWOy8kIE7BSiLh8kKc+tv&#10;sqdrFRuVQiTkaMDF2Odah9oRY5j7niRxJz8wxgSHRtsBbymcO/2cZS+asZXU4LCnD0f1ubqwgTVv&#10;NK1fq7jbOhy7LXMtu6Mx08fxfQkq0hj/xX/uL5vmv8HvL+kAXf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4x+z4vwAAANsAAAAPAAAAAAAAAAAAAAAAAJgCAABkcnMvZG93bnJl&#10;di54bWxQSwUGAAAAAAQABAD1AAAAhAMAAAAA&#10;" filled="f" stroked="f">
                  <v:textbox inset="0,0,0,0"/>
                </v:rect>
              </v:group>
            </w:pict>
          </mc:Fallback>
        </mc:AlternateContent>
      </w:r>
      <w:r w:rsidR="00311EFF" w:rsidRPr="001B0198"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8F02065" wp14:editId="2F17C584">
                <wp:simplePos x="0" y="0"/>
                <wp:positionH relativeFrom="column">
                  <wp:posOffset>5061584</wp:posOffset>
                </wp:positionH>
                <wp:positionV relativeFrom="paragraph">
                  <wp:posOffset>303530</wp:posOffset>
                </wp:positionV>
                <wp:extent cx="277495" cy="79375"/>
                <wp:effectExtent l="0" t="19050" r="46355" b="34925"/>
                <wp:wrapNone/>
                <wp:docPr id="27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95" cy="79375"/>
                          <a:chOff x="2842125" y="2735660"/>
                          <a:chExt cx="401717" cy="107951"/>
                        </a:xfrm>
                      </wpg:grpSpPr>
                      <wps:wsp>
                        <wps:cNvPr id="28" name="Right Arrow 28"/>
                        <wps:cNvSpPr/>
                        <wps:spPr>
                          <a:xfrm flipV="1">
                            <a:off x="2842125" y="2735660"/>
                            <a:ext cx="401717" cy="107951"/>
                          </a:xfrm>
                          <a:prstGeom prst="rightArrow">
                            <a:avLst>
                              <a:gd name="adj1" fmla="val 60000"/>
                              <a:gd name="adj2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">
                            <a:scrgbClr r="0" g="0" b="0"/>
                          </a:fillRef>
                          <a:effectRef idx="0">
                            <a:schemeClr val="accent1">
                              <a:tint val="60000"/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9" name="Right Arrow 4"/>
                        <wps:cNvSpPr/>
                        <wps:spPr>
                          <a:xfrm rot="10800000">
                            <a:off x="2842125" y="2757250"/>
                            <a:ext cx="369332" cy="6477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spcFirstLastPara="0" vert="horz" wrap="square" lIns="0" tIns="0" rIns="0" bIns="0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940B2F" id="Group 61" o:spid="_x0000_s1026" style="position:absolute;margin-left:398.55pt;margin-top:23.9pt;width:21.85pt;height:6.25pt;z-index:251668480;mso-width-relative:margin;mso-height-relative:margin" coordorigin="28421,27356" coordsize="4017,1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">
                <v:shape id="Right Arrow 28" o:spid="_x0000_s1027" type="#_x0000_t13" style="position:absolute;left:28421;top:27356;width:4017;height:1080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IocsAA&#10;AADbAAAADwAAAGRycy9kb3ducmV2LnhtbERPTYvCMBC9C/6HMIK3NVVQ1moUUURBlN0qnsdmbIvN&#10;pDSxdv/95iB4fLzv+bI1pWiodoVlBcNBBII4tbrgTMHlvP36BuE8ssbSMin4IwfLRbczx1jbF/9S&#10;k/hMhBB2MSrIva9iKV2ak0E3sBVx4O62NugDrDOpa3yFcFPKURRNpMGCQ0OOFa1zSh/J0yhw+9Pm&#10;kMjtrjmNj9G93fnb9WeqVL/XrmYgPLX+I36791rBKIwNX8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lIocsAAAADbAAAADwAAAAAAAAAAAAAAAACYAgAAZHJzL2Rvd25y&#10;ZXYueG1sUEsFBgAAAAAEAAQA9QAAAIUDAAAAAA==&#10;" adj="18698,4320" fillcolor="black [3213]" strokecolor="black [3213]"/>
                <v:rect id="Right Arrow 4" o:spid="_x0000_s1028" style="position:absolute;left:28421;top:27572;width:3693;height:64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smRcEA&#10;AADbAAAADwAAAGRycy9kb3ducmV2LnhtbESPQWvCQBSE74X+h+UVvNVNPdQ2uglaWvCkNC09P7LP&#10;bDDvbchuNf57VxA8DjPzDbMsR+7UkYbQejHwMs1AkdTettIY+P35en4DFSKKxc4LGThTgLJ4fFhi&#10;bv1JvulYxUYliIQcDbgY+1zrUDtiDFPfkyRv7wfGmOTQaDvgKcG507Mse9WMraQFhz19OKoP1T8b&#10;WPOnpvW8irutw7HbMtey+zNm8jSuFqAijfEevrU31sDsHa5f0g/Qx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arJkXBAAAA2wAAAA8AAAAAAAAAAAAAAAAAmAIAAGRycy9kb3du&#10;cmV2LnhtbFBLBQYAAAAABAAEAPUAAACGAwAAAAA=&#10;" filled="f" stroked="f">
                  <v:textbox inset="0,0,0,0"/>
                </v:rect>
              </v:group>
            </w:pict>
          </mc:Fallback>
        </mc:AlternateContent>
      </w:r>
    </w:p>
    <w:p w:rsidR="00311EFF" w:rsidRPr="001B0198" w:rsidRDefault="00311EFF" w:rsidP="003B0E8A">
      <w:pPr>
        <w:ind w:firstLine="708"/>
      </w:pPr>
    </w:p>
    <w:p w:rsidR="00311EFF" w:rsidRPr="001B0198" w:rsidRDefault="00311EFF" w:rsidP="003B0E8A">
      <w:pPr>
        <w:ind w:firstLine="708"/>
      </w:pPr>
    </w:p>
    <w:p w:rsidR="00311EFF" w:rsidRPr="001B0198" w:rsidRDefault="00D81262" w:rsidP="00663CA9">
      <w:pPr>
        <w:ind w:firstLine="708"/>
        <w:jc w:val="center"/>
      </w:pPr>
      <w:bookmarkStart w:id="28" w:name="im2_3_5"/>
      <w:r w:rsidRPr="001B0198">
        <w:t>Рис. 2.3.5</w:t>
      </w:r>
      <w:r w:rsidR="00663CA9" w:rsidRPr="001B0198">
        <w:t xml:space="preserve"> – Послідовність </w:t>
      </w:r>
      <w:r w:rsidR="0087520B" w:rsidRPr="001B0198">
        <w:t>отримання відбитку</w:t>
      </w:r>
      <w:r w:rsidR="00663CA9" w:rsidRPr="001B0198">
        <w:t>.</w:t>
      </w:r>
    </w:p>
    <w:bookmarkEnd w:id="28"/>
    <w:p w:rsidR="00663CA9" w:rsidRPr="001B0198" w:rsidRDefault="00663CA9" w:rsidP="00663CA9">
      <w:pPr>
        <w:ind w:firstLine="708"/>
        <w:jc w:val="center"/>
      </w:pPr>
    </w:p>
    <w:p w:rsidR="00F61A7E" w:rsidRPr="001B0198" w:rsidRDefault="00F61A7E" w:rsidP="00F61A7E">
      <w:pPr>
        <w:ind w:firstLine="0"/>
        <w:jc w:val="center"/>
        <w:rPr>
          <w:rFonts w:eastAsiaTheme="minorEastAsia"/>
        </w:rPr>
      </w:pPr>
      <w:r w:rsidRPr="001B0198">
        <w:rPr>
          <w:noProof/>
          <w:lang w:eastAsia="uk-UA"/>
        </w:rPr>
        <w:drawing>
          <wp:inline distT="0" distB="0" distL="0" distR="0" wp14:anchorId="3E01387D" wp14:editId="4FE0DD97">
            <wp:extent cx="2295525" cy="1952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7E" w:rsidRPr="001B0198" w:rsidRDefault="00D81262" w:rsidP="00F61A7E">
      <w:pPr>
        <w:ind w:firstLine="0"/>
        <w:jc w:val="center"/>
        <w:rPr>
          <w:rFonts w:eastAsiaTheme="minorEastAsia"/>
          <w:lang w:val="en-US"/>
        </w:rPr>
      </w:pPr>
      <w:bookmarkStart w:id="29" w:name="im2_3_6"/>
      <w:r w:rsidRPr="001B0198">
        <w:rPr>
          <w:rFonts w:eastAsiaTheme="minorEastAsia"/>
        </w:rPr>
        <w:t>Рис. 2.3.6</w:t>
      </w:r>
      <w:r w:rsidR="00F61A7E" w:rsidRPr="001B0198">
        <w:rPr>
          <w:rFonts w:eastAsiaTheme="minorEastAsia"/>
        </w:rPr>
        <w:t xml:space="preserve"> – Відбиток зображення </w:t>
      </w:r>
      <w:r w:rsidR="00F61A7E" w:rsidRPr="001B0198">
        <w:rPr>
          <w:rFonts w:eastAsiaTheme="minorEastAsia"/>
          <w:lang w:val="en-US"/>
        </w:rPr>
        <w:t>Lena</w:t>
      </w:r>
    </w:p>
    <w:bookmarkEnd w:id="29"/>
    <w:p w:rsidR="00663CA9" w:rsidRPr="001B0198" w:rsidRDefault="00663CA9" w:rsidP="00663CA9">
      <w:pPr>
        <w:ind w:firstLine="708"/>
        <w:jc w:val="center"/>
      </w:pPr>
    </w:p>
    <w:p w:rsidR="003B0E8A" w:rsidRPr="001B0198" w:rsidRDefault="003B0E8A" w:rsidP="003B0E8A">
      <w:pPr>
        <w:ind w:firstLine="708"/>
      </w:pPr>
      <w:r w:rsidRPr="001B0198">
        <w:t>Потім потрібно вибрати перші 21х21 пікселя перетворення Фур’є. Найбільша енергія знаходиться в перших коефіцієнтах, решта є малими.</w:t>
      </w:r>
    </w:p>
    <w:p w:rsidR="003B0E8A" w:rsidRPr="001B0198" w:rsidRDefault="003B0E8A" w:rsidP="003B0E8A">
      <w:pPr>
        <w:rPr>
          <w:rFonts w:eastAsiaTheme="minorEastAsia"/>
        </w:rPr>
      </w:pPr>
      <w:r w:rsidRPr="001B0198">
        <w:t xml:space="preserve">Потім потрібно розділити комплексні значення </w:t>
      </w:r>
      <m:oMath>
        <m:acc>
          <m:accPr>
            <m:chr m:val="̌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ξ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θ</m:t>
                </m:r>
              </m:sub>
            </m:sSub>
          </m:e>
        </m:d>
      </m:oMath>
      <w:r w:rsidRPr="001B0198">
        <w:rPr>
          <w:rFonts w:eastAsiaTheme="minorEastAsia"/>
        </w:rPr>
        <w:t xml:space="preserve"> на модуль і аргумент.</w:t>
      </w:r>
    </w:p>
    <w:p w:rsidR="003B0E8A" w:rsidRPr="001B0198" w:rsidRDefault="003B0E8A" w:rsidP="003B0E8A">
      <w:pPr>
        <w:ind w:firstLine="708"/>
        <w:rPr>
          <w:rFonts w:eastAsiaTheme="minorEastAsia"/>
        </w:rPr>
      </w:pPr>
      <w:r w:rsidRPr="001B0198">
        <w:rPr>
          <w:rFonts w:eastAsiaTheme="minorEastAsia"/>
        </w:rPr>
        <w:t xml:space="preserve">До отриманих зображень потрібно застосувати 2Д фільтр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mr>
            </m:m>
          </m:e>
        </m:d>
      </m:oMath>
      <w:r w:rsidRPr="001B0198">
        <w:rPr>
          <w:rFonts w:eastAsiaTheme="minorEastAsia"/>
        </w:rPr>
        <w:t xml:space="preserve">. </w:t>
      </w:r>
    </w:p>
    <w:p w:rsidR="003B0E8A" w:rsidRPr="001B0198" w:rsidRDefault="003B0E8A" w:rsidP="003B0E8A">
      <w:pPr>
        <w:rPr>
          <w:rFonts w:eastAsiaTheme="minorEastAsia"/>
        </w:rPr>
      </w:pPr>
      <w:r w:rsidRPr="001B0198">
        <w:rPr>
          <w:rFonts w:eastAsiaTheme="minorEastAsia"/>
        </w:rPr>
        <w:t xml:space="preserve">В результуючих зображеннях замінити додатні значення на  1, а </w:t>
      </w:r>
      <w:r w:rsidRPr="001B0198">
        <w:rPr>
          <w:rFonts w:eastAsiaTheme="minorEastAsia"/>
          <w:lang w:val="en-US"/>
        </w:rPr>
        <w:t xml:space="preserve">&lt;=0 – </w:t>
      </w:r>
      <w:r w:rsidRPr="001B0198">
        <w:rPr>
          <w:rFonts w:eastAsiaTheme="minorEastAsia"/>
        </w:rPr>
        <w:t xml:space="preserve">на 0. </w:t>
      </w:r>
    </w:p>
    <w:p w:rsidR="00D81262" w:rsidRPr="001B0198" w:rsidRDefault="003B0E8A" w:rsidP="008D7735">
      <w:pPr>
        <w:rPr>
          <w:rFonts w:eastAsiaTheme="minorEastAsia"/>
        </w:rPr>
      </w:pPr>
      <w:r w:rsidRPr="001B0198">
        <w:rPr>
          <w:rFonts w:eastAsiaTheme="minorEastAsia"/>
        </w:rPr>
        <w:t>Об’єднати їх за допомогою двійкової функції виключаючого або</w:t>
      </w:r>
      <w:r w:rsidRPr="001B0198">
        <w:rPr>
          <w:rFonts w:eastAsiaTheme="minorEastAsia"/>
          <w:lang w:val="en-US"/>
        </w:rPr>
        <w:t xml:space="preserve">. </w:t>
      </w:r>
      <w:r w:rsidR="00D81262" w:rsidRPr="001B0198">
        <w:rPr>
          <w:rFonts w:eastAsiaTheme="minorEastAsia"/>
        </w:rPr>
        <w:t>(</w:t>
      </w:r>
      <w:hyperlink w:anchor="im2_3_5" w:history="1">
        <w:r w:rsidR="00D81262" w:rsidRPr="001B0198">
          <w:rPr>
            <w:rStyle w:val="Hyperlink"/>
            <w:rFonts w:eastAsiaTheme="minorEastAsia"/>
            <w:color w:val="auto"/>
          </w:rPr>
          <w:t>Рис. 2.3.5</w:t>
        </w:r>
      </w:hyperlink>
      <w:r w:rsidR="00D81262" w:rsidRPr="001B0198">
        <w:rPr>
          <w:rFonts w:eastAsiaTheme="minorEastAsia"/>
        </w:rPr>
        <w:t>)</w:t>
      </w:r>
    </w:p>
    <w:p w:rsidR="003B0E8A" w:rsidRPr="001B0198" w:rsidRDefault="003B0E8A" w:rsidP="008D7735">
      <w:pPr>
        <w:rPr>
          <w:rFonts w:eastAsiaTheme="minorEastAsia"/>
        </w:rPr>
      </w:pPr>
      <w:r w:rsidRPr="001B0198">
        <w:rPr>
          <w:rFonts w:eastAsiaTheme="minorEastAsia"/>
        </w:rPr>
        <w:t>Отримані нулі і одиниці є відбитком.</w:t>
      </w:r>
      <w:r w:rsidR="00B118CA" w:rsidRPr="001B0198">
        <w:rPr>
          <w:rFonts w:eastAsiaTheme="minorEastAsia"/>
        </w:rPr>
        <w:t xml:space="preserve"> Для його зберігання достатньо 50 байт пам’яті.</w:t>
      </w:r>
      <w:r w:rsidR="00D81262" w:rsidRPr="001B0198">
        <w:rPr>
          <w:rFonts w:eastAsiaTheme="minorEastAsia"/>
          <w:lang w:val="en-US"/>
        </w:rPr>
        <w:t xml:space="preserve"> </w:t>
      </w:r>
      <w:r w:rsidR="00D81262" w:rsidRPr="001B0198">
        <w:rPr>
          <w:rFonts w:eastAsiaTheme="minorEastAsia"/>
        </w:rPr>
        <w:t>(</w:t>
      </w:r>
      <w:hyperlink w:anchor="im2_3_6" w:history="1">
        <w:r w:rsidR="00D81262" w:rsidRPr="001B0198">
          <w:rPr>
            <w:rStyle w:val="Hyperlink"/>
            <w:rFonts w:eastAsiaTheme="minorEastAsia"/>
            <w:color w:val="auto"/>
          </w:rPr>
          <w:t>Рис. 2.3.6</w:t>
        </w:r>
      </w:hyperlink>
      <w:r w:rsidR="00D81262" w:rsidRPr="001B0198">
        <w:rPr>
          <w:rFonts w:eastAsiaTheme="minorEastAsia"/>
        </w:rPr>
        <w:t>).</w:t>
      </w:r>
    </w:p>
    <w:p w:rsidR="00274BB5" w:rsidRDefault="00274BB5" w:rsidP="00274BB5">
      <w:pPr>
        <w:spacing w:line="240" w:lineRule="auto"/>
        <w:ind w:firstLine="0"/>
        <w:jc w:val="left"/>
      </w:pPr>
    </w:p>
    <w:p w:rsidR="006A6D26" w:rsidRDefault="006A6D26" w:rsidP="00D1743F">
      <w:pPr>
        <w:pStyle w:val="Heading2"/>
        <w:numPr>
          <w:ilvl w:val="1"/>
          <w:numId w:val="13"/>
        </w:numPr>
        <w:jc w:val="left"/>
      </w:pPr>
      <w:bookmarkStart w:id="30" w:name="_Toc515792233"/>
      <w:r>
        <w:lastRenderedPageBreak/>
        <w:t>Висновки до розділу</w:t>
      </w:r>
      <w:bookmarkEnd w:id="30"/>
    </w:p>
    <w:p w:rsidR="006A6D26" w:rsidRDefault="006A6D26" w:rsidP="006A6D26"/>
    <w:p w:rsidR="006A6D26" w:rsidRDefault="006A6D26" w:rsidP="006A6D26"/>
    <w:p w:rsidR="006A6D26" w:rsidRPr="00274BB5" w:rsidRDefault="006A6D26" w:rsidP="006A6D26">
      <w:r>
        <w:t>У розділі розглянути математичне забезпечення системи пошуку схожих зображень.</w:t>
      </w:r>
      <w:r w:rsidR="00274BB5">
        <w:t xml:space="preserve"> Для визначення схожості зображень використовується метод на основі зображення Радона, який включає в себе перетворення Радона, автокореляцію, </w:t>
      </w:r>
      <w:r w:rsidR="00274BB5">
        <w:rPr>
          <w:lang w:val="en-US"/>
        </w:rPr>
        <w:t xml:space="preserve">log-mapping, </w:t>
      </w:r>
      <w:r w:rsidR="00274BB5">
        <w:t>перетворення Фур’є.</w:t>
      </w:r>
    </w:p>
    <w:p w:rsidR="00AD01BB" w:rsidRPr="001B0198" w:rsidRDefault="00630042" w:rsidP="00D1743F">
      <w:pPr>
        <w:pStyle w:val="Heading1"/>
        <w:numPr>
          <w:ilvl w:val="0"/>
          <w:numId w:val="13"/>
        </w:numPr>
      </w:pPr>
      <w:r w:rsidRPr="001B0198">
        <w:br w:type="page"/>
      </w:r>
      <w:bookmarkStart w:id="31" w:name="_Toc515792234"/>
      <w:r w:rsidR="00AD01BB" w:rsidRPr="001B0198">
        <w:lastRenderedPageBreak/>
        <w:t>Програмне забезпечення</w:t>
      </w:r>
      <w:bookmarkEnd w:id="31"/>
    </w:p>
    <w:p w:rsidR="00B118CA" w:rsidRPr="001B0198" w:rsidRDefault="00B118CA" w:rsidP="00B118CA">
      <w:pPr>
        <w:rPr>
          <w:highlight w:val="yellow"/>
        </w:rPr>
      </w:pPr>
    </w:p>
    <w:p w:rsidR="00B118CA" w:rsidRPr="001B0198" w:rsidRDefault="00B118CA" w:rsidP="00B118CA">
      <w:pPr>
        <w:rPr>
          <w:highlight w:val="yellow"/>
        </w:rPr>
      </w:pPr>
    </w:p>
    <w:p w:rsidR="00AD01BB" w:rsidRPr="001B0198" w:rsidRDefault="00AD01BB" w:rsidP="00D1743F">
      <w:pPr>
        <w:pStyle w:val="Heading2"/>
        <w:numPr>
          <w:ilvl w:val="1"/>
          <w:numId w:val="13"/>
        </w:numPr>
      </w:pPr>
      <w:bookmarkStart w:id="32" w:name="_Toc515792235"/>
      <w:r w:rsidRPr="001B0198">
        <w:t>Структура програми</w:t>
      </w:r>
      <w:bookmarkEnd w:id="32"/>
    </w:p>
    <w:p w:rsidR="00AD01BB" w:rsidRPr="001B0198" w:rsidRDefault="00AD01BB" w:rsidP="00AD01BB"/>
    <w:p w:rsidR="00AD01BB" w:rsidRPr="001B0198" w:rsidRDefault="00AD01BB" w:rsidP="00AD01BB"/>
    <w:p w:rsidR="00F70D8A" w:rsidRPr="001B0198" w:rsidRDefault="00AD01BB" w:rsidP="00AD01BB">
      <w:r w:rsidRPr="001B0198">
        <w:t>Програмне забезпечення для розв’язання поставленої задачі</w:t>
      </w:r>
      <w:r w:rsidR="00F70D8A" w:rsidRPr="001B0198">
        <w:rPr>
          <w:lang w:val="en-US"/>
        </w:rPr>
        <w:t xml:space="preserve"> </w:t>
      </w:r>
      <w:r w:rsidR="00F70D8A" w:rsidRPr="001B0198">
        <w:t>складається з 4 частин:</w:t>
      </w:r>
    </w:p>
    <w:p w:rsidR="00F70D8A" w:rsidRPr="001B0198" w:rsidRDefault="00E52276" w:rsidP="00D1743F">
      <w:pPr>
        <w:pStyle w:val="ListParagraph"/>
        <w:numPr>
          <w:ilvl w:val="0"/>
          <w:numId w:val="14"/>
        </w:numPr>
      </w:pPr>
      <w:r>
        <w:t>в</w:t>
      </w:r>
      <w:r w:rsidR="00F70D8A" w:rsidRPr="001B0198">
        <w:t>від даних</w:t>
      </w:r>
      <w:r>
        <w:t>;</w:t>
      </w:r>
    </w:p>
    <w:p w:rsidR="00F70D8A" w:rsidRPr="001B0198" w:rsidRDefault="00E52276" w:rsidP="00D1743F">
      <w:pPr>
        <w:pStyle w:val="ListParagraph"/>
        <w:numPr>
          <w:ilvl w:val="0"/>
          <w:numId w:val="14"/>
        </w:numPr>
      </w:pPr>
      <w:r>
        <w:t>о</w:t>
      </w:r>
      <w:r w:rsidR="00F70D8A" w:rsidRPr="001B0198">
        <w:t>бробка вводу</w:t>
      </w:r>
      <w:r>
        <w:t>;</w:t>
      </w:r>
    </w:p>
    <w:p w:rsidR="00F70D8A" w:rsidRPr="001B0198" w:rsidRDefault="00E52276" w:rsidP="00D1743F">
      <w:pPr>
        <w:pStyle w:val="ListParagraph"/>
        <w:numPr>
          <w:ilvl w:val="0"/>
          <w:numId w:val="14"/>
        </w:numPr>
      </w:pPr>
      <w:r>
        <w:t>з</w:t>
      </w:r>
      <w:r w:rsidR="00F70D8A" w:rsidRPr="001B0198">
        <w:t>берігання даних</w:t>
      </w:r>
      <w:r>
        <w:t>;</w:t>
      </w:r>
    </w:p>
    <w:p w:rsidR="00F70D8A" w:rsidRPr="001B0198" w:rsidRDefault="00E52276" w:rsidP="00D1743F">
      <w:pPr>
        <w:pStyle w:val="ListParagraph"/>
        <w:numPr>
          <w:ilvl w:val="0"/>
          <w:numId w:val="14"/>
        </w:numPr>
      </w:pPr>
      <w:r>
        <w:t>в</w:t>
      </w:r>
      <w:r w:rsidR="00F70D8A" w:rsidRPr="001B0198">
        <w:t>ивід результатів роботи</w:t>
      </w:r>
      <w:r>
        <w:t>;</w:t>
      </w:r>
    </w:p>
    <w:p w:rsidR="00F70D8A" w:rsidRPr="001B0198" w:rsidRDefault="00F70D8A" w:rsidP="00F70D8A">
      <w:r w:rsidRPr="001B0198">
        <w:rPr>
          <w:noProof/>
          <w:lang w:eastAsia="uk-UA"/>
        </w:rPr>
        <w:drawing>
          <wp:inline distT="0" distB="0" distL="0" distR="0" wp14:anchorId="00A1BCF5" wp14:editId="57DAA0F9">
            <wp:extent cx="5946775" cy="3689985"/>
            <wp:effectExtent l="0" t="0" r="0" b="5715"/>
            <wp:docPr id="4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8A" w:rsidRPr="001B0198" w:rsidRDefault="00F70D8A" w:rsidP="00F70D8A">
      <w:pPr>
        <w:jc w:val="center"/>
      </w:pPr>
      <w:r w:rsidRPr="001B0198">
        <w:t>Рис. 4.1 – Схема системи</w:t>
      </w:r>
    </w:p>
    <w:p w:rsidR="00F70D8A" w:rsidRPr="001B0198" w:rsidRDefault="00AD01BB" w:rsidP="00AD01BB">
      <w:r w:rsidRPr="001B0198">
        <w:t xml:space="preserve"> </w:t>
      </w:r>
    </w:p>
    <w:p w:rsidR="00D021B6" w:rsidRPr="001B0198" w:rsidRDefault="00F70D8A" w:rsidP="00AD01BB">
      <w:r w:rsidRPr="001B0198">
        <w:t>Наразі система підтримує один вид введення – шляху до директорії на диску персонального комп’ютера по запиту користувача.</w:t>
      </w:r>
      <w:r w:rsidR="00200FF7" w:rsidRPr="001B0198">
        <w:t xml:space="preserve"> З вибраної директорії зчитуються </w:t>
      </w:r>
      <w:r w:rsidR="00200FF7" w:rsidRPr="001B0198">
        <w:lastRenderedPageBreak/>
        <w:t xml:space="preserve">файли формату </w:t>
      </w:r>
      <w:r w:rsidR="00200FF7" w:rsidRPr="001B0198">
        <w:rPr>
          <w:lang w:val="en-US"/>
        </w:rPr>
        <w:t xml:space="preserve">.png </w:t>
      </w:r>
      <w:r w:rsidR="00200FF7" w:rsidRPr="001B0198">
        <w:t xml:space="preserve">та </w:t>
      </w:r>
      <w:r w:rsidR="00200FF7" w:rsidRPr="001B0198">
        <w:rPr>
          <w:lang w:val="en-US"/>
        </w:rPr>
        <w:t>.jpg.</w:t>
      </w:r>
      <w:r w:rsidR="00200FF7" w:rsidRPr="001B0198">
        <w:t xml:space="preserve"> Для кожного зображення виконується процедура отримання відбитку. </w:t>
      </w:r>
    </w:p>
    <w:p w:rsidR="00D021B6" w:rsidRPr="001B0198" w:rsidRDefault="00200FF7" w:rsidP="00AD01BB">
      <w:r w:rsidRPr="001B0198">
        <w:t xml:space="preserve">Детально алгоритм отримання відбитку було описано в попередньому розділі. </w:t>
      </w:r>
      <w:r w:rsidR="00D021B6" w:rsidRPr="001B0198">
        <w:t xml:space="preserve">Алгоритм реалізовано на мові програмування </w:t>
      </w:r>
      <w:r w:rsidR="00D021B6" w:rsidRPr="001B0198">
        <w:rPr>
          <w:lang w:val="en-US"/>
        </w:rPr>
        <w:t xml:space="preserve">python. </w:t>
      </w:r>
      <w:r w:rsidR="00D021B6" w:rsidRPr="001B0198">
        <w:t xml:space="preserve">Для реалізації деяких кроків було використано бібліотеки </w:t>
      </w:r>
      <w:r w:rsidR="00D021B6" w:rsidRPr="001B0198">
        <w:rPr>
          <w:lang w:val="en-US"/>
        </w:rPr>
        <w:t xml:space="preserve">skimage, numpy. </w:t>
      </w:r>
      <w:r w:rsidR="00D021B6" w:rsidRPr="001B0198">
        <w:t xml:space="preserve">Оскільки мова має низьку швидкість виконання, до написаних вручну кроків було застосовано </w:t>
      </w:r>
      <w:r w:rsidR="00D021B6" w:rsidRPr="001B0198">
        <w:rPr>
          <w:lang w:val="en-US"/>
        </w:rPr>
        <w:t xml:space="preserve">jit </w:t>
      </w:r>
      <w:r w:rsidR="00D021B6" w:rsidRPr="001B0198">
        <w:t xml:space="preserve">компіляцію за допомогою бібліотеки </w:t>
      </w:r>
      <w:r w:rsidR="00D021B6" w:rsidRPr="001B0198">
        <w:rPr>
          <w:lang w:val="en-US"/>
        </w:rPr>
        <w:t>numba.</w:t>
      </w:r>
    </w:p>
    <w:p w:rsidR="00F70D8A" w:rsidRPr="001B0198" w:rsidRDefault="00A976E7" w:rsidP="00AD01BB">
      <w:r w:rsidRPr="001B0198">
        <w:t>База даних не реалізована</w:t>
      </w:r>
      <w:r w:rsidR="00200FF7" w:rsidRPr="001B0198">
        <w:t xml:space="preserve">. Для полегшення створення інтерфейсу користувача результати обробки зображень зберігаються в </w:t>
      </w:r>
      <w:r w:rsidR="00200FF7" w:rsidRPr="001B0198">
        <w:rPr>
          <w:lang w:val="en-US"/>
        </w:rPr>
        <w:t xml:space="preserve">.json </w:t>
      </w:r>
      <w:r w:rsidR="00137C5F" w:rsidRPr="001B0198">
        <w:t>файлі.</w:t>
      </w:r>
    </w:p>
    <w:p w:rsidR="00D021B6" w:rsidRPr="001B0198" w:rsidRDefault="00D021B6" w:rsidP="00AD01BB">
      <w:r w:rsidRPr="001B0198">
        <w:t xml:space="preserve">Інтерфейс користувача створений за допомогою бібліотеки </w:t>
      </w:r>
      <w:r w:rsidRPr="001B0198">
        <w:rPr>
          <w:lang w:val="en-US"/>
        </w:rPr>
        <w:t>kivy.</w:t>
      </w:r>
      <w:r w:rsidRPr="001B0198">
        <w:t xml:space="preserve"> </w:t>
      </w:r>
    </w:p>
    <w:p w:rsidR="00671BCE" w:rsidRPr="001B0198" w:rsidRDefault="00671BCE" w:rsidP="00840117">
      <w:pPr>
        <w:rPr>
          <w:lang w:val="en-US"/>
        </w:rPr>
      </w:pPr>
    </w:p>
    <w:p w:rsidR="00671BCE" w:rsidRPr="001B0198" w:rsidRDefault="00671BCE" w:rsidP="00840117">
      <w:pPr>
        <w:rPr>
          <w:lang w:val="en-US"/>
        </w:rPr>
      </w:pPr>
    </w:p>
    <w:p w:rsidR="00D021B6" w:rsidRPr="001B0198" w:rsidRDefault="00137C5F" w:rsidP="00102053">
      <w:pPr>
        <w:pStyle w:val="NormalNoIndent"/>
      </w:pPr>
      <w:r w:rsidRPr="001B0198">
        <w:t>Формат вхідних даних</w:t>
      </w:r>
    </w:p>
    <w:p w:rsidR="00137C5F" w:rsidRPr="001B0198" w:rsidRDefault="00137C5F" w:rsidP="00D1743F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>зображення;</w:t>
      </w:r>
    </w:p>
    <w:p w:rsidR="00137C5F" w:rsidRPr="001B0198" w:rsidRDefault="00137C5F" w:rsidP="00D1743F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 xml:space="preserve">формат: </w:t>
      </w:r>
      <w:r w:rsidRPr="001B0198">
        <w:rPr>
          <w:lang w:val="en-US"/>
        </w:rPr>
        <w:t>JPEG;</w:t>
      </w:r>
    </w:p>
    <w:p w:rsidR="00A002C9" w:rsidRPr="00274BB5" w:rsidRDefault="00137C5F" w:rsidP="00D1743F">
      <w:pPr>
        <w:pStyle w:val="NormalNoIndent"/>
        <w:numPr>
          <w:ilvl w:val="0"/>
          <w:numId w:val="15"/>
        </w:numPr>
      </w:pPr>
      <w:r w:rsidRPr="001B0198">
        <w:rPr>
          <w:lang w:val="ru-RU"/>
        </w:rPr>
        <w:t>розм</w:t>
      </w:r>
      <w:r w:rsidRPr="001B0198">
        <w:t>ір: до 1440×2560 пікселів;</w:t>
      </w:r>
    </w:p>
    <w:p w:rsidR="00274BB5" w:rsidRPr="00274BB5" w:rsidRDefault="00274BB5" w:rsidP="00274BB5">
      <w:pPr>
        <w:pStyle w:val="NormalNoIndent"/>
      </w:pPr>
    </w:p>
    <w:p w:rsidR="00A002C9" w:rsidRPr="001B0198" w:rsidRDefault="0081676D" w:rsidP="00102053">
      <w:pPr>
        <w:pStyle w:val="NormalNoIndent"/>
      </w:pPr>
      <w:r w:rsidRPr="001B0198">
        <w:t>Формат результуючих даних</w:t>
      </w:r>
    </w:p>
    <w:p w:rsidR="00137C5F" w:rsidRPr="001B0198" w:rsidRDefault="00354AD5" w:rsidP="00D1743F">
      <w:pPr>
        <w:pStyle w:val="ListParagraph"/>
        <w:numPr>
          <w:ilvl w:val="0"/>
          <w:numId w:val="16"/>
        </w:numPr>
      </w:pPr>
      <w:r>
        <w:t>ф</w:t>
      </w:r>
      <w:r w:rsidR="00137C5F" w:rsidRPr="001B0198">
        <w:t xml:space="preserve">ормат: </w:t>
      </w:r>
      <w:r w:rsidR="00137C5F" w:rsidRPr="001B0198">
        <w:rPr>
          <w:lang w:val="en-US"/>
        </w:rPr>
        <w:t>JSON</w:t>
      </w:r>
      <w:r w:rsidR="00137C5F" w:rsidRPr="001B0198">
        <w:t>;</w:t>
      </w:r>
    </w:p>
    <w:p w:rsidR="00137C5F" w:rsidRPr="001B0198" w:rsidRDefault="00354AD5" w:rsidP="00D1743F">
      <w:pPr>
        <w:pStyle w:val="ListParagraph"/>
        <w:numPr>
          <w:ilvl w:val="0"/>
          <w:numId w:val="16"/>
        </w:numPr>
      </w:pPr>
      <w:r>
        <w:t>с</w:t>
      </w:r>
      <w:r w:rsidR="00137C5F" w:rsidRPr="001B0198">
        <w:t>труктура:</w:t>
      </w:r>
    </w:p>
    <w:p w:rsidR="00137C5F" w:rsidRPr="001B0198" w:rsidRDefault="00137C5F" w:rsidP="00137C5F">
      <w:pPr>
        <w:pStyle w:val="Listing"/>
        <w:ind w:left="360"/>
        <w:rPr>
          <w:lang w:val="en-US"/>
        </w:rPr>
      </w:pP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>Array</w:t>
      </w:r>
      <w:proofErr w:type="gramStart"/>
      <w:r w:rsidRPr="001B0198">
        <w:rPr>
          <w:lang w:val="en-US"/>
        </w:rPr>
        <w:t>&lt;{</w:t>
      </w:r>
      <w:proofErr w:type="gramEnd"/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</w:t>
      </w:r>
      <w:proofErr w:type="gramStart"/>
      <w:r w:rsidRPr="001B0198">
        <w:rPr>
          <w:lang w:val="en-US"/>
        </w:rPr>
        <w:t>text</w:t>
      </w:r>
      <w:proofErr w:type="gramEnd"/>
      <w:r w:rsidRPr="001B0198">
        <w:rPr>
          <w:lang w:val="en-US"/>
        </w:rPr>
        <w:t>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</w:t>
      </w:r>
      <w:proofErr w:type="gramStart"/>
      <w:r w:rsidRPr="001B0198">
        <w:rPr>
          <w:lang w:val="en-US"/>
        </w:rPr>
        <w:t>image</w:t>
      </w:r>
      <w:proofErr w:type="gramEnd"/>
      <w:r w:rsidRPr="001B0198">
        <w:rPr>
          <w:lang w:val="en-US"/>
        </w:rPr>
        <w:t>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</w:t>
      </w:r>
      <w:proofErr w:type="gramStart"/>
      <w:r w:rsidRPr="001B0198">
        <w:rPr>
          <w:lang w:val="en-US"/>
        </w:rPr>
        <w:t>diffs</w:t>
      </w:r>
      <w:proofErr w:type="gramEnd"/>
      <w:r w:rsidRPr="001B0198">
        <w:rPr>
          <w:lang w:val="en-US"/>
        </w:rPr>
        <w:t>: Array&lt;{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    </w:t>
      </w:r>
      <w:proofErr w:type="gramStart"/>
      <w:r w:rsidRPr="001B0198">
        <w:rPr>
          <w:lang w:val="en-US"/>
        </w:rPr>
        <w:t>text</w:t>
      </w:r>
      <w:proofErr w:type="gramEnd"/>
      <w:r w:rsidRPr="001B0198">
        <w:rPr>
          <w:lang w:val="en-US"/>
        </w:rPr>
        <w:t>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    </w:t>
      </w:r>
      <w:proofErr w:type="gramStart"/>
      <w:r w:rsidRPr="001B0198">
        <w:rPr>
          <w:lang w:val="en-US"/>
        </w:rPr>
        <w:t>image</w:t>
      </w:r>
      <w:proofErr w:type="gramEnd"/>
      <w:r w:rsidRPr="001B0198">
        <w:rPr>
          <w:lang w:val="en-US"/>
        </w:rPr>
        <w:t>: string;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 xml:space="preserve">    }]&gt;</w:t>
      </w:r>
    </w:p>
    <w:p w:rsidR="00137C5F" w:rsidRPr="001B0198" w:rsidRDefault="00137C5F" w:rsidP="00137C5F">
      <w:pPr>
        <w:pStyle w:val="Listing"/>
        <w:rPr>
          <w:lang w:val="en-US"/>
        </w:rPr>
      </w:pPr>
      <w:r w:rsidRPr="001B0198">
        <w:rPr>
          <w:lang w:val="en-US"/>
        </w:rPr>
        <w:t>}&gt;</w:t>
      </w:r>
    </w:p>
    <w:p w:rsidR="00137C5F" w:rsidRPr="001B0198" w:rsidRDefault="00137C5F" w:rsidP="00137C5F"/>
    <w:p w:rsidR="00A002C9" w:rsidRPr="001B0198" w:rsidRDefault="00A002C9" w:rsidP="00137C5F"/>
    <w:p w:rsidR="00274BB5" w:rsidRPr="00274BB5" w:rsidRDefault="0081676D" w:rsidP="00D1743F">
      <w:pPr>
        <w:pStyle w:val="Heading2"/>
        <w:numPr>
          <w:ilvl w:val="1"/>
          <w:numId w:val="13"/>
        </w:numPr>
      </w:pPr>
      <w:bookmarkStart w:id="33" w:name="_Toc515792236"/>
      <w:r w:rsidRPr="001B0198">
        <w:t>Результати випробування</w:t>
      </w:r>
      <w:bookmarkEnd w:id="33"/>
    </w:p>
    <w:p w:rsidR="00246077" w:rsidRPr="001B0198" w:rsidRDefault="00246077" w:rsidP="00D1743F">
      <w:pPr>
        <w:pStyle w:val="ListParagraph"/>
        <w:numPr>
          <w:ilvl w:val="2"/>
          <w:numId w:val="13"/>
        </w:numPr>
      </w:pPr>
      <w:r w:rsidRPr="001B0198">
        <w:t>Контрольний приклад 1. Застосування фільтрів.</w:t>
      </w:r>
    </w:p>
    <w:p w:rsidR="00246077" w:rsidRPr="001B0198" w:rsidRDefault="00246077" w:rsidP="00246077"/>
    <w:p w:rsidR="0087520B" w:rsidRPr="001B0198" w:rsidRDefault="0087520B" w:rsidP="00246077">
      <w:pPr>
        <w:ind w:firstLine="0"/>
        <w:rPr>
          <w:lang w:val="en-US"/>
        </w:rPr>
      </w:pPr>
    </w:p>
    <w:p w:rsidR="00246077" w:rsidRPr="001B0198" w:rsidRDefault="00246077" w:rsidP="00246077">
      <w:pPr>
        <w:ind w:left="709" w:firstLine="0"/>
      </w:pPr>
      <w:r w:rsidRPr="001B0198">
        <w:t>Вхідні дані:</w:t>
      </w:r>
    </w:p>
    <w:p w:rsidR="00246077" w:rsidRPr="001B0198" w:rsidRDefault="00246077" w:rsidP="00D1743F">
      <w:pPr>
        <w:pStyle w:val="ListParagraph"/>
        <w:numPr>
          <w:ilvl w:val="0"/>
          <w:numId w:val="17"/>
        </w:numPr>
      </w:pPr>
      <w:r w:rsidRPr="001B0198">
        <w:t xml:space="preserve"> Зображення </w:t>
      </w:r>
      <w:r w:rsidRPr="001B0198">
        <w:rPr>
          <w:lang w:val="en-US"/>
        </w:rPr>
        <w:t>lena.jpg.</w:t>
      </w:r>
    </w:p>
    <w:p w:rsidR="00246077" w:rsidRPr="001B0198" w:rsidRDefault="00246077" w:rsidP="00D1743F">
      <w:pPr>
        <w:pStyle w:val="ListParagraph"/>
        <w:numPr>
          <w:ilvl w:val="0"/>
          <w:numId w:val="18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D1743F">
      <w:pPr>
        <w:pStyle w:val="ListParagraph"/>
        <w:numPr>
          <w:ilvl w:val="0"/>
          <w:numId w:val="18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D1743F">
      <w:pPr>
        <w:pStyle w:val="ListParagraph"/>
        <w:numPr>
          <w:ilvl w:val="0"/>
          <w:numId w:val="18"/>
        </w:numPr>
      </w:pPr>
      <w:r w:rsidRPr="001B0198">
        <w:t>Оригінальне зображення класичного розміру.</w:t>
      </w:r>
    </w:p>
    <w:p w:rsidR="00246077" w:rsidRPr="001B0198" w:rsidRDefault="00246077" w:rsidP="00D1743F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lena_blur.jpg.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</w:t>
      </w:r>
      <w:r w:rsidRPr="001B0198">
        <w:t xml:space="preserve">з застосуванням фільтру </w:t>
      </w:r>
      <w:r w:rsidRPr="001B0198">
        <w:rPr>
          <w:lang w:val="en-US"/>
        </w:rPr>
        <w:t>blur.</w:t>
      </w:r>
    </w:p>
    <w:p w:rsidR="00246077" w:rsidRPr="001B0198" w:rsidRDefault="00246077" w:rsidP="00D1743F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lena_harshness.jpg.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</w:t>
      </w:r>
      <w:r w:rsidRPr="001B0198">
        <w:t xml:space="preserve">з застосуванням фільтру </w:t>
      </w:r>
      <w:r w:rsidRPr="001B0198">
        <w:rPr>
          <w:lang w:val="en-US"/>
        </w:rPr>
        <w:t>harshness.</w:t>
      </w:r>
    </w:p>
    <w:p w:rsidR="00246077" w:rsidRPr="001B0198" w:rsidRDefault="00246077" w:rsidP="00D1743F">
      <w:pPr>
        <w:pStyle w:val="ListParagraph"/>
        <w:numPr>
          <w:ilvl w:val="0"/>
          <w:numId w:val="17"/>
        </w:numPr>
      </w:pPr>
      <w:r w:rsidRPr="001B0198">
        <w:t xml:space="preserve">Зображення </w:t>
      </w:r>
      <w:r w:rsidRPr="001B0198">
        <w:rPr>
          <w:lang w:val="en-US"/>
        </w:rPr>
        <w:t>lena_yellow.jpg.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Формат зображення: </w:t>
      </w:r>
      <w:r w:rsidRPr="001B0198">
        <w:rPr>
          <w:lang w:val="en-US"/>
        </w:rPr>
        <w:t>JPEG;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>Розмір зображення: 512</w:t>
      </w:r>
      <w:r w:rsidRPr="001B0198">
        <w:rPr>
          <w:lang w:val="en-US"/>
        </w:rPr>
        <w:t>×</w:t>
      </w:r>
      <w:r w:rsidRPr="001B0198">
        <w:t>512 пікселів.</w:t>
      </w:r>
    </w:p>
    <w:p w:rsidR="00246077" w:rsidRPr="001B0198" w:rsidRDefault="00246077" w:rsidP="00D1743F">
      <w:pPr>
        <w:pStyle w:val="ListParagraph"/>
        <w:numPr>
          <w:ilvl w:val="0"/>
          <w:numId w:val="19"/>
        </w:numPr>
      </w:pPr>
      <w:r w:rsidRPr="001B0198">
        <w:t xml:space="preserve">Зображення </w:t>
      </w:r>
      <w:r w:rsidRPr="001B0198">
        <w:rPr>
          <w:lang w:val="en-US"/>
        </w:rPr>
        <w:t xml:space="preserve">lena.jpg з </w:t>
      </w:r>
      <w:r w:rsidR="006D61D8" w:rsidRPr="001B0198">
        <w:t>використанням виду редагування «кольоровий фон», після чого зображення стало більш жовтим.</w:t>
      </w:r>
    </w:p>
    <w:p w:rsidR="00F67944" w:rsidRPr="001B0198" w:rsidRDefault="00246077" w:rsidP="00F67944">
      <w:r w:rsidRPr="001B0198">
        <w:t>Р</w:t>
      </w:r>
      <w:r w:rsidR="00452608" w:rsidRPr="001B0198">
        <w:t>озглядаються 4</w:t>
      </w:r>
      <w:r w:rsidRPr="001B0198">
        <w:t xml:space="preserve"> зображення – оригінальне, і з застосуванням</w:t>
      </w:r>
      <w:r w:rsidR="00452608" w:rsidRPr="001B0198">
        <w:t xml:space="preserve"> різних фільтрів.</w:t>
      </w:r>
      <w:r w:rsidR="00F67944" w:rsidRPr="001B0198">
        <w:t xml:space="preserve"> Програма визначає зображення </w:t>
      </w:r>
      <w:r w:rsidR="00F67944" w:rsidRPr="001B0198">
        <w:rPr>
          <w:lang w:val="en-US"/>
        </w:rPr>
        <w:t xml:space="preserve">lena.jpg </w:t>
      </w:r>
      <w:r w:rsidR="00F67944" w:rsidRPr="001B0198">
        <w:t xml:space="preserve">схожим на зображення </w:t>
      </w:r>
      <w:r w:rsidR="00F67944" w:rsidRPr="001B0198">
        <w:rPr>
          <w:lang w:val="en-US"/>
        </w:rPr>
        <w:t xml:space="preserve">lena_blur.jpg </w:t>
      </w:r>
      <w:r w:rsidR="00F67944" w:rsidRPr="001B0198">
        <w:t xml:space="preserve">на </w:t>
      </w:r>
      <w:r w:rsidR="00F67944" w:rsidRPr="001B0198">
        <w:rPr>
          <w:lang w:val="en-US"/>
        </w:rPr>
        <w:t xml:space="preserve">82%, </w:t>
      </w:r>
      <w:r w:rsidR="00F67944" w:rsidRPr="001B0198">
        <w:t xml:space="preserve">на </w:t>
      </w:r>
      <w:r w:rsidR="00F67944" w:rsidRPr="001B0198">
        <w:rPr>
          <w:lang w:val="en-US"/>
        </w:rPr>
        <w:t xml:space="preserve">lena_harshness.jpg </w:t>
      </w:r>
      <w:r w:rsidR="00F67944" w:rsidRPr="001B0198">
        <w:t xml:space="preserve">на 77% і на </w:t>
      </w:r>
      <w:r w:rsidR="00F67944" w:rsidRPr="001B0198">
        <w:rPr>
          <w:lang w:val="en-US"/>
        </w:rPr>
        <w:t xml:space="preserve">lena_yellow.jpg </w:t>
      </w:r>
      <w:r w:rsidR="00F67944" w:rsidRPr="001B0198">
        <w:t>на 49%.</w:t>
      </w:r>
      <w:r w:rsidR="001B1431" w:rsidRPr="001B0198">
        <w:t xml:space="preserve"> Результат роботи програми зображено на </w:t>
      </w:r>
      <w:hyperlink w:anchor="im4_4_1_1" w:history="1">
        <w:r w:rsidR="007E5E08" w:rsidRPr="001B0198">
          <w:rPr>
            <w:rStyle w:val="Hyperlink"/>
            <w:color w:val="auto"/>
          </w:rPr>
          <w:t>Рис. 4.4.1.1</w:t>
        </w:r>
      </w:hyperlink>
    </w:p>
    <w:p w:rsidR="00246077" w:rsidRPr="001B0198" w:rsidRDefault="00246077" w:rsidP="00246077">
      <w:pPr>
        <w:rPr>
          <w:lang w:val="en-US"/>
        </w:rPr>
      </w:pPr>
      <w:r w:rsidRPr="001B0198">
        <w:rPr>
          <w:noProof/>
          <w:lang w:eastAsia="uk-UA"/>
        </w:rPr>
        <w:lastRenderedPageBreak/>
        <w:drawing>
          <wp:inline distT="0" distB="0" distL="0" distR="0" wp14:anchorId="795E6378" wp14:editId="351AF74B">
            <wp:extent cx="6480175" cy="5334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77" w:rsidRPr="001B0198" w:rsidRDefault="00F67944" w:rsidP="00F67944">
      <w:pPr>
        <w:jc w:val="center"/>
      </w:pPr>
      <w:bookmarkStart w:id="34" w:name="im4_4_1_1"/>
      <w:r w:rsidRPr="001B0198">
        <w:rPr>
          <w:noProof/>
          <w:lang w:eastAsia="uk-UA"/>
        </w:rPr>
        <w:t>Рис. 4.4.1</w:t>
      </w:r>
      <w:r w:rsidR="007E5E08" w:rsidRPr="001B0198">
        <w:rPr>
          <w:noProof/>
          <w:lang w:eastAsia="uk-UA"/>
        </w:rPr>
        <w:t>.1</w:t>
      </w:r>
      <w:r w:rsidRPr="001B0198">
        <w:rPr>
          <w:noProof/>
          <w:lang w:eastAsia="uk-UA"/>
        </w:rPr>
        <w:t xml:space="preserve"> – Контрольний приклад 1.</w:t>
      </w:r>
    </w:p>
    <w:bookmarkEnd w:id="34"/>
    <w:p w:rsidR="0087520B" w:rsidRPr="001B0198" w:rsidRDefault="0087520B" w:rsidP="006B1466"/>
    <w:p w:rsidR="00274BB5" w:rsidRPr="00274BB5" w:rsidRDefault="00274BB5" w:rsidP="00D1743F">
      <w:pPr>
        <w:pStyle w:val="ListParagraph"/>
        <w:keepNext/>
        <w:keepLines/>
        <w:numPr>
          <w:ilvl w:val="1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274BB5" w:rsidRPr="00274BB5" w:rsidRDefault="00274BB5" w:rsidP="00D1743F">
      <w:pPr>
        <w:pStyle w:val="ListParagraph"/>
        <w:keepNext/>
        <w:keepLines/>
        <w:numPr>
          <w:ilvl w:val="1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274BB5" w:rsidRPr="00274BB5" w:rsidRDefault="00274BB5" w:rsidP="00D1743F">
      <w:pPr>
        <w:pStyle w:val="ListParagraph"/>
        <w:keepNext/>
        <w:keepLines/>
        <w:numPr>
          <w:ilvl w:val="2"/>
          <w:numId w:val="17"/>
        </w:numPr>
        <w:tabs>
          <w:tab w:val="clear" w:pos="993"/>
        </w:tabs>
        <w:contextualSpacing w:val="0"/>
        <w:outlineLvl w:val="2"/>
        <w:rPr>
          <w:rFonts w:eastAsia="Times New Roman"/>
          <w:bCs/>
          <w:vanish/>
          <w:szCs w:val="26"/>
        </w:rPr>
      </w:pPr>
    </w:p>
    <w:p w:rsidR="001B1431" w:rsidRPr="001B0198" w:rsidRDefault="001B1431" w:rsidP="00D1743F">
      <w:pPr>
        <w:pStyle w:val="NormalNoIndent"/>
        <w:numPr>
          <w:ilvl w:val="2"/>
          <w:numId w:val="13"/>
        </w:numPr>
      </w:pPr>
      <w:r w:rsidRPr="001B0198">
        <w:t>Контрольний приклад 2. Зміна розмірів.</w:t>
      </w:r>
    </w:p>
    <w:p w:rsidR="00834299" w:rsidRPr="001B0198" w:rsidRDefault="00834299" w:rsidP="006B1466">
      <w:pPr>
        <w:rPr>
          <w:lang w:val="en-US"/>
        </w:rPr>
      </w:pPr>
    </w:p>
    <w:p w:rsidR="00A24605" w:rsidRPr="001B0198" w:rsidRDefault="00A24605" w:rsidP="006B1466">
      <w:pPr>
        <w:rPr>
          <w:lang w:val="en-US"/>
        </w:rPr>
      </w:pPr>
    </w:p>
    <w:p w:rsidR="00A24605" w:rsidRPr="001B0198" w:rsidRDefault="00A24605" w:rsidP="00A24605">
      <w:pPr>
        <w:ind w:left="709" w:firstLine="0"/>
      </w:pPr>
      <w:r w:rsidRPr="001B0198">
        <w:t>Вхідні дані:</w:t>
      </w:r>
    </w:p>
    <w:p w:rsidR="00A24605" w:rsidRPr="001B0198" w:rsidRDefault="00A24605" w:rsidP="00D1743F">
      <w:pPr>
        <w:pStyle w:val="ListParagraph"/>
        <w:numPr>
          <w:ilvl w:val="0"/>
          <w:numId w:val="20"/>
        </w:numPr>
      </w:pPr>
      <w:r w:rsidRPr="001B0198">
        <w:t xml:space="preserve"> Зображення </w:t>
      </w:r>
      <w:r w:rsidRPr="001B0198">
        <w:rPr>
          <w:lang w:val="en-US"/>
        </w:rPr>
        <w:t>lena.jpg.</w:t>
      </w:r>
    </w:p>
    <w:p w:rsidR="00A24605" w:rsidRPr="001B0198" w:rsidRDefault="00354AD5" w:rsidP="00D1743F">
      <w:pPr>
        <w:pStyle w:val="ListParagraph"/>
        <w:numPr>
          <w:ilvl w:val="0"/>
          <w:numId w:val="18"/>
        </w:numPr>
      </w:pPr>
      <w:r>
        <w:t>ф</w:t>
      </w:r>
      <w:r w:rsidR="00A24605" w:rsidRPr="001B0198">
        <w:t xml:space="preserve">ормат зображення: </w:t>
      </w:r>
      <w:r w:rsidR="00A24605" w:rsidRPr="001B0198">
        <w:rPr>
          <w:lang w:val="en-US"/>
        </w:rPr>
        <w:t>JPEG;</w:t>
      </w:r>
    </w:p>
    <w:p w:rsidR="00A24605" w:rsidRPr="001B0198" w:rsidRDefault="00354AD5" w:rsidP="00D1743F">
      <w:pPr>
        <w:pStyle w:val="ListParagraph"/>
        <w:numPr>
          <w:ilvl w:val="0"/>
          <w:numId w:val="18"/>
        </w:numPr>
      </w:pPr>
      <w:r>
        <w:t>р</w:t>
      </w:r>
      <w:r w:rsidR="00A24605" w:rsidRPr="001B0198">
        <w:t>озмір зображення: 512</w:t>
      </w:r>
      <w:r w:rsidR="00A24605" w:rsidRPr="001B0198">
        <w:rPr>
          <w:lang w:val="en-US"/>
        </w:rPr>
        <w:t>×</w:t>
      </w:r>
      <w:r>
        <w:t>512 пікселів;</w:t>
      </w:r>
    </w:p>
    <w:p w:rsidR="00A24605" w:rsidRPr="001B0198" w:rsidRDefault="00354AD5" w:rsidP="00D1743F">
      <w:pPr>
        <w:pStyle w:val="ListParagraph"/>
        <w:numPr>
          <w:ilvl w:val="0"/>
          <w:numId w:val="18"/>
        </w:numPr>
      </w:pPr>
      <w:r>
        <w:t>о</w:t>
      </w:r>
      <w:r w:rsidR="00A24605" w:rsidRPr="001B0198">
        <w:t>ригінальне з</w:t>
      </w:r>
      <w:r>
        <w:t>ображення класичного розміру;</w:t>
      </w:r>
    </w:p>
    <w:p w:rsidR="00A24605" w:rsidRPr="001B0198" w:rsidRDefault="00A24605" w:rsidP="00D1743F">
      <w:pPr>
        <w:pStyle w:val="ListParagraph"/>
        <w:numPr>
          <w:ilvl w:val="0"/>
          <w:numId w:val="20"/>
        </w:numPr>
      </w:pPr>
      <w:r w:rsidRPr="001B0198">
        <w:t xml:space="preserve">Зображення </w:t>
      </w:r>
      <w:r w:rsidRPr="001B0198">
        <w:rPr>
          <w:lang w:val="en-US"/>
        </w:rPr>
        <w:t>lena_scale.jpg.</w:t>
      </w:r>
    </w:p>
    <w:p w:rsidR="00A24605" w:rsidRPr="001B0198" w:rsidRDefault="00354AD5" w:rsidP="00D1743F">
      <w:pPr>
        <w:pStyle w:val="ListParagraph"/>
        <w:numPr>
          <w:ilvl w:val="0"/>
          <w:numId w:val="19"/>
        </w:numPr>
      </w:pPr>
      <w:r>
        <w:lastRenderedPageBreak/>
        <w:t>ф</w:t>
      </w:r>
      <w:r w:rsidR="00A24605" w:rsidRPr="001B0198">
        <w:t xml:space="preserve">ормат зображення: </w:t>
      </w:r>
      <w:r w:rsidR="00A24605" w:rsidRPr="001B0198">
        <w:rPr>
          <w:lang w:val="en-US"/>
        </w:rPr>
        <w:t>JPEG;</w:t>
      </w:r>
    </w:p>
    <w:p w:rsidR="00A24605" w:rsidRPr="001B0198" w:rsidRDefault="00354AD5" w:rsidP="00D1743F">
      <w:pPr>
        <w:pStyle w:val="ListParagraph"/>
        <w:numPr>
          <w:ilvl w:val="0"/>
          <w:numId w:val="19"/>
        </w:numPr>
      </w:pPr>
      <w:r>
        <w:t>р</w:t>
      </w:r>
      <w:r w:rsidR="00A24605" w:rsidRPr="001B0198">
        <w:t>озмір зображення: 256</w:t>
      </w:r>
      <w:r w:rsidR="00A24605" w:rsidRPr="001B0198">
        <w:rPr>
          <w:lang w:val="en-US"/>
        </w:rPr>
        <w:t>×</w:t>
      </w:r>
      <w:r>
        <w:t>256 пікселів;</w:t>
      </w:r>
    </w:p>
    <w:p w:rsidR="00A24605" w:rsidRPr="001B0198" w:rsidRDefault="00354AD5" w:rsidP="00D1743F">
      <w:pPr>
        <w:pStyle w:val="ListParagraph"/>
        <w:numPr>
          <w:ilvl w:val="0"/>
          <w:numId w:val="19"/>
        </w:numPr>
      </w:pPr>
      <w:r>
        <w:t>з</w:t>
      </w:r>
      <w:r w:rsidR="00A24605" w:rsidRPr="001B0198">
        <w:t xml:space="preserve">ображення </w:t>
      </w:r>
      <w:r w:rsidR="00A24605" w:rsidRPr="001B0198">
        <w:rPr>
          <w:lang w:val="en-US"/>
        </w:rPr>
        <w:t xml:space="preserve">lena.jpg, </w:t>
      </w:r>
      <w:r>
        <w:t>стиснене в 4 рази;</w:t>
      </w:r>
    </w:p>
    <w:p w:rsidR="00290D8D" w:rsidRPr="001B0198" w:rsidRDefault="00290D8D" w:rsidP="00290D8D">
      <w:r w:rsidRPr="001B0198">
        <w:t>Розглядаються оригінальне зображення і масштабоване. Вони визначилися схожими на 53%.</w:t>
      </w:r>
      <w:r w:rsidR="007E5E08" w:rsidRPr="001B0198">
        <w:t xml:space="preserve"> Результати роботи програми зображено на </w:t>
      </w:r>
      <w:hyperlink w:anchor="im4_4_2_1" w:history="1">
        <w:r w:rsidR="007E5E08" w:rsidRPr="001B0198">
          <w:rPr>
            <w:rStyle w:val="Hyperlink"/>
            <w:color w:val="auto"/>
          </w:rPr>
          <w:t>Рис. 4.4.2.1.</w:t>
        </w:r>
      </w:hyperlink>
    </w:p>
    <w:p w:rsidR="00A24605" w:rsidRPr="001B0198" w:rsidRDefault="00A24605" w:rsidP="006B1466">
      <w:pPr>
        <w:rPr>
          <w:lang w:val="en-US"/>
        </w:rPr>
      </w:pPr>
    </w:p>
    <w:p w:rsidR="00A24605" w:rsidRPr="001B0198" w:rsidRDefault="00A24605" w:rsidP="006B1466">
      <w:pPr>
        <w:rPr>
          <w:lang w:val="en-US"/>
        </w:rPr>
      </w:pPr>
      <w:r w:rsidRPr="001B0198">
        <w:rPr>
          <w:noProof/>
          <w:lang w:eastAsia="uk-UA"/>
        </w:rPr>
        <w:drawing>
          <wp:inline distT="0" distB="0" distL="0" distR="0" wp14:anchorId="668DC618" wp14:editId="67F57C5B">
            <wp:extent cx="5419725" cy="35306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9043" cy="35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08" w:rsidRPr="001B0198" w:rsidRDefault="007E5E08" w:rsidP="007E5E08">
      <w:pPr>
        <w:jc w:val="center"/>
      </w:pPr>
      <w:bookmarkStart w:id="35" w:name="im4_4_2_1"/>
      <w:r w:rsidRPr="001B0198">
        <w:t>Рис. 4.4.2.1</w:t>
      </w:r>
      <w:r w:rsidRPr="001B0198">
        <w:rPr>
          <w:lang w:val="en-US"/>
        </w:rPr>
        <w:t xml:space="preserve"> – </w:t>
      </w:r>
      <w:r w:rsidRPr="001B0198">
        <w:t>Контрольний приклад 2.</w:t>
      </w:r>
    </w:p>
    <w:p w:rsidR="007E5E08" w:rsidRPr="001B0198" w:rsidRDefault="007E5E08" w:rsidP="00D1743F">
      <w:pPr>
        <w:pStyle w:val="NormalNoIndent"/>
        <w:numPr>
          <w:ilvl w:val="2"/>
          <w:numId w:val="13"/>
        </w:numPr>
      </w:pPr>
      <w:r w:rsidRPr="001B0198">
        <w:t>Контрольний приклад 3. Поворот на 180 градусів.</w:t>
      </w:r>
    </w:p>
    <w:p w:rsidR="00691F0C" w:rsidRPr="001B0198" w:rsidRDefault="00691F0C" w:rsidP="00691F0C"/>
    <w:p w:rsidR="00691F0C" w:rsidRPr="001B0198" w:rsidRDefault="00691F0C" w:rsidP="00691F0C"/>
    <w:p w:rsidR="00691F0C" w:rsidRPr="001B0198" w:rsidRDefault="00691F0C" w:rsidP="00D1743F">
      <w:pPr>
        <w:pStyle w:val="ListParagraph"/>
        <w:numPr>
          <w:ilvl w:val="0"/>
          <w:numId w:val="22"/>
        </w:numPr>
      </w:pPr>
      <w:r w:rsidRPr="001B0198">
        <w:t xml:space="preserve">Зображення </w:t>
      </w:r>
      <w:r w:rsidRPr="001B0198">
        <w:rPr>
          <w:lang w:val="en-US"/>
        </w:rPr>
        <w:t>lena.jpg.</w:t>
      </w:r>
    </w:p>
    <w:p w:rsidR="00691F0C" w:rsidRPr="001B0198" w:rsidRDefault="00354AD5" w:rsidP="00D1743F">
      <w:pPr>
        <w:pStyle w:val="ListParagraph"/>
        <w:numPr>
          <w:ilvl w:val="0"/>
          <w:numId w:val="18"/>
        </w:numPr>
      </w:pPr>
      <w:r>
        <w:t>ф</w:t>
      </w:r>
      <w:r w:rsidR="00691F0C" w:rsidRPr="001B0198">
        <w:t xml:space="preserve">ормат зображення: </w:t>
      </w:r>
      <w:r w:rsidR="00691F0C" w:rsidRPr="001B0198">
        <w:rPr>
          <w:lang w:val="en-US"/>
        </w:rPr>
        <w:t>JPEG;</w:t>
      </w:r>
    </w:p>
    <w:p w:rsidR="00691F0C" w:rsidRPr="001B0198" w:rsidRDefault="00354AD5" w:rsidP="00D1743F">
      <w:pPr>
        <w:pStyle w:val="ListParagraph"/>
        <w:numPr>
          <w:ilvl w:val="0"/>
          <w:numId w:val="18"/>
        </w:numPr>
      </w:pPr>
      <w:r>
        <w:t>р</w:t>
      </w:r>
      <w:r w:rsidR="00691F0C" w:rsidRPr="001B0198">
        <w:t>озмір зображення: 512</w:t>
      </w:r>
      <w:r w:rsidR="00691F0C" w:rsidRPr="001B0198">
        <w:rPr>
          <w:lang w:val="en-US"/>
        </w:rPr>
        <w:t>×</w:t>
      </w:r>
      <w:r>
        <w:t>512 пікселів;</w:t>
      </w:r>
    </w:p>
    <w:p w:rsidR="00691F0C" w:rsidRPr="001B0198" w:rsidRDefault="00354AD5" w:rsidP="00D1743F">
      <w:pPr>
        <w:pStyle w:val="ListParagraph"/>
        <w:numPr>
          <w:ilvl w:val="0"/>
          <w:numId w:val="18"/>
        </w:numPr>
      </w:pPr>
      <w:r>
        <w:t>о</w:t>
      </w:r>
      <w:r w:rsidR="00691F0C" w:rsidRPr="001B0198">
        <w:t>ригінальн</w:t>
      </w:r>
      <w:r>
        <w:t>е зображення класичного розміру;</w:t>
      </w:r>
    </w:p>
    <w:p w:rsidR="00691F0C" w:rsidRPr="001B0198" w:rsidRDefault="00691F0C" w:rsidP="00D1743F">
      <w:pPr>
        <w:pStyle w:val="ListParagraph"/>
        <w:numPr>
          <w:ilvl w:val="0"/>
          <w:numId w:val="22"/>
        </w:numPr>
      </w:pPr>
      <w:r w:rsidRPr="001B0198">
        <w:t xml:space="preserve">Зображення </w:t>
      </w:r>
      <w:r w:rsidRPr="001B0198">
        <w:rPr>
          <w:lang w:val="en-US"/>
        </w:rPr>
        <w:t>lena_rotate180.jpg.</w:t>
      </w:r>
    </w:p>
    <w:p w:rsidR="00691F0C" w:rsidRPr="001B0198" w:rsidRDefault="00354AD5" w:rsidP="00D1743F">
      <w:pPr>
        <w:pStyle w:val="ListParagraph"/>
        <w:numPr>
          <w:ilvl w:val="0"/>
          <w:numId w:val="19"/>
        </w:numPr>
      </w:pPr>
      <w:r>
        <w:t>ф</w:t>
      </w:r>
      <w:r w:rsidR="00691F0C" w:rsidRPr="001B0198">
        <w:t xml:space="preserve">ормат зображення: </w:t>
      </w:r>
      <w:r w:rsidR="00691F0C" w:rsidRPr="001B0198">
        <w:rPr>
          <w:lang w:val="en-US"/>
        </w:rPr>
        <w:t>JPEG;</w:t>
      </w:r>
    </w:p>
    <w:p w:rsidR="00691F0C" w:rsidRPr="001B0198" w:rsidRDefault="00354AD5" w:rsidP="00D1743F">
      <w:pPr>
        <w:pStyle w:val="ListParagraph"/>
        <w:numPr>
          <w:ilvl w:val="0"/>
          <w:numId w:val="19"/>
        </w:numPr>
      </w:pPr>
      <w:r>
        <w:t>р</w:t>
      </w:r>
      <w:r w:rsidR="00691F0C" w:rsidRPr="001B0198">
        <w:t>озмір зображення: 512</w:t>
      </w:r>
      <w:r w:rsidR="00691F0C" w:rsidRPr="001B0198">
        <w:rPr>
          <w:lang w:val="en-US"/>
        </w:rPr>
        <w:t>×</w:t>
      </w:r>
      <w:r>
        <w:t>512 пікселів;</w:t>
      </w:r>
    </w:p>
    <w:p w:rsidR="00691F0C" w:rsidRPr="001B0198" w:rsidRDefault="00354AD5" w:rsidP="00D1743F">
      <w:pPr>
        <w:pStyle w:val="ListParagraph"/>
        <w:numPr>
          <w:ilvl w:val="0"/>
          <w:numId w:val="19"/>
        </w:numPr>
      </w:pPr>
      <w:r>
        <w:lastRenderedPageBreak/>
        <w:t>з</w:t>
      </w:r>
      <w:r w:rsidR="00691F0C" w:rsidRPr="001B0198">
        <w:t xml:space="preserve">ображення </w:t>
      </w:r>
      <w:r w:rsidR="00691F0C" w:rsidRPr="001B0198">
        <w:rPr>
          <w:lang w:val="en-US"/>
        </w:rPr>
        <w:t xml:space="preserve">lena.jpg, </w:t>
      </w:r>
      <w:r w:rsidR="00691F0C" w:rsidRPr="001B0198">
        <w:t>перевернуте на 180</w:t>
      </w:r>
      <m:oMath>
        <m:r>
          <w:rPr>
            <w:rFonts w:ascii="Cambria Math" w:hAnsi="Cambria Math"/>
          </w:rPr>
          <m:t>°</m:t>
        </m:r>
      </m:oMath>
      <w:r>
        <w:t>;</w:t>
      </w:r>
    </w:p>
    <w:p w:rsidR="00691F0C" w:rsidRPr="001B0198" w:rsidRDefault="00691F0C" w:rsidP="00691F0C">
      <w:r w:rsidRPr="001B0198">
        <w:t xml:space="preserve">Розглядаються оригінальне зображення і масштабоване. Вони визначилися схожими на 53%. Результати роботи програми зображено на </w:t>
      </w:r>
      <w:hyperlink w:anchor="im4_4_3_1" w:history="1">
        <w:r w:rsidRPr="001B0198">
          <w:rPr>
            <w:rStyle w:val="Hyperlink"/>
            <w:color w:val="auto"/>
          </w:rPr>
          <w:t>Рис. 4.4.3.1.</w:t>
        </w:r>
      </w:hyperlink>
    </w:p>
    <w:p w:rsidR="00691F0C" w:rsidRPr="001B0198" w:rsidRDefault="00691F0C" w:rsidP="00691F0C"/>
    <w:p w:rsidR="007E5E08" w:rsidRPr="001B0198" w:rsidRDefault="007E5E08" w:rsidP="007E5E08">
      <w:r w:rsidRPr="001B0198">
        <w:rPr>
          <w:noProof/>
          <w:lang w:eastAsia="uk-UA"/>
        </w:rPr>
        <w:drawing>
          <wp:inline distT="0" distB="0" distL="0" distR="0" wp14:anchorId="4FB08FA4" wp14:editId="43836596">
            <wp:extent cx="5686665" cy="409573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2874" cy="41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0C" w:rsidRPr="001B0198" w:rsidRDefault="00691F0C" w:rsidP="00691F0C">
      <w:pPr>
        <w:jc w:val="center"/>
      </w:pPr>
      <w:bookmarkStart w:id="36" w:name="im4_4_3_1"/>
      <w:r w:rsidRPr="001B0198">
        <w:t>Рис. 4.4.3.1 – Контрольний приклад 3.</w:t>
      </w:r>
    </w:p>
    <w:bookmarkEnd w:id="36"/>
    <w:p w:rsidR="007E5E08" w:rsidRPr="001B0198" w:rsidRDefault="007E5E08" w:rsidP="00D1743F">
      <w:pPr>
        <w:pStyle w:val="NormalNoIndent"/>
        <w:numPr>
          <w:ilvl w:val="2"/>
          <w:numId w:val="13"/>
        </w:numPr>
        <w:rPr>
          <w:lang w:val="en-US"/>
        </w:rPr>
      </w:pPr>
      <w:r w:rsidRPr="001B0198">
        <w:t xml:space="preserve">Контрольний приклад </w:t>
      </w:r>
      <w:r w:rsidR="00691F0C" w:rsidRPr="001B0198">
        <w:t>4</w:t>
      </w:r>
      <w:r w:rsidRPr="001B0198">
        <w:t xml:space="preserve">. </w:t>
      </w:r>
      <w:r w:rsidR="00691F0C" w:rsidRPr="001B0198">
        <w:t>Незначний поворот.</w:t>
      </w:r>
    </w:p>
    <w:p w:rsidR="00632053" w:rsidRPr="001B0198" w:rsidRDefault="00632053" w:rsidP="00632053">
      <w:pPr>
        <w:rPr>
          <w:lang w:val="en-US"/>
        </w:rPr>
      </w:pPr>
    </w:p>
    <w:p w:rsidR="007E5E08" w:rsidRPr="001B0198" w:rsidRDefault="007E5E08" w:rsidP="007E5E08">
      <w:pPr>
        <w:ind w:firstLine="0"/>
        <w:jc w:val="left"/>
      </w:pPr>
    </w:p>
    <w:p w:rsidR="005B6DE9" w:rsidRPr="001B0198" w:rsidRDefault="005B6DE9" w:rsidP="00D1743F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lena.jpg.</w:t>
      </w:r>
    </w:p>
    <w:p w:rsidR="005B6DE9" w:rsidRPr="001B0198" w:rsidRDefault="00354AD5" w:rsidP="00D1743F">
      <w:pPr>
        <w:pStyle w:val="ListParagraph"/>
        <w:numPr>
          <w:ilvl w:val="0"/>
          <w:numId w:val="18"/>
        </w:numPr>
      </w:pPr>
      <w:r>
        <w:t>ф</w:t>
      </w:r>
      <w:r w:rsidR="005B6DE9" w:rsidRPr="001B0198">
        <w:t xml:space="preserve">ормат зображення: </w:t>
      </w:r>
      <w:r w:rsidR="005B6DE9" w:rsidRPr="001B0198">
        <w:rPr>
          <w:lang w:val="en-US"/>
        </w:rPr>
        <w:t>JPEG;</w:t>
      </w:r>
    </w:p>
    <w:p w:rsidR="005B6DE9" w:rsidRPr="001B0198" w:rsidRDefault="00354AD5" w:rsidP="00D1743F">
      <w:pPr>
        <w:pStyle w:val="ListParagraph"/>
        <w:numPr>
          <w:ilvl w:val="0"/>
          <w:numId w:val="18"/>
        </w:numPr>
      </w:pPr>
      <w:r>
        <w:t>р</w:t>
      </w:r>
      <w:r w:rsidR="005B6DE9" w:rsidRPr="001B0198">
        <w:t>озмір зображення: 512</w:t>
      </w:r>
      <w:r w:rsidR="005B6DE9" w:rsidRPr="001B0198">
        <w:rPr>
          <w:lang w:val="en-US"/>
        </w:rPr>
        <w:t>×</w:t>
      </w:r>
      <w:r>
        <w:t>512 пікселів;</w:t>
      </w:r>
    </w:p>
    <w:p w:rsidR="005B6DE9" w:rsidRPr="001B0198" w:rsidRDefault="00354AD5" w:rsidP="00D1743F">
      <w:pPr>
        <w:pStyle w:val="ListParagraph"/>
        <w:numPr>
          <w:ilvl w:val="0"/>
          <w:numId w:val="18"/>
        </w:numPr>
      </w:pPr>
      <w:r>
        <w:t>о</w:t>
      </w:r>
      <w:r w:rsidR="005B6DE9" w:rsidRPr="001B0198">
        <w:t>ригінальн</w:t>
      </w:r>
      <w:r>
        <w:t>е зображення класичного розміру;</w:t>
      </w:r>
    </w:p>
    <w:p w:rsidR="005B6DE9" w:rsidRPr="001B0198" w:rsidRDefault="005B6DE9" w:rsidP="00D1743F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lena_rotate10.jpg.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ф</w:t>
      </w:r>
      <w:r w:rsidR="005B6DE9" w:rsidRPr="001B0198">
        <w:t xml:space="preserve">ормат зображення: </w:t>
      </w:r>
      <w:r w:rsidR="005B6DE9" w:rsidRPr="001B0198">
        <w:rPr>
          <w:lang w:val="en-US"/>
        </w:rPr>
        <w:t>JPEG;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р</w:t>
      </w:r>
      <w:r w:rsidR="005B6DE9" w:rsidRPr="001B0198">
        <w:t>озмір зображення: 512</w:t>
      </w:r>
      <w:r w:rsidR="005B6DE9" w:rsidRPr="001B0198">
        <w:rPr>
          <w:lang w:val="en-US"/>
        </w:rPr>
        <w:t>×</w:t>
      </w:r>
      <w:r>
        <w:t>512 пікселів;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lastRenderedPageBreak/>
        <w:t>з</w:t>
      </w:r>
      <w:r w:rsidR="005B6DE9" w:rsidRPr="001B0198">
        <w:t xml:space="preserve">ображення </w:t>
      </w:r>
      <w:r w:rsidR="005B6DE9" w:rsidRPr="001B0198">
        <w:rPr>
          <w:lang w:val="en-US"/>
        </w:rPr>
        <w:t xml:space="preserve">lena.jpg, </w:t>
      </w:r>
      <w:r w:rsidR="005B6DE9" w:rsidRPr="001B0198">
        <w:t>повернуте на 10</w:t>
      </w:r>
      <m:oMath>
        <m:r>
          <w:rPr>
            <w:rFonts w:ascii="Cambria Math" w:hAnsi="Cambria Math"/>
          </w:rPr>
          <m:t>°</m:t>
        </m:r>
      </m:oMath>
      <w:r w:rsidR="005B6DE9" w:rsidRPr="001B0198">
        <w:t xml:space="preserve">, </w:t>
      </w:r>
      <w:r>
        <w:t>утворені чорні краї не обрізані;</w:t>
      </w:r>
    </w:p>
    <w:p w:rsidR="005B6DE9" w:rsidRPr="001B0198" w:rsidRDefault="005B6DE9" w:rsidP="00D1743F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</w:t>
      </w:r>
      <w:r w:rsidR="001D2EE6" w:rsidRPr="001B0198">
        <w:rPr>
          <w:lang w:val="en-US"/>
        </w:rPr>
        <w:t>rotate10_noblack</w:t>
      </w:r>
      <w:r w:rsidRPr="001B0198">
        <w:rPr>
          <w:lang w:val="en-US"/>
        </w:rPr>
        <w:t>.jpg.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ф</w:t>
      </w:r>
      <w:r w:rsidR="005B6DE9" w:rsidRPr="001B0198">
        <w:t xml:space="preserve">ормат зображення: </w:t>
      </w:r>
      <w:r w:rsidR="005B6DE9" w:rsidRPr="001B0198">
        <w:rPr>
          <w:lang w:val="en-US"/>
        </w:rPr>
        <w:t>JPEG;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р</w:t>
      </w:r>
      <w:r w:rsidR="005B6DE9" w:rsidRPr="001B0198">
        <w:t>озмір зображення: 512</w:t>
      </w:r>
      <w:r w:rsidR="005B6DE9" w:rsidRPr="001B0198">
        <w:rPr>
          <w:lang w:val="en-US"/>
        </w:rPr>
        <w:t>×</w:t>
      </w:r>
      <w:r>
        <w:t>512 пікселів;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з</w:t>
      </w:r>
      <w:r w:rsidR="005B6DE9" w:rsidRPr="001B0198">
        <w:t xml:space="preserve">ображення </w:t>
      </w:r>
      <w:r w:rsidR="001D2EE6" w:rsidRPr="001B0198">
        <w:rPr>
          <w:lang w:val="en-US"/>
        </w:rPr>
        <w:t xml:space="preserve">lena.jpg, </w:t>
      </w:r>
      <w:r w:rsidR="001D2EE6" w:rsidRPr="001B0198">
        <w:t>повернуте на 10</w:t>
      </w:r>
      <m:oMath>
        <m:r>
          <w:rPr>
            <w:rFonts w:ascii="Cambria Math" w:hAnsi="Cambria Math"/>
          </w:rPr>
          <m:t>°</m:t>
        </m:r>
      </m:oMath>
      <w:r>
        <w:t>, утворені чорні краї обрізані;</w:t>
      </w:r>
    </w:p>
    <w:p w:rsidR="005B6DE9" w:rsidRPr="001B0198" w:rsidRDefault="005B6DE9" w:rsidP="00D1743F">
      <w:pPr>
        <w:pStyle w:val="ListParagraph"/>
        <w:numPr>
          <w:ilvl w:val="0"/>
          <w:numId w:val="23"/>
        </w:numPr>
      </w:pPr>
      <w:r w:rsidRPr="001B0198">
        <w:t xml:space="preserve">Зображення </w:t>
      </w:r>
      <w:r w:rsidRPr="001B0198">
        <w:rPr>
          <w:lang w:val="en-US"/>
        </w:rPr>
        <w:t>lena_</w:t>
      </w:r>
      <w:r w:rsidR="005C1C76" w:rsidRPr="001B0198">
        <w:rPr>
          <w:lang w:val="en-US"/>
        </w:rPr>
        <w:t>rotate2</w:t>
      </w:r>
      <w:r w:rsidRPr="001B0198">
        <w:rPr>
          <w:lang w:val="en-US"/>
        </w:rPr>
        <w:t>.jpg.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ф</w:t>
      </w:r>
      <w:r w:rsidR="005B6DE9" w:rsidRPr="001B0198">
        <w:t xml:space="preserve">ормат зображення: </w:t>
      </w:r>
      <w:r w:rsidR="005B6DE9" w:rsidRPr="001B0198">
        <w:rPr>
          <w:lang w:val="en-US"/>
        </w:rPr>
        <w:t>JPEG;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р</w:t>
      </w:r>
      <w:r w:rsidR="005B6DE9" w:rsidRPr="001B0198">
        <w:t>озмір зображення: 512</w:t>
      </w:r>
      <w:r w:rsidR="005B6DE9" w:rsidRPr="001B0198">
        <w:rPr>
          <w:lang w:val="en-US"/>
        </w:rPr>
        <w:t>×</w:t>
      </w:r>
      <w:r>
        <w:t>512 пікселів;</w:t>
      </w:r>
    </w:p>
    <w:p w:rsidR="005B6DE9" w:rsidRPr="001B0198" w:rsidRDefault="00354AD5" w:rsidP="00D1743F">
      <w:pPr>
        <w:pStyle w:val="ListParagraph"/>
        <w:numPr>
          <w:ilvl w:val="0"/>
          <w:numId w:val="19"/>
        </w:numPr>
      </w:pPr>
      <w:r>
        <w:t>з</w:t>
      </w:r>
      <w:r w:rsidR="005B6DE9" w:rsidRPr="001B0198">
        <w:t xml:space="preserve">ображення </w:t>
      </w:r>
      <w:r w:rsidR="005B6DE9" w:rsidRPr="001B0198">
        <w:rPr>
          <w:lang w:val="en-US"/>
        </w:rPr>
        <w:t xml:space="preserve">lena.jpg </w:t>
      </w:r>
      <w:r w:rsidR="005C1C76" w:rsidRPr="001B0198">
        <w:t>повернуте на 2</w:t>
      </w:r>
      <m:oMath>
        <m:r>
          <w:rPr>
            <w:rFonts w:ascii="Cambria Math" w:hAnsi="Cambria Math"/>
          </w:rPr>
          <m:t>°</m:t>
        </m:r>
      </m:oMath>
      <w:r w:rsidR="005C1C76" w:rsidRPr="001B0198">
        <w:t xml:space="preserve">, накладене на нормальне зображення </w:t>
      </w:r>
      <w:r>
        <w:rPr>
          <w:lang w:val="en-US"/>
        </w:rPr>
        <w:t>lena.jpg;</w:t>
      </w:r>
    </w:p>
    <w:p w:rsidR="005B6DE9" w:rsidRPr="001B0198" w:rsidRDefault="00923403" w:rsidP="00923403">
      <w:pPr>
        <w:rPr>
          <w:lang w:val="en-US"/>
        </w:rPr>
      </w:pPr>
      <w:r w:rsidRPr="001B0198">
        <w:t>Розглядається нормальне зображення і повернуті. Метод виявляє мінімальне співпадіння для випадку повороту на 2</w:t>
      </w:r>
      <m:oMath>
        <m:r>
          <w:rPr>
            <w:rFonts w:ascii="Cambria Math" w:hAnsi="Cambria Math"/>
          </w:rPr>
          <m:t>°</m:t>
        </m:r>
      </m:oMath>
      <w:r w:rsidRPr="001B0198">
        <w:rPr>
          <w:lang w:val="en-US"/>
        </w:rPr>
        <w:t xml:space="preserve">, </w:t>
      </w:r>
      <w:r w:rsidRPr="001B0198">
        <w:t>але скоріше через те що поворот на 2 градуси майже не змінює зображення, для інших випадків співпадінь не виявлено.</w:t>
      </w:r>
    </w:p>
    <w:p w:rsidR="005B6DE9" w:rsidRPr="001B0198" w:rsidRDefault="005B6DE9" w:rsidP="00274BB5">
      <w:pPr>
        <w:ind w:firstLine="0"/>
        <w:jc w:val="center"/>
      </w:pPr>
      <w:r w:rsidRPr="001B0198">
        <w:rPr>
          <w:noProof/>
          <w:lang w:eastAsia="uk-UA"/>
        </w:rPr>
        <w:drawing>
          <wp:inline distT="0" distB="0" distL="0" distR="0" wp14:anchorId="22DD119F" wp14:editId="15F9CA58">
            <wp:extent cx="6076950" cy="437087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7644" cy="43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9" w:rsidRPr="001B0198" w:rsidRDefault="005B6DE9" w:rsidP="005B6DE9">
      <w:pPr>
        <w:ind w:firstLine="0"/>
        <w:jc w:val="center"/>
      </w:pPr>
      <w:r w:rsidRPr="001B0198">
        <w:t>Рис. 4.4.4.1 – Контрольний приклад 4.</w:t>
      </w:r>
    </w:p>
    <w:p w:rsidR="006B1466" w:rsidRPr="001B0198" w:rsidRDefault="006B1466" w:rsidP="00D1743F">
      <w:pPr>
        <w:pStyle w:val="Heading2"/>
        <w:numPr>
          <w:ilvl w:val="1"/>
          <w:numId w:val="17"/>
        </w:numPr>
      </w:pPr>
      <w:bookmarkStart w:id="37" w:name="_Toc515792237"/>
      <w:bookmarkEnd w:id="35"/>
      <w:r w:rsidRPr="001B0198">
        <w:lastRenderedPageBreak/>
        <w:t>Висновки до розділу</w:t>
      </w:r>
      <w:bookmarkEnd w:id="37"/>
    </w:p>
    <w:p w:rsidR="006B1466" w:rsidRPr="001B0198" w:rsidRDefault="006B1466" w:rsidP="006B1466"/>
    <w:p w:rsidR="006B1466" w:rsidRPr="001B0198" w:rsidRDefault="006B1466" w:rsidP="006B1466"/>
    <w:p w:rsidR="006B1466" w:rsidRDefault="006B1466" w:rsidP="00274BB5">
      <w:r w:rsidRPr="001B0198">
        <w:t xml:space="preserve">У цьому розділі розроблено програмне забезпечення для автоматизованої системи </w:t>
      </w:r>
      <w:r w:rsidR="00274BB5">
        <w:t>пошуку схожих зображень.</w:t>
      </w:r>
    </w:p>
    <w:p w:rsidR="00274BB5" w:rsidRPr="001B0198" w:rsidRDefault="00274BB5" w:rsidP="00274BB5">
      <w:r>
        <w:t>Розроблена система успішно визначає схожими зображення, що відрізняються застосуванням фільтрів розмиття, різкості, кольору, а також розміром, незначними афінними перетвореннями та поворотом на 180</w:t>
      </w:r>
      <m:oMath>
        <m:r>
          <w:rPr>
            <w:rFonts w:ascii="Cambria Math" w:hAnsi="Cambria Math"/>
          </w:rPr>
          <m:t>°</m:t>
        </m:r>
      </m:oMath>
      <w:r>
        <w:t>.</w:t>
      </w:r>
    </w:p>
    <w:p w:rsidR="00430916" w:rsidRPr="001B0198" w:rsidRDefault="00AD01BB" w:rsidP="00FF73EC">
      <w:pPr>
        <w:pStyle w:val="UnnumberedHeading"/>
      </w:pPr>
      <w:r w:rsidRPr="001B0198">
        <w:br w:type="page"/>
      </w:r>
      <w:bookmarkStart w:id="38" w:name="_Toc515792238"/>
      <w:r w:rsidR="00FF73EC" w:rsidRPr="001B0198">
        <w:lastRenderedPageBreak/>
        <w:t>Висновки</w:t>
      </w:r>
      <w:bookmarkEnd w:id="22"/>
      <w:bookmarkEnd w:id="38"/>
    </w:p>
    <w:p w:rsidR="00FF73EC" w:rsidRPr="001B0198" w:rsidRDefault="00FF73EC" w:rsidP="00FF73EC"/>
    <w:p w:rsidR="00FF73EC" w:rsidRPr="001B0198" w:rsidRDefault="00FF73EC" w:rsidP="00FF73EC"/>
    <w:p w:rsidR="00713732" w:rsidRPr="001B0198" w:rsidRDefault="00DB48E7" w:rsidP="00713732">
      <w:r w:rsidRPr="001B0198">
        <w:t xml:space="preserve">Було розглянуто задачу виявлення схожості зображень. Проведено огляд та порівняння існуючих систем для пошуку схожих зображень. </w:t>
      </w:r>
      <w:r w:rsidR="00713732" w:rsidRPr="001B0198">
        <w:t>П</w:t>
      </w:r>
      <w:r w:rsidRPr="001B0198">
        <w:t>роведено огляд і порівняння математичних методів.</w:t>
      </w:r>
      <w:r w:rsidR="00713732" w:rsidRPr="001B0198">
        <w:t xml:space="preserve"> Виявлено, що для задачі пошуку схожих зображень на персональному комп’ютері користувача більш підходять </w:t>
      </w:r>
      <w:r w:rsidR="00713732" w:rsidRPr="001B0198">
        <w:rPr>
          <w:lang w:val="en-US"/>
        </w:rPr>
        <w:t xml:space="preserve">content-based </w:t>
      </w:r>
      <w:r w:rsidR="00713732" w:rsidRPr="001B0198">
        <w:t xml:space="preserve">методи. </w:t>
      </w:r>
    </w:p>
    <w:p w:rsidR="00DB48E7" w:rsidRPr="001B0198" w:rsidRDefault="00713732" w:rsidP="00713732">
      <w:r w:rsidRPr="001B0198">
        <w:t xml:space="preserve">Для реалізації було обрано один з таких методів, описаний в </w:t>
      </w:r>
      <w:hyperlink w:anchor="b1" w:history="1">
        <w:r w:rsidRPr="001B0198">
          <w:rPr>
            <w:rStyle w:val="Hyperlink"/>
            <w:color w:val="auto"/>
          </w:rPr>
          <w:t>[1]</w:t>
        </w:r>
      </w:hyperlink>
      <w:r w:rsidRPr="001B0198">
        <w:rPr>
          <w:lang w:val="en-US"/>
        </w:rPr>
        <w:t>.</w:t>
      </w:r>
      <w:r w:rsidRPr="001B0198">
        <w:t xml:space="preserve"> </w:t>
      </w:r>
      <w:r w:rsidR="00DB48E7" w:rsidRPr="001B0198">
        <w:t>Було</w:t>
      </w:r>
      <w:r w:rsidRPr="001B0198">
        <w:rPr>
          <w:lang w:val="en-US"/>
        </w:rPr>
        <w:t xml:space="preserve"> </w:t>
      </w:r>
      <w:r w:rsidRPr="001B0198">
        <w:t>реалізовано систему, яка використовує обраний метод. Результати досліджень показали, що даний метод вважає схожими зображення з такими відмінностями як застосування фільтрів, зсуви, повороти, зміна розмірів.</w:t>
      </w:r>
    </w:p>
    <w:p w:rsidR="00713732" w:rsidRPr="001B0198" w:rsidRDefault="00713732" w:rsidP="00713732">
      <w:r w:rsidRPr="001B0198">
        <w:t>Систему можна вдосконалювати в таких напрямках:</w:t>
      </w:r>
    </w:p>
    <w:p w:rsidR="00434A29" w:rsidRPr="001B0198" w:rsidRDefault="00354AD5" w:rsidP="00D1743F">
      <w:pPr>
        <w:numPr>
          <w:ilvl w:val="0"/>
          <w:numId w:val="21"/>
        </w:numPr>
      </w:pPr>
      <w:r>
        <w:t>д</w:t>
      </w:r>
      <w:r w:rsidR="00434A29" w:rsidRPr="001B0198">
        <w:t>одавання нових способів введення</w:t>
      </w:r>
      <w:r>
        <w:t>;</w:t>
      </w:r>
    </w:p>
    <w:p w:rsidR="00434A29" w:rsidRPr="001B0198" w:rsidRDefault="00354AD5" w:rsidP="00D1743F">
      <w:pPr>
        <w:numPr>
          <w:ilvl w:val="0"/>
          <w:numId w:val="21"/>
        </w:numPr>
      </w:pPr>
      <w:r>
        <w:t>п</w:t>
      </w:r>
      <w:r w:rsidR="00434A29" w:rsidRPr="001B0198">
        <w:t>окращен</w:t>
      </w:r>
      <w:r>
        <w:t>ня алгоритму отримання відбитка;</w:t>
      </w:r>
    </w:p>
    <w:p w:rsidR="00434A29" w:rsidRPr="001B0198" w:rsidRDefault="00354AD5" w:rsidP="00D1743F">
      <w:pPr>
        <w:numPr>
          <w:ilvl w:val="0"/>
          <w:numId w:val="21"/>
        </w:numPr>
      </w:pPr>
      <w:r>
        <w:t>ц</w:t>
      </w:r>
      <w:r w:rsidR="00434A29" w:rsidRPr="001B0198">
        <w:t>ентралізова</w:t>
      </w:r>
      <w:r>
        <w:t>не збереження звітів сканування;</w:t>
      </w:r>
    </w:p>
    <w:p w:rsidR="00434A29" w:rsidRPr="001B0198" w:rsidRDefault="00354AD5" w:rsidP="00D1743F">
      <w:pPr>
        <w:numPr>
          <w:ilvl w:val="0"/>
          <w:numId w:val="21"/>
        </w:numPr>
      </w:pPr>
      <w:r>
        <w:t>с</w:t>
      </w:r>
      <w:r w:rsidR="00434A29" w:rsidRPr="001B0198">
        <w:t>инх</w:t>
      </w:r>
      <w:r>
        <w:t>ронізація між різними приладами;</w:t>
      </w:r>
    </w:p>
    <w:p w:rsidR="00713732" w:rsidRPr="001B0198" w:rsidRDefault="00713732" w:rsidP="00713732"/>
    <w:p w:rsidR="00713732" w:rsidRPr="001B0198" w:rsidRDefault="00713732" w:rsidP="00713732"/>
    <w:p w:rsidR="00FF73EC" w:rsidRPr="001B0198" w:rsidRDefault="000B7B42" w:rsidP="000B7B42">
      <w:pPr>
        <w:pStyle w:val="UnnumberedHeading"/>
      </w:pPr>
      <w:r w:rsidRPr="001B0198">
        <w:br w:type="page"/>
      </w:r>
      <w:bookmarkStart w:id="39" w:name="_Toc436262501"/>
      <w:bookmarkStart w:id="40" w:name="_Toc515792239"/>
      <w:r w:rsidRPr="001B0198">
        <w:lastRenderedPageBreak/>
        <w:t>Перелік посилань</w:t>
      </w:r>
      <w:bookmarkEnd w:id="39"/>
      <w:bookmarkEnd w:id="40"/>
    </w:p>
    <w:p w:rsidR="000B7B42" w:rsidRPr="001B0198" w:rsidRDefault="000B7B42" w:rsidP="000B7B42"/>
    <w:p w:rsidR="000B7B42" w:rsidRPr="001B0198" w:rsidRDefault="000B7B42" w:rsidP="000B7B42"/>
    <w:p w:rsidR="00096FE8" w:rsidRPr="001B0198" w:rsidRDefault="00096FE8" w:rsidP="00096FE8">
      <w:pPr>
        <w:pStyle w:val="ReferenceList"/>
        <w:rPr>
          <w:szCs w:val="22"/>
        </w:rPr>
      </w:pPr>
      <w:bookmarkStart w:id="41" w:name="b1"/>
      <w:r w:rsidRPr="001B0198">
        <w:t>J.S. Seo et al. I Signal Proc</w:t>
      </w:r>
      <w:r w:rsidR="00F61A7E" w:rsidRPr="001B0198">
        <w:t xml:space="preserve">essing: Image Communication </w:t>
      </w:r>
      <w:proofErr w:type="gramStart"/>
      <w:r w:rsidR="00F61A7E" w:rsidRPr="001B0198">
        <w:t>19  -</w:t>
      </w:r>
      <w:proofErr w:type="gramEnd"/>
      <w:r w:rsidR="00F61A7E" w:rsidRPr="001B0198">
        <w:rPr>
          <w:lang w:val="en-US"/>
        </w:rPr>
        <w:t xml:space="preserve"> </w:t>
      </w:r>
      <w:r w:rsidR="00F61A7E" w:rsidRPr="001B0198">
        <w:t xml:space="preserve">2004. - </w:t>
      </w:r>
      <w:r w:rsidRPr="001B0198">
        <w:t xml:space="preserve"> 325-339.</w:t>
      </w:r>
    </w:p>
    <w:p w:rsidR="00096FE8" w:rsidRPr="001B0198" w:rsidRDefault="00096FE8" w:rsidP="00096FE8">
      <w:pPr>
        <w:pStyle w:val="ReferenceList"/>
      </w:pPr>
      <w:bookmarkStart w:id="42" w:name="b2"/>
      <w:bookmarkEnd w:id="41"/>
      <w:r w:rsidRPr="001B0198">
        <w:t>A. Menezes, P. Oorshot, S.Vanstone, Handbook of Applied Cryptography, CRC Press, Boca Raton, FL, 1997.</w:t>
      </w:r>
    </w:p>
    <w:p w:rsidR="00096FE8" w:rsidRPr="001B0198" w:rsidRDefault="00096FE8" w:rsidP="00096FE8">
      <w:pPr>
        <w:pStyle w:val="ReferenceList"/>
        <w:rPr>
          <w:lang w:val="en-US"/>
        </w:rPr>
      </w:pPr>
      <w:bookmarkStart w:id="43" w:name="b3"/>
      <w:bookmarkEnd w:id="42"/>
      <w:r w:rsidRPr="001B0198">
        <w:t>J.A. Haitsma, T. Kalker, A highly robust audio ﬁnger- printing system, in: Proceedings of the International Conference on Music Information Retrieval (ISMIR) 2002, Paris, October 2002.</w:t>
      </w:r>
    </w:p>
    <w:p w:rsidR="00096FE8" w:rsidRPr="001B0198" w:rsidRDefault="00096FE8" w:rsidP="00096FE8">
      <w:pPr>
        <w:pStyle w:val="ReferenceList"/>
        <w:rPr>
          <w:lang w:val="uk-UA"/>
        </w:rPr>
      </w:pPr>
      <w:bookmarkStart w:id="44" w:name="b4"/>
      <w:bookmarkEnd w:id="43"/>
      <w:r w:rsidRPr="001B0198">
        <w:t>H.J. Seo, M. Sato, M. Takada, Dark energy from the Log-transformed Convergence Field: The Astrophysical Journal, September 2011.</w:t>
      </w:r>
    </w:p>
    <w:p w:rsidR="00096FE8" w:rsidRPr="001B0198" w:rsidRDefault="006A7E51" w:rsidP="0047471F">
      <w:pPr>
        <w:pStyle w:val="ReferenceList"/>
        <w:rPr>
          <w:lang w:val="uk-UA"/>
        </w:rPr>
      </w:pPr>
      <w:bookmarkStart w:id="45" w:name="b5"/>
      <w:bookmarkEnd w:id="44"/>
      <w:r w:rsidRPr="001B0198">
        <w:rPr>
          <w:lang w:val="en-US"/>
        </w:rPr>
        <w:t>Maret Yannick, Efficient image duplicate detection based on image analysis: Lausanne, 2007.</w:t>
      </w:r>
    </w:p>
    <w:p w:rsidR="00EB4B36" w:rsidRPr="001B0198" w:rsidRDefault="00F61A7E" w:rsidP="0047471F">
      <w:pPr>
        <w:pStyle w:val="ReferenceList"/>
        <w:rPr>
          <w:lang w:val="uk-UA"/>
        </w:rPr>
      </w:pPr>
      <w:bookmarkStart w:id="46" w:name="b6"/>
      <w:bookmarkEnd w:id="45"/>
      <w:r w:rsidRPr="001B0198">
        <w:rPr>
          <w:lang w:val="en-US"/>
        </w:rPr>
        <w:t>William L.Briggs, Van Emden Henson, The DFT: An Owner’s Manual for the Discrete Fourier Transform / William L.Briggs, Van Emden Henson – 1995.</w:t>
      </w:r>
    </w:p>
    <w:p w:rsidR="00F61A7E" w:rsidRPr="001B0198" w:rsidRDefault="00F61A7E" w:rsidP="0047471F">
      <w:pPr>
        <w:pStyle w:val="ReferenceList"/>
        <w:rPr>
          <w:lang w:val="uk-UA"/>
        </w:rPr>
      </w:pPr>
      <w:bookmarkStart w:id="47" w:name="b7"/>
      <w:bookmarkEnd w:id="46"/>
      <w:r w:rsidRPr="001B0198">
        <w:rPr>
          <w:lang w:val="en-US"/>
        </w:rPr>
        <w:t>S. Helgason: The Radon Transform / S. Helgason, 1999.</w:t>
      </w:r>
    </w:p>
    <w:p w:rsidR="006065BC" w:rsidRPr="001B0198" w:rsidRDefault="006065BC" w:rsidP="006065BC">
      <w:pPr>
        <w:pStyle w:val="ReferenceList"/>
        <w:rPr>
          <w:lang w:val="uk-UA"/>
        </w:rPr>
      </w:pPr>
      <w:bookmarkStart w:id="48" w:name="b8"/>
      <w:r w:rsidRPr="001B0198">
        <w:rPr>
          <w:lang w:val="uk-UA"/>
        </w:rPr>
        <w:t>F. Lef`ebvre, B. Macq, J.-D. Legat (2002). RASH: R</w:t>
      </w:r>
      <w:r w:rsidRPr="001B0198">
        <w:rPr>
          <w:lang w:val="en-US"/>
        </w:rPr>
        <w:t>a</w:t>
      </w:r>
      <w:r w:rsidRPr="001B0198">
        <w:rPr>
          <w:lang w:val="uk-UA"/>
        </w:rPr>
        <w:t>don Soft Hash algorithm. In EURASIP European Signal Processing Conference, France.</w:t>
      </w:r>
    </w:p>
    <w:p w:rsidR="006065BC" w:rsidRPr="001B0198" w:rsidRDefault="006065BC" w:rsidP="006065BC">
      <w:pPr>
        <w:pStyle w:val="ReferenceList"/>
        <w:rPr>
          <w:lang w:val="uk-UA"/>
        </w:rPr>
      </w:pPr>
      <w:bookmarkStart w:id="49" w:name="b9"/>
      <w:bookmarkEnd w:id="48"/>
      <w:r w:rsidRPr="001B0198">
        <w:rPr>
          <w:lang w:val="uk-UA"/>
        </w:rPr>
        <w:t>F. Lefebvre, J. Czyz, B. Macq (2003). A robust soft hash algorithm for digital image signature. In Image Processing, 2003. ICIP 2003. Proceedings. 2003 International Conference on, vol. 2, pp. II–495–8 vol.3.</w:t>
      </w:r>
      <w:r w:rsidR="00E22538" w:rsidRPr="001B0198">
        <w:rPr>
          <w:lang w:val="uk-UA"/>
        </w:rPr>
        <w:t>4</w:t>
      </w:r>
    </w:p>
    <w:p w:rsidR="00E22538" w:rsidRPr="001B0198" w:rsidRDefault="00E22538" w:rsidP="00E22538">
      <w:pPr>
        <w:pStyle w:val="ReferenceList"/>
        <w:rPr>
          <w:lang w:val="uk-UA"/>
        </w:rPr>
      </w:pPr>
      <w:bookmarkStart w:id="50" w:name="b10"/>
      <w:r w:rsidRPr="001B0198">
        <w:rPr>
          <w:lang w:val="uk-UA"/>
        </w:rPr>
        <w:t>Y. Ke, R. Sukthankar (2004). PCA-SIFT: a more distinctive representation for local image descriptors. In Computer Vision and Pattern Recognition, 2004. CVPR 2004. Proceedings of the 2004 IEEE Computer Society Conference on, vol. 2, pp. II–506–II–513Vol.2.</w:t>
      </w:r>
    </w:p>
    <w:p w:rsidR="00713D39" w:rsidRDefault="00713D39" w:rsidP="00713D39">
      <w:pPr>
        <w:pStyle w:val="ReferenceList"/>
        <w:rPr>
          <w:lang w:val="uk-UA"/>
        </w:rPr>
      </w:pPr>
      <w:bookmarkStart w:id="51" w:name="b11"/>
      <w:r w:rsidRPr="001B0198">
        <w:rPr>
          <w:lang w:val="uk-UA"/>
        </w:rPr>
        <w:t>D. Lowe (2004). Distinctive Image Features from Scale-Invariant Keypoints. International Journal of Computer Vision 60(2):91–110.</w:t>
      </w:r>
    </w:p>
    <w:p w:rsidR="0052172E" w:rsidRDefault="0052172E" w:rsidP="00713D39">
      <w:pPr>
        <w:pStyle w:val="ReferenceList"/>
        <w:rPr>
          <w:rStyle w:val="NormalNoIndentChar"/>
        </w:rPr>
      </w:pPr>
      <w:r w:rsidRPr="0052172E">
        <w:rPr>
          <w:rStyle w:val="NormalNoIndentChar"/>
        </w:rPr>
        <w:lastRenderedPageBreak/>
        <w:t>C.-S. Lu, C.-Y. Hsu (2005). Geometric distortion-resilient image hashing scheme and its applications on copy detection and authentication. Multimedia Systems V11(2):159–173.</w:t>
      </w:r>
    </w:p>
    <w:p w:rsidR="00401EBD" w:rsidRDefault="00401EBD" w:rsidP="00401EBD">
      <w:pPr>
        <w:pStyle w:val="ReferenceList"/>
        <w:rPr>
          <w:rStyle w:val="NormalNoIndentChar"/>
        </w:rPr>
      </w:pPr>
      <w:bookmarkStart w:id="52" w:name="b13"/>
      <w:r w:rsidRPr="00401EBD">
        <w:rPr>
          <w:rStyle w:val="NormalNoIndentChar"/>
        </w:rPr>
        <w:t>C. Herley (2002). Why watermarking is nonsense. Signal Processing Magazine, IEEE 19(5):10–11.</w:t>
      </w:r>
    </w:p>
    <w:p w:rsidR="00EF3823" w:rsidRDefault="00EF3823" w:rsidP="00EF3823">
      <w:pPr>
        <w:pStyle w:val="ReferenceList"/>
        <w:rPr>
          <w:rStyle w:val="NormalNoIndentChar"/>
        </w:rPr>
      </w:pPr>
      <w:bookmarkStart w:id="53" w:name="b14"/>
      <w:r w:rsidRPr="00EF3823">
        <w:rPr>
          <w:rStyle w:val="NormalNoIndentChar"/>
        </w:rPr>
        <w:t>M. Barni (2003a). What is the future for watermarking? (part I). Signal Processing Magazine, IEEE 20(5):55–60.</w:t>
      </w:r>
    </w:p>
    <w:p w:rsidR="00EF3823" w:rsidRDefault="00EF3823" w:rsidP="00EF3823">
      <w:pPr>
        <w:pStyle w:val="ReferenceList"/>
        <w:rPr>
          <w:rStyle w:val="NormalNoIndentChar"/>
        </w:rPr>
      </w:pPr>
      <w:bookmarkStart w:id="54" w:name="b15"/>
      <w:r w:rsidRPr="00EF3823">
        <w:rPr>
          <w:rStyle w:val="NormalNoIndentChar"/>
        </w:rPr>
        <w:t>P. Moulin (2003). Comments on “Why watermarking is nonsense”. Signal Processing Magazine, IEEE 20(6):57–59.</w:t>
      </w:r>
    </w:p>
    <w:bookmarkEnd w:id="52"/>
    <w:bookmarkEnd w:id="53"/>
    <w:bookmarkEnd w:id="54"/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Default="0052172E" w:rsidP="0052172E">
      <w:pPr>
        <w:pStyle w:val="ReferenceList"/>
        <w:numPr>
          <w:ilvl w:val="0"/>
          <w:numId w:val="0"/>
        </w:numPr>
        <w:ind w:firstLine="709"/>
        <w:rPr>
          <w:rStyle w:val="NormalNoIndentChar"/>
        </w:rPr>
      </w:pPr>
    </w:p>
    <w:p w:rsidR="0052172E" w:rsidRPr="001B0198" w:rsidRDefault="00B504C8" w:rsidP="00B504C8">
      <w:pPr>
        <w:spacing w:line="240" w:lineRule="auto"/>
        <w:ind w:firstLine="0"/>
        <w:jc w:val="left"/>
      </w:pPr>
      <w:r>
        <w:br w:type="page"/>
      </w:r>
    </w:p>
    <w:bookmarkEnd w:id="47"/>
    <w:bookmarkEnd w:id="49"/>
    <w:bookmarkEnd w:id="50"/>
    <w:bookmarkEnd w:id="51"/>
    <w:p w:rsidR="00EF3718" w:rsidRPr="001B0198" w:rsidRDefault="00EF3718" w:rsidP="00EF3718">
      <w:pPr>
        <w:pStyle w:val="Appendix"/>
      </w:pPr>
      <w:r w:rsidRPr="001B0198">
        <w:lastRenderedPageBreak/>
        <w:br/>
      </w:r>
      <w:bookmarkStart w:id="55" w:name="_Toc515792240"/>
      <w:r>
        <w:t>Лістинг програми</w:t>
      </w:r>
      <w:bookmarkEnd w:id="55"/>
    </w:p>
    <w:p w:rsidR="00EF3718" w:rsidRPr="001B0198" w:rsidRDefault="00EF3718" w:rsidP="00EF3718"/>
    <w:p w:rsidR="00286A0F" w:rsidRPr="0056594C" w:rsidRDefault="00286A0F" w:rsidP="00286A0F">
      <w:pPr>
        <w:pStyle w:val="NormalNoIndent"/>
      </w:pPr>
      <w:r w:rsidRPr="001B0198">
        <w:t xml:space="preserve">Лістинг файлу </w:t>
      </w:r>
      <w:r w:rsidR="00191AD1">
        <w:rPr>
          <w:lang w:val="en-US"/>
        </w:rPr>
        <w:t>autocorrelation.py –</w:t>
      </w:r>
      <w:r w:rsidR="0056594C">
        <w:t xml:space="preserve"> алгоритм автокореляції</w:t>
      </w:r>
    </w:p>
    <w:p w:rsidR="0056594C" w:rsidRDefault="0056594C" w:rsidP="0056594C">
      <w:pPr>
        <w:pStyle w:val="Listing"/>
      </w:pPr>
      <w:r>
        <w:t>import numpy</w:t>
      </w:r>
    </w:p>
    <w:p w:rsidR="0056594C" w:rsidRDefault="0056594C" w:rsidP="0056594C">
      <w:pPr>
        <w:pStyle w:val="Listing"/>
      </w:pPr>
      <w:r>
        <w:t>from numba import jit</w:t>
      </w:r>
    </w:p>
    <w:p w:rsidR="0056594C" w:rsidRDefault="0056594C" w:rsidP="0056594C">
      <w:pPr>
        <w:pStyle w:val="Listing"/>
      </w:pPr>
    </w:p>
    <w:p w:rsidR="0056594C" w:rsidRDefault="0056594C" w:rsidP="0056594C">
      <w:pPr>
        <w:pStyle w:val="Listing"/>
      </w:pPr>
    </w:p>
    <w:p w:rsidR="0056594C" w:rsidRDefault="0056594C" w:rsidP="0056594C">
      <w:pPr>
        <w:pStyle w:val="Listing"/>
      </w:pPr>
      <w:r>
        <w:t>@jit</w:t>
      </w:r>
    </w:p>
    <w:p w:rsidR="0056594C" w:rsidRDefault="0056594C" w:rsidP="0056594C">
      <w:pPr>
        <w:pStyle w:val="Listing"/>
      </w:pPr>
      <w:r>
        <w:t>def autocorrelation(image):</w:t>
      </w:r>
    </w:p>
    <w:p w:rsidR="0056594C" w:rsidRDefault="0056594C" w:rsidP="0056594C">
      <w:pPr>
        <w:pStyle w:val="Listing"/>
      </w:pPr>
      <w:r>
        <w:t xml:space="preserve">    '''</w:t>
      </w:r>
    </w:p>
    <w:p w:rsidR="0056594C" w:rsidRDefault="0056594C" w:rsidP="0056594C">
      <w:pPr>
        <w:pStyle w:val="Listing"/>
      </w:pPr>
      <w:r>
        <w:t xml:space="preserve">    :param image: numpy.ndarray</w:t>
      </w:r>
    </w:p>
    <w:p w:rsidR="0056594C" w:rsidRDefault="0056594C" w:rsidP="0056594C">
      <w:pPr>
        <w:pStyle w:val="Listing"/>
      </w:pPr>
      <w:r>
        <w:t xml:space="preserve">    :return: npumpy.ndarray</w:t>
      </w:r>
    </w:p>
    <w:p w:rsidR="0056594C" w:rsidRDefault="0056594C" w:rsidP="0056594C">
      <w:pPr>
        <w:pStyle w:val="Listing"/>
      </w:pPr>
      <w:r>
        <w:t xml:space="preserve">    computes autocorrelation by y axis for given image</w:t>
      </w:r>
    </w:p>
    <w:p w:rsidR="0056594C" w:rsidRDefault="0056594C" w:rsidP="0056594C">
      <w:pPr>
        <w:pStyle w:val="Listing"/>
      </w:pPr>
      <w:r>
        <w:t xml:space="preserve">    '''</w:t>
      </w:r>
    </w:p>
    <w:p w:rsidR="0056594C" w:rsidRDefault="0056594C" w:rsidP="0056594C">
      <w:pPr>
        <w:pStyle w:val="Listing"/>
      </w:pPr>
      <w:r>
        <w:t xml:space="preserve">    result = numpy.empty(image.shape)</w:t>
      </w:r>
    </w:p>
    <w:p w:rsidR="0056594C" w:rsidRDefault="0056594C" w:rsidP="0056594C">
      <w:pPr>
        <w:pStyle w:val="Listing"/>
      </w:pPr>
      <w:r>
        <w:t xml:space="preserve">    m, n = image.shape</w:t>
      </w:r>
    </w:p>
    <w:p w:rsidR="0056594C" w:rsidRDefault="0056594C" w:rsidP="0056594C">
      <w:pPr>
        <w:pStyle w:val="Listing"/>
      </w:pPr>
      <w:r>
        <w:t xml:space="preserve">    for tetha in range(n):</w:t>
      </w:r>
    </w:p>
    <w:p w:rsidR="0056594C" w:rsidRDefault="0056594C" w:rsidP="0056594C">
      <w:pPr>
        <w:pStyle w:val="Listing"/>
      </w:pPr>
      <w:r>
        <w:t xml:space="preserve">        s2 = 0.0</w:t>
      </w:r>
    </w:p>
    <w:p w:rsidR="0056594C" w:rsidRDefault="0056594C" w:rsidP="0056594C">
      <w:pPr>
        <w:pStyle w:val="Listing"/>
      </w:pPr>
      <w:r>
        <w:t xml:space="preserve">        for s in range(m):</w:t>
      </w:r>
    </w:p>
    <w:p w:rsidR="0056594C" w:rsidRDefault="0056594C" w:rsidP="0056594C">
      <w:pPr>
        <w:pStyle w:val="Listing"/>
      </w:pPr>
      <w:r>
        <w:t xml:space="preserve">            s2 += image[s, tetha] ** 2</w:t>
      </w:r>
    </w:p>
    <w:p w:rsidR="0056594C" w:rsidRDefault="0056594C" w:rsidP="0056594C">
      <w:pPr>
        <w:pStyle w:val="Listing"/>
      </w:pPr>
      <w:r>
        <w:t xml:space="preserve">        for l in range(m):</w:t>
      </w:r>
    </w:p>
    <w:p w:rsidR="0056594C" w:rsidRDefault="0056594C" w:rsidP="0056594C">
      <w:pPr>
        <w:pStyle w:val="Listing"/>
      </w:pPr>
      <w:r>
        <w:t xml:space="preserve">            s1 = 0.0</w:t>
      </w:r>
    </w:p>
    <w:p w:rsidR="0056594C" w:rsidRDefault="0056594C" w:rsidP="0056594C">
      <w:pPr>
        <w:pStyle w:val="Listing"/>
      </w:pPr>
      <w:r>
        <w:t xml:space="preserve">            for s in range(l, m):</w:t>
      </w:r>
    </w:p>
    <w:p w:rsidR="0056594C" w:rsidRDefault="0056594C" w:rsidP="0056594C">
      <w:pPr>
        <w:pStyle w:val="Listing"/>
      </w:pPr>
      <w:r>
        <w:t xml:space="preserve">                s1 += image[s, tetha]*image[s-l, tetha]</w:t>
      </w:r>
    </w:p>
    <w:p w:rsidR="0056594C" w:rsidRDefault="0056594C" w:rsidP="0056594C">
      <w:pPr>
        <w:pStyle w:val="Listing"/>
      </w:pPr>
      <w:r>
        <w:t xml:space="preserve">            result[l, tetha] = s1 / s2 if s2 != 0 else 0</w:t>
      </w:r>
    </w:p>
    <w:p w:rsidR="0056594C" w:rsidRDefault="0056594C" w:rsidP="0056594C">
      <w:pPr>
        <w:pStyle w:val="Listing"/>
      </w:pPr>
      <w:r>
        <w:t xml:space="preserve">    return result</w:t>
      </w:r>
    </w:p>
    <w:p w:rsidR="0056594C" w:rsidRDefault="0056594C" w:rsidP="0056594C">
      <w:pPr>
        <w:pStyle w:val="Listing"/>
      </w:pPr>
    </w:p>
    <w:p w:rsidR="0056594C" w:rsidRDefault="0056594C" w:rsidP="0056594C">
      <w:pPr>
        <w:pStyle w:val="Listing"/>
      </w:pPr>
    </w:p>
    <w:p w:rsidR="0056594C" w:rsidRDefault="0056594C" w:rsidP="0056594C">
      <w:pPr>
        <w:pStyle w:val="NormalNoIndent"/>
      </w:pPr>
      <w:r w:rsidRPr="001B0198">
        <w:t xml:space="preserve">Лістинг файлу </w:t>
      </w:r>
      <w:r>
        <w:rPr>
          <w:lang w:val="en-US"/>
        </w:rPr>
        <w:t>diff.py –</w:t>
      </w:r>
      <w:r>
        <w:t xml:space="preserve"> визначення різниці між відбитками.</w:t>
      </w:r>
    </w:p>
    <w:p w:rsidR="0056594C" w:rsidRDefault="0056594C" w:rsidP="0056594C">
      <w:pPr>
        <w:pStyle w:val="Listing"/>
      </w:pPr>
      <w:r>
        <w:t>from numba import jit</w:t>
      </w:r>
    </w:p>
    <w:p w:rsidR="0056594C" w:rsidRDefault="0056594C" w:rsidP="0056594C">
      <w:pPr>
        <w:pStyle w:val="Listing"/>
      </w:pPr>
    </w:p>
    <w:p w:rsidR="0056594C" w:rsidRDefault="0056594C" w:rsidP="0056594C">
      <w:pPr>
        <w:pStyle w:val="Listing"/>
      </w:pPr>
      <w:r>
        <w:t>@jit</w:t>
      </w:r>
    </w:p>
    <w:p w:rsidR="0056594C" w:rsidRDefault="0056594C" w:rsidP="0056594C">
      <w:pPr>
        <w:pStyle w:val="Listing"/>
      </w:pPr>
      <w:r>
        <w:t>def diff(im1, im2):</w:t>
      </w:r>
    </w:p>
    <w:p w:rsidR="0056594C" w:rsidRDefault="0056594C" w:rsidP="0056594C">
      <w:pPr>
        <w:pStyle w:val="Listing"/>
      </w:pPr>
      <w:r>
        <w:t xml:space="preserve">    '''</w:t>
      </w:r>
    </w:p>
    <w:p w:rsidR="0056594C" w:rsidRDefault="0056594C" w:rsidP="0056594C">
      <w:pPr>
        <w:pStyle w:val="Listing"/>
      </w:pPr>
      <w:r>
        <w:t xml:space="preserve">    computes Hemming distance between 2 fingerprints</w:t>
      </w:r>
    </w:p>
    <w:p w:rsidR="0056594C" w:rsidRDefault="0056594C" w:rsidP="0056594C">
      <w:pPr>
        <w:pStyle w:val="Listing"/>
      </w:pPr>
      <w:r>
        <w:t xml:space="preserve">    :param im1: numpy.ndarray</w:t>
      </w:r>
    </w:p>
    <w:p w:rsidR="0056594C" w:rsidRDefault="0056594C" w:rsidP="0056594C">
      <w:pPr>
        <w:pStyle w:val="Listing"/>
      </w:pPr>
      <w:r>
        <w:t xml:space="preserve">    :param im2: numpy.ndarray</w:t>
      </w:r>
    </w:p>
    <w:p w:rsidR="0056594C" w:rsidRDefault="0056594C" w:rsidP="0056594C">
      <w:pPr>
        <w:pStyle w:val="Listing"/>
      </w:pPr>
      <w:r>
        <w:t xml:space="preserve">    :return: int</w:t>
      </w:r>
    </w:p>
    <w:p w:rsidR="0056594C" w:rsidRDefault="0056594C" w:rsidP="0056594C">
      <w:pPr>
        <w:pStyle w:val="Listing"/>
      </w:pPr>
      <w:r>
        <w:t xml:space="preserve">    '''</w:t>
      </w:r>
    </w:p>
    <w:p w:rsidR="0056594C" w:rsidRDefault="0056594C" w:rsidP="0056594C">
      <w:pPr>
        <w:pStyle w:val="Listing"/>
      </w:pPr>
      <w:r>
        <w:t xml:space="preserve">    res = 0</w:t>
      </w:r>
    </w:p>
    <w:p w:rsidR="0056594C" w:rsidRDefault="0056594C" w:rsidP="0056594C">
      <w:pPr>
        <w:pStyle w:val="Listing"/>
      </w:pPr>
      <w:r>
        <w:t xml:space="preserve">    m, n = im1.shape</w:t>
      </w:r>
    </w:p>
    <w:p w:rsidR="0056594C" w:rsidRDefault="0056594C" w:rsidP="0056594C">
      <w:pPr>
        <w:pStyle w:val="Listing"/>
      </w:pPr>
      <w:r>
        <w:t xml:space="preserve">    for i in range(m):</w:t>
      </w:r>
    </w:p>
    <w:p w:rsidR="0056594C" w:rsidRDefault="0056594C" w:rsidP="0056594C">
      <w:pPr>
        <w:pStyle w:val="Listing"/>
      </w:pPr>
      <w:r>
        <w:t xml:space="preserve">        for j in range(n):</w:t>
      </w:r>
    </w:p>
    <w:p w:rsidR="0056594C" w:rsidRDefault="0056594C" w:rsidP="0056594C">
      <w:pPr>
        <w:pStyle w:val="Listing"/>
      </w:pPr>
      <w:r>
        <w:t xml:space="preserve">            if im1[i][j] != im2[i][j]:</w:t>
      </w:r>
    </w:p>
    <w:p w:rsidR="0056594C" w:rsidRDefault="0056594C" w:rsidP="0056594C">
      <w:pPr>
        <w:pStyle w:val="Listing"/>
      </w:pPr>
      <w:r>
        <w:t xml:space="preserve">                res += 1</w:t>
      </w:r>
    </w:p>
    <w:p w:rsidR="0056594C" w:rsidRPr="0056594C" w:rsidRDefault="0056594C" w:rsidP="0056594C">
      <w:pPr>
        <w:pStyle w:val="Listing"/>
      </w:pPr>
      <w:r>
        <w:t xml:space="preserve">    return res</w:t>
      </w:r>
    </w:p>
    <w:p w:rsidR="0056594C" w:rsidRDefault="0056594C" w:rsidP="0056594C">
      <w:pPr>
        <w:pStyle w:val="NormalNoIndent"/>
        <w:rPr>
          <w:lang w:val="en-US"/>
        </w:rPr>
      </w:pPr>
      <w:r w:rsidRPr="001B0198">
        <w:lastRenderedPageBreak/>
        <w:t xml:space="preserve">Лістинг файлу </w:t>
      </w:r>
      <w:r>
        <w:rPr>
          <w:lang w:val="en-US"/>
        </w:rPr>
        <w:t>interleaving.py –</w:t>
      </w:r>
      <w:r>
        <w:t xml:space="preserve"> алгоритм </w:t>
      </w:r>
      <w:r>
        <w:rPr>
          <w:lang w:val="en-US"/>
        </w:rPr>
        <w:t>interleaving.</w:t>
      </w:r>
    </w:p>
    <w:p w:rsidR="00970F40" w:rsidRPr="00970F40" w:rsidRDefault="00970F40" w:rsidP="00970F40">
      <w:pPr>
        <w:pStyle w:val="Listing"/>
        <w:rPr>
          <w:lang w:val="en-US"/>
        </w:rPr>
      </w:pPr>
      <w:proofErr w:type="gramStart"/>
      <w:r w:rsidRPr="00970F40">
        <w:rPr>
          <w:lang w:val="en-US"/>
        </w:rPr>
        <w:t>from</w:t>
      </w:r>
      <w:proofErr w:type="gramEnd"/>
      <w:r w:rsidRPr="00970F40">
        <w:rPr>
          <w:lang w:val="en-US"/>
        </w:rPr>
        <w:t xml:space="preserve"> numba import jit, types</w:t>
      </w:r>
    </w:p>
    <w:p w:rsidR="00970F40" w:rsidRPr="00970F40" w:rsidRDefault="00970F40" w:rsidP="00970F40">
      <w:pPr>
        <w:pStyle w:val="Listing"/>
        <w:rPr>
          <w:lang w:val="en-US"/>
        </w:rPr>
      </w:pPr>
      <w:proofErr w:type="gramStart"/>
      <w:r w:rsidRPr="00970F40">
        <w:rPr>
          <w:lang w:val="en-US"/>
        </w:rPr>
        <w:t>import</w:t>
      </w:r>
      <w:proofErr w:type="gramEnd"/>
      <w:r w:rsidRPr="00970F40">
        <w:rPr>
          <w:lang w:val="en-US"/>
        </w:rPr>
        <w:t xml:space="preserve"> numpy</w:t>
      </w:r>
    </w:p>
    <w:p w:rsidR="00970F40" w:rsidRPr="00970F40" w:rsidRDefault="00970F40" w:rsidP="00970F40">
      <w:pPr>
        <w:pStyle w:val="Listing"/>
        <w:rPr>
          <w:lang w:val="en-US"/>
        </w:rPr>
      </w:pPr>
      <w:proofErr w:type="gramStart"/>
      <w:r w:rsidRPr="00970F40">
        <w:rPr>
          <w:lang w:val="en-US"/>
        </w:rPr>
        <w:t>from</w:t>
      </w:r>
      <w:proofErr w:type="gramEnd"/>
      <w:r w:rsidRPr="00970F40">
        <w:rPr>
          <w:lang w:val="en-US"/>
        </w:rPr>
        <w:t xml:space="preserve"> cmath import phase</w:t>
      </w:r>
    </w:p>
    <w:p w:rsidR="00970F40" w:rsidRPr="00970F40" w:rsidRDefault="00970F40" w:rsidP="00970F40">
      <w:pPr>
        <w:pStyle w:val="Listing"/>
        <w:rPr>
          <w:lang w:val="en-US"/>
        </w:rPr>
      </w:pPr>
    </w:p>
    <w:p w:rsidR="00970F40" w:rsidRPr="00970F40" w:rsidRDefault="00970F40" w:rsidP="00970F40">
      <w:pPr>
        <w:pStyle w:val="Listing"/>
        <w:rPr>
          <w:lang w:val="en-US"/>
        </w:rPr>
      </w:pPr>
      <w:proofErr w:type="gramStart"/>
      <w:r w:rsidRPr="00970F40">
        <w:rPr>
          <w:lang w:val="en-US"/>
        </w:rPr>
        <w:t>@jit(</w:t>
      </w:r>
      <w:proofErr w:type="gramEnd"/>
      <w:r w:rsidRPr="00970F40">
        <w:rPr>
          <w:lang w:val="en-US"/>
        </w:rPr>
        <w:t>types.UniTuple(types.float64[:,:], 2)(types.complex128[:,:]), nopython=True)</w:t>
      </w:r>
    </w:p>
    <w:p w:rsidR="00970F40" w:rsidRPr="00970F40" w:rsidRDefault="00970F40" w:rsidP="00970F40">
      <w:pPr>
        <w:pStyle w:val="Listing"/>
        <w:rPr>
          <w:lang w:val="en-US"/>
        </w:rPr>
      </w:pPr>
      <w:proofErr w:type="gramStart"/>
      <w:r w:rsidRPr="00970F40">
        <w:rPr>
          <w:lang w:val="en-US"/>
        </w:rPr>
        <w:t>def</w:t>
      </w:r>
      <w:proofErr w:type="gramEnd"/>
      <w:r w:rsidRPr="00970F40">
        <w:rPr>
          <w:lang w:val="en-US"/>
        </w:rPr>
        <w:t xml:space="preserve"> interleaving(image):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'''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computes</w:t>
      </w:r>
      <w:proofErr w:type="gramEnd"/>
      <w:r w:rsidRPr="00970F40">
        <w:rPr>
          <w:lang w:val="en-US"/>
        </w:rPr>
        <w:t xml:space="preserve"> interleaving for given image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:param</w:t>
      </w:r>
      <w:proofErr w:type="gramEnd"/>
      <w:r w:rsidRPr="00970F40">
        <w:rPr>
          <w:lang w:val="en-US"/>
        </w:rPr>
        <w:t xml:space="preserve"> image: numpy.ndarray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:return</w:t>
      </w:r>
      <w:proofErr w:type="gramEnd"/>
      <w:r w:rsidRPr="00970F40">
        <w:rPr>
          <w:lang w:val="en-US"/>
        </w:rPr>
        <w:t>: (numpy.ndarray, numpy.ndarray)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'''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n = 21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image</w:t>
      </w:r>
      <w:proofErr w:type="gramEnd"/>
      <w:r w:rsidRPr="00970F40">
        <w:rPr>
          <w:lang w:val="en-US"/>
        </w:rPr>
        <w:t xml:space="preserve"> = image[:n,:n]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magnitudes</w:t>
      </w:r>
      <w:proofErr w:type="gramEnd"/>
      <w:r w:rsidRPr="00970F40">
        <w:rPr>
          <w:lang w:val="en-US"/>
        </w:rPr>
        <w:t xml:space="preserve"> = numpy.empty((n, n))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angles</w:t>
      </w:r>
      <w:proofErr w:type="gramEnd"/>
      <w:r w:rsidRPr="00970F40">
        <w:rPr>
          <w:lang w:val="en-US"/>
        </w:rPr>
        <w:t xml:space="preserve"> = numpy.empty((n, n))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for</w:t>
      </w:r>
      <w:proofErr w:type="gramEnd"/>
      <w:r w:rsidRPr="00970F40">
        <w:rPr>
          <w:lang w:val="en-US"/>
        </w:rPr>
        <w:t xml:space="preserve"> i in range(n):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</w:t>
      </w:r>
      <w:proofErr w:type="gramStart"/>
      <w:r w:rsidRPr="00970F40">
        <w:rPr>
          <w:lang w:val="en-US"/>
        </w:rPr>
        <w:t>for</w:t>
      </w:r>
      <w:proofErr w:type="gramEnd"/>
      <w:r w:rsidRPr="00970F40">
        <w:rPr>
          <w:lang w:val="en-US"/>
        </w:rPr>
        <w:t xml:space="preserve"> j in range(n):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x = </w:t>
      </w:r>
      <w:proofErr w:type="gramStart"/>
      <w:r w:rsidRPr="00970F40">
        <w:rPr>
          <w:lang w:val="en-US"/>
        </w:rPr>
        <w:t>image[</w:t>
      </w:r>
      <w:proofErr w:type="gramEnd"/>
      <w:r w:rsidRPr="00970F40">
        <w:rPr>
          <w:lang w:val="en-US"/>
        </w:rPr>
        <w:t>i, j].real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y = </w:t>
      </w:r>
      <w:proofErr w:type="gramStart"/>
      <w:r w:rsidRPr="00970F40">
        <w:rPr>
          <w:lang w:val="en-US"/>
        </w:rPr>
        <w:t>image[</w:t>
      </w:r>
      <w:proofErr w:type="gramEnd"/>
      <w:r w:rsidRPr="00970F40">
        <w:rPr>
          <w:lang w:val="en-US"/>
        </w:rPr>
        <w:t>i, j].imag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# </w:t>
      </w:r>
      <w:proofErr w:type="gramStart"/>
      <w:r w:rsidRPr="00970F40">
        <w:rPr>
          <w:lang w:val="en-US"/>
        </w:rPr>
        <w:t>magnitudes[</w:t>
      </w:r>
      <w:proofErr w:type="gramEnd"/>
      <w:r w:rsidRPr="00970F40">
        <w:rPr>
          <w:lang w:val="en-US"/>
        </w:rPr>
        <w:t>i, j] = x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# </w:t>
      </w:r>
      <w:proofErr w:type="gramStart"/>
      <w:r w:rsidRPr="00970F40">
        <w:rPr>
          <w:lang w:val="en-US"/>
        </w:rPr>
        <w:t>angles[</w:t>
      </w:r>
      <w:proofErr w:type="gramEnd"/>
      <w:r w:rsidRPr="00970F40">
        <w:rPr>
          <w:lang w:val="en-US"/>
        </w:rPr>
        <w:t>i, j] = y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</w:t>
      </w:r>
      <w:proofErr w:type="gramStart"/>
      <w:r w:rsidRPr="00970F40">
        <w:rPr>
          <w:lang w:val="en-US"/>
        </w:rPr>
        <w:t>magnitudes[</w:t>
      </w:r>
      <w:proofErr w:type="gramEnd"/>
      <w:r w:rsidRPr="00970F40">
        <w:rPr>
          <w:lang w:val="en-US"/>
        </w:rPr>
        <w:t>i,j] = numpy.sqrt(x**2 + y**2)</w:t>
      </w:r>
    </w:p>
    <w:p w:rsidR="00970F40" w:rsidRPr="00970F40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        </w:t>
      </w:r>
      <w:proofErr w:type="gramStart"/>
      <w:r w:rsidRPr="00970F40">
        <w:rPr>
          <w:lang w:val="en-US"/>
        </w:rPr>
        <w:t>angles[</w:t>
      </w:r>
      <w:proofErr w:type="gramEnd"/>
      <w:r w:rsidRPr="00970F40">
        <w:rPr>
          <w:lang w:val="en-US"/>
        </w:rPr>
        <w:t>i,j] = phase(image[i, j])</w:t>
      </w:r>
    </w:p>
    <w:p w:rsidR="00970F40" w:rsidRPr="0056594C" w:rsidRDefault="00970F40" w:rsidP="00970F40">
      <w:pPr>
        <w:pStyle w:val="Listing"/>
        <w:rPr>
          <w:lang w:val="en-US"/>
        </w:rPr>
      </w:pPr>
      <w:r w:rsidRPr="00970F40">
        <w:rPr>
          <w:lang w:val="en-US"/>
        </w:rPr>
        <w:t xml:space="preserve">    </w:t>
      </w:r>
      <w:proofErr w:type="gramStart"/>
      <w:r w:rsidRPr="00970F40">
        <w:rPr>
          <w:lang w:val="en-US"/>
        </w:rPr>
        <w:t>return</w:t>
      </w:r>
      <w:proofErr w:type="gramEnd"/>
      <w:r w:rsidRPr="00970F40">
        <w:rPr>
          <w:lang w:val="en-US"/>
        </w:rPr>
        <w:t xml:space="preserve"> magnitudes, angles</w:t>
      </w:r>
    </w:p>
    <w:p w:rsidR="0056594C" w:rsidRDefault="0056594C" w:rsidP="0056594C">
      <w:pPr>
        <w:pStyle w:val="NormalNoIndent"/>
      </w:pPr>
      <w:r w:rsidRPr="001B0198">
        <w:t xml:space="preserve">Лістинг файлу </w:t>
      </w:r>
      <w:r>
        <w:rPr>
          <w:lang w:val="en-US"/>
        </w:rPr>
        <w:t>trueshold.py –</w:t>
      </w:r>
      <w:r>
        <w:t xml:space="preserve"> алгоритм </w:t>
      </w:r>
      <w:r>
        <w:rPr>
          <w:lang w:val="en-US"/>
        </w:rPr>
        <w:t>trueshold</w:t>
      </w:r>
      <w:r w:rsidR="00970F40">
        <w:t>.</w:t>
      </w:r>
    </w:p>
    <w:p w:rsidR="00970F40" w:rsidRDefault="00970F40" w:rsidP="00970F40">
      <w:pPr>
        <w:pStyle w:val="Listing"/>
      </w:pPr>
      <w:r>
        <w:t>from numba import jit</w:t>
      </w:r>
    </w:p>
    <w:p w:rsidR="00970F40" w:rsidRDefault="00970F40" w:rsidP="00970F40">
      <w:pPr>
        <w:pStyle w:val="Listing"/>
      </w:pPr>
      <w:r>
        <w:t>import numpy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@jit</w:t>
      </w:r>
    </w:p>
    <w:p w:rsidR="00970F40" w:rsidRDefault="00970F40" w:rsidP="00970F40">
      <w:pPr>
        <w:pStyle w:val="Listing"/>
      </w:pPr>
      <w:r>
        <w:t>def trueshold(image):</w:t>
      </w:r>
    </w:p>
    <w:p w:rsidR="00970F40" w:rsidRDefault="00970F40" w:rsidP="00970F40">
      <w:pPr>
        <w:pStyle w:val="Listing"/>
      </w:pPr>
      <w:r>
        <w:t xml:space="preserve">    '''</w:t>
      </w:r>
    </w:p>
    <w:p w:rsidR="00970F40" w:rsidRDefault="00970F40" w:rsidP="00970F40">
      <w:pPr>
        <w:pStyle w:val="Listing"/>
      </w:pPr>
      <w:r>
        <w:t xml:space="preserve">    applies trueshold algorithm for given image</w:t>
      </w:r>
    </w:p>
    <w:p w:rsidR="00970F40" w:rsidRDefault="00970F40" w:rsidP="00970F40">
      <w:pPr>
        <w:pStyle w:val="Listing"/>
      </w:pPr>
      <w:r>
        <w:t xml:space="preserve">    :param image: numpy.ndarray</w:t>
      </w:r>
    </w:p>
    <w:p w:rsidR="00970F40" w:rsidRDefault="00970F40" w:rsidP="00970F40">
      <w:pPr>
        <w:pStyle w:val="Listing"/>
      </w:pPr>
      <w:r>
        <w:t xml:space="preserve">    :return: numpy.ndarray</w:t>
      </w:r>
    </w:p>
    <w:p w:rsidR="00970F40" w:rsidRDefault="00970F40" w:rsidP="00970F40">
      <w:pPr>
        <w:pStyle w:val="Listing"/>
      </w:pPr>
      <w:r>
        <w:t xml:space="preserve">    '''</w:t>
      </w:r>
    </w:p>
    <w:p w:rsidR="00970F40" w:rsidRDefault="00970F40" w:rsidP="00970F40">
      <w:pPr>
        <w:pStyle w:val="Listing"/>
      </w:pPr>
      <w:r>
        <w:t xml:space="preserve">    result = numpy.empty(image.shape)</w:t>
      </w:r>
    </w:p>
    <w:p w:rsidR="00970F40" w:rsidRDefault="00970F40" w:rsidP="00970F40">
      <w:pPr>
        <w:pStyle w:val="Listing"/>
      </w:pPr>
      <w:r>
        <w:t xml:space="preserve">    n, m = image.shape</w:t>
      </w:r>
    </w:p>
    <w:p w:rsidR="00970F40" w:rsidRDefault="00970F40" w:rsidP="00970F40">
      <w:pPr>
        <w:pStyle w:val="Listing"/>
      </w:pPr>
      <w:r>
        <w:t xml:space="preserve">    for i in range(n):</w:t>
      </w:r>
    </w:p>
    <w:p w:rsidR="00970F40" w:rsidRDefault="00970F40" w:rsidP="00970F40">
      <w:pPr>
        <w:pStyle w:val="Listing"/>
      </w:pPr>
      <w:r>
        <w:t xml:space="preserve">        for j in range(m):</w:t>
      </w:r>
    </w:p>
    <w:p w:rsidR="00970F40" w:rsidRDefault="00970F40" w:rsidP="00970F40">
      <w:pPr>
        <w:pStyle w:val="Listing"/>
      </w:pPr>
      <w:r>
        <w:t xml:space="preserve">            result[i,j] = 1 if image[i,j] &gt; 0 else 0</w:t>
      </w:r>
    </w:p>
    <w:p w:rsidR="00970F40" w:rsidRPr="00970F40" w:rsidRDefault="00970F40" w:rsidP="00970F40">
      <w:pPr>
        <w:pStyle w:val="Listing"/>
      </w:pPr>
      <w:r>
        <w:t xml:space="preserve">    return result</w:t>
      </w:r>
    </w:p>
    <w:p w:rsidR="0056594C" w:rsidRDefault="0056594C" w:rsidP="0056594C">
      <w:pPr>
        <w:pStyle w:val="NormalNoIndent"/>
      </w:pPr>
      <w:r w:rsidRPr="001B0198">
        <w:t xml:space="preserve">Лістинг файлу </w:t>
      </w:r>
      <w:r>
        <w:rPr>
          <w:lang w:val="en-US"/>
        </w:rPr>
        <w:t>twodfilter.py –</w:t>
      </w:r>
      <w:r>
        <w:t xml:space="preserve"> застосування фільтру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>
        <w:t>до зображення.</w:t>
      </w:r>
    </w:p>
    <w:p w:rsidR="00970F40" w:rsidRDefault="00970F40" w:rsidP="00970F40">
      <w:pPr>
        <w:pStyle w:val="Listing"/>
        <w:jc w:val="left"/>
      </w:pPr>
      <w:r>
        <w:t>from numba import jit</w:t>
      </w:r>
    </w:p>
    <w:p w:rsidR="00970F40" w:rsidRDefault="00970F40" w:rsidP="00970F40">
      <w:pPr>
        <w:pStyle w:val="Listing"/>
        <w:jc w:val="left"/>
      </w:pPr>
      <w:r>
        <w:t>import numpy</w:t>
      </w:r>
    </w:p>
    <w:p w:rsidR="00970F40" w:rsidRDefault="00970F40" w:rsidP="00970F40">
      <w:pPr>
        <w:pStyle w:val="Listing"/>
        <w:jc w:val="left"/>
      </w:pPr>
    </w:p>
    <w:p w:rsidR="00970F40" w:rsidRDefault="00970F40" w:rsidP="00970F40">
      <w:pPr>
        <w:pStyle w:val="Listing"/>
        <w:jc w:val="left"/>
      </w:pPr>
    </w:p>
    <w:p w:rsidR="00970F40" w:rsidRDefault="00970F40" w:rsidP="00970F40">
      <w:pPr>
        <w:pStyle w:val="Listing"/>
        <w:jc w:val="left"/>
      </w:pPr>
      <w:r>
        <w:lastRenderedPageBreak/>
        <w:t>@jit</w:t>
      </w:r>
    </w:p>
    <w:p w:rsidR="00970F40" w:rsidRDefault="00970F40" w:rsidP="00970F40">
      <w:pPr>
        <w:pStyle w:val="Listing"/>
        <w:jc w:val="left"/>
      </w:pPr>
      <w:r>
        <w:t>def twodfilter(image):</w:t>
      </w:r>
    </w:p>
    <w:p w:rsidR="00970F40" w:rsidRDefault="00970F40" w:rsidP="00970F40">
      <w:pPr>
        <w:pStyle w:val="Listing"/>
        <w:jc w:val="left"/>
      </w:pPr>
      <w:r>
        <w:t xml:space="preserve">    '''</w:t>
      </w:r>
    </w:p>
    <w:p w:rsidR="00970F40" w:rsidRDefault="00970F40" w:rsidP="00970F40">
      <w:pPr>
        <w:pStyle w:val="Listing"/>
        <w:jc w:val="left"/>
      </w:pPr>
      <w:r>
        <w:t xml:space="preserve">    applies filter [[-1, 1]</w:t>
      </w:r>
    </w:p>
    <w:p w:rsidR="00970F40" w:rsidRDefault="00970F40" w:rsidP="00970F40">
      <w:pPr>
        <w:pStyle w:val="Listing"/>
        <w:jc w:val="left"/>
      </w:pPr>
      <w:r>
        <w:t xml:space="preserve">                    [1, -1]]</w:t>
      </w:r>
    </w:p>
    <w:p w:rsidR="00970F40" w:rsidRDefault="00970F40" w:rsidP="00970F40">
      <w:pPr>
        <w:pStyle w:val="Listing"/>
        <w:jc w:val="left"/>
      </w:pPr>
      <w:r>
        <w:t xml:space="preserve">    for given image</w:t>
      </w:r>
    </w:p>
    <w:p w:rsidR="00970F40" w:rsidRDefault="00970F40" w:rsidP="00970F40">
      <w:pPr>
        <w:pStyle w:val="Listing"/>
        <w:jc w:val="left"/>
      </w:pPr>
      <w:r>
        <w:t xml:space="preserve">    :param image: numpy.ndarray</w:t>
      </w:r>
    </w:p>
    <w:p w:rsidR="00970F40" w:rsidRDefault="00970F40" w:rsidP="00970F40">
      <w:pPr>
        <w:pStyle w:val="Listing"/>
        <w:jc w:val="left"/>
      </w:pPr>
      <w:r>
        <w:t xml:space="preserve">    :return: numpy.ndarray</w:t>
      </w:r>
    </w:p>
    <w:p w:rsidR="00970F40" w:rsidRDefault="00970F40" w:rsidP="00970F40">
      <w:pPr>
        <w:pStyle w:val="Listing"/>
        <w:jc w:val="left"/>
      </w:pPr>
      <w:r>
        <w:t xml:space="preserve">    '''</w:t>
      </w:r>
    </w:p>
    <w:p w:rsidR="00970F40" w:rsidRDefault="00970F40" w:rsidP="00970F40">
      <w:pPr>
        <w:pStyle w:val="Listing"/>
        <w:jc w:val="left"/>
      </w:pPr>
      <w:r>
        <w:t xml:space="preserve">    n, m = image.shape</w:t>
      </w:r>
    </w:p>
    <w:p w:rsidR="00970F40" w:rsidRDefault="00970F40" w:rsidP="00970F40">
      <w:pPr>
        <w:pStyle w:val="Listing"/>
        <w:jc w:val="left"/>
      </w:pPr>
      <w:r>
        <w:t xml:space="preserve">    n, m = n-1, m-1</w:t>
      </w:r>
    </w:p>
    <w:p w:rsidR="00970F40" w:rsidRDefault="00970F40" w:rsidP="00970F40">
      <w:pPr>
        <w:pStyle w:val="Listing"/>
        <w:jc w:val="left"/>
      </w:pPr>
      <w:r>
        <w:t xml:space="preserve">    result = numpy.empty((n, m))</w:t>
      </w:r>
    </w:p>
    <w:p w:rsidR="00970F40" w:rsidRDefault="00970F40" w:rsidP="00970F40">
      <w:pPr>
        <w:pStyle w:val="Listing"/>
        <w:jc w:val="left"/>
      </w:pPr>
      <w:r>
        <w:t xml:space="preserve">    for i in range(n):</w:t>
      </w:r>
    </w:p>
    <w:p w:rsidR="00970F40" w:rsidRDefault="00970F40" w:rsidP="00970F40">
      <w:pPr>
        <w:pStyle w:val="Listing"/>
        <w:jc w:val="left"/>
      </w:pPr>
      <w:r>
        <w:t xml:space="preserve">        for j in range(m):</w:t>
      </w:r>
    </w:p>
    <w:p w:rsidR="00970F40" w:rsidRDefault="00970F40" w:rsidP="00970F40">
      <w:pPr>
        <w:pStyle w:val="Listing"/>
        <w:jc w:val="left"/>
      </w:pPr>
      <w:r>
        <w:t xml:space="preserve">            result[i,j] = -image[i][j]-image[i+1][j+1]+image[i+1][j]+image[i][j+1]</w:t>
      </w:r>
    </w:p>
    <w:p w:rsidR="00970F40" w:rsidRPr="0056594C" w:rsidRDefault="00970F40" w:rsidP="00970F40">
      <w:pPr>
        <w:pStyle w:val="Listing"/>
        <w:jc w:val="left"/>
      </w:pPr>
      <w:r>
        <w:t xml:space="preserve">    return result</w:t>
      </w:r>
    </w:p>
    <w:p w:rsidR="0056594C" w:rsidRDefault="0056594C" w:rsidP="0056594C">
      <w:pPr>
        <w:pStyle w:val="NormalNoIndent"/>
      </w:pPr>
      <w:r w:rsidRPr="001B0198">
        <w:t xml:space="preserve">Лістинг файлу </w:t>
      </w:r>
      <w:r w:rsidR="00970F40">
        <w:rPr>
          <w:lang w:val="en-US"/>
        </w:rPr>
        <w:t>xor</w:t>
      </w:r>
      <w:r>
        <w:rPr>
          <w:lang w:val="en-US"/>
        </w:rPr>
        <w:t>.py –</w:t>
      </w:r>
      <w:r>
        <w:t xml:space="preserve"> </w:t>
      </w:r>
      <w:r w:rsidR="00970F40">
        <w:t>застосування виключаючого або до зображення.</w:t>
      </w:r>
    </w:p>
    <w:p w:rsidR="00970F40" w:rsidRDefault="00970F40" w:rsidP="00970F40">
      <w:pPr>
        <w:pStyle w:val="Listing"/>
        <w:jc w:val="left"/>
      </w:pPr>
      <w:r>
        <w:t>from numba import jit</w:t>
      </w:r>
    </w:p>
    <w:p w:rsidR="00970F40" w:rsidRDefault="00970F40" w:rsidP="00970F40">
      <w:pPr>
        <w:pStyle w:val="Listing"/>
        <w:jc w:val="left"/>
      </w:pPr>
      <w:r>
        <w:t>import numpy</w:t>
      </w:r>
    </w:p>
    <w:p w:rsidR="00970F40" w:rsidRDefault="00970F40" w:rsidP="00970F40">
      <w:pPr>
        <w:pStyle w:val="Listing"/>
        <w:jc w:val="left"/>
      </w:pPr>
    </w:p>
    <w:p w:rsidR="00970F40" w:rsidRDefault="00970F40" w:rsidP="00970F40">
      <w:pPr>
        <w:pStyle w:val="Listing"/>
        <w:jc w:val="left"/>
      </w:pPr>
    </w:p>
    <w:p w:rsidR="00970F40" w:rsidRDefault="00970F40" w:rsidP="00970F40">
      <w:pPr>
        <w:pStyle w:val="Listing"/>
        <w:jc w:val="left"/>
      </w:pPr>
      <w:r>
        <w:t>@jit</w:t>
      </w:r>
    </w:p>
    <w:p w:rsidR="00970F40" w:rsidRDefault="00970F40" w:rsidP="00970F40">
      <w:pPr>
        <w:pStyle w:val="Listing"/>
        <w:jc w:val="left"/>
      </w:pPr>
      <w:r>
        <w:t>def xor(image1, image2):</w:t>
      </w:r>
    </w:p>
    <w:p w:rsidR="00970F40" w:rsidRDefault="00970F40" w:rsidP="00970F40">
      <w:pPr>
        <w:pStyle w:val="Listing"/>
        <w:jc w:val="left"/>
      </w:pPr>
      <w:r>
        <w:t xml:space="preserve">    '''</w:t>
      </w:r>
    </w:p>
    <w:p w:rsidR="00970F40" w:rsidRDefault="00970F40" w:rsidP="00970F40">
      <w:pPr>
        <w:pStyle w:val="Listing"/>
        <w:jc w:val="left"/>
      </w:pPr>
      <w:r>
        <w:t xml:space="preserve">    applies XOR function for given fingerprint surrogate</w:t>
      </w:r>
    </w:p>
    <w:p w:rsidR="00970F40" w:rsidRDefault="00970F40" w:rsidP="00970F40">
      <w:pPr>
        <w:pStyle w:val="Listing"/>
        <w:jc w:val="left"/>
      </w:pPr>
      <w:r>
        <w:t xml:space="preserve">    :param image1: numpy.ndarray</w:t>
      </w:r>
    </w:p>
    <w:p w:rsidR="00970F40" w:rsidRDefault="00970F40" w:rsidP="00970F40">
      <w:pPr>
        <w:pStyle w:val="Listing"/>
        <w:jc w:val="left"/>
      </w:pPr>
      <w:r>
        <w:t xml:space="preserve">    :param image2: numpy.ndarray</w:t>
      </w:r>
    </w:p>
    <w:p w:rsidR="00970F40" w:rsidRDefault="00970F40" w:rsidP="00970F40">
      <w:pPr>
        <w:pStyle w:val="Listing"/>
        <w:jc w:val="left"/>
      </w:pPr>
      <w:r>
        <w:t xml:space="preserve">    :return: numpy.ndarray</w:t>
      </w:r>
    </w:p>
    <w:p w:rsidR="00970F40" w:rsidRDefault="00970F40" w:rsidP="00970F40">
      <w:pPr>
        <w:pStyle w:val="Listing"/>
        <w:jc w:val="left"/>
      </w:pPr>
      <w:r>
        <w:t xml:space="preserve">    '''</w:t>
      </w:r>
    </w:p>
    <w:p w:rsidR="00970F40" w:rsidRDefault="00970F40" w:rsidP="00970F40">
      <w:pPr>
        <w:pStyle w:val="Listing"/>
        <w:jc w:val="left"/>
      </w:pPr>
      <w:r>
        <w:t xml:space="preserve">    n, m = image1.shape</w:t>
      </w:r>
    </w:p>
    <w:p w:rsidR="00970F40" w:rsidRDefault="00970F40" w:rsidP="00970F40">
      <w:pPr>
        <w:pStyle w:val="Listing"/>
        <w:jc w:val="left"/>
      </w:pPr>
      <w:r>
        <w:t xml:space="preserve">    result = numpy.empty((n, m))</w:t>
      </w:r>
    </w:p>
    <w:p w:rsidR="00970F40" w:rsidRDefault="00970F40" w:rsidP="00970F40">
      <w:pPr>
        <w:pStyle w:val="Listing"/>
        <w:jc w:val="left"/>
      </w:pPr>
      <w:r>
        <w:t xml:space="preserve">    for i in range(n):</w:t>
      </w:r>
    </w:p>
    <w:p w:rsidR="00970F40" w:rsidRDefault="00970F40" w:rsidP="00970F40">
      <w:pPr>
        <w:pStyle w:val="Listing"/>
        <w:jc w:val="left"/>
      </w:pPr>
      <w:r>
        <w:t xml:space="preserve">        for j in range(m):</w:t>
      </w:r>
    </w:p>
    <w:p w:rsidR="00970F40" w:rsidRDefault="00970F40" w:rsidP="00970F40">
      <w:pPr>
        <w:pStyle w:val="Listing"/>
        <w:jc w:val="left"/>
      </w:pPr>
      <w:r>
        <w:t xml:space="preserve">            result[i, j] = int(bool(image1[i,j]) != bool(image2[i,j]))</w:t>
      </w:r>
    </w:p>
    <w:p w:rsidR="00970F40" w:rsidRDefault="00970F40" w:rsidP="00970F40">
      <w:pPr>
        <w:pStyle w:val="Listing"/>
        <w:jc w:val="left"/>
      </w:pPr>
      <w:r>
        <w:t xml:space="preserve">    return result</w:t>
      </w:r>
    </w:p>
    <w:p w:rsidR="00970F40" w:rsidRPr="0056594C" w:rsidRDefault="00970F40" w:rsidP="0056594C">
      <w:pPr>
        <w:pStyle w:val="NormalNoIndent"/>
      </w:pPr>
      <w:r w:rsidRPr="001B0198">
        <w:t xml:space="preserve">Лістинг файлу </w:t>
      </w:r>
      <w:r>
        <w:rPr>
          <w:lang w:val="en-US"/>
        </w:rPr>
        <w:t>log.py –</w:t>
      </w:r>
      <w:r>
        <w:t xml:space="preserve"> застосування </w:t>
      </w:r>
      <w:r>
        <w:rPr>
          <w:lang w:val="en-US"/>
        </w:rPr>
        <w:t>log-mapping</w:t>
      </w:r>
      <w:r>
        <w:t xml:space="preserve"> до зображення.</w:t>
      </w:r>
    </w:p>
    <w:p w:rsidR="00970F40" w:rsidRDefault="00970F40" w:rsidP="00970F40">
      <w:pPr>
        <w:pStyle w:val="Listing"/>
      </w:pPr>
      <w:r>
        <w:t>from numba import jit</w:t>
      </w:r>
    </w:p>
    <w:p w:rsidR="00970F40" w:rsidRDefault="00970F40" w:rsidP="00970F40">
      <w:pPr>
        <w:pStyle w:val="Listing"/>
      </w:pPr>
      <w:r>
        <w:t>import numpy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k0 = 0.001</w:t>
      </w:r>
    </w:p>
    <w:p w:rsidR="00970F40" w:rsidRDefault="00970F40" w:rsidP="00970F40">
      <w:pPr>
        <w:pStyle w:val="Listing"/>
      </w:pPr>
      <w:r>
        <w:t>@jit</w:t>
      </w:r>
    </w:p>
    <w:p w:rsidR="00970F40" w:rsidRDefault="00970F40" w:rsidP="00970F40">
      <w:pPr>
        <w:pStyle w:val="Listing"/>
      </w:pPr>
      <w:r>
        <w:t>def log_mapping(im):</w:t>
      </w:r>
    </w:p>
    <w:p w:rsidR="00970F40" w:rsidRDefault="00970F40" w:rsidP="00970F40">
      <w:pPr>
        <w:pStyle w:val="Listing"/>
      </w:pPr>
      <w:r>
        <w:t xml:space="preserve">    '''</w:t>
      </w:r>
    </w:p>
    <w:p w:rsidR="00970F40" w:rsidRDefault="00970F40" w:rsidP="00970F40">
      <w:pPr>
        <w:pStyle w:val="Listing"/>
      </w:pPr>
      <w:r>
        <w:t xml:space="preserve">    computes log mapping for given image</w:t>
      </w:r>
    </w:p>
    <w:p w:rsidR="00970F40" w:rsidRDefault="00970F40" w:rsidP="00970F40">
      <w:pPr>
        <w:pStyle w:val="Listing"/>
      </w:pPr>
      <w:r>
        <w:t xml:space="preserve">    :param im: numpy.ngarray</w:t>
      </w:r>
    </w:p>
    <w:p w:rsidR="00970F40" w:rsidRDefault="00970F40" w:rsidP="00970F40">
      <w:pPr>
        <w:pStyle w:val="Listing"/>
      </w:pPr>
      <w:r>
        <w:t xml:space="preserve">    :return: numpy.ndarray</w:t>
      </w:r>
    </w:p>
    <w:p w:rsidR="00970F40" w:rsidRDefault="00970F40" w:rsidP="00970F40">
      <w:pPr>
        <w:pStyle w:val="Listing"/>
      </w:pPr>
      <w:r>
        <w:t xml:space="preserve">    '''</w:t>
      </w:r>
    </w:p>
    <w:p w:rsidR="00970F40" w:rsidRDefault="00970F40" w:rsidP="00970F40">
      <w:pPr>
        <w:pStyle w:val="Listing"/>
      </w:pPr>
      <w:r>
        <w:t xml:space="preserve">    return k0*numpy.log(1 + im/k0)</w:t>
      </w:r>
    </w:p>
    <w:p w:rsidR="00970F40" w:rsidRPr="0056594C" w:rsidRDefault="00970F40" w:rsidP="00970F40">
      <w:pPr>
        <w:pStyle w:val="NormalNoIndent"/>
      </w:pPr>
      <w:r w:rsidRPr="001B0198">
        <w:lastRenderedPageBreak/>
        <w:t xml:space="preserve">Лістинг файлу </w:t>
      </w:r>
      <w:r>
        <w:rPr>
          <w:lang w:val="en-US"/>
        </w:rPr>
        <w:t>report_generator.py –</w:t>
      </w:r>
      <w:r>
        <w:t xml:space="preserve"> функції для створення звіту.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from skimage.io import imread, imsave</w:t>
      </w:r>
    </w:p>
    <w:p w:rsidR="00970F40" w:rsidRDefault="00970F40" w:rsidP="00970F40">
      <w:pPr>
        <w:pStyle w:val="Listing"/>
      </w:pPr>
      <w:r>
        <w:t>import numpy</w:t>
      </w:r>
    </w:p>
    <w:p w:rsidR="00970F40" w:rsidRDefault="00970F40" w:rsidP="00970F40">
      <w:pPr>
        <w:pStyle w:val="Listing"/>
      </w:pPr>
      <w:r>
        <w:t>from skimage.transform import radon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from steps.autocorellation import autocorrelation</w:t>
      </w:r>
    </w:p>
    <w:p w:rsidR="00970F40" w:rsidRDefault="00970F40" w:rsidP="00970F40">
      <w:pPr>
        <w:pStyle w:val="Listing"/>
      </w:pPr>
      <w:r>
        <w:t>from steps.interleaving import interleaving</w:t>
      </w:r>
    </w:p>
    <w:p w:rsidR="00970F40" w:rsidRDefault="00970F40" w:rsidP="00970F40">
      <w:pPr>
        <w:pStyle w:val="Listing"/>
      </w:pPr>
      <w:r>
        <w:t>from steps.twodfilter import twodfilter</w:t>
      </w:r>
    </w:p>
    <w:p w:rsidR="00970F40" w:rsidRDefault="00970F40" w:rsidP="00970F40">
      <w:pPr>
        <w:pStyle w:val="Listing"/>
      </w:pPr>
      <w:r>
        <w:t>from steps.trueshold import trueshold</w:t>
      </w:r>
    </w:p>
    <w:p w:rsidR="00970F40" w:rsidRDefault="00970F40" w:rsidP="00970F40">
      <w:pPr>
        <w:pStyle w:val="Listing"/>
      </w:pPr>
      <w:r>
        <w:t>from steps.xor import xor</w:t>
      </w:r>
    </w:p>
    <w:p w:rsidR="00970F40" w:rsidRDefault="00970F40" w:rsidP="00970F40">
      <w:pPr>
        <w:pStyle w:val="Listing"/>
      </w:pPr>
      <w:r>
        <w:t>from steps.log import log_mapping</w:t>
      </w:r>
    </w:p>
    <w:p w:rsidR="00970F40" w:rsidRDefault="00970F40" w:rsidP="00970F40">
      <w:pPr>
        <w:pStyle w:val="Listing"/>
      </w:pPr>
      <w:r>
        <w:t>import os.path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def compare(data1, data2):</w:t>
      </w:r>
    </w:p>
    <w:p w:rsidR="00970F40" w:rsidRDefault="00970F40" w:rsidP="00970F40">
      <w:pPr>
        <w:pStyle w:val="Listing"/>
      </w:pPr>
      <w:r>
        <w:t xml:space="preserve">    diff = 0</w:t>
      </w:r>
    </w:p>
    <w:p w:rsidR="00970F40" w:rsidRDefault="00970F40" w:rsidP="00970F40">
      <w:pPr>
        <w:pStyle w:val="Listing"/>
      </w:pPr>
      <w:r>
        <w:t xml:space="preserve">    for d1, d2 in zip(data1, data2):</w:t>
      </w:r>
    </w:p>
    <w:p w:rsidR="00970F40" w:rsidRDefault="00970F40" w:rsidP="00970F40">
      <w:pPr>
        <w:pStyle w:val="Listing"/>
      </w:pPr>
      <w:r>
        <w:t xml:space="preserve">        if d1 != d2:</w:t>
      </w:r>
    </w:p>
    <w:p w:rsidR="00970F40" w:rsidRDefault="00970F40" w:rsidP="00970F40">
      <w:pPr>
        <w:pStyle w:val="Listing"/>
      </w:pPr>
      <w:r>
        <w:t xml:space="preserve">            diff += 1</w:t>
      </w:r>
    </w:p>
    <w:p w:rsidR="00970F40" w:rsidRDefault="00970F40" w:rsidP="00970F40">
      <w:pPr>
        <w:pStyle w:val="Listing"/>
      </w:pPr>
      <w:r>
        <w:t xml:space="preserve">    return diff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>def generate_report(files, for_html=True):</w:t>
      </w:r>
    </w:p>
    <w:p w:rsidR="00970F40" w:rsidRDefault="00970F40" w:rsidP="00970F40">
      <w:pPr>
        <w:pStyle w:val="Listing"/>
      </w:pPr>
      <w:r>
        <w:t xml:space="preserve">    images = [imread(f, as_grey=True) for f in files]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 xml:space="preserve">    results = []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 xml:space="preserve">    for i in range(len(images)):</w:t>
      </w:r>
    </w:p>
    <w:p w:rsidR="00970F40" w:rsidRDefault="00970F40" w:rsidP="00970F40">
      <w:pPr>
        <w:pStyle w:val="Listing"/>
      </w:pPr>
      <w:r>
        <w:t xml:space="preserve">        image = images[i]</w:t>
      </w:r>
    </w:p>
    <w:p w:rsidR="00970F40" w:rsidRDefault="00970F40" w:rsidP="00970F40">
      <w:pPr>
        <w:pStyle w:val="Listing"/>
      </w:pPr>
      <w:r>
        <w:t xml:space="preserve">        file = files[i]</w:t>
      </w:r>
    </w:p>
    <w:p w:rsidR="00970F40" w:rsidRDefault="00970F40" w:rsidP="00970F40">
      <w:pPr>
        <w:pStyle w:val="Listing"/>
      </w:pPr>
      <w:r>
        <w:t xml:space="preserve">        sinogram = radon(image, circle=True)</w:t>
      </w:r>
    </w:p>
    <w:p w:rsidR="00970F40" w:rsidRDefault="00970F40" w:rsidP="00970F40">
      <w:pPr>
        <w:pStyle w:val="Listing"/>
      </w:pPr>
      <w:r>
        <w:t xml:space="preserve">        sinogram = autocorrelation(sinogram)</w:t>
      </w:r>
    </w:p>
    <w:p w:rsidR="00970F40" w:rsidRDefault="00970F40" w:rsidP="00970F40">
      <w:pPr>
        <w:pStyle w:val="Listing"/>
      </w:pPr>
      <w:r>
        <w:t xml:space="preserve">        sinogram = log_mapping(sinogram)</w:t>
      </w:r>
    </w:p>
    <w:p w:rsidR="00970F40" w:rsidRDefault="00970F40" w:rsidP="00970F40">
      <w:pPr>
        <w:pStyle w:val="Listing"/>
      </w:pPr>
      <w:r>
        <w:t xml:space="preserve">        sinogram = numpy.fft.fft2(sinogram)</w:t>
      </w:r>
    </w:p>
    <w:p w:rsidR="00970F40" w:rsidRDefault="00970F40" w:rsidP="00970F40">
      <w:pPr>
        <w:pStyle w:val="Listing"/>
      </w:pPr>
      <w:r>
        <w:t xml:space="preserve">        real, imaginary = interleaving(sinogram)</w:t>
      </w:r>
    </w:p>
    <w:p w:rsidR="00970F40" w:rsidRDefault="00970F40" w:rsidP="00970F40">
      <w:pPr>
        <w:pStyle w:val="Listing"/>
      </w:pPr>
      <w:r>
        <w:t xml:space="preserve">        real, imaginary = twodfilter(real), twodfilter(imaginary)</w:t>
      </w:r>
    </w:p>
    <w:p w:rsidR="00970F40" w:rsidRDefault="00970F40" w:rsidP="00970F40">
      <w:pPr>
        <w:pStyle w:val="Listing"/>
      </w:pPr>
      <w:r>
        <w:t xml:space="preserve">        real, imaginary = trueshold(real), trueshold(imaginary)</w:t>
      </w:r>
    </w:p>
    <w:p w:rsidR="00970F40" w:rsidRDefault="00970F40" w:rsidP="00970F40">
      <w:pPr>
        <w:pStyle w:val="Listing"/>
      </w:pPr>
      <w:r>
        <w:t xml:space="preserve">        sinogram = xor(real, imaginary)</w:t>
      </w:r>
    </w:p>
    <w:p w:rsidR="00970F40" w:rsidRDefault="00970F40" w:rsidP="00970F40">
      <w:pPr>
        <w:pStyle w:val="Listing"/>
      </w:pPr>
      <w:r>
        <w:t xml:space="preserve">        sign_file = list(os.path.split(file))</w:t>
      </w:r>
    </w:p>
    <w:p w:rsidR="00970F40" w:rsidRDefault="00970F40" w:rsidP="00970F40">
      <w:pPr>
        <w:pStyle w:val="Listing"/>
      </w:pPr>
      <w:r>
        <w:t xml:space="preserve">        if for_html:</w:t>
      </w:r>
    </w:p>
    <w:p w:rsidR="00970F40" w:rsidRDefault="00970F40" w:rsidP="00970F40">
      <w:pPr>
        <w:pStyle w:val="Listing"/>
      </w:pPr>
      <w:r>
        <w:t xml:space="preserve">            sign_file = 'sign_{}'.format(sign_file[-1])</w:t>
      </w:r>
    </w:p>
    <w:p w:rsidR="00970F40" w:rsidRDefault="00970F40" w:rsidP="00970F40">
      <w:pPr>
        <w:pStyle w:val="Listing"/>
      </w:pPr>
      <w:r>
        <w:t xml:space="preserve">            imsave('static/' + sign_file, sinogram)</w:t>
      </w:r>
    </w:p>
    <w:p w:rsidR="00970F40" w:rsidRDefault="00970F40" w:rsidP="00970F40">
      <w:pPr>
        <w:pStyle w:val="Listing"/>
      </w:pPr>
      <w:r>
        <w:t xml:space="preserve">            results.append({</w:t>
      </w:r>
    </w:p>
    <w:p w:rsidR="00970F40" w:rsidRDefault="00970F40" w:rsidP="00970F40">
      <w:pPr>
        <w:pStyle w:val="Listing"/>
      </w:pPr>
      <w:r>
        <w:t xml:space="preserve">                "image": os.path.split(file)[-1],</w:t>
      </w:r>
    </w:p>
    <w:p w:rsidR="00970F40" w:rsidRDefault="00970F40" w:rsidP="00970F40">
      <w:pPr>
        <w:pStyle w:val="Listing"/>
      </w:pPr>
      <w:r>
        <w:t xml:space="preserve">                "sign": sign_file,</w:t>
      </w:r>
    </w:p>
    <w:p w:rsidR="00970F40" w:rsidRDefault="00970F40" w:rsidP="00970F40">
      <w:pPr>
        <w:pStyle w:val="Listing"/>
      </w:pPr>
      <w:r>
        <w:t xml:space="preserve">                "sign_data": [x for x in sinogram.reshape((1, 400))[0]],</w:t>
      </w:r>
    </w:p>
    <w:p w:rsidR="00970F40" w:rsidRDefault="00970F40" w:rsidP="00970F40">
      <w:pPr>
        <w:pStyle w:val="Listing"/>
      </w:pPr>
      <w:r>
        <w:t xml:space="preserve">            })</w:t>
      </w:r>
    </w:p>
    <w:p w:rsidR="00970F40" w:rsidRDefault="00970F40" w:rsidP="00970F40">
      <w:pPr>
        <w:pStyle w:val="Listing"/>
      </w:pPr>
      <w:r>
        <w:t xml:space="preserve">        else:</w:t>
      </w:r>
    </w:p>
    <w:p w:rsidR="00970F40" w:rsidRDefault="00970F40" w:rsidP="00970F40">
      <w:pPr>
        <w:pStyle w:val="Listing"/>
      </w:pPr>
      <w:r>
        <w:t xml:space="preserve">            results.append({</w:t>
      </w:r>
    </w:p>
    <w:p w:rsidR="00970F40" w:rsidRDefault="00970F40" w:rsidP="00970F40">
      <w:pPr>
        <w:pStyle w:val="Listing"/>
      </w:pPr>
      <w:r>
        <w:lastRenderedPageBreak/>
        <w:t xml:space="preserve">                'text': os.path.split(file)[-1],</w:t>
      </w:r>
    </w:p>
    <w:p w:rsidR="00970F40" w:rsidRDefault="00970F40" w:rsidP="00970F40">
      <w:pPr>
        <w:pStyle w:val="Listing"/>
      </w:pPr>
      <w:r>
        <w:t xml:space="preserve">                'image': os.path.abspath(file),</w:t>
      </w:r>
    </w:p>
    <w:p w:rsidR="00970F40" w:rsidRDefault="00970F40" w:rsidP="00970F40">
      <w:pPr>
        <w:pStyle w:val="Listing"/>
      </w:pPr>
      <w:r>
        <w:t xml:space="preserve">                'sign_data': [x for x in sinogram.reshape((1, 400))[0]],</w:t>
      </w:r>
    </w:p>
    <w:p w:rsidR="00970F40" w:rsidRDefault="00970F40" w:rsidP="00970F40">
      <w:pPr>
        <w:pStyle w:val="Listing"/>
      </w:pPr>
      <w:r>
        <w:t xml:space="preserve">                'diffs': [],</w:t>
      </w:r>
    </w:p>
    <w:p w:rsidR="00970F40" w:rsidRDefault="00970F40" w:rsidP="00970F40">
      <w:pPr>
        <w:pStyle w:val="Listing"/>
      </w:pPr>
      <w:r>
        <w:t xml:space="preserve">            })</w:t>
      </w:r>
    </w:p>
    <w:p w:rsidR="00970F40" w:rsidRDefault="00970F40" w:rsidP="00970F40">
      <w:pPr>
        <w:pStyle w:val="Listing"/>
      </w:pPr>
    </w:p>
    <w:p w:rsidR="00970F40" w:rsidRDefault="00970F40" w:rsidP="00970F40">
      <w:pPr>
        <w:pStyle w:val="Listing"/>
      </w:pPr>
      <w:r>
        <w:t xml:space="preserve">    if not for_html:</w:t>
      </w:r>
    </w:p>
    <w:p w:rsidR="00970F40" w:rsidRDefault="00970F40" w:rsidP="00970F40">
      <w:pPr>
        <w:pStyle w:val="Listing"/>
      </w:pPr>
      <w:r>
        <w:t xml:space="preserve">        for d1 in results:</w:t>
      </w:r>
    </w:p>
    <w:p w:rsidR="00970F40" w:rsidRDefault="00970F40" w:rsidP="00970F40">
      <w:pPr>
        <w:pStyle w:val="Listing"/>
      </w:pPr>
      <w:r>
        <w:t xml:space="preserve">            for d2 in results:</w:t>
      </w:r>
    </w:p>
    <w:p w:rsidR="00970F40" w:rsidRDefault="00970F40" w:rsidP="00970F40">
      <w:pPr>
        <w:pStyle w:val="Listing"/>
      </w:pPr>
      <w:r>
        <w:t xml:space="preserve">                if d1 != d2:</w:t>
      </w:r>
    </w:p>
    <w:p w:rsidR="00970F40" w:rsidRDefault="00970F40" w:rsidP="00970F40">
      <w:pPr>
        <w:pStyle w:val="Listing"/>
      </w:pPr>
      <w:r>
        <w:t xml:space="preserve">                    diff = compare(d1['sign_data'], d2['sign_data'])</w:t>
      </w:r>
    </w:p>
    <w:p w:rsidR="00970F40" w:rsidRDefault="00970F40" w:rsidP="00970F40">
      <w:pPr>
        <w:pStyle w:val="Listing"/>
      </w:pPr>
      <w:r>
        <w:t xml:space="preserve">                    if diff &lt;= 150:</w:t>
      </w:r>
    </w:p>
    <w:p w:rsidR="00970F40" w:rsidRDefault="00970F40" w:rsidP="00970F40">
      <w:pPr>
        <w:pStyle w:val="Listing"/>
      </w:pPr>
      <w:r>
        <w:t xml:space="preserve">                        diff = round(100 - diff/150*100)</w:t>
      </w:r>
    </w:p>
    <w:p w:rsidR="00970F40" w:rsidRDefault="00970F40" w:rsidP="00970F40">
      <w:pPr>
        <w:pStyle w:val="Listing"/>
      </w:pPr>
      <w:r>
        <w:t xml:space="preserve">                        item = {</w:t>
      </w:r>
    </w:p>
    <w:p w:rsidR="00970F40" w:rsidRDefault="00970F40" w:rsidP="00970F40">
      <w:pPr>
        <w:pStyle w:val="Listing"/>
      </w:pPr>
      <w:r>
        <w:t xml:space="preserve">                            'text': '{} ({}%)'.format(d2['text'], diff),</w:t>
      </w:r>
    </w:p>
    <w:p w:rsidR="00970F40" w:rsidRDefault="00970F40" w:rsidP="00970F40">
      <w:pPr>
        <w:pStyle w:val="Listing"/>
      </w:pPr>
      <w:r>
        <w:t xml:space="preserve">                            'image': d2['image'],</w:t>
      </w:r>
    </w:p>
    <w:p w:rsidR="00970F40" w:rsidRDefault="00970F40" w:rsidP="00970F40">
      <w:pPr>
        <w:pStyle w:val="Listing"/>
      </w:pPr>
      <w:r>
        <w:t xml:space="preserve">                            'diffs': diff</w:t>
      </w:r>
    </w:p>
    <w:p w:rsidR="00970F40" w:rsidRDefault="00970F40" w:rsidP="00970F40">
      <w:pPr>
        <w:pStyle w:val="Listing"/>
      </w:pPr>
      <w:r>
        <w:t xml:space="preserve">                        }</w:t>
      </w:r>
    </w:p>
    <w:p w:rsidR="00970F40" w:rsidRDefault="00970F40" w:rsidP="00970F40">
      <w:pPr>
        <w:pStyle w:val="Listing"/>
      </w:pPr>
      <w:r>
        <w:t xml:space="preserve">                        d1['diffs'].append(item)</w:t>
      </w:r>
    </w:p>
    <w:p w:rsidR="00970F40" w:rsidRDefault="00970F40" w:rsidP="00970F40">
      <w:pPr>
        <w:pStyle w:val="Listing"/>
      </w:pPr>
      <w:r>
        <w:t xml:space="preserve">        for d in results:</w:t>
      </w:r>
    </w:p>
    <w:p w:rsidR="00970F40" w:rsidRDefault="00970F40" w:rsidP="00970F40">
      <w:pPr>
        <w:pStyle w:val="Listing"/>
      </w:pPr>
      <w:r>
        <w:t xml:space="preserve">            d['diffs'].sort(key=lambda x: x['diffs'])</w:t>
      </w:r>
    </w:p>
    <w:p w:rsidR="00970F40" w:rsidRDefault="00970F40" w:rsidP="00970F40">
      <w:pPr>
        <w:pStyle w:val="Listing"/>
      </w:pPr>
      <w:r>
        <w:t xml:space="preserve">            d['diffs'].reverse()</w:t>
      </w:r>
    </w:p>
    <w:p w:rsidR="00970F40" w:rsidRDefault="00970F40" w:rsidP="00970F40">
      <w:pPr>
        <w:pStyle w:val="Listing"/>
      </w:pPr>
      <w:r>
        <w:t xml:space="preserve">            d.pop('sign_data')</w:t>
      </w:r>
    </w:p>
    <w:p w:rsidR="00970F40" w:rsidRDefault="00970F40" w:rsidP="00970F40">
      <w:pPr>
        <w:pStyle w:val="Listing"/>
      </w:pPr>
      <w:r>
        <w:t xml:space="preserve">            for d in d['diffs']:</w:t>
      </w:r>
    </w:p>
    <w:p w:rsidR="00970F40" w:rsidRDefault="00970F40" w:rsidP="00970F40">
      <w:pPr>
        <w:pStyle w:val="Listing"/>
      </w:pPr>
      <w:r>
        <w:t xml:space="preserve">                d.pop('diffs')</w:t>
      </w:r>
    </w:p>
    <w:p w:rsidR="0056594C" w:rsidRDefault="00970F40" w:rsidP="00970F40">
      <w:pPr>
        <w:pStyle w:val="Listing"/>
      </w:pPr>
      <w:r>
        <w:t xml:space="preserve">    return results</w:t>
      </w:r>
    </w:p>
    <w:p w:rsidR="00B82F5E" w:rsidRDefault="00B82F5E" w:rsidP="00970F40">
      <w:pPr>
        <w:pStyle w:val="Listing"/>
      </w:pPr>
    </w:p>
    <w:p w:rsidR="00B82F5E" w:rsidRPr="0056594C" w:rsidRDefault="00B82F5E" w:rsidP="00B82F5E">
      <w:pPr>
        <w:pStyle w:val="NormalNoIndent"/>
      </w:pPr>
      <w:r w:rsidRPr="001B0198">
        <w:t xml:space="preserve">Лістинг файлу </w:t>
      </w:r>
      <w:r>
        <w:rPr>
          <w:lang w:val="en-US"/>
        </w:rPr>
        <w:t>main.py –</w:t>
      </w:r>
      <w:r>
        <w:t xml:space="preserve"> графічний інтерфейс.</w:t>
      </w:r>
    </w:p>
    <w:p w:rsidR="00B82F5E" w:rsidRDefault="00B82F5E" w:rsidP="00970F40">
      <w:pPr>
        <w:pStyle w:val="Listing"/>
      </w:pPr>
    </w:p>
    <w:p w:rsidR="00B82F5E" w:rsidRDefault="00B82F5E" w:rsidP="00970F40">
      <w:pPr>
        <w:pStyle w:val="Listing"/>
      </w:pPr>
    </w:p>
    <w:p w:rsidR="00B82F5E" w:rsidRDefault="00B82F5E" w:rsidP="00B82F5E">
      <w:pPr>
        <w:pStyle w:val="Listing"/>
      </w:pPr>
      <w:r>
        <w:t>from ui.report_generator import generate_report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from kivy.app import App</w:t>
      </w:r>
    </w:p>
    <w:p w:rsidR="00B82F5E" w:rsidRDefault="00B82F5E" w:rsidP="00B82F5E">
      <w:pPr>
        <w:pStyle w:val="Listing"/>
      </w:pPr>
      <w:r>
        <w:t>from kivy.uix.button import Button, Label</w:t>
      </w:r>
    </w:p>
    <w:p w:rsidR="00B82F5E" w:rsidRDefault="00B82F5E" w:rsidP="00B82F5E">
      <w:pPr>
        <w:pStyle w:val="Listing"/>
      </w:pPr>
      <w:r>
        <w:t>from kivy.uix.boxlayout import BoxLayout</w:t>
      </w:r>
    </w:p>
    <w:p w:rsidR="00B82F5E" w:rsidRDefault="00B82F5E" w:rsidP="00B82F5E">
      <w:pPr>
        <w:pStyle w:val="Listing"/>
      </w:pPr>
      <w:r>
        <w:t>from kivy.garden.filebrowser import FileBrowser</w:t>
      </w:r>
    </w:p>
    <w:p w:rsidR="00B82F5E" w:rsidRDefault="00B82F5E" w:rsidP="00B82F5E">
      <w:pPr>
        <w:pStyle w:val="Listing"/>
      </w:pPr>
      <w:r>
        <w:t>from kivy.uix.popup import Popup</w:t>
      </w:r>
    </w:p>
    <w:p w:rsidR="00B82F5E" w:rsidRDefault="00B82F5E" w:rsidP="00B82F5E">
      <w:pPr>
        <w:pStyle w:val="Listing"/>
      </w:pPr>
      <w:r>
        <w:t>from fs import open_fs</w:t>
      </w:r>
    </w:p>
    <w:p w:rsidR="00B82F5E" w:rsidRDefault="00B82F5E" w:rsidP="00B82F5E">
      <w:pPr>
        <w:pStyle w:val="Listing"/>
      </w:pPr>
      <w:r>
        <w:t>from fs.walk import Walker</w:t>
      </w:r>
    </w:p>
    <w:p w:rsidR="00B82F5E" w:rsidRDefault="00B82F5E" w:rsidP="00B82F5E">
      <w:pPr>
        <w:pStyle w:val="Listing"/>
      </w:pPr>
      <w:r>
        <w:t>from kivy.uix.behaviors import ButtonBehavior</w:t>
      </w:r>
    </w:p>
    <w:p w:rsidR="00B82F5E" w:rsidRDefault="00B82F5E" w:rsidP="00B82F5E">
      <w:pPr>
        <w:pStyle w:val="Listing"/>
      </w:pPr>
      <w:r>
        <w:t>from kivy.uix.image import Image</w:t>
      </w:r>
    </w:p>
    <w:p w:rsidR="00B82F5E" w:rsidRDefault="00B82F5E" w:rsidP="00B82F5E">
      <w:pPr>
        <w:pStyle w:val="Listing"/>
      </w:pPr>
      <w:r>
        <w:t>from kivy.uix.stacklayout import StackLayout</w:t>
      </w:r>
    </w:p>
    <w:p w:rsidR="00B82F5E" w:rsidRDefault="00B82F5E" w:rsidP="00B82F5E">
      <w:pPr>
        <w:pStyle w:val="Listing"/>
      </w:pPr>
      <w:r>
        <w:t>from kivy.uix.scrollview import ScrollView</w:t>
      </w:r>
    </w:p>
    <w:p w:rsidR="00B82F5E" w:rsidRDefault="00B82F5E" w:rsidP="00B82F5E">
      <w:pPr>
        <w:pStyle w:val="Listing"/>
      </w:pPr>
      <w:r>
        <w:t>import os.path</w:t>
      </w:r>
    </w:p>
    <w:p w:rsidR="00B82F5E" w:rsidRDefault="00B82F5E" w:rsidP="00B82F5E">
      <w:pPr>
        <w:pStyle w:val="Listing"/>
      </w:pPr>
      <w:r>
        <w:t>import json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REPORT_FILENAME = 'reports.json'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def file_chosen(selected, filters, popup, cb):</w:t>
      </w:r>
    </w:p>
    <w:p w:rsidR="00B82F5E" w:rsidRDefault="00B82F5E" w:rsidP="00B82F5E">
      <w:pPr>
        <w:pStyle w:val="Listing"/>
      </w:pPr>
      <w:r>
        <w:lastRenderedPageBreak/>
        <w:t xml:space="preserve">    result = []</w:t>
      </w:r>
    </w:p>
    <w:p w:rsidR="00B82F5E" w:rsidRDefault="00B82F5E" w:rsidP="00B82F5E">
      <w:pPr>
        <w:pStyle w:val="Listing"/>
      </w:pPr>
      <w:r>
        <w:t xml:space="preserve">    State.imported_path.text = selected</w:t>
      </w:r>
    </w:p>
    <w:p w:rsidR="00B82F5E" w:rsidRDefault="00B82F5E" w:rsidP="00B82F5E">
      <w:pPr>
        <w:pStyle w:val="Listing"/>
      </w:pPr>
      <w:r>
        <w:t xml:space="preserve">    if os.path.isdir(selected):</w:t>
      </w:r>
    </w:p>
    <w:p w:rsidR="00B82F5E" w:rsidRDefault="00B82F5E" w:rsidP="00B82F5E">
      <w:pPr>
        <w:pStyle w:val="Listing"/>
      </w:pPr>
      <w:r>
        <w:t xml:space="preserve">        for file in Walker(filter=filters).files(open_fs(selected)):</w:t>
      </w:r>
    </w:p>
    <w:p w:rsidR="00B82F5E" w:rsidRDefault="00B82F5E" w:rsidP="00B82F5E">
      <w:pPr>
        <w:pStyle w:val="Listing"/>
      </w:pPr>
      <w:r>
        <w:t xml:space="preserve">            if 'sign' not in file:</w:t>
      </w:r>
    </w:p>
    <w:p w:rsidR="00B82F5E" w:rsidRDefault="00B82F5E" w:rsidP="00B82F5E">
      <w:pPr>
        <w:pStyle w:val="Listing"/>
      </w:pPr>
      <w:r>
        <w:t xml:space="preserve">                result.append(selected + file)</w:t>
      </w:r>
    </w:p>
    <w:p w:rsidR="00B82F5E" w:rsidRDefault="00B82F5E" w:rsidP="00B82F5E">
      <w:pPr>
        <w:pStyle w:val="Listing"/>
      </w:pPr>
      <w:r>
        <w:t xml:space="preserve">        print('file chosen', result)</w:t>
      </w:r>
    </w:p>
    <w:p w:rsidR="00B82F5E" w:rsidRDefault="00B82F5E" w:rsidP="00B82F5E">
      <w:pPr>
        <w:pStyle w:val="Listing"/>
      </w:pPr>
      <w:r>
        <w:t xml:space="preserve">        cb(result, selected)</w:t>
      </w:r>
    </w:p>
    <w:p w:rsidR="00B82F5E" w:rsidRDefault="00B82F5E" w:rsidP="00B82F5E">
      <w:pPr>
        <w:pStyle w:val="Listing"/>
      </w:pPr>
      <w:r>
        <w:t xml:space="preserve">    else:</w:t>
      </w:r>
    </w:p>
    <w:p w:rsidR="00B82F5E" w:rsidRDefault="00B82F5E" w:rsidP="00B82F5E">
      <w:pPr>
        <w:pStyle w:val="Listing"/>
      </w:pPr>
      <w:r>
        <w:t xml:space="preserve">        cb(selected, selected)</w:t>
      </w:r>
    </w:p>
    <w:p w:rsidR="00B82F5E" w:rsidRDefault="00B82F5E" w:rsidP="00B82F5E">
      <w:pPr>
        <w:pStyle w:val="Listing"/>
      </w:pPr>
      <w:r>
        <w:t xml:space="preserve">    popup.dismiss()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def choose_file(filters, cb, dirselect=True):</w:t>
      </w:r>
    </w:p>
    <w:p w:rsidR="00B82F5E" w:rsidRDefault="00B82F5E" w:rsidP="00B82F5E">
      <w:pPr>
        <w:pStyle w:val="Listing"/>
      </w:pPr>
      <w:r>
        <w:t xml:space="preserve">    browser = FileBrowser(</w:t>
      </w:r>
    </w:p>
    <w:p w:rsidR="00B82F5E" w:rsidRDefault="00B82F5E" w:rsidP="00B82F5E">
      <w:pPr>
        <w:pStyle w:val="Listing"/>
      </w:pPr>
      <w:r>
        <w:t xml:space="preserve">        select_string='Select',</w:t>
      </w:r>
    </w:p>
    <w:p w:rsidR="00B82F5E" w:rsidRDefault="00B82F5E" w:rsidP="00B82F5E">
      <w:pPr>
        <w:pStyle w:val="Listing"/>
      </w:pPr>
      <w:r>
        <w:t xml:space="preserve">        filters=filters,</w:t>
      </w:r>
    </w:p>
    <w:p w:rsidR="00B82F5E" w:rsidRDefault="00B82F5E" w:rsidP="00B82F5E">
      <w:pPr>
        <w:pStyle w:val="Listing"/>
      </w:pPr>
      <w:r>
        <w:t xml:space="preserve">        path='/home/illia/images',</w:t>
      </w:r>
    </w:p>
    <w:p w:rsidR="00B82F5E" w:rsidRDefault="00B82F5E" w:rsidP="00B82F5E">
      <w:pPr>
        <w:pStyle w:val="Listing"/>
      </w:pPr>
      <w:r>
        <w:t xml:space="preserve">        dirselect=dirselect)</w:t>
      </w:r>
    </w:p>
    <w:p w:rsidR="00B82F5E" w:rsidRDefault="00B82F5E" w:rsidP="00B82F5E">
      <w:pPr>
        <w:pStyle w:val="Listing"/>
      </w:pPr>
      <w:r>
        <w:t xml:space="preserve">    browser.bind(</w:t>
      </w:r>
    </w:p>
    <w:p w:rsidR="00B82F5E" w:rsidRDefault="00B82F5E" w:rsidP="00B82F5E">
      <w:pPr>
        <w:pStyle w:val="Listing"/>
      </w:pPr>
      <w:r>
        <w:t xml:space="preserve">        on_success=lambda instance: file_chosen(</w:t>
      </w:r>
    </w:p>
    <w:p w:rsidR="00B82F5E" w:rsidRDefault="00B82F5E" w:rsidP="00B82F5E">
      <w:pPr>
        <w:pStyle w:val="Listing"/>
      </w:pPr>
      <w:r>
        <w:t xml:space="preserve">            instance.selection[0],</w:t>
      </w:r>
    </w:p>
    <w:p w:rsidR="00B82F5E" w:rsidRDefault="00B82F5E" w:rsidP="00B82F5E">
      <w:pPr>
        <w:pStyle w:val="Listing"/>
      </w:pPr>
      <w:r>
        <w:t xml:space="preserve">            filters,</w:t>
      </w:r>
    </w:p>
    <w:p w:rsidR="00B82F5E" w:rsidRDefault="00B82F5E" w:rsidP="00B82F5E">
      <w:pPr>
        <w:pStyle w:val="Listing"/>
      </w:pPr>
      <w:r>
        <w:t xml:space="preserve">            popup,</w:t>
      </w:r>
    </w:p>
    <w:p w:rsidR="00B82F5E" w:rsidRDefault="00B82F5E" w:rsidP="00B82F5E">
      <w:pPr>
        <w:pStyle w:val="Listing"/>
      </w:pPr>
      <w:r>
        <w:t xml:space="preserve">            cb,</w:t>
      </w:r>
    </w:p>
    <w:p w:rsidR="00B82F5E" w:rsidRDefault="00B82F5E" w:rsidP="00B82F5E">
      <w:pPr>
        <w:pStyle w:val="Listing"/>
      </w:pPr>
      <w:r>
        <w:t xml:space="preserve">        ),</w:t>
      </w:r>
    </w:p>
    <w:p w:rsidR="00B82F5E" w:rsidRDefault="00B82F5E" w:rsidP="00B82F5E">
      <w:pPr>
        <w:pStyle w:val="Listing"/>
      </w:pPr>
      <w:r>
        <w:t xml:space="preserve">        on_canceled=lambda _: popup.dismiss(),</w:t>
      </w:r>
    </w:p>
    <w:p w:rsidR="00B82F5E" w:rsidRDefault="00B82F5E" w:rsidP="00B82F5E">
      <w:pPr>
        <w:pStyle w:val="Listing"/>
      </w:pPr>
      <w:r>
        <w:t xml:space="preserve">    )</w:t>
      </w:r>
    </w:p>
    <w:p w:rsidR="00B82F5E" w:rsidRDefault="00B82F5E" w:rsidP="00B82F5E">
      <w:pPr>
        <w:pStyle w:val="Listing"/>
      </w:pPr>
      <w:r>
        <w:t xml:space="preserve">    popup = Popup(</w:t>
      </w:r>
    </w:p>
    <w:p w:rsidR="00B82F5E" w:rsidRDefault="00B82F5E" w:rsidP="00B82F5E">
      <w:pPr>
        <w:pStyle w:val="Listing"/>
      </w:pPr>
      <w:r>
        <w:t xml:space="preserve">        title='Choose directory',</w:t>
      </w:r>
    </w:p>
    <w:p w:rsidR="00B82F5E" w:rsidRDefault="00B82F5E" w:rsidP="00B82F5E">
      <w:pPr>
        <w:pStyle w:val="Listing"/>
      </w:pPr>
      <w:r>
        <w:t xml:space="preserve">        content=browser</w:t>
      </w:r>
    </w:p>
    <w:p w:rsidR="00B82F5E" w:rsidRDefault="00B82F5E" w:rsidP="00B82F5E">
      <w:pPr>
        <w:pStyle w:val="Listing"/>
      </w:pPr>
      <w:r>
        <w:t xml:space="preserve">    )</w:t>
      </w:r>
    </w:p>
    <w:p w:rsidR="00B82F5E" w:rsidRDefault="00B82F5E" w:rsidP="00B82F5E">
      <w:pPr>
        <w:pStyle w:val="Listing"/>
      </w:pPr>
      <w:r>
        <w:t xml:space="preserve">    popup.open()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def save_json_file(files, dirpath):</w:t>
      </w:r>
    </w:p>
    <w:p w:rsidR="00B82F5E" w:rsidRDefault="00B82F5E" w:rsidP="00B82F5E">
      <w:pPr>
        <w:pStyle w:val="Listing"/>
      </w:pPr>
      <w:r>
        <w:t xml:space="preserve">    report = generate_report(files, False)</w:t>
      </w:r>
    </w:p>
    <w:p w:rsidR="00B82F5E" w:rsidRDefault="00B82F5E" w:rsidP="00B82F5E">
      <w:pPr>
        <w:pStyle w:val="Listing"/>
      </w:pPr>
      <w:r>
        <w:t xml:space="preserve">    with open(os.path.join(dirpath, REPORT_FILENAME), 'w') as f:</w:t>
      </w:r>
    </w:p>
    <w:p w:rsidR="00B82F5E" w:rsidRDefault="00B82F5E" w:rsidP="00B82F5E">
      <w:pPr>
        <w:pStyle w:val="Listing"/>
      </w:pPr>
      <w:r>
        <w:t xml:space="preserve">        json.dump(report, f)</w:t>
      </w:r>
    </w:p>
    <w:p w:rsidR="00B82F5E" w:rsidRDefault="00B82F5E" w:rsidP="00B82F5E">
      <w:pPr>
        <w:pStyle w:val="Listing"/>
      </w:pPr>
      <w:r>
        <w:t xml:space="preserve">    return report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State:</w:t>
      </w:r>
    </w:p>
    <w:p w:rsidR="00B82F5E" w:rsidRDefault="00B82F5E" w:rsidP="00B82F5E">
      <w:pPr>
        <w:pStyle w:val="Listing"/>
      </w:pPr>
      <w:r>
        <w:t xml:space="preserve">    pass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def set_main_image(image):</w:t>
      </w:r>
    </w:p>
    <w:p w:rsidR="00B82F5E" w:rsidRDefault="00B82F5E" w:rsidP="00B82F5E">
      <w:pPr>
        <w:pStyle w:val="Listing"/>
      </w:pPr>
      <w:r>
        <w:t xml:space="preserve">    if 'diffs' in image:</w:t>
      </w:r>
    </w:p>
    <w:p w:rsidR="00B82F5E" w:rsidRDefault="00B82F5E" w:rsidP="00B82F5E">
      <w:pPr>
        <w:pStyle w:val="Listing"/>
      </w:pPr>
      <w:r>
        <w:t xml:space="preserve">        State.main_image.set_image(image)</w:t>
      </w:r>
    </w:p>
    <w:p w:rsidR="00B82F5E" w:rsidRDefault="00B82F5E" w:rsidP="00B82F5E">
      <w:pPr>
        <w:pStyle w:val="Listing"/>
      </w:pPr>
      <w:r>
        <w:t xml:space="preserve">        State.similar_images.set_images(image['diffs'])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lastRenderedPageBreak/>
        <w:t>class ImageButtonWithLabel(BoxLayout):</w:t>
      </w:r>
    </w:p>
    <w:p w:rsidR="00B82F5E" w:rsidRDefault="00B82F5E" w:rsidP="00B82F5E">
      <w:pPr>
        <w:pStyle w:val="Listing"/>
      </w:pPr>
      <w:r>
        <w:t xml:space="preserve">    def __init__(self, source):</w:t>
      </w:r>
    </w:p>
    <w:p w:rsidR="00B82F5E" w:rsidRDefault="00B82F5E" w:rsidP="00B82F5E">
      <w:pPr>
        <w:pStyle w:val="Listing"/>
      </w:pPr>
      <w:r>
        <w:t xml:space="preserve">        super(ImageButtonWithLabel, self).__init__(</w:t>
      </w:r>
    </w:p>
    <w:p w:rsidR="00B82F5E" w:rsidRDefault="00B82F5E" w:rsidP="00B82F5E">
      <w:pPr>
        <w:pStyle w:val="Listing"/>
      </w:pPr>
      <w:r>
        <w:t xml:space="preserve">            size_hint=(None, None),</w:t>
      </w:r>
    </w:p>
    <w:p w:rsidR="00B82F5E" w:rsidRDefault="00B82F5E" w:rsidP="00B82F5E">
      <w:pPr>
        <w:pStyle w:val="Listing"/>
      </w:pPr>
      <w:r>
        <w:t xml:space="preserve">            orientation='vertical',</w:t>
      </w:r>
    </w:p>
    <w:p w:rsidR="00B82F5E" w:rsidRDefault="00B82F5E" w:rsidP="00B82F5E">
      <w:pPr>
        <w:pStyle w:val="Listing"/>
      </w:pPr>
      <w:r>
        <w:t xml:space="preserve">        )</w:t>
      </w:r>
    </w:p>
    <w:p w:rsidR="00B82F5E" w:rsidRDefault="00B82F5E" w:rsidP="00B82F5E">
      <w:pPr>
        <w:pStyle w:val="Listing"/>
      </w:pPr>
      <w:r>
        <w:t xml:space="preserve">        self.height = 200</w:t>
      </w:r>
    </w:p>
    <w:p w:rsidR="00B82F5E" w:rsidRDefault="00B82F5E" w:rsidP="00B82F5E">
      <w:pPr>
        <w:pStyle w:val="Listing"/>
      </w:pPr>
      <w:r>
        <w:t xml:space="preserve">        self.width = 200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    def pressed(button):</w:t>
      </w:r>
    </w:p>
    <w:p w:rsidR="00B82F5E" w:rsidRDefault="00B82F5E" w:rsidP="00B82F5E">
      <w:pPr>
        <w:pStyle w:val="Listing"/>
      </w:pPr>
      <w:r>
        <w:t xml:space="preserve">            set_main_image(source)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    image = ImageButton(pressed, source=source['image'])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    self.add_widget(image)</w:t>
      </w:r>
    </w:p>
    <w:p w:rsidR="00B82F5E" w:rsidRDefault="00B82F5E" w:rsidP="00B82F5E">
      <w:pPr>
        <w:pStyle w:val="Listing"/>
      </w:pPr>
      <w:r>
        <w:t xml:space="preserve">        self.add_widget(Button(text=source['text'], size_hint_y=0.01, background_color=(0, 0, 0, 1)))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ImageButton(ButtonBehavior, Image):</w:t>
      </w:r>
    </w:p>
    <w:p w:rsidR="00B82F5E" w:rsidRDefault="00B82F5E" w:rsidP="00B82F5E">
      <w:pPr>
        <w:pStyle w:val="Listing"/>
      </w:pPr>
      <w:r>
        <w:t xml:space="preserve">    def __init__(self, pressed=None, **kw):</w:t>
      </w:r>
    </w:p>
    <w:p w:rsidR="00B82F5E" w:rsidRDefault="00B82F5E" w:rsidP="00B82F5E">
      <w:pPr>
        <w:pStyle w:val="Listing"/>
      </w:pPr>
      <w:r>
        <w:t xml:space="preserve">        super(ImageButton, self).__init__(**kw)</w:t>
      </w:r>
    </w:p>
    <w:p w:rsidR="00B82F5E" w:rsidRDefault="00B82F5E" w:rsidP="00B82F5E">
      <w:pPr>
        <w:pStyle w:val="Listing"/>
      </w:pPr>
      <w:r>
        <w:t xml:space="preserve">        self.pressed = pressed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def on_press(self):</w:t>
      </w:r>
    </w:p>
    <w:p w:rsidR="00B82F5E" w:rsidRDefault="00B82F5E" w:rsidP="00B82F5E">
      <w:pPr>
        <w:pStyle w:val="Listing"/>
      </w:pPr>
      <w:r>
        <w:t xml:space="preserve">        if self.pressed is not None:</w:t>
      </w:r>
    </w:p>
    <w:p w:rsidR="00B82F5E" w:rsidRDefault="00B82F5E" w:rsidP="00B82F5E">
      <w:pPr>
        <w:pStyle w:val="Listing"/>
      </w:pPr>
      <w:r>
        <w:t xml:space="preserve">            self.pressed(self)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PathInput(BoxLayout):</w:t>
      </w: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super(PathInput, self).__init__()</w:t>
      </w:r>
    </w:p>
    <w:p w:rsidR="00B82F5E" w:rsidRDefault="00B82F5E" w:rsidP="00B82F5E">
      <w:pPr>
        <w:pStyle w:val="Listing"/>
      </w:pPr>
      <w:r>
        <w:t xml:space="preserve">        self.size_hint_y = None</w:t>
      </w:r>
    </w:p>
    <w:p w:rsidR="00B82F5E" w:rsidRDefault="00B82F5E" w:rsidP="00B82F5E">
      <w:pPr>
        <w:pStyle w:val="Listing"/>
      </w:pPr>
      <w:r>
        <w:t xml:space="preserve">        height = 40</w:t>
      </w:r>
    </w:p>
    <w:p w:rsidR="00B82F5E" w:rsidRDefault="00B82F5E" w:rsidP="00B82F5E">
      <w:pPr>
        <w:pStyle w:val="Listing"/>
      </w:pPr>
      <w:r>
        <w:t xml:space="preserve">        self.size = (self.width, height)</w:t>
      </w:r>
    </w:p>
    <w:p w:rsidR="00B82F5E" w:rsidRDefault="00B82F5E" w:rsidP="00B82F5E">
      <w:pPr>
        <w:pStyle w:val="Listing"/>
      </w:pPr>
      <w:r>
        <w:t xml:space="preserve">        self.add_widget(Label(text='Path:', size_hint=(.2, None), size=(self.width, height)))</w:t>
      </w:r>
    </w:p>
    <w:p w:rsidR="00B82F5E" w:rsidRDefault="00B82F5E" w:rsidP="00B82F5E">
      <w:pPr>
        <w:pStyle w:val="Listing"/>
      </w:pPr>
      <w:r>
        <w:t xml:space="preserve">        self.add_widget(State.imported_path)</w:t>
      </w:r>
    </w:p>
    <w:p w:rsidR="00B82F5E" w:rsidRDefault="00B82F5E" w:rsidP="00B82F5E">
      <w:pPr>
        <w:pStyle w:val="Listing"/>
      </w:pPr>
      <w:r>
        <w:t xml:space="preserve">        self.button = Button(text='Import',</w:t>
      </w:r>
    </w:p>
    <w:p w:rsidR="00B82F5E" w:rsidRDefault="00B82F5E" w:rsidP="00B82F5E">
      <w:pPr>
        <w:pStyle w:val="Listing"/>
      </w:pPr>
      <w:r>
        <w:t xml:space="preserve">                             size_hint=(.3, None),</w:t>
      </w:r>
    </w:p>
    <w:p w:rsidR="00B82F5E" w:rsidRDefault="00B82F5E" w:rsidP="00B82F5E">
      <w:pPr>
        <w:pStyle w:val="Listing"/>
      </w:pPr>
      <w:r>
        <w:t xml:space="preserve">                             size=(self.width, height))</w:t>
      </w:r>
    </w:p>
    <w:p w:rsidR="00B82F5E" w:rsidRDefault="00B82F5E" w:rsidP="00B82F5E">
      <w:pPr>
        <w:pStyle w:val="Listing"/>
      </w:pPr>
      <w:r>
        <w:t xml:space="preserve">        def on_save(file, dirpath):</w:t>
      </w:r>
    </w:p>
    <w:p w:rsidR="00B82F5E" w:rsidRDefault="00B82F5E" w:rsidP="00B82F5E">
      <w:pPr>
        <w:pStyle w:val="Listing"/>
      </w:pPr>
      <w:r>
        <w:t xml:space="preserve">            filename = file</w:t>
      </w:r>
    </w:p>
    <w:p w:rsidR="00B82F5E" w:rsidRDefault="00B82F5E" w:rsidP="00B82F5E">
      <w:pPr>
        <w:pStyle w:val="Listing"/>
      </w:pPr>
      <w:r>
        <w:t xml:space="preserve">            with open(filename) as f:</w:t>
      </w:r>
    </w:p>
    <w:p w:rsidR="00B82F5E" w:rsidRDefault="00B82F5E" w:rsidP="00B82F5E">
      <w:pPr>
        <w:pStyle w:val="Listing"/>
      </w:pPr>
      <w:r>
        <w:t xml:space="preserve">                report = json.load(f)</w:t>
      </w:r>
    </w:p>
    <w:p w:rsidR="00B82F5E" w:rsidRDefault="00B82F5E" w:rsidP="00B82F5E">
      <w:pPr>
        <w:pStyle w:val="Listing"/>
      </w:pPr>
      <w:r>
        <w:t xml:space="preserve">            State.all_images.set_images(report)</w:t>
      </w:r>
    </w:p>
    <w:p w:rsidR="00B82F5E" w:rsidRDefault="00B82F5E" w:rsidP="00B82F5E">
      <w:pPr>
        <w:pStyle w:val="Listing"/>
      </w:pPr>
      <w:r>
        <w:t xml:space="preserve">            </w:t>
      </w:r>
    </w:p>
    <w:p w:rsidR="00B82F5E" w:rsidRDefault="00B82F5E" w:rsidP="00B82F5E">
      <w:pPr>
        <w:pStyle w:val="Listing"/>
      </w:pPr>
      <w:r>
        <w:t xml:space="preserve">        self.button.bind(on_press=lambda _: choose_file(</w:t>
      </w:r>
    </w:p>
    <w:p w:rsidR="00B82F5E" w:rsidRDefault="00B82F5E" w:rsidP="00B82F5E">
      <w:pPr>
        <w:pStyle w:val="Listing"/>
      </w:pPr>
      <w:r>
        <w:t xml:space="preserve">            ['*.json'],</w:t>
      </w:r>
    </w:p>
    <w:p w:rsidR="00B82F5E" w:rsidRDefault="00B82F5E" w:rsidP="00B82F5E">
      <w:pPr>
        <w:pStyle w:val="Listing"/>
      </w:pPr>
      <w:r>
        <w:t xml:space="preserve">            on_save,  # State.all_images.set_images(result),</w:t>
      </w:r>
    </w:p>
    <w:p w:rsidR="00B82F5E" w:rsidRDefault="00B82F5E" w:rsidP="00B82F5E">
      <w:pPr>
        <w:pStyle w:val="Listing"/>
      </w:pPr>
      <w:r>
        <w:t xml:space="preserve">        ))</w:t>
      </w:r>
    </w:p>
    <w:p w:rsidR="00B82F5E" w:rsidRDefault="00B82F5E" w:rsidP="00B82F5E">
      <w:pPr>
        <w:pStyle w:val="Listing"/>
      </w:pPr>
      <w:r>
        <w:lastRenderedPageBreak/>
        <w:t xml:space="preserve">        self.add_widget(self.button)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MainImage(BoxLayout):</w:t>
      </w: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super(MainImage, self).__init__()</w:t>
      </w:r>
    </w:p>
    <w:p w:rsidR="00B82F5E" w:rsidRDefault="00B82F5E" w:rsidP="00B82F5E">
      <w:pPr>
        <w:pStyle w:val="Listing"/>
      </w:pPr>
      <w:r>
        <w:t xml:space="preserve">        self.orientation = 'vertical'</w:t>
      </w:r>
    </w:p>
    <w:p w:rsidR="00B82F5E" w:rsidRDefault="00B82F5E" w:rsidP="00B82F5E">
      <w:pPr>
        <w:pStyle w:val="Listing"/>
      </w:pPr>
      <w:r>
        <w:t xml:space="preserve">        self.image_button = ImageButton()</w:t>
      </w:r>
    </w:p>
    <w:p w:rsidR="00B82F5E" w:rsidRDefault="00B82F5E" w:rsidP="00B82F5E">
      <w:pPr>
        <w:pStyle w:val="Listing"/>
      </w:pPr>
      <w:r>
        <w:t xml:space="preserve">        self.add_widget(self.image_button)</w:t>
      </w:r>
    </w:p>
    <w:p w:rsidR="00B82F5E" w:rsidRDefault="00B82F5E" w:rsidP="00B82F5E">
      <w:pPr>
        <w:pStyle w:val="Listing"/>
      </w:pPr>
      <w:r>
        <w:t xml:space="preserve">        self.button = Button(text='', size_hint_y=0.01, background_color=(0, 0, 0, 1))</w:t>
      </w:r>
    </w:p>
    <w:p w:rsidR="00B82F5E" w:rsidRDefault="00B82F5E" w:rsidP="00B82F5E">
      <w:pPr>
        <w:pStyle w:val="Listing"/>
      </w:pPr>
      <w:r>
        <w:t xml:space="preserve">        self.add_widget(self.button)</w:t>
      </w:r>
    </w:p>
    <w:p w:rsidR="00B82F5E" w:rsidRDefault="00B82F5E" w:rsidP="00B82F5E">
      <w:pPr>
        <w:pStyle w:val="Listing"/>
      </w:pPr>
      <w:r>
        <w:t xml:space="preserve">    def set_image(self, image):</w:t>
      </w:r>
    </w:p>
    <w:p w:rsidR="00B82F5E" w:rsidRDefault="00B82F5E" w:rsidP="00B82F5E">
      <w:pPr>
        <w:pStyle w:val="Listing"/>
      </w:pPr>
      <w:r>
        <w:t xml:space="preserve">        self.button.text = image['text']</w:t>
      </w:r>
    </w:p>
    <w:p w:rsidR="00B82F5E" w:rsidRDefault="00B82F5E" w:rsidP="00B82F5E">
      <w:pPr>
        <w:pStyle w:val="Listing"/>
      </w:pPr>
      <w:r>
        <w:t xml:space="preserve">        self.image_button.source = image['image']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ImagesColumn(BoxLayout):</w:t>
      </w:r>
    </w:p>
    <w:p w:rsidR="00B82F5E" w:rsidRDefault="00B82F5E" w:rsidP="00B82F5E">
      <w:pPr>
        <w:pStyle w:val="Listing"/>
      </w:pPr>
      <w:r>
        <w:t xml:space="preserve">    def init(self, text):</w:t>
      </w:r>
    </w:p>
    <w:p w:rsidR="00B82F5E" w:rsidRDefault="00B82F5E" w:rsidP="00B82F5E">
      <w:pPr>
        <w:pStyle w:val="Listing"/>
      </w:pPr>
      <w:r>
        <w:t xml:space="preserve">        self.add_widget(Label(text=text, size=(self.width, 30), size_hint=(None, None)))</w:t>
      </w:r>
    </w:p>
    <w:p w:rsidR="00B82F5E" w:rsidRDefault="00B82F5E" w:rsidP="00B82F5E">
      <w:pPr>
        <w:pStyle w:val="Listing"/>
      </w:pPr>
      <w:r>
        <w:t xml:space="preserve">        scroll_view = ScrollView()</w:t>
      </w:r>
    </w:p>
    <w:p w:rsidR="00B82F5E" w:rsidRDefault="00B82F5E" w:rsidP="00B82F5E">
      <w:pPr>
        <w:pStyle w:val="Listing"/>
      </w:pPr>
      <w:r>
        <w:t xml:space="preserve">        scroll_view.add_widget(self.images_list)</w:t>
      </w:r>
    </w:p>
    <w:p w:rsidR="00B82F5E" w:rsidRDefault="00B82F5E" w:rsidP="00B82F5E">
      <w:pPr>
        <w:pStyle w:val="Listing"/>
      </w:pPr>
      <w:r>
        <w:t xml:space="preserve">        self.add_widget(scroll_view)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super(ImagesColumn, self).__init__()</w:t>
      </w:r>
    </w:p>
    <w:p w:rsidR="00B82F5E" w:rsidRDefault="00B82F5E" w:rsidP="00B82F5E">
      <w:pPr>
        <w:pStyle w:val="Listing"/>
      </w:pPr>
      <w:r>
        <w:t xml:space="preserve">        self.orientation = 'vertical'</w:t>
      </w:r>
    </w:p>
    <w:p w:rsidR="00B82F5E" w:rsidRDefault="00B82F5E" w:rsidP="00B82F5E">
      <w:pPr>
        <w:pStyle w:val="Listing"/>
      </w:pPr>
      <w:r>
        <w:t xml:space="preserve">        self.images_list = ImagesList(size_hint_y=None)</w:t>
      </w:r>
    </w:p>
    <w:p w:rsidR="00B82F5E" w:rsidRDefault="00B82F5E" w:rsidP="00B82F5E">
      <w:pPr>
        <w:pStyle w:val="Listing"/>
      </w:pPr>
      <w:r>
        <w:t xml:space="preserve">        self.images_list.bind(minimum_height=self.images_list.setter('height'))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def set_images(self, images):</w:t>
      </w:r>
    </w:p>
    <w:p w:rsidR="00B82F5E" w:rsidRDefault="00B82F5E" w:rsidP="00B82F5E">
      <w:pPr>
        <w:pStyle w:val="Listing"/>
      </w:pPr>
      <w:r>
        <w:t xml:space="preserve">        self.images_list.set_images(images)</w:t>
      </w:r>
    </w:p>
    <w:p w:rsidR="00B82F5E" w:rsidRDefault="00B82F5E" w:rsidP="00B82F5E">
      <w:pPr>
        <w:pStyle w:val="Listing"/>
      </w:pPr>
      <w:r>
        <w:t xml:space="preserve">        if len(images):</w:t>
      </w:r>
    </w:p>
    <w:p w:rsidR="00B82F5E" w:rsidRDefault="00B82F5E" w:rsidP="00B82F5E">
      <w:pPr>
        <w:pStyle w:val="Listing"/>
      </w:pPr>
      <w:r>
        <w:t xml:space="preserve">            set_main_image(images[0])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AllImagesColumn(ImagesColumn):</w:t>
      </w: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super(AllImagesColumn, self).__init__()</w:t>
      </w:r>
    </w:p>
    <w:p w:rsidR="00B82F5E" w:rsidRDefault="00B82F5E" w:rsidP="00B82F5E">
      <w:pPr>
        <w:pStyle w:val="Listing"/>
      </w:pPr>
      <w:r>
        <w:t xml:space="preserve">        generate_report_button = Button(text='Generate report', size_hint_y=None, height=40)</w:t>
      </w:r>
    </w:p>
    <w:p w:rsidR="00B82F5E" w:rsidRDefault="00B82F5E" w:rsidP="00B82F5E">
      <w:pPr>
        <w:pStyle w:val="Listing"/>
      </w:pPr>
      <w:r>
        <w:t xml:space="preserve">        def load(files, dirpath):</w:t>
      </w:r>
    </w:p>
    <w:p w:rsidR="00B82F5E" w:rsidRDefault="00B82F5E" w:rsidP="00B82F5E">
      <w:pPr>
        <w:pStyle w:val="Listing"/>
      </w:pPr>
      <w:r>
        <w:t xml:space="preserve">            report = save_json_file(files, dirpath)</w:t>
      </w:r>
    </w:p>
    <w:p w:rsidR="00B82F5E" w:rsidRDefault="00B82F5E" w:rsidP="00B82F5E">
      <w:pPr>
        <w:pStyle w:val="Listing"/>
      </w:pPr>
      <w:r>
        <w:t xml:space="preserve">            State.all_images.set_images(report)</w:t>
      </w:r>
    </w:p>
    <w:p w:rsidR="00B82F5E" w:rsidRDefault="00B82F5E" w:rsidP="00B82F5E">
      <w:pPr>
        <w:pStyle w:val="Listing"/>
      </w:pPr>
      <w:r>
        <w:t xml:space="preserve">        def on_press(_):</w:t>
      </w:r>
    </w:p>
    <w:p w:rsidR="00B82F5E" w:rsidRDefault="00B82F5E" w:rsidP="00B82F5E">
      <w:pPr>
        <w:pStyle w:val="Listing"/>
      </w:pPr>
      <w:r>
        <w:t xml:space="preserve">            choose_file(['*.jpg', '*.png'], load)</w:t>
      </w:r>
    </w:p>
    <w:p w:rsidR="00B82F5E" w:rsidRDefault="00B82F5E" w:rsidP="00B82F5E">
      <w:pPr>
        <w:pStyle w:val="Listing"/>
      </w:pPr>
      <w:r>
        <w:t xml:space="preserve">        generate_report_button.bind(</w:t>
      </w:r>
    </w:p>
    <w:p w:rsidR="00B82F5E" w:rsidRDefault="00B82F5E" w:rsidP="00B82F5E">
      <w:pPr>
        <w:pStyle w:val="Listing"/>
      </w:pPr>
      <w:r>
        <w:t xml:space="preserve">            on_press=on_press</w:t>
      </w:r>
    </w:p>
    <w:p w:rsidR="00B82F5E" w:rsidRDefault="00B82F5E" w:rsidP="00B82F5E">
      <w:pPr>
        <w:pStyle w:val="Listing"/>
      </w:pPr>
      <w:r>
        <w:lastRenderedPageBreak/>
        <w:t xml:space="preserve">        )</w:t>
      </w:r>
    </w:p>
    <w:p w:rsidR="00B82F5E" w:rsidRDefault="00B82F5E" w:rsidP="00B82F5E">
      <w:pPr>
        <w:pStyle w:val="Listing"/>
      </w:pPr>
      <w:r>
        <w:t xml:space="preserve">        self.add_widget(generate_report_button)</w:t>
      </w:r>
    </w:p>
    <w:p w:rsidR="00B82F5E" w:rsidRDefault="00B82F5E" w:rsidP="00B82F5E">
      <w:pPr>
        <w:pStyle w:val="Listing"/>
      </w:pPr>
      <w:r>
        <w:t xml:space="preserve">        self.add_widget(PathInput())</w:t>
      </w:r>
    </w:p>
    <w:p w:rsidR="00B82F5E" w:rsidRDefault="00B82F5E" w:rsidP="00B82F5E">
      <w:pPr>
        <w:pStyle w:val="Listing"/>
      </w:pPr>
      <w:r>
        <w:t xml:space="preserve">        self.init('All images')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SimilarImagesColumn(ImagesColumn):</w:t>
      </w: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super(SimilarImagesColumn, self).__init__()</w:t>
      </w:r>
    </w:p>
    <w:p w:rsidR="00B82F5E" w:rsidRDefault="00B82F5E" w:rsidP="00B82F5E">
      <w:pPr>
        <w:pStyle w:val="Listing"/>
      </w:pPr>
      <w:r>
        <w:t xml:space="preserve">        self.add_widget(State.main_image)</w:t>
      </w:r>
    </w:p>
    <w:p w:rsidR="00B82F5E" w:rsidRDefault="00B82F5E" w:rsidP="00B82F5E">
      <w:pPr>
        <w:pStyle w:val="Listing"/>
      </w:pPr>
      <w:r>
        <w:t xml:space="preserve">        self.init('Similar images')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ImagesList(StackLayout):</w:t>
      </w:r>
    </w:p>
    <w:p w:rsidR="00B82F5E" w:rsidRDefault="00B82F5E" w:rsidP="00B82F5E">
      <w:pPr>
        <w:pStyle w:val="Listing"/>
      </w:pPr>
      <w:r>
        <w:t xml:space="preserve">    def __init__(self, **kw):</w:t>
      </w:r>
    </w:p>
    <w:p w:rsidR="00B82F5E" w:rsidRDefault="00B82F5E" w:rsidP="00B82F5E">
      <w:pPr>
        <w:pStyle w:val="Listing"/>
      </w:pPr>
      <w:r>
        <w:t xml:space="preserve">        super(ImagesList, self).__init__(**kw)</w:t>
      </w:r>
    </w:p>
    <w:p w:rsidR="00B82F5E" w:rsidRDefault="00B82F5E" w:rsidP="00B82F5E">
      <w:pPr>
        <w:pStyle w:val="Listing"/>
      </w:pPr>
      <w:r>
        <w:t xml:space="preserve">        self.spacing = 10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 xml:space="preserve">    def set_images(self, images):</w:t>
      </w:r>
    </w:p>
    <w:p w:rsidR="00B82F5E" w:rsidRDefault="00B82F5E" w:rsidP="00B82F5E">
      <w:pPr>
        <w:pStyle w:val="Listing"/>
      </w:pPr>
      <w:r>
        <w:t xml:space="preserve">        self.clear_widgets()</w:t>
      </w:r>
    </w:p>
    <w:p w:rsidR="00B82F5E" w:rsidRDefault="00B82F5E" w:rsidP="00B82F5E">
      <w:pPr>
        <w:pStyle w:val="Listing"/>
      </w:pPr>
      <w:r>
        <w:t xml:space="preserve">        for image in images:</w:t>
      </w:r>
    </w:p>
    <w:p w:rsidR="00B82F5E" w:rsidRDefault="00B82F5E" w:rsidP="00B82F5E">
      <w:pPr>
        <w:pStyle w:val="Listing"/>
      </w:pPr>
      <w:r>
        <w:t xml:space="preserve">            self.add_widget(ImageButtonWithLabel(source=image))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Root(BoxLayout):</w:t>
      </w:r>
    </w:p>
    <w:p w:rsidR="00B82F5E" w:rsidRDefault="00B82F5E" w:rsidP="00B82F5E">
      <w:pPr>
        <w:pStyle w:val="Listing"/>
      </w:pPr>
      <w:r>
        <w:t xml:space="preserve">    def __init__(self):</w:t>
      </w:r>
    </w:p>
    <w:p w:rsidR="00B82F5E" w:rsidRDefault="00B82F5E" w:rsidP="00B82F5E">
      <w:pPr>
        <w:pStyle w:val="Listing"/>
      </w:pPr>
      <w:r>
        <w:t xml:space="preserve">        super(Root, self).__init__()</w:t>
      </w:r>
    </w:p>
    <w:p w:rsidR="00B82F5E" w:rsidRDefault="00B82F5E" w:rsidP="00B82F5E">
      <w:pPr>
        <w:pStyle w:val="Listing"/>
      </w:pPr>
      <w:r>
        <w:t xml:space="preserve">        self.add_widget(State.all_images)</w:t>
      </w:r>
    </w:p>
    <w:p w:rsidR="00B82F5E" w:rsidRDefault="00B82F5E" w:rsidP="00B82F5E">
      <w:pPr>
        <w:pStyle w:val="Listing"/>
      </w:pPr>
      <w:r>
        <w:t xml:space="preserve">        self.add_widget(State.similar_images)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State.imported_path = Label(size_hint=(.5, None))</w:t>
      </w:r>
    </w:p>
    <w:p w:rsidR="00B82F5E" w:rsidRDefault="00B82F5E" w:rsidP="00B82F5E">
      <w:pPr>
        <w:pStyle w:val="Listing"/>
      </w:pPr>
      <w:r>
        <w:t>State.imported_path.height = 40</w:t>
      </w:r>
    </w:p>
    <w:p w:rsidR="00B82F5E" w:rsidRDefault="00B82F5E" w:rsidP="00B82F5E">
      <w:pPr>
        <w:pStyle w:val="Listing"/>
      </w:pPr>
      <w:r>
        <w:t>State.main_image = MainImage()</w:t>
      </w:r>
    </w:p>
    <w:p w:rsidR="00B82F5E" w:rsidRDefault="00B82F5E" w:rsidP="00B82F5E">
      <w:pPr>
        <w:pStyle w:val="Listing"/>
      </w:pPr>
      <w:r>
        <w:t>State.all_images = AllImagesColumn()</w:t>
      </w:r>
    </w:p>
    <w:p w:rsidR="00B82F5E" w:rsidRDefault="00B82F5E" w:rsidP="00B82F5E">
      <w:pPr>
        <w:pStyle w:val="Listing"/>
      </w:pPr>
      <w:r>
        <w:t>State.similar_images = SimilarImagesColumn()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class TestApp(App):</w:t>
      </w:r>
    </w:p>
    <w:p w:rsidR="00B82F5E" w:rsidRDefault="00B82F5E" w:rsidP="00B82F5E">
      <w:pPr>
        <w:pStyle w:val="Listing"/>
      </w:pPr>
      <w:r>
        <w:t xml:space="preserve">    def build(self):</w:t>
      </w:r>
    </w:p>
    <w:p w:rsidR="00B82F5E" w:rsidRDefault="00B82F5E" w:rsidP="00B82F5E">
      <w:pPr>
        <w:pStyle w:val="Listing"/>
      </w:pPr>
      <w:r>
        <w:t xml:space="preserve">        return Root()</w:t>
      </w: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</w:p>
    <w:p w:rsidR="00B82F5E" w:rsidRDefault="00B82F5E" w:rsidP="00B82F5E">
      <w:pPr>
        <w:pStyle w:val="Listing"/>
      </w:pPr>
      <w:r>
        <w:t>if __name__ == '__main__':</w:t>
      </w:r>
    </w:p>
    <w:p w:rsidR="00B82F5E" w:rsidRPr="0056594C" w:rsidRDefault="00B82F5E" w:rsidP="00B82F5E">
      <w:pPr>
        <w:pStyle w:val="Listing"/>
      </w:pPr>
      <w:r>
        <w:t xml:space="preserve">    TestApp().run()</w:t>
      </w:r>
    </w:p>
    <w:p w:rsidR="0056594C" w:rsidRPr="001B0198" w:rsidRDefault="0056594C" w:rsidP="0056594C">
      <w:pPr>
        <w:pStyle w:val="Listing"/>
      </w:pPr>
    </w:p>
    <w:p w:rsidR="00286A0F" w:rsidRPr="001B0198" w:rsidRDefault="00286A0F" w:rsidP="00286A0F">
      <w:pPr>
        <w:pStyle w:val="Appendix"/>
      </w:pPr>
      <w:r w:rsidRPr="001B0198">
        <w:br w:type="page"/>
      </w:r>
      <w:r w:rsidRPr="001B0198">
        <w:lastRenderedPageBreak/>
        <w:br/>
      </w:r>
      <w:bookmarkStart w:id="56" w:name="_Toc515792241"/>
      <w:r w:rsidRPr="001B0198">
        <w:t>Ілюстративний матеріал</w:t>
      </w:r>
      <w:bookmarkEnd w:id="56"/>
    </w:p>
    <w:p w:rsidR="00286A0F" w:rsidRPr="001B0198" w:rsidRDefault="00286A0F" w:rsidP="00286A0F"/>
    <w:p w:rsidR="00286A0F" w:rsidRPr="001B0198" w:rsidRDefault="00286A0F" w:rsidP="00286A0F"/>
    <w:p w:rsidR="00286A0F" w:rsidRPr="001B0198" w:rsidRDefault="00562C5E" w:rsidP="00286A0F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5446C6CD" wp14:editId="15F9B585">
            <wp:extent cx="6096851" cy="34294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0F" w:rsidRPr="001B0198" w:rsidRDefault="00286A0F" w:rsidP="00286A0F">
      <w:pPr>
        <w:pStyle w:val="FigureCaption"/>
      </w:pPr>
      <w:r w:rsidRPr="001B0198">
        <w:t>Рисунок Б.1 – Слайд 1</w:t>
      </w:r>
    </w:p>
    <w:p w:rsidR="00286A0F" w:rsidRPr="001B0198" w:rsidRDefault="00562C5E" w:rsidP="00286A0F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14A6AAF7" wp14:editId="78241B79">
            <wp:extent cx="5762625" cy="32414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4080" cy="325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0F" w:rsidRPr="001B0198" w:rsidRDefault="00286A0F" w:rsidP="00286A0F">
      <w:pPr>
        <w:pStyle w:val="FigureCaption"/>
      </w:pPr>
    </w:p>
    <w:p w:rsidR="00286A0F" w:rsidRDefault="00286A0F" w:rsidP="00286A0F">
      <w:pPr>
        <w:pStyle w:val="FigureCaption"/>
      </w:pPr>
      <w:r w:rsidRPr="001B0198">
        <w:t>Рисунок Б.2 – Слайд 2</w:t>
      </w:r>
    </w:p>
    <w:p w:rsidR="00562C5E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20D66D59" wp14:editId="3DA8AFE5">
            <wp:extent cx="6096851" cy="342947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Б.3 – Слайд 3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79BA57EE" wp14:editId="43967CB5">
            <wp:extent cx="6096851" cy="34294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Б.4 – Слайд 4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355AC72A" wp14:editId="294A110D">
            <wp:extent cx="6096851" cy="342947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Б.5 – Слайд 5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458A29F0" wp14:editId="6BBCFA25">
            <wp:extent cx="6096851" cy="342947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Б.6 – Слайд 6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0A4935E2" wp14:editId="0F09EB1F">
            <wp:extent cx="6096851" cy="342947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Б.7 – Слайд 7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18FE3264" wp14:editId="28322B54">
            <wp:extent cx="6096851" cy="342947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Б.8 – Слайд 8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53E26E21" wp14:editId="2E287AAC">
            <wp:extent cx="6096851" cy="342947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Б.9 – Слайд 9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6787F952" wp14:editId="253505F3">
            <wp:extent cx="6096851" cy="342947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Б.10 – Слайд 10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25AAABDC" wp14:editId="6F4543D2">
            <wp:extent cx="6096851" cy="34294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>
        <w:t>Рисунок Б.11 – Слайд 11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037AA62A" wp14:editId="62C34F4E">
            <wp:extent cx="6096851" cy="342947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 w:rsidRPr="001B0198">
        <w:t>Рисунок Б.</w:t>
      </w:r>
      <w:r>
        <w:t>1</w:t>
      </w:r>
      <w:r w:rsidRPr="001B0198">
        <w:t xml:space="preserve">2 – Слайд </w:t>
      </w:r>
      <w:r>
        <w:t>1</w:t>
      </w:r>
      <w:r w:rsidRPr="001B0198">
        <w:t>2</w:t>
      </w:r>
    </w:p>
    <w:p w:rsidR="00562C5E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52BFCF5C" wp14:editId="6D7F58B7">
            <wp:extent cx="6096851" cy="342947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 w:rsidRPr="001B0198">
        <w:t>Рисунок Б.</w:t>
      </w:r>
      <w:r>
        <w:t>13 – Слайд 13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39A48BFD" wp14:editId="75880680">
            <wp:extent cx="6096851" cy="34294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 w:rsidRPr="001B0198">
        <w:t>Рисунок Б.</w:t>
      </w:r>
      <w:r>
        <w:t>14 – Слайд 14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lastRenderedPageBreak/>
        <w:drawing>
          <wp:inline distT="0" distB="0" distL="0" distR="0" wp14:anchorId="0116C0F9" wp14:editId="4FA3F6E9">
            <wp:extent cx="6096851" cy="342947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Default="002F1A2B" w:rsidP="002F1A2B">
      <w:pPr>
        <w:pStyle w:val="FigureCaption"/>
      </w:pPr>
      <w:r w:rsidRPr="001B0198">
        <w:t>Рисунок Б.</w:t>
      </w:r>
      <w:r>
        <w:t>15 – Слайд 15</w:t>
      </w:r>
    </w:p>
    <w:p w:rsidR="00562C5E" w:rsidRPr="001B0198" w:rsidRDefault="00562C5E" w:rsidP="002F1A2B">
      <w:pPr>
        <w:pStyle w:val="FigureCaption"/>
      </w:pPr>
      <w:r w:rsidRPr="00562C5E">
        <w:rPr>
          <w:noProof/>
          <w:lang w:eastAsia="uk-UA"/>
        </w:rPr>
        <w:drawing>
          <wp:inline distT="0" distB="0" distL="0" distR="0" wp14:anchorId="18D1066C" wp14:editId="066A6009">
            <wp:extent cx="6096851" cy="342947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2B" w:rsidRPr="001B0198" w:rsidRDefault="002F1A2B" w:rsidP="002F1A2B">
      <w:pPr>
        <w:pStyle w:val="FigureCaption"/>
      </w:pPr>
      <w:r w:rsidRPr="001B0198">
        <w:t>Рисунок Б.</w:t>
      </w:r>
      <w:r>
        <w:t>16 – Слайд 16</w:t>
      </w:r>
    </w:p>
    <w:p w:rsidR="002F1A2B" w:rsidRPr="001B0198" w:rsidRDefault="002F1A2B" w:rsidP="002F1A2B">
      <w:pPr>
        <w:pStyle w:val="FigureCaption"/>
      </w:pPr>
    </w:p>
    <w:p w:rsidR="002F1A2B" w:rsidRPr="001B0198" w:rsidRDefault="002F1A2B" w:rsidP="00286A0F">
      <w:pPr>
        <w:pStyle w:val="FigureCaption"/>
      </w:pPr>
    </w:p>
    <w:sectPr w:rsidR="002F1A2B" w:rsidRPr="001B0198" w:rsidSect="007F72D9">
      <w:headerReference w:type="default" r:id="rId73"/>
      <w:pgSz w:w="11906" w:h="16838"/>
      <w:pgMar w:top="1134" w:right="567" w:bottom="1134" w:left="1134" w:header="1134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12A6" w:rsidRDefault="006712A6" w:rsidP="00184F49">
      <w:pPr>
        <w:spacing w:line="240" w:lineRule="auto"/>
      </w:pPr>
      <w:r>
        <w:separator/>
      </w:r>
    </w:p>
  </w:endnote>
  <w:endnote w:type="continuationSeparator" w:id="0">
    <w:p w:rsidR="006712A6" w:rsidRDefault="006712A6" w:rsidP="00184F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12A6" w:rsidRDefault="006712A6" w:rsidP="00184F49">
      <w:pPr>
        <w:spacing w:line="240" w:lineRule="auto"/>
      </w:pPr>
      <w:r>
        <w:separator/>
      </w:r>
    </w:p>
  </w:footnote>
  <w:footnote w:type="continuationSeparator" w:id="0">
    <w:p w:rsidR="006712A6" w:rsidRDefault="006712A6" w:rsidP="00184F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6EF9" w:rsidRPr="00A86DE2" w:rsidRDefault="00EA6EF9" w:rsidP="0083033D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6EF9" w:rsidRPr="00A86DE2" w:rsidRDefault="00EA6EF9" w:rsidP="0083033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203CC">
      <w:rPr>
        <w:noProof/>
      </w:rPr>
      <w:t>21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8027B"/>
    <w:multiLevelType w:val="hybridMultilevel"/>
    <w:tmpl w:val="E9785E4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6AC161F"/>
    <w:multiLevelType w:val="hybridMultilevel"/>
    <w:tmpl w:val="B39AA546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E296F0B"/>
    <w:multiLevelType w:val="multilevel"/>
    <w:tmpl w:val="C55279D6"/>
    <w:styleLink w:val="Appendices"/>
    <w:lvl w:ilvl="0">
      <w:start w:val="1"/>
      <w:numFmt w:val="russianUpper"/>
      <w:pStyle w:val="Appendix"/>
      <w:suff w:val="nothing"/>
      <w:lvlText w:val="Додаток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ppendixSection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ppendixSubsection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10391562"/>
    <w:multiLevelType w:val="hybridMultilevel"/>
    <w:tmpl w:val="31363024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0BF1498"/>
    <w:multiLevelType w:val="hybridMultilevel"/>
    <w:tmpl w:val="A2924A7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257794"/>
    <w:multiLevelType w:val="hybridMultilevel"/>
    <w:tmpl w:val="833630BE"/>
    <w:lvl w:ilvl="0" w:tplc="3B3256DE">
      <w:start w:val="1"/>
      <w:numFmt w:val="russianLower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781563"/>
    <w:multiLevelType w:val="hybridMultilevel"/>
    <w:tmpl w:val="4EFEDBA2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21942C9"/>
    <w:multiLevelType w:val="hybridMultilevel"/>
    <w:tmpl w:val="BB541E0C"/>
    <w:lvl w:ilvl="0" w:tplc="3B3256DE">
      <w:start w:val="1"/>
      <w:numFmt w:val="russianLower"/>
      <w:lvlText w:val="%1)"/>
      <w:lvlJc w:val="left"/>
      <w:pPr>
        <w:ind w:left="142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25B67834"/>
    <w:multiLevelType w:val="hybridMultilevel"/>
    <w:tmpl w:val="DBEA41B0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19780F"/>
    <w:multiLevelType w:val="hybridMultilevel"/>
    <w:tmpl w:val="5A9A1F00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DE302E"/>
    <w:multiLevelType w:val="hybridMultilevel"/>
    <w:tmpl w:val="53A8CB3A"/>
    <w:lvl w:ilvl="0" w:tplc="969E9EF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1">
    <w:nsid w:val="2CDD5F58"/>
    <w:multiLevelType w:val="multilevel"/>
    <w:tmpl w:val="F6FEF8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FDD6A6A"/>
    <w:multiLevelType w:val="hybridMultilevel"/>
    <w:tmpl w:val="CCAA3E8A"/>
    <w:lvl w:ilvl="0" w:tplc="B336CE60">
      <w:start w:val="1"/>
      <w:numFmt w:val="decimal"/>
      <w:pStyle w:val="SecondLevelList"/>
      <w:lvlText w:val="%1)"/>
      <w:lvlJc w:val="left"/>
      <w:pPr>
        <w:ind w:left="0" w:firstLine="113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0DC3347"/>
    <w:multiLevelType w:val="hybridMultilevel"/>
    <w:tmpl w:val="D486AA2A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3D63AC"/>
    <w:multiLevelType w:val="hybridMultilevel"/>
    <w:tmpl w:val="FE1AF516"/>
    <w:lvl w:ilvl="0" w:tplc="969E9E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4EB68C2"/>
    <w:multiLevelType w:val="multilevel"/>
    <w:tmpl w:val="A1EA37E2"/>
    <w:lvl w:ilvl="0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>
    <w:nsid w:val="371848B8"/>
    <w:multiLevelType w:val="hybridMultilevel"/>
    <w:tmpl w:val="F56E032E"/>
    <w:lvl w:ilvl="0" w:tplc="5E347F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1874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989E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1459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8AC8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12EC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6215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3E4B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7411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383F17AE"/>
    <w:multiLevelType w:val="multilevel"/>
    <w:tmpl w:val="5FBC14C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>
    <w:nsid w:val="3C19471D"/>
    <w:multiLevelType w:val="hybridMultilevel"/>
    <w:tmpl w:val="31363024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07A464C"/>
    <w:multiLevelType w:val="multilevel"/>
    <w:tmpl w:val="C55279D6"/>
    <w:numStyleLink w:val="Appendices"/>
  </w:abstractNum>
  <w:abstractNum w:abstractNumId="20">
    <w:nsid w:val="439A3C92"/>
    <w:multiLevelType w:val="hybridMultilevel"/>
    <w:tmpl w:val="21D8DA3A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8B277E"/>
    <w:multiLevelType w:val="multilevel"/>
    <w:tmpl w:val="003EBFB8"/>
    <w:styleLink w:val="Headings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2">
    <w:nsid w:val="4E763CE0"/>
    <w:multiLevelType w:val="hybridMultilevel"/>
    <w:tmpl w:val="5E60F644"/>
    <w:lvl w:ilvl="0" w:tplc="BD0E385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E8D38AD"/>
    <w:multiLevelType w:val="multilevel"/>
    <w:tmpl w:val="6B4EEB9C"/>
    <w:lvl w:ilvl="0">
      <w:start w:val="1"/>
      <w:numFmt w:val="decimal"/>
      <w:pStyle w:val="ReferenceList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4">
    <w:nsid w:val="4F5779AE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550434D9"/>
    <w:multiLevelType w:val="hybridMultilevel"/>
    <w:tmpl w:val="24BED93C"/>
    <w:lvl w:ilvl="0" w:tplc="7F5EB2D6">
      <w:start w:val="1"/>
      <w:numFmt w:val="bullet"/>
      <w:pStyle w:val="ItemizedLis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55B24E10"/>
    <w:multiLevelType w:val="hybridMultilevel"/>
    <w:tmpl w:val="8B8E560C"/>
    <w:lvl w:ilvl="0" w:tplc="620CE340">
      <w:start w:val="1"/>
      <w:numFmt w:val="bullet"/>
      <w:pStyle w:val="ListParagraph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5F1F031E"/>
    <w:multiLevelType w:val="hybridMultilevel"/>
    <w:tmpl w:val="7DD4CB56"/>
    <w:lvl w:ilvl="0" w:tplc="76C6F526">
      <w:start w:val="1"/>
      <w:numFmt w:val="russianLower"/>
      <w:pStyle w:val="Enumerated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22301C6"/>
    <w:multiLevelType w:val="hybridMultilevel"/>
    <w:tmpl w:val="5FD85138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74A12C7"/>
    <w:multiLevelType w:val="hybridMultilevel"/>
    <w:tmpl w:val="1952A51C"/>
    <w:lvl w:ilvl="0" w:tplc="969E9EF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78EE0505"/>
    <w:multiLevelType w:val="hybridMultilevel"/>
    <w:tmpl w:val="6D5E47CA"/>
    <w:lvl w:ilvl="0" w:tplc="3B3256D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9755F33"/>
    <w:multiLevelType w:val="hybridMultilevel"/>
    <w:tmpl w:val="D27A1504"/>
    <w:lvl w:ilvl="0" w:tplc="3B3256D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1"/>
  </w:num>
  <w:num w:numId="3">
    <w:abstractNumId w:val="23"/>
  </w:num>
  <w:num w:numId="4">
    <w:abstractNumId w:val="27"/>
  </w:num>
  <w:num w:numId="5">
    <w:abstractNumId w:val="25"/>
  </w:num>
  <w:num w:numId="6">
    <w:abstractNumId w:val="12"/>
  </w:num>
  <w:num w:numId="7">
    <w:abstractNumId w:val="2"/>
  </w:num>
  <w:num w:numId="8">
    <w:abstractNumId w:val="19"/>
  </w:num>
  <w:num w:numId="9">
    <w:abstractNumId w:val="7"/>
  </w:num>
  <w:num w:numId="10">
    <w:abstractNumId w:val="8"/>
  </w:num>
  <w:num w:numId="11">
    <w:abstractNumId w:val="21"/>
  </w:num>
  <w:num w:numId="12">
    <w:abstractNumId w:val="13"/>
  </w:num>
  <w:num w:numId="13">
    <w:abstractNumId w:val="24"/>
  </w:num>
  <w:num w:numId="14">
    <w:abstractNumId w:val="1"/>
  </w:num>
  <w:num w:numId="15">
    <w:abstractNumId w:val="22"/>
  </w:num>
  <w:num w:numId="16">
    <w:abstractNumId w:val="29"/>
  </w:num>
  <w:num w:numId="17">
    <w:abstractNumId w:val="11"/>
  </w:num>
  <w:num w:numId="18">
    <w:abstractNumId w:val="10"/>
  </w:num>
  <w:num w:numId="19">
    <w:abstractNumId w:val="14"/>
  </w:num>
  <w:num w:numId="20">
    <w:abstractNumId w:val="3"/>
  </w:num>
  <w:num w:numId="21">
    <w:abstractNumId w:val="16"/>
  </w:num>
  <w:num w:numId="22">
    <w:abstractNumId w:val="18"/>
  </w:num>
  <w:num w:numId="23">
    <w:abstractNumId w:val="0"/>
  </w:num>
  <w:num w:numId="24">
    <w:abstractNumId w:val="30"/>
  </w:num>
  <w:num w:numId="25">
    <w:abstractNumId w:val="5"/>
  </w:num>
  <w:num w:numId="26">
    <w:abstractNumId w:val="17"/>
  </w:num>
  <w:num w:numId="27">
    <w:abstractNumId w:val="6"/>
  </w:num>
  <w:num w:numId="28">
    <w:abstractNumId w:val="4"/>
  </w:num>
  <w:num w:numId="29">
    <w:abstractNumId w:val="28"/>
  </w:num>
  <w:num w:numId="30">
    <w:abstractNumId w:val="9"/>
  </w:num>
  <w:num w:numId="31">
    <w:abstractNumId w:val="31"/>
  </w:num>
  <w:num w:numId="32">
    <w:abstractNumId w:val="20"/>
  </w:num>
  <w:num w:numId="33">
    <w:abstractNumId w:val="15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attachedTemplate r:id="rId1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222"/>
    <w:rsid w:val="00000A02"/>
    <w:rsid w:val="00005146"/>
    <w:rsid w:val="0000542D"/>
    <w:rsid w:val="000077FA"/>
    <w:rsid w:val="00013359"/>
    <w:rsid w:val="000137D6"/>
    <w:rsid w:val="000203CC"/>
    <w:rsid w:val="00021B34"/>
    <w:rsid w:val="00022696"/>
    <w:rsid w:val="00026E76"/>
    <w:rsid w:val="00035C1F"/>
    <w:rsid w:val="0003629E"/>
    <w:rsid w:val="0003694E"/>
    <w:rsid w:val="000441AC"/>
    <w:rsid w:val="00050CC2"/>
    <w:rsid w:val="00054A69"/>
    <w:rsid w:val="0005535D"/>
    <w:rsid w:val="00056139"/>
    <w:rsid w:val="0005723E"/>
    <w:rsid w:val="00057A13"/>
    <w:rsid w:val="00063FD8"/>
    <w:rsid w:val="00066324"/>
    <w:rsid w:val="00070C12"/>
    <w:rsid w:val="000825F2"/>
    <w:rsid w:val="00085220"/>
    <w:rsid w:val="0009042D"/>
    <w:rsid w:val="00090BB2"/>
    <w:rsid w:val="00092D1F"/>
    <w:rsid w:val="00092D6D"/>
    <w:rsid w:val="00096A33"/>
    <w:rsid w:val="00096FE8"/>
    <w:rsid w:val="00097498"/>
    <w:rsid w:val="000A0247"/>
    <w:rsid w:val="000A1BFA"/>
    <w:rsid w:val="000A2E6F"/>
    <w:rsid w:val="000A34E8"/>
    <w:rsid w:val="000A63EB"/>
    <w:rsid w:val="000A708A"/>
    <w:rsid w:val="000B129F"/>
    <w:rsid w:val="000B2D0A"/>
    <w:rsid w:val="000B4025"/>
    <w:rsid w:val="000B7B42"/>
    <w:rsid w:val="000C2C65"/>
    <w:rsid w:val="000C6010"/>
    <w:rsid w:val="000C63C3"/>
    <w:rsid w:val="000D00C2"/>
    <w:rsid w:val="000D0D76"/>
    <w:rsid w:val="000D0E92"/>
    <w:rsid w:val="000D20C9"/>
    <w:rsid w:val="000D56CB"/>
    <w:rsid w:val="000D6BD3"/>
    <w:rsid w:val="000E174E"/>
    <w:rsid w:val="000E2209"/>
    <w:rsid w:val="000E34CE"/>
    <w:rsid w:val="000E3539"/>
    <w:rsid w:val="000E4B1C"/>
    <w:rsid w:val="000E723B"/>
    <w:rsid w:val="000F0988"/>
    <w:rsid w:val="000F0B43"/>
    <w:rsid w:val="000F195B"/>
    <w:rsid w:val="000F1A05"/>
    <w:rsid w:val="000F1E48"/>
    <w:rsid w:val="000F2FAB"/>
    <w:rsid w:val="000F3B6F"/>
    <w:rsid w:val="000F41BE"/>
    <w:rsid w:val="000F6B90"/>
    <w:rsid w:val="000F6C7F"/>
    <w:rsid w:val="0010063D"/>
    <w:rsid w:val="00102053"/>
    <w:rsid w:val="0011072C"/>
    <w:rsid w:val="00112B0E"/>
    <w:rsid w:val="001236C7"/>
    <w:rsid w:val="00123752"/>
    <w:rsid w:val="00125990"/>
    <w:rsid w:val="00133CF0"/>
    <w:rsid w:val="001354F1"/>
    <w:rsid w:val="00137C5F"/>
    <w:rsid w:val="001411A4"/>
    <w:rsid w:val="001425D8"/>
    <w:rsid w:val="00146EA3"/>
    <w:rsid w:val="001512A8"/>
    <w:rsid w:val="00155F82"/>
    <w:rsid w:val="00156F55"/>
    <w:rsid w:val="00161E96"/>
    <w:rsid w:val="001620CF"/>
    <w:rsid w:val="001640BF"/>
    <w:rsid w:val="0016429B"/>
    <w:rsid w:val="001646CF"/>
    <w:rsid w:val="00167D78"/>
    <w:rsid w:val="001707E1"/>
    <w:rsid w:val="001736F7"/>
    <w:rsid w:val="0017372F"/>
    <w:rsid w:val="00181D1D"/>
    <w:rsid w:val="00184F49"/>
    <w:rsid w:val="00187235"/>
    <w:rsid w:val="0019175C"/>
    <w:rsid w:val="00191AD1"/>
    <w:rsid w:val="0019283E"/>
    <w:rsid w:val="00192DFA"/>
    <w:rsid w:val="00194D7B"/>
    <w:rsid w:val="001A353D"/>
    <w:rsid w:val="001A73BB"/>
    <w:rsid w:val="001B0198"/>
    <w:rsid w:val="001B035F"/>
    <w:rsid w:val="001B0396"/>
    <w:rsid w:val="001B1431"/>
    <w:rsid w:val="001C143D"/>
    <w:rsid w:val="001C1C2D"/>
    <w:rsid w:val="001C1F39"/>
    <w:rsid w:val="001C5E12"/>
    <w:rsid w:val="001D2EE6"/>
    <w:rsid w:val="001D63B5"/>
    <w:rsid w:val="001E0660"/>
    <w:rsid w:val="001E2677"/>
    <w:rsid w:val="001E5393"/>
    <w:rsid w:val="001E7730"/>
    <w:rsid w:val="001F05FE"/>
    <w:rsid w:val="001F1952"/>
    <w:rsid w:val="001F452F"/>
    <w:rsid w:val="00200FF7"/>
    <w:rsid w:val="002068ED"/>
    <w:rsid w:val="002105FD"/>
    <w:rsid w:val="00212553"/>
    <w:rsid w:val="00212EED"/>
    <w:rsid w:val="00217540"/>
    <w:rsid w:val="0022078F"/>
    <w:rsid w:val="00236EBE"/>
    <w:rsid w:val="002411E6"/>
    <w:rsid w:val="00245BA8"/>
    <w:rsid w:val="0024605A"/>
    <w:rsid w:val="00246077"/>
    <w:rsid w:val="00250989"/>
    <w:rsid w:val="002510CD"/>
    <w:rsid w:val="00260425"/>
    <w:rsid w:val="00261A42"/>
    <w:rsid w:val="00262168"/>
    <w:rsid w:val="00262227"/>
    <w:rsid w:val="0026593E"/>
    <w:rsid w:val="00266588"/>
    <w:rsid w:val="00267800"/>
    <w:rsid w:val="00267B9D"/>
    <w:rsid w:val="00267BAE"/>
    <w:rsid w:val="00274BB5"/>
    <w:rsid w:val="00275E9D"/>
    <w:rsid w:val="00276312"/>
    <w:rsid w:val="00282359"/>
    <w:rsid w:val="00286701"/>
    <w:rsid w:val="00286A0F"/>
    <w:rsid w:val="00287C2D"/>
    <w:rsid w:val="00287ECE"/>
    <w:rsid w:val="00290D8D"/>
    <w:rsid w:val="002919CC"/>
    <w:rsid w:val="002921FB"/>
    <w:rsid w:val="00296C44"/>
    <w:rsid w:val="002A1F75"/>
    <w:rsid w:val="002A7C10"/>
    <w:rsid w:val="002B1165"/>
    <w:rsid w:val="002B3684"/>
    <w:rsid w:val="002B3AB8"/>
    <w:rsid w:val="002B5D1E"/>
    <w:rsid w:val="002B7222"/>
    <w:rsid w:val="002B7CB6"/>
    <w:rsid w:val="002C00CD"/>
    <w:rsid w:val="002C0BA6"/>
    <w:rsid w:val="002D4614"/>
    <w:rsid w:val="002E132C"/>
    <w:rsid w:val="002E6ABE"/>
    <w:rsid w:val="002E7A4C"/>
    <w:rsid w:val="002F1A2B"/>
    <w:rsid w:val="002F2E1E"/>
    <w:rsid w:val="002F3749"/>
    <w:rsid w:val="002F40A8"/>
    <w:rsid w:val="00300506"/>
    <w:rsid w:val="00301BD1"/>
    <w:rsid w:val="00302BB7"/>
    <w:rsid w:val="00302CA7"/>
    <w:rsid w:val="00303658"/>
    <w:rsid w:val="00303A15"/>
    <w:rsid w:val="003061BB"/>
    <w:rsid w:val="00311EFF"/>
    <w:rsid w:val="00314ED0"/>
    <w:rsid w:val="003163A8"/>
    <w:rsid w:val="0031645F"/>
    <w:rsid w:val="00317D7C"/>
    <w:rsid w:val="00323671"/>
    <w:rsid w:val="00324DE9"/>
    <w:rsid w:val="0032551D"/>
    <w:rsid w:val="00326AE2"/>
    <w:rsid w:val="00327157"/>
    <w:rsid w:val="003273D1"/>
    <w:rsid w:val="0032777F"/>
    <w:rsid w:val="00327813"/>
    <w:rsid w:val="00333F7F"/>
    <w:rsid w:val="003357D9"/>
    <w:rsid w:val="0034043B"/>
    <w:rsid w:val="00340445"/>
    <w:rsid w:val="003445E5"/>
    <w:rsid w:val="00344F21"/>
    <w:rsid w:val="00346348"/>
    <w:rsid w:val="003517EC"/>
    <w:rsid w:val="00353BB1"/>
    <w:rsid w:val="00354AD5"/>
    <w:rsid w:val="00356CC3"/>
    <w:rsid w:val="00361FAC"/>
    <w:rsid w:val="00363263"/>
    <w:rsid w:val="00366136"/>
    <w:rsid w:val="00366F56"/>
    <w:rsid w:val="0037702A"/>
    <w:rsid w:val="003811FB"/>
    <w:rsid w:val="003832C2"/>
    <w:rsid w:val="003851E4"/>
    <w:rsid w:val="003858BC"/>
    <w:rsid w:val="003905EA"/>
    <w:rsid w:val="003935A6"/>
    <w:rsid w:val="003A2637"/>
    <w:rsid w:val="003A58CA"/>
    <w:rsid w:val="003B0E8A"/>
    <w:rsid w:val="003B1071"/>
    <w:rsid w:val="003C43F7"/>
    <w:rsid w:val="003C4B7B"/>
    <w:rsid w:val="003C7818"/>
    <w:rsid w:val="003D171D"/>
    <w:rsid w:val="003D2A7B"/>
    <w:rsid w:val="003D4571"/>
    <w:rsid w:val="003D4AA6"/>
    <w:rsid w:val="003D4DF0"/>
    <w:rsid w:val="003E035C"/>
    <w:rsid w:val="003E1803"/>
    <w:rsid w:val="003E3161"/>
    <w:rsid w:val="003E5B82"/>
    <w:rsid w:val="003F152D"/>
    <w:rsid w:val="003F3DCA"/>
    <w:rsid w:val="004012E9"/>
    <w:rsid w:val="00401EBD"/>
    <w:rsid w:val="00403138"/>
    <w:rsid w:val="00411498"/>
    <w:rsid w:val="004118EE"/>
    <w:rsid w:val="00414018"/>
    <w:rsid w:val="00414DA6"/>
    <w:rsid w:val="00424DBD"/>
    <w:rsid w:val="00424E48"/>
    <w:rsid w:val="00426A67"/>
    <w:rsid w:val="00430916"/>
    <w:rsid w:val="00431233"/>
    <w:rsid w:val="00431294"/>
    <w:rsid w:val="00431C95"/>
    <w:rsid w:val="00434A29"/>
    <w:rsid w:val="00436608"/>
    <w:rsid w:val="00441A91"/>
    <w:rsid w:val="004425FB"/>
    <w:rsid w:val="00450DE6"/>
    <w:rsid w:val="00451D20"/>
    <w:rsid w:val="00451D38"/>
    <w:rsid w:val="004521F6"/>
    <w:rsid w:val="00452608"/>
    <w:rsid w:val="00453846"/>
    <w:rsid w:val="00456895"/>
    <w:rsid w:val="00457E2A"/>
    <w:rsid w:val="004704FE"/>
    <w:rsid w:val="0047471F"/>
    <w:rsid w:val="00476E39"/>
    <w:rsid w:val="00480DAC"/>
    <w:rsid w:val="0048285B"/>
    <w:rsid w:val="0048354A"/>
    <w:rsid w:val="00484BC4"/>
    <w:rsid w:val="0049117A"/>
    <w:rsid w:val="00491D1F"/>
    <w:rsid w:val="00497C26"/>
    <w:rsid w:val="004A48A2"/>
    <w:rsid w:val="004B0000"/>
    <w:rsid w:val="004B622E"/>
    <w:rsid w:val="004C48B2"/>
    <w:rsid w:val="004C594A"/>
    <w:rsid w:val="004D6761"/>
    <w:rsid w:val="004E0312"/>
    <w:rsid w:val="004E176F"/>
    <w:rsid w:val="004E3A36"/>
    <w:rsid w:val="004E5E01"/>
    <w:rsid w:val="004E62C1"/>
    <w:rsid w:val="004E7862"/>
    <w:rsid w:val="004F4152"/>
    <w:rsid w:val="00501220"/>
    <w:rsid w:val="00505C7C"/>
    <w:rsid w:val="0051248A"/>
    <w:rsid w:val="00514A7C"/>
    <w:rsid w:val="0051656A"/>
    <w:rsid w:val="00516BB1"/>
    <w:rsid w:val="00516FB1"/>
    <w:rsid w:val="0052172E"/>
    <w:rsid w:val="00527407"/>
    <w:rsid w:val="0052748F"/>
    <w:rsid w:val="00534063"/>
    <w:rsid w:val="005344C2"/>
    <w:rsid w:val="00535C13"/>
    <w:rsid w:val="005374CE"/>
    <w:rsid w:val="00541C06"/>
    <w:rsid w:val="005431F0"/>
    <w:rsid w:val="00543AB9"/>
    <w:rsid w:val="005470BE"/>
    <w:rsid w:val="00550250"/>
    <w:rsid w:val="00550E29"/>
    <w:rsid w:val="00551CCE"/>
    <w:rsid w:val="00554C35"/>
    <w:rsid w:val="005550B4"/>
    <w:rsid w:val="005626EC"/>
    <w:rsid w:val="00562C5E"/>
    <w:rsid w:val="00563416"/>
    <w:rsid w:val="0056594C"/>
    <w:rsid w:val="00573683"/>
    <w:rsid w:val="0057580C"/>
    <w:rsid w:val="00582469"/>
    <w:rsid w:val="00585A57"/>
    <w:rsid w:val="00585E36"/>
    <w:rsid w:val="00586832"/>
    <w:rsid w:val="0059254E"/>
    <w:rsid w:val="00594739"/>
    <w:rsid w:val="005972B8"/>
    <w:rsid w:val="005A0021"/>
    <w:rsid w:val="005A6094"/>
    <w:rsid w:val="005B6557"/>
    <w:rsid w:val="005B6DE9"/>
    <w:rsid w:val="005C11FB"/>
    <w:rsid w:val="005C1C76"/>
    <w:rsid w:val="005C2EC5"/>
    <w:rsid w:val="005C438E"/>
    <w:rsid w:val="005D093C"/>
    <w:rsid w:val="005D1649"/>
    <w:rsid w:val="005D20FD"/>
    <w:rsid w:val="005D2392"/>
    <w:rsid w:val="005D492C"/>
    <w:rsid w:val="005D660B"/>
    <w:rsid w:val="005D7CEA"/>
    <w:rsid w:val="005E0FC1"/>
    <w:rsid w:val="005E1F61"/>
    <w:rsid w:val="005E5333"/>
    <w:rsid w:val="005F21C3"/>
    <w:rsid w:val="005F25C3"/>
    <w:rsid w:val="005F6C10"/>
    <w:rsid w:val="005F709C"/>
    <w:rsid w:val="00601227"/>
    <w:rsid w:val="00601495"/>
    <w:rsid w:val="006037A9"/>
    <w:rsid w:val="00603D70"/>
    <w:rsid w:val="006065BC"/>
    <w:rsid w:val="0061135E"/>
    <w:rsid w:val="00611813"/>
    <w:rsid w:val="00611F57"/>
    <w:rsid w:val="00612DF3"/>
    <w:rsid w:val="00624830"/>
    <w:rsid w:val="00624E54"/>
    <w:rsid w:val="00626829"/>
    <w:rsid w:val="00630042"/>
    <w:rsid w:val="00631A66"/>
    <w:rsid w:val="00631D31"/>
    <w:rsid w:val="00632053"/>
    <w:rsid w:val="006324BB"/>
    <w:rsid w:val="00633BC7"/>
    <w:rsid w:val="00646C51"/>
    <w:rsid w:val="00654241"/>
    <w:rsid w:val="00654623"/>
    <w:rsid w:val="00661940"/>
    <w:rsid w:val="00662494"/>
    <w:rsid w:val="00663CA9"/>
    <w:rsid w:val="006659AA"/>
    <w:rsid w:val="006712A6"/>
    <w:rsid w:val="00671BCE"/>
    <w:rsid w:val="00681447"/>
    <w:rsid w:val="006875CB"/>
    <w:rsid w:val="00690C79"/>
    <w:rsid w:val="00691F0C"/>
    <w:rsid w:val="00691F1D"/>
    <w:rsid w:val="00692BA3"/>
    <w:rsid w:val="00696754"/>
    <w:rsid w:val="006A3D47"/>
    <w:rsid w:val="006A4576"/>
    <w:rsid w:val="006A6D26"/>
    <w:rsid w:val="006A7CBA"/>
    <w:rsid w:val="006A7E51"/>
    <w:rsid w:val="006B0567"/>
    <w:rsid w:val="006B1466"/>
    <w:rsid w:val="006B58A8"/>
    <w:rsid w:val="006B5935"/>
    <w:rsid w:val="006C0665"/>
    <w:rsid w:val="006D5FF4"/>
    <w:rsid w:val="006D61D8"/>
    <w:rsid w:val="006D7138"/>
    <w:rsid w:val="006D763F"/>
    <w:rsid w:val="006E1EA8"/>
    <w:rsid w:val="006E73A9"/>
    <w:rsid w:val="006F0864"/>
    <w:rsid w:val="006F08A8"/>
    <w:rsid w:val="006F10C2"/>
    <w:rsid w:val="006F3353"/>
    <w:rsid w:val="006F37EB"/>
    <w:rsid w:val="006F3E81"/>
    <w:rsid w:val="006F51EA"/>
    <w:rsid w:val="00704915"/>
    <w:rsid w:val="007058F5"/>
    <w:rsid w:val="007105E3"/>
    <w:rsid w:val="00711CE8"/>
    <w:rsid w:val="00713732"/>
    <w:rsid w:val="00713D39"/>
    <w:rsid w:val="0072055B"/>
    <w:rsid w:val="00720F89"/>
    <w:rsid w:val="00724325"/>
    <w:rsid w:val="00724B32"/>
    <w:rsid w:val="00724E5A"/>
    <w:rsid w:val="00726CDB"/>
    <w:rsid w:val="00730C24"/>
    <w:rsid w:val="00732D43"/>
    <w:rsid w:val="007362FF"/>
    <w:rsid w:val="007427F4"/>
    <w:rsid w:val="007509E0"/>
    <w:rsid w:val="00757F25"/>
    <w:rsid w:val="00761401"/>
    <w:rsid w:val="00761415"/>
    <w:rsid w:val="0076214D"/>
    <w:rsid w:val="00762FFA"/>
    <w:rsid w:val="00763D74"/>
    <w:rsid w:val="007640EB"/>
    <w:rsid w:val="00780740"/>
    <w:rsid w:val="007858F5"/>
    <w:rsid w:val="007940A9"/>
    <w:rsid w:val="007964AF"/>
    <w:rsid w:val="007A678C"/>
    <w:rsid w:val="007B0E14"/>
    <w:rsid w:val="007B1597"/>
    <w:rsid w:val="007B4B1B"/>
    <w:rsid w:val="007B4ED9"/>
    <w:rsid w:val="007B54BD"/>
    <w:rsid w:val="007C04C9"/>
    <w:rsid w:val="007C088F"/>
    <w:rsid w:val="007C1D61"/>
    <w:rsid w:val="007C5AFD"/>
    <w:rsid w:val="007D3D72"/>
    <w:rsid w:val="007D528C"/>
    <w:rsid w:val="007E0A22"/>
    <w:rsid w:val="007E2E89"/>
    <w:rsid w:val="007E5E08"/>
    <w:rsid w:val="007E79D0"/>
    <w:rsid w:val="007F068B"/>
    <w:rsid w:val="007F1451"/>
    <w:rsid w:val="007F17F1"/>
    <w:rsid w:val="007F21C4"/>
    <w:rsid w:val="007F5540"/>
    <w:rsid w:val="007F65F9"/>
    <w:rsid w:val="007F66C5"/>
    <w:rsid w:val="007F72D9"/>
    <w:rsid w:val="00801E72"/>
    <w:rsid w:val="0080205B"/>
    <w:rsid w:val="00805EDD"/>
    <w:rsid w:val="00813305"/>
    <w:rsid w:val="0081388C"/>
    <w:rsid w:val="008154A1"/>
    <w:rsid w:val="0081676D"/>
    <w:rsid w:val="00821FD4"/>
    <w:rsid w:val="0082383C"/>
    <w:rsid w:val="00823AF9"/>
    <w:rsid w:val="008242E6"/>
    <w:rsid w:val="00827B27"/>
    <w:rsid w:val="0083033D"/>
    <w:rsid w:val="00831DC8"/>
    <w:rsid w:val="00832365"/>
    <w:rsid w:val="00832590"/>
    <w:rsid w:val="00833ED7"/>
    <w:rsid w:val="00834139"/>
    <w:rsid w:val="00834299"/>
    <w:rsid w:val="008342AC"/>
    <w:rsid w:val="00835ADB"/>
    <w:rsid w:val="00836D4D"/>
    <w:rsid w:val="008372A0"/>
    <w:rsid w:val="00840117"/>
    <w:rsid w:val="00840BC8"/>
    <w:rsid w:val="00843AAB"/>
    <w:rsid w:val="00853707"/>
    <w:rsid w:val="00854F52"/>
    <w:rsid w:val="00860515"/>
    <w:rsid w:val="00860DC2"/>
    <w:rsid w:val="00862EBE"/>
    <w:rsid w:val="008661EA"/>
    <w:rsid w:val="00870908"/>
    <w:rsid w:val="008719A1"/>
    <w:rsid w:val="0087520B"/>
    <w:rsid w:val="00882541"/>
    <w:rsid w:val="008867BE"/>
    <w:rsid w:val="0089058E"/>
    <w:rsid w:val="00890FE2"/>
    <w:rsid w:val="008925D2"/>
    <w:rsid w:val="00892C45"/>
    <w:rsid w:val="00893DD8"/>
    <w:rsid w:val="00894292"/>
    <w:rsid w:val="008942AE"/>
    <w:rsid w:val="00897C16"/>
    <w:rsid w:val="008A3306"/>
    <w:rsid w:val="008A3EB8"/>
    <w:rsid w:val="008B2D6F"/>
    <w:rsid w:val="008C3BD9"/>
    <w:rsid w:val="008C4E59"/>
    <w:rsid w:val="008C780A"/>
    <w:rsid w:val="008D7735"/>
    <w:rsid w:val="008E07CE"/>
    <w:rsid w:val="008E3AB1"/>
    <w:rsid w:val="008F4223"/>
    <w:rsid w:val="008F5169"/>
    <w:rsid w:val="008F5244"/>
    <w:rsid w:val="008F5B74"/>
    <w:rsid w:val="008F7FB6"/>
    <w:rsid w:val="00901967"/>
    <w:rsid w:val="0090294A"/>
    <w:rsid w:val="00903D1A"/>
    <w:rsid w:val="00904901"/>
    <w:rsid w:val="00904BF4"/>
    <w:rsid w:val="0090539C"/>
    <w:rsid w:val="009070C0"/>
    <w:rsid w:val="00907722"/>
    <w:rsid w:val="009107B3"/>
    <w:rsid w:val="00911112"/>
    <w:rsid w:val="009113D0"/>
    <w:rsid w:val="00912253"/>
    <w:rsid w:val="00913EF1"/>
    <w:rsid w:val="00914860"/>
    <w:rsid w:val="009161AF"/>
    <w:rsid w:val="00923403"/>
    <w:rsid w:val="00933A2D"/>
    <w:rsid w:val="00936D30"/>
    <w:rsid w:val="00940BEB"/>
    <w:rsid w:val="00941110"/>
    <w:rsid w:val="00945AFC"/>
    <w:rsid w:val="00953473"/>
    <w:rsid w:val="00953B15"/>
    <w:rsid w:val="00963A1B"/>
    <w:rsid w:val="0096589E"/>
    <w:rsid w:val="009700B1"/>
    <w:rsid w:val="0097029B"/>
    <w:rsid w:val="00970F40"/>
    <w:rsid w:val="009715B4"/>
    <w:rsid w:val="0097251B"/>
    <w:rsid w:val="00975A16"/>
    <w:rsid w:val="0098478B"/>
    <w:rsid w:val="00984FB9"/>
    <w:rsid w:val="009860FB"/>
    <w:rsid w:val="00990E9A"/>
    <w:rsid w:val="00992AFA"/>
    <w:rsid w:val="009A0F9A"/>
    <w:rsid w:val="009A60AA"/>
    <w:rsid w:val="009B0CF2"/>
    <w:rsid w:val="009B13C5"/>
    <w:rsid w:val="009C1AC1"/>
    <w:rsid w:val="009C76FB"/>
    <w:rsid w:val="009D0076"/>
    <w:rsid w:val="009D1A73"/>
    <w:rsid w:val="009D5CEB"/>
    <w:rsid w:val="009D63BC"/>
    <w:rsid w:val="009E2965"/>
    <w:rsid w:val="009E6D58"/>
    <w:rsid w:val="009F0072"/>
    <w:rsid w:val="009F25C9"/>
    <w:rsid w:val="009F7A45"/>
    <w:rsid w:val="00A002C9"/>
    <w:rsid w:val="00A01894"/>
    <w:rsid w:val="00A049DE"/>
    <w:rsid w:val="00A05E6C"/>
    <w:rsid w:val="00A13E90"/>
    <w:rsid w:val="00A153B6"/>
    <w:rsid w:val="00A1681A"/>
    <w:rsid w:val="00A1712A"/>
    <w:rsid w:val="00A24605"/>
    <w:rsid w:val="00A3262F"/>
    <w:rsid w:val="00A34891"/>
    <w:rsid w:val="00A355C1"/>
    <w:rsid w:val="00A403B4"/>
    <w:rsid w:val="00A50D84"/>
    <w:rsid w:val="00A555F0"/>
    <w:rsid w:val="00A61465"/>
    <w:rsid w:val="00A629E2"/>
    <w:rsid w:val="00A65466"/>
    <w:rsid w:val="00A675A6"/>
    <w:rsid w:val="00A821EF"/>
    <w:rsid w:val="00A8581C"/>
    <w:rsid w:val="00A86DE2"/>
    <w:rsid w:val="00A87FA7"/>
    <w:rsid w:val="00A90A93"/>
    <w:rsid w:val="00A91338"/>
    <w:rsid w:val="00A92953"/>
    <w:rsid w:val="00A94BE5"/>
    <w:rsid w:val="00A9659C"/>
    <w:rsid w:val="00A97222"/>
    <w:rsid w:val="00A976E7"/>
    <w:rsid w:val="00AA0DF3"/>
    <w:rsid w:val="00AA621A"/>
    <w:rsid w:val="00AB7ADC"/>
    <w:rsid w:val="00AC05D7"/>
    <w:rsid w:val="00AC246B"/>
    <w:rsid w:val="00AC39BF"/>
    <w:rsid w:val="00AC4ED9"/>
    <w:rsid w:val="00AD01BB"/>
    <w:rsid w:val="00AD038C"/>
    <w:rsid w:val="00AD2F1B"/>
    <w:rsid w:val="00AD322B"/>
    <w:rsid w:val="00AD55A6"/>
    <w:rsid w:val="00AD5757"/>
    <w:rsid w:val="00AD62B8"/>
    <w:rsid w:val="00AD7977"/>
    <w:rsid w:val="00AD79AF"/>
    <w:rsid w:val="00AD7FF4"/>
    <w:rsid w:val="00AE2BAA"/>
    <w:rsid w:val="00AE3083"/>
    <w:rsid w:val="00AE3A1F"/>
    <w:rsid w:val="00AE5A5D"/>
    <w:rsid w:val="00AE5F9B"/>
    <w:rsid w:val="00AE7B08"/>
    <w:rsid w:val="00AF134A"/>
    <w:rsid w:val="00AF26AE"/>
    <w:rsid w:val="00AF4461"/>
    <w:rsid w:val="00AF5A91"/>
    <w:rsid w:val="00B004C1"/>
    <w:rsid w:val="00B02CCE"/>
    <w:rsid w:val="00B037ED"/>
    <w:rsid w:val="00B03B32"/>
    <w:rsid w:val="00B07E1A"/>
    <w:rsid w:val="00B118CA"/>
    <w:rsid w:val="00B203FA"/>
    <w:rsid w:val="00B21798"/>
    <w:rsid w:val="00B224C4"/>
    <w:rsid w:val="00B2647D"/>
    <w:rsid w:val="00B3374E"/>
    <w:rsid w:val="00B360D4"/>
    <w:rsid w:val="00B37F98"/>
    <w:rsid w:val="00B437DE"/>
    <w:rsid w:val="00B4555A"/>
    <w:rsid w:val="00B45E87"/>
    <w:rsid w:val="00B46005"/>
    <w:rsid w:val="00B473CE"/>
    <w:rsid w:val="00B504C8"/>
    <w:rsid w:val="00B61ED2"/>
    <w:rsid w:val="00B62F28"/>
    <w:rsid w:val="00B63DA3"/>
    <w:rsid w:val="00B6460B"/>
    <w:rsid w:val="00B674F9"/>
    <w:rsid w:val="00B67855"/>
    <w:rsid w:val="00B7196D"/>
    <w:rsid w:val="00B7420F"/>
    <w:rsid w:val="00B7544D"/>
    <w:rsid w:val="00B771A2"/>
    <w:rsid w:val="00B7775D"/>
    <w:rsid w:val="00B778D1"/>
    <w:rsid w:val="00B82F5E"/>
    <w:rsid w:val="00B84698"/>
    <w:rsid w:val="00B87749"/>
    <w:rsid w:val="00BA0026"/>
    <w:rsid w:val="00BA138C"/>
    <w:rsid w:val="00BA2886"/>
    <w:rsid w:val="00BA44D3"/>
    <w:rsid w:val="00BB149E"/>
    <w:rsid w:val="00BB372D"/>
    <w:rsid w:val="00BC038E"/>
    <w:rsid w:val="00BC5701"/>
    <w:rsid w:val="00BC7EDA"/>
    <w:rsid w:val="00BD0809"/>
    <w:rsid w:val="00BD20BA"/>
    <w:rsid w:val="00BD25FC"/>
    <w:rsid w:val="00BD6236"/>
    <w:rsid w:val="00BE51B7"/>
    <w:rsid w:val="00BE6CA9"/>
    <w:rsid w:val="00BE7E3A"/>
    <w:rsid w:val="00BF0413"/>
    <w:rsid w:val="00BF0ABF"/>
    <w:rsid w:val="00BF209E"/>
    <w:rsid w:val="00BF38FF"/>
    <w:rsid w:val="00BF3CAF"/>
    <w:rsid w:val="00BF5DD8"/>
    <w:rsid w:val="00BF65B9"/>
    <w:rsid w:val="00BF6C8D"/>
    <w:rsid w:val="00C157CD"/>
    <w:rsid w:val="00C24F23"/>
    <w:rsid w:val="00C2511A"/>
    <w:rsid w:val="00C26C59"/>
    <w:rsid w:val="00C27589"/>
    <w:rsid w:val="00C32146"/>
    <w:rsid w:val="00C33992"/>
    <w:rsid w:val="00C33CA2"/>
    <w:rsid w:val="00C36CCC"/>
    <w:rsid w:val="00C415D2"/>
    <w:rsid w:val="00C417F6"/>
    <w:rsid w:val="00C50986"/>
    <w:rsid w:val="00C5524A"/>
    <w:rsid w:val="00C55EFF"/>
    <w:rsid w:val="00C63C03"/>
    <w:rsid w:val="00C65FD7"/>
    <w:rsid w:val="00C67D38"/>
    <w:rsid w:val="00C70156"/>
    <w:rsid w:val="00C707CC"/>
    <w:rsid w:val="00C71167"/>
    <w:rsid w:val="00C7143A"/>
    <w:rsid w:val="00C72C24"/>
    <w:rsid w:val="00C72FF5"/>
    <w:rsid w:val="00C825D9"/>
    <w:rsid w:val="00C84321"/>
    <w:rsid w:val="00C97DDD"/>
    <w:rsid w:val="00CA0FC2"/>
    <w:rsid w:val="00CA144B"/>
    <w:rsid w:val="00CA358D"/>
    <w:rsid w:val="00CA475C"/>
    <w:rsid w:val="00CB1FB3"/>
    <w:rsid w:val="00CB402D"/>
    <w:rsid w:val="00CB5E6C"/>
    <w:rsid w:val="00CC10F5"/>
    <w:rsid w:val="00CC4AA5"/>
    <w:rsid w:val="00CD1377"/>
    <w:rsid w:val="00CD5FF2"/>
    <w:rsid w:val="00CD6D8B"/>
    <w:rsid w:val="00CE1577"/>
    <w:rsid w:val="00CE4052"/>
    <w:rsid w:val="00CE5204"/>
    <w:rsid w:val="00CE7B1B"/>
    <w:rsid w:val="00CF3212"/>
    <w:rsid w:val="00CF6B8B"/>
    <w:rsid w:val="00CF77FF"/>
    <w:rsid w:val="00D00DCE"/>
    <w:rsid w:val="00D021B6"/>
    <w:rsid w:val="00D048D3"/>
    <w:rsid w:val="00D0615E"/>
    <w:rsid w:val="00D07ABE"/>
    <w:rsid w:val="00D10A3A"/>
    <w:rsid w:val="00D1743F"/>
    <w:rsid w:val="00D239F7"/>
    <w:rsid w:val="00D23C02"/>
    <w:rsid w:val="00D25119"/>
    <w:rsid w:val="00D3078D"/>
    <w:rsid w:val="00D430D7"/>
    <w:rsid w:val="00D43E53"/>
    <w:rsid w:val="00D46957"/>
    <w:rsid w:val="00D47F81"/>
    <w:rsid w:val="00D55A84"/>
    <w:rsid w:val="00D621B9"/>
    <w:rsid w:val="00D62F58"/>
    <w:rsid w:val="00D63585"/>
    <w:rsid w:val="00D64919"/>
    <w:rsid w:val="00D6625D"/>
    <w:rsid w:val="00D67F68"/>
    <w:rsid w:val="00D70528"/>
    <w:rsid w:val="00D7107D"/>
    <w:rsid w:val="00D722F2"/>
    <w:rsid w:val="00D725EE"/>
    <w:rsid w:val="00D737F5"/>
    <w:rsid w:val="00D775DF"/>
    <w:rsid w:val="00D77E0D"/>
    <w:rsid w:val="00D81262"/>
    <w:rsid w:val="00D824FD"/>
    <w:rsid w:val="00D82B79"/>
    <w:rsid w:val="00D845AD"/>
    <w:rsid w:val="00D919B0"/>
    <w:rsid w:val="00D92182"/>
    <w:rsid w:val="00D96B51"/>
    <w:rsid w:val="00D97064"/>
    <w:rsid w:val="00D97438"/>
    <w:rsid w:val="00D9781F"/>
    <w:rsid w:val="00DA0F3C"/>
    <w:rsid w:val="00DA3062"/>
    <w:rsid w:val="00DA3A79"/>
    <w:rsid w:val="00DA4CD3"/>
    <w:rsid w:val="00DA647A"/>
    <w:rsid w:val="00DA6571"/>
    <w:rsid w:val="00DA73B3"/>
    <w:rsid w:val="00DA76C5"/>
    <w:rsid w:val="00DB2057"/>
    <w:rsid w:val="00DB38DC"/>
    <w:rsid w:val="00DB48E7"/>
    <w:rsid w:val="00DB5BCB"/>
    <w:rsid w:val="00DC66C1"/>
    <w:rsid w:val="00DD3740"/>
    <w:rsid w:val="00DD6C98"/>
    <w:rsid w:val="00DD74DE"/>
    <w:rsid w:val="00DE133E"/>
    <w:rsid w:val="00DE51EC"/>
    <w:rsid w:val="00DE739F"/>
    <w:rsid w:val="00DF2687"/>
    <w:rsid w:val="00DF373C"/>
    <w:rsid w:val="00DF4066"/>
    <w:rsid w:val="00DF4875"/>
    <w:rsid w:val="00DF67D4"/>
    <w:rsid w:val="00E07620"/>
    <w:rsid w:val="00E07B0F"/>
    <w:rsid w:val="00E11021"/>
    <w:rsid w:val="00E13DC3"/>
    <w:rsid w:val="00E205DA"/>
    <w:rsid w:val="00E22538"/>
    <w:rsid w:val="00E231A6"/>
    <w:rsid w:val="00E25E48"/>
    <w:rsid w:val="00E31355"/>
    <w:rsid w:val="00E31366"/>
    <w:rsid w:val="00E3524B"/>
    <w:rsid w:val="00E43E2F"/>
    <w:rsid w:val="00E448F3"/>
    <w:rsid w:val="00E45E4E"/>
    <w:rsid w:val="00E476F5"/>
    <w:rsid w:val="00E50318"/>
    <w:rsid w:val="00E50341"/>
    <w:rsid w:val="00E52276"/>
    <w:rsid w:val="00E52EDC"/>
    <w:rsid w:val="00E568DE"/>
    <w:rsid w:val="00E672DE"/>
    <w:rsid w:val="00E67FC8"/>
    <w:rsid w:val="00E73CAF"/>
    <w:rsid w:val="00E75C05"/>
    <w:rsid w:val="00E76B10"/>
    <w:rsid w:val="00E77934"/>
    <w:rsid w:val="00E77B47"/>
    <w:rsid w:val="00E82CC0"/>
    <w:rsid w:val="00E83D58"/>
    <w:rsid w:val="00E83D86"/>
    <w:rsid w:val="00E865D2"/>
    <w:rsid w:val="00E91694"/>
    <w:rsid w:val="00E93D1C"/>
    <w:rsid w:val="00E95904"/>
    <w:rsid w:val="00EA47D1"/>
    <w:rsid w:val="00EA6EF9"/>
    <w:rsid w:val="00EB280D"/>
    <w:rsid w:val="00EB4055"/>
    <w:rsid w:val="00EB4B36"/>
    <w:rsid w:val="00EC1A7F"/>
    <w:rsid w:val="00EC6C94"/>
    <w:rsid w:val="00EC6E2E"/>
    <w:rsid w:val="00EE1B1B"/>
    <w:rsid w:val="00EE27BF"/>
    <w:rsid w:val="00EE36D2"/>
    <w:rsid w:val="00EE3E52"/>
    <w:rsid w:val="00EE79AF"/>
    <w:rsid w:val="00EE7FDF"/>
    <w:rsid w:val="00EF126D"/>
    <w:rsid w:val="00EF1A07"/>
    <w:rsid w:val="00EF2DAC"/>
    <w:rsid w:val="00EF3718"/>
    <w:rsid w:val="00EF3823"/>
    <w:rsid w:val="00EF70EA"/>
    <w:rsid w:val="00EF74D8"/>
    <w:rsid w:val="00EF7652"/>
    <w:rsid w:val="00F0123E"/>
    <w:rsid w:val="00F04D66"/>
    <w:rsid w:val="00F07843"/>
    <w:rsid w:val="00F2318D"/>
    <w:rsid w:val="00F232D6"/>
    <w:rsid w:val="00F24C27"/>
    <w:rsid w:val="00F30D9D"/>
    <w:rsid w:val="00F313CD"/>
    <w:rsid w:val="00F31B5D"/>
    <w:rsid w:val="00F369E2"/>
    <w:rsid w:val="00F44BEA"/>
    <w:rsid w:val="00F46AED"/>
    <w:rsid w:val="00F53062"/>
    <w:rsid w:val="00F55B93"/>
    <w:rsid w:val="00F574C1"/>
    <w:rsid w:val="00F57576"/>
    <w:rsid w:val="00F61A7E"/>
    <w:rsid w:val="00F63558"/>
    <w:rsid w:val="00F65A10"/>
    <w:rsid w:val="00F675EC"/>
    <w:rsid w:val="00F67944"/>
    <w:rsid w:val="00F67FFB"/>
    <w:rsid w:val="00F70D8A"/>
    <w:rsid w:val="00F7144D"/>
    <w:rsid w:val="00F72EB9"/>
    <w:rsid w:val="00F83800"/>
    <w:rsid w:val="00F925D0"/>
    <w:rsid w:val="00F929DC"/>
    <w:rsid w:val="00F948D0"/>
    <w:rsid w:val="00F94DBD"/>
    <w:rsid w:val="00F96CB5"/>
    <w:rsid w:val="00FA1389"/>
    <w:rsid w:val="00FA2C55"/>
    <w:rsid w:val="00FA3898"/>
    <w:rsid w:val="00FA47C8"/>
    <w:rsid w:val="00FB46FD"/>
    <w:rsid w:val="00FB49B5"/>
    <w:rsid w:val="00FB65D7"/>
    <w:rsid w:val="00FB6E3A"/>
    <w:rsid w:val="00FB7F1C"/>
    <w:rsid w:val="00FC2481"/>
    <w:rsid w:val="00FC6E27"/>
    <w:rsid w:val="00FD2377"/>
    <w:rsid w:val="00FD5590"/>
    <w:rsid w:val="00FD5F35"/>
    <w:rsid w:val="00FD61BB"/>
    <w:rsid w:val="00FE0F51"/>
    <w:rsid w:val="00FE201A"/>
    <w:rsid w:val="00FF3DA2"/>
    <w:rsid w:val="00FF3DCD"/>
    <w:rsid w:val="00FF5D4D"/>
    <w:rsid w:val="00FF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69F66EB-F448-4F75-8407-379F0D6B6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15B4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en-US"/>
    </w:rPr>
  </w:style>
  <w:style w:type="paragraph" w:styleId="Heading1">
    <w:name w:val="heading 1"/>
    <w:next w:val="Normal"/>
    <w:link w:val="Heading1Char"/>
    <w:uiPriority w:val="9"/>
    <w:qFormat/>
    <w:rsid w:val="00A92953"/>
    <w:pPr>
      <w:keepNext/>
      <w:keepLines/>
      <w:spacing w:line="360" w:lineRule="auto"/>
      <w:jc w:val="center"/>
      <w:outlineLvl w:val="0"/>
    </w:pPr>
    <w:rPr>
      <w:rFonts w:ascii="Times New Roman" w:eastAsia="Times New Roman" w:hAnsi="Times New Roman"/>
      <w:bCs/>
      <w:caps/>
      <w:sz w:val="28"/>
      <w:szCs w:val="36"/>
      <w:lang w:eastAsia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03658"/>
    <w:pPr>
      <w:numPr>
        <w:ilvl w:val="1"/>
      </w:numPr>
      <w:jc w:val="both"/>
      <w:outlineLvl w:val="1"/>
    </w:pPr>
    <w:rPr>
      <w:bCs w:val="0"/>
      <w:caps w:val="0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A3D47"/>
    <w:pPr>
      <w:numPr>
        <w:ilvl w:val="2"/>
      </w:numPr>
      <w:outlineLvl w:val="2"/>
    </w:pPr>
    <w:rPr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A92953"/>
    <w:rPr>
      <w:rFonts w:ascii="Times New Roman" w:eastAsia="Times New Roman" w:hAnsi="Times New Roman"/>
      <w:bCs/>
      <w:caps/>
      <w:sz w:val="28"/>
      <w:szCs w:val="36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194D7B"/>
    <w:pPr>
      <w:spacing w:line="276" w:lineRule="auto"/>
      <w:jc w:val="left"/>
      <w:outlineLvl w:val="9"/>
    </w:pPr>
    <w:rPr>
      <w:rFonts w:ascii="Cambria" w:hAnsi="Cambria"/>
      <w:b/>
      <w:color w:val="365F91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A6D26"/>
    <w:pPr>
      <w:tabs>
        <w:tab w:val="left" w:pos="284"/>
        <w:tab w:val="right" w:leader="dot" w:pos="10206"/>
      </w:tabs>
      <w:ind w:firstLine="0"/>
    </w:pPr>
  </w:style>
  <w:style w:type="character" w:styleId="Hyperlink">
    <w:name w:val="Hyperlink"/>
    <w:uiPriority w:val="99"/>
    <w:unhideWhenUsed/>
    <w:rsid w:val="00194D7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4D7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94D7B"/>
    <w:rPr>
      <w:rFonts w:ascii="Tahoma" w:hAnsi="Tahoma" w:cs="Tahoma"/>
      <w:sz w:val="16"/>
      <w:szCs w:val="16"/>
    </w:rPr>
  </w:style>
  <w:style w:type="paragraph" w:customStyle="1" w:styleId="Abstract">
    <w:name w:val="Abstract"/>
    <w:basedOn w:val="BodyText"/>
    <w:rsid w:val="00194D7B"/>
    <w:pPr>
      <w:spacing w:before="120" w:line="264" w:lineRule="auto"/>
      <w:ind w:left="567"/>
    </w:pPr>
    <w:rPr>
      <w:rFonts w:eastAsia="Times New Roman"/>
      <w:b/>
      <w:sz w:val="22"/>
      <w:szCs w:val="22"/>
    </w:rPr>
  </w:style>
  <w:style w:type="paragraph" w:styleId="BodyText">
    <w:name w:val="Body Text"/>
    <w:basedOn w:val="Normal"/>
    <w:link w:val="BodyTextChar"/>
    <w:uiPriority w:val="99"/>
    <w:semiHidden/>
    <w:unhideWhenUsed/>
    <w:rsid w:val="00194D7B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194D7B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FE0F51"/>
    <w:pPr>
      <w:numPr>
        <w:numId w:val="1"/>
      </w:numPr>
      <w:tabs>
        <w:tab w:val="left" w:pos="993"/>
      </w:tabs>
      <w:ind w:left="0" w:firstLine="709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85220"/>
    <w:pPr>
      <w:spacing w:line="240" w:lineRule="auto"/>
    </w:pPr>
    <w:rPr>
      <w:b/>
      <w:bCs/>
      <w:color w:val="4F81BD"/>
      <w:sz w:val="18"/>
      <w:szCs w:val="18"/>
    </w:rPr>
  </w:style>
  <w:style w:type="paragraph" w:customStyle="1" w:styleId="FigureName">
    <w:name w:val="FigureName"/>
    <w:basedOn w:val="Caption"/>
    <w:next w:val="Normal"/>
    <w:rsid w:val="00212EED"/>
    <w:pPr>
      <w:spacing w:before="120" w:after="120" w:line="264" w:lineRule="auto"/>
      <w:ind w:firstLine="0"/>
      <w:jc w:val="center"/>
    </w:pPr>
    <w:rPr>
      <w:rFonts w:eastAsia="Times New Roman"/>
      <w:b w:val="0"/>
      <w:bCs w:val="0"/>
      <w:i/>
      <w:color w:val="auto"/>
      <w:sz w:val="20"/>
      <w:szCs w:val="20"/>
    </w:rPr>
  </w:style>
  <w:style w:type="character" w:customStyle="1" w:styleId="Heading2Char">
    <w:name w:val="Heading 2 Char"/>
    <w:link w:val="Heading2"/>
    <w:uiPriority w:val="9"/>
    <w:rsid w:val="00303658"/>
    <w:rPr>
      <w:rFonts w:ascii="Times New Roman" w:eastAsia="Times New Roman" w:hAnsi="Times New Roman"/>
      <w:sz w:val="28"/>
      <w:szCs w:val="32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A708A"/>
    <w:pPr>
      <w:tabs>
        <w:tab w:val="left" w:pos="709"/>
        <w:tab w:val="right" w:leader="dot" w:pos="10206"/>
      </w:tabs>
      <w:ind w:left="284" w:firstLine="0"/>
    </w:pPr>
    <w:rPr>
      <w:noProof/>
    </w:rPr>
  </w:style>
  <w:style w:type="table" w:styleId="TableGrid">
    <w:name w:val="Table Grid"/>
    <w:basedOn w:val="TableNormal"/>
    <w:uiPriority w:val="39"/>
    <w:rsid w:val="004911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UnnumberedHeading">
    <w:name w:val="Unnumbered Heading"/>
    <w:basedOn w:val="Heading1"/>
    <w:link w:val="UnnumberedHeadingChar"/>
    <w:qFormat/>
    <w:rsid w:val="0059254E"/>
  </w:style>
  <w:style w:type="character" w:customStyle="1" w:styleId="UnnumberedHeadingChar">
    <w:name w:val="Unnumbered Heading Char"/>
    <w:basedOn w:val="Heading1Char"/>
    <w:link w:val="UnnumberedHeading"/>
    <w:rsid w:val="0059254E"/>
    <w:rPr>
      <w:rFonts w:ascii="Times New Roman" w:eastAsia="Times New Roman" w:hAnsi="Times New Roman"/>
      <w:bCs/>
      <w:caps/>
      <w:sz w:val="28"/>
      <w:szCs w:val="36"/>
      <w:lang w:val="uk-UA"/>
    </w:rPr>
  </w:style>
  <w:style w:type="character" w:customStyle="1" w:styleId="Heading3Char">
    <w:name w:val="Heading 3 Char"/>
    <w:link w:val="Heading3"/>
    <w:uiPriority w:val="9"/>
    <w:rsid w:val="006A3D47"/>
    <w:rPr>
      <w:rFonts w:ascii="Times New Roman" w:eastAsia="Times New Roman" w:hAnsi="Times New Roman"/>
      <w:bCs/>
      <w:sz w:val="28"/>
      <w:szCs w:val="26"/>
      <w:lang w:val="uk-UA"/>
    </w:rPr>
  </w:style>
  <w:style w:type="numbering" w:customStyle="1" w:styleId="Headings">
    <w:name w:val="Headings"/>
    <w:uiPriority w:val="99"/>
    <w:rsid w:val="00A92953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HeaderChar">
    <w:name w:val="Header Char"/>
    <w:link w:val="Head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184F49"/>
    <w:pPr>
      <w:tabs>
        <w:tab w:val="center" w:pos="4986"/>
        <w:tab w:val="right" w:pos="9973"/>
      </w:tabs>
    </w:pPr>
  </w:style>
  <w:style w:type="character" w:customStyle="1" w:styleId="FooterChar">
    <w:name w:val="Footer Char"/>
    <w:link w:val="Footer"/>
    <w:uiPriority w:val="99"/>
    <w:rsid w:val="00184F49"/>
    <w:rPr>
      <w:rFonts w:ascii="Times New Roman" w:hAnsi="Times New Roman"/>
      <w:sz w:val="28"/>
      <w:szCs w:val="28"/>
      <w:lang w:val="uk-U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A708A"/>
    <w:pPr>
      <w:tabs>
        <w:tab w:val="left" w:pos="1418"/>
        <w:tab w:val="right" w:leader="dot" w:pos="10206"/>
      </w:tabs>
      <w:ind w:left="709" w:firstLine="0"/>
    </w:pPr>
  </w:style>
  <w:style w:type="character" w:styleId="EndnoteReference">
    <w:name w:val="endnote reference"/>
    <w:semiHidden/>
    <w:rsid w:val="002B1165"/>
    <w:rPr>
      <w:noProof w:val="0"/>
      <w:vertAlign w:val="superscript"/>
      <w:lang w:val="uk-UA"/>
    </w:rPr>
  </w:style>
  <w:style w:type="paragraph" w:customStyle="1" w:styleId="NormalNoIndent">
    <w:name w:val="NormalNoIndent"/>
    <w:basedOn w:val="Normal"/>
    <w:link w:val="NormalNoIndentChar"/>
    <w:qFormat/>
    <w:rsid w:val="00B62F28"/>
    <w:pPr>
      <w:ind w:firstLine="0"/>
    </w:pPr>
  </w:style>
  <w:style w:type="paragraph" w:customStyle="1" w:styleId="Enumerated">
    <w:name w:val="Enumerated"/>
    <w:basedOn w:val="Normal"/>
    <w:link w:val="EnumeratedChar"/>
    <w:rsid w:val="009B0CF2"/>
    <w:pPr>
      <w:numPr>
        <w:numId w:val="4"/>
      </w:numPr>
      <w:tabs>
        <w:tab w:val="left" w:pos="1134"/>
      </w:tabs>
    </w:pPr>
  </w:style>
  <w:style w:type="character" w:customStyle="1" w:styleId="NormalNoIndentChar">
    <w:name w:val="NormalNoIndent Char"/>
    <w:link w:val="NormalNoIndent"/>
    <w:rsid w:val="00B62F28"/>
    <w:rPr>
      <w:rFonts w:ascii="Times New Roman" w:hAnsi="Times New Roman"/>
      <w:sz w:val="28"/>
      <w:szCs w:val="28"/>
      <w:lang w:val="uk-UA"/>
    </w:rPr>
  </w:style>
  <w:style w:type="paragraph" w:customStyle="1" w:styleId="EnumeratedList">
    <w:name w:val="EnumeratedList"/>
    <w:basedOn w:val="Enumerated"/>
    <w:link w:val="EnumeratedListChar"/>
    <w:qFormat/>
    <w:rsid w:val="00BF38FF"/>
  </w:style>
  <w:style w:type="character" w:customStyle="1" w:styleId="EnumeratedChar">
    <w:name w:val="Enumerated Char"/>
    <w:link w:val="Enumerated"/>
    <w:rsid w:val="009B0CF2"/>
    <w:rPr>
      <w:rFonts w:ascii="Times New Roman" w:hAnsi="Times New Roman"/>
      <w:sz w:val="28"/>
      <w:szCs w:val="28"/>
      <w:lang w:eastAsia="en-US"/>
    </w:rPr>
  </w:style>
  <w:style w:type="paragraph" w:customStyle="1" w:styleId="MTDisplayEquation">
    <w:name w:val="MTDisplayEquation"/>
    <w:basedOn w:val="Normal"/>
    <w:next w:val="Normal"/>
    <w:link w:val="MTDisplayEquationChar"/>
    <w:rsid w:val="003905EA"/>
    <w:pPr>
      <w:tabs>
        <w:tab w:val="center" w:pos="4540"/>
        <w:tab w:val="right" w:pos="9080"/>
      </w:tabs>
      <w:ind w:firstLine="0"/>
    </w:pPr>
  </w:style>
  <w:style w:type="character" w:customStyle="1" w:styleId="EnumeratedListChar">
    <w:name w:val="EnumeratedList Char"/>
    <w:basedOn w:val="EnumeratedChar"/>
    <w:link w:val="EnumeratedList"/>
    <w:rsid w:val="00BF38FF"/>
    <w:rPr>
      <w:rFonts w:ascii="Times New Roman" w:hAnsi="Times New Roman"/>
      <w:sz w:val="28"/>
      <w:szCs w:val="28"/>
      <w:lang w:eastAsia="en-US"/>
    </w:rPr>
  </w:style>
  <w:style w:type="character" w:customStyle="1" w:styleId="MTDisplayEquationChar">
    <w:name w:val="MTDisplayEquation Char"/>
    <w:link w:val="MTDisplayEquation"/>
    <w:rsid w:val="003905EA"/>
    <w:rPr>
      <w:rFonts w:ascii="Times New Roman" w:hAnsi="Times New Roman"/>
      <w:sz w:val="28"/>
      <w:szCs w:val="28"/>
      <w:lang w:val="uk-UA"/>
    </w:rPr>
  </w:style>
  <w:style w:type="paragraph" w:customStyle="1" w:styleId="FigureCaption">
    <w:name w:val="FigureCaption"/>
    <w:basedOn w:val="NormalNoIndent"/>
    <w:link w:val="FigureCaptionChar"/>
    <w:qFormat/>
    <w:rsid w:val="00541C06"/>
    <w:pPr>
      <w:jc w:val="center"/>
    </w:pPr>
  </w:style>
  <w:style w:type="paragraph" w:customStyle="1" w:styleId="TableCaption">
    <w:name w:val="TableCaption"/>
    <w:basedOn w:val="Normal"/>
    <w:link w:val="TableCaptionChar"/>
    <w:qFormat/>
    <w:rsid w:val="00E476F5"/>
    <w:pPr>
      <w:ind w:firstLine="0"/>
    </w:pPr>
  </w:style>
  <w:style w:type="character" w:customStyle="1" w:styleId="FigureCaptionChar">
    <w:name w:val="FigureCaption Char"/>
    <w:basedOn w:val="NormalNoIndentChar"/>
    <w:link w:val="FigureCaption"/>
    <w:rsid w:val="00541C06"/>
    <w:rPr>
      <w:rFonts w:ascii="Times New Roman" w:hAnsi="Times New Roman"/>
      <w:sz w:val="28"/>
      <w:szCs w:val="28"/>
      <w:lang w:val="uk-UA"/>
    </w:rPr>
  </w:style>
  <w:style w:type="paragraph" w:customStyle="1" w:styleId="ItemizedList">
    <w:name w:val="ItemizedList"/>
    <w:basedOn w:val="Enumerated"/>
    <w:link w:val="ItemizedListChar"/>
    <w:qFormat/>
    <w:rsid w:val="00B3374E"/>
    <w:pPr>
      <w:numPr>
        <w:numId w:val="5"/>
      </w:numPr>
    </w:pPr>
  </w:style>
  <w:style w:type="character" w:customStyle="1" w:styleId="TableCaptionChar">
    <w:name w:val="TableCaption Char"/>
    <w:link w:val="TableCaption"/>
    <w:rsid w:val="00E476F5"/>
    <w:rPr>
      <w:rFonts w:ascii="Times New Roman" w:hAnsi="Times New Roman"/>
      <w:sz w:val="28"/>
      <w:szCs w:val="28"/>
      <w:lang w:val="uk-UA"/>
    </w:rPr>
  </w:style>
  <w:style w:type="paragraph" w:customStyle="1" w:styleId="ReferenceList">
    <w:name w:val="ReferenceList"/>
    <w:basedOn w:val="ListParagraph"/>
    <w:link w:val="ReferenceListChar"/>
    <w:qFormat/>
    <w:rsid w:val="0047471F"/>
    <w:pPr>
      <w:numPr>
        <w:numId w:val="3"/>
      </w:numPr>
      <w:tabs>
        <w:tab w:val="clear" w:pos="993"/>
        <w:tab w:val="left" w:pos="1134"/>
      </w:tabs>
    </w:pPr>
    <w:rPr>
      <w:lang w:val="ru-RU"/>
    </w:rPr>
  </w:style>
  <w:style w:type="character" w:customStyle="1" w:styleId="ItemizedListChar">
    <w:name w:val="ItemizedList Char"/>
    <w:basedOn w:val="EnumeratedChar"/>
    <w:link w:val="ItemizedList"/>
    <w:rsid w:val="00B3374E"/>
    <w:rPr>
      <w:rFonts w:ascii="Times New Roman" w:hAnsi="Times New Roman"/>
      <w:sz w:val="28"/>
      <w:szCs w:val="28"/>
      <w:lang w:eastAsia="en-US"/>
    </w:rPr>
  </w:style>
  <w:style w:type="paragraph" w:customStyle="1" w:styleId="Appendix">
    <w:name w:val="Appendix"/>
    <w:basedOn w:val="UnnumberedHeading"/>
    <w:link w:val="AppendixChar"/>
    <w:qFormat/>
    <w:rsid w:val="003B1071"/>
    <w:pPr>
      <w:numPr>
        <w:numId w:val="8"/>
      </w:numPr>
    </w:pPr>
    <w:rPr>
      <w:caps w:val="0"/>
    </w:rPr>
  </w:style>
  <w:style w:type="character" w:customStyle="1" w:styleId="ListParagraphChar">
    <w:name w:val="List Paragraph Char"/>
    <w:link w:val="ListParagraph"/>
    <w:uiPriority w:val="34"/>
    <w:rsid w:val="0047471F"/>
    <w:rPr>
      <w:rFonts w:ascii="Times New Roman" w:hAnsi="Times New Roman"/>
      <w:sz w:val="28"/>
      <w:szCs w:val="28"/>
      <w:lang w:eastAsia="en-US"/>
    </w:rPr>
  </w:style>
  <w:style w:type="character" w:customStyle="1" w:styleId="ReferenceListChar">
    <w:name w:val="ReferenceList Char"/>
    <w:link w:val="ReferenceList"/>
    <w:rsid w:val="0047471F"/>
    <w:rPr>
      <w:rFonts w:ascii="Times New Roman" w:hAnsi="Times New Roman"/>
      <w:sz w:val="28"/>
      <w:szCs w:val="28"/>
      <w:lang w:val="ru-RU" w:eastAsia="en-US"/>
    </w:rPr>
  </w:style>
  <w:style w:type="paragraph" w:customStyle="1" w:styleId="AbstractTitle">
    <w:name w:val="AbstractTitle"/>
    <w:basedOn w:val="NormalNoIndent"/>
    <w:link w:val="AbstractTitleChar"/>
    <w:qFormat/>
    <w:rsid w:val="00EF74D8"/>
    <w:pPr>
      <w:jc w:val="center"/>
    </w:pPr>
    <w:rPr>
      <w:caps/>
    </w:rPr>
  </w:style>
  <w:style w:type="character" w:customStyle="1" w:styleId="AppendixChar">
    <w:name w:val="Appendix Char"/>
    <w:link w:val="Appendix"/>
    <w:rsid w:val="003B1071"/>
    <w:rPr>
      <w:rFonts w:ascii="Times New Roman" w:eastAsia="Times New Roman" w:hAnsi="Times New Roman"/>
      <w:bCs/>
      <w:sz w:val="28"/>
      <w:szCs w:val="36"/>
      <w:lang w:eastAsia="en-US"/>
    </w:rPr>
  </w:style>
  <w:style w:type="paragraph" w:customStyle="1" w:styleId="SecondLevelList">
    <w:name w:val="SecondLevelList"/>
    <w:basedOn w:val="ItemizedList"/>
    <w:link w:val="SecondLevelListChar"/>
    <w:qFormat/>
    <w:rsid w:val="00317D7C"/>
    <w:pPr>
      <w:numPr>
        <w:numId w:val="6"/>
      </w:numPr>
    </w:pPr>
  </w:style>
  <w:style w:type="character" w:customStyle="1" w:styleId="AbstractTitleChar">
    <w:name w:val="AbstractTitle Char"/>
    <w:link w:val="AbstractTitle"/>
    <w:rsid w:val="00EF74D8"/>
    <w:rPr>
      <w:rFonts w:ascii="Times New Roman" w:hAnsi="Times New Roman"/>
      <w:caps/>
      <w:sz w:val="28"/>
      <w:szCs w:val="28"/>
      <w:lang w:val="uk-UA"/>
    </w:rPr>
  </w:style>
  <w:style w:type="numbering" w:customStyle="1" w:styleId="Appendices">
    <w:name w:val="Appendices"/>
    <w:uiPriority w:val="99"/>
    <w:rsid w:val="003B1071"/>
    <w:pPr>
      <w:numPr>
        <w:numId w:val="7"/>
      </w:numPr>
    </w:pPr>
  </w:style>
  <w:style w:type="character" w:customStyle="1" w:styleId="SecondLevelListChar">
    <w:name w:val="SecondLevelList Char"/>
    <w:basedOn w:val="ItemizedListChar"/>
    <w:link w:val="SecondLevelList"/>
    <w:rsid w:val="00317D7C"/>
    <w:rPr>
      <w:rFonts w:ascii="Times New Roman" w:hAnsi="Times New Roman"/>
      <w:sz w:val="28"/>
      <w:szCs w:val="28"/>
      <w:lang w:eastAsia="en-US"/>
    </w:rPr>
  </w:style>
  <w:style w:type="paragraph" w:customStyle="1" w:styleId="AppendixSection">
    <w:name w:val="AppendixSection"/>
    <w:basedOn w:val="Normal"/>
    <w:link w:val="AppendixSectionChar"/>
    <w:qFormat/>
    <w:rsid w:val="003B1071"/>
    <w:pPr>
      <w:numPr>
        <w:ilvl w:val="1"/>
        <w:numId w:val="8"/>
      </w:numPr>
    </w:pPr>
    <w:rPr>
      <w:lang w:val="en-US"/>
    </w:rPr>
  </w:style>
  <w:style w:type="paragraph" w:customStyle="1" w:styleId="AppendixSubsection">
    <w:name w:val="AppendixSubsection"/>
    <w:basedOn w:val="Normal"/>
    <w:link w:val="AppendixSubsectionChar"/>
    <w:qFormat/>
    <w:rsid w:val="003B1071"/>
    <w:pPr>
      <w:numPr>
        <w:ilvl w:val="2"/>
        <w:numId w:val="8"/>
      </w:numPr>
    </w:pPr>
  </w:style>
  <w:style w:type="character" w:customStyle="1" w:styleId="AppendixSectionChar">
    <w:name w:val="AppendixSection Char"/>
    <w:link w:val="AppendixSection"/>
    <w:rsid w:val="003B1071"/>
    <w:rPr>
      <w:rFonts w:ascii="Times New Roman" w:hAnsi="Times New Roman"/>
      <w:sz w:val="28"/>
      <w:szCs w:val="28"/>
      <w:lang w:val="en-US" w:eastAsia="en-US"/>
    </w:rPr>
  </w:style>
  <w:style w:type="paragraph" w:customStyle="1" w:styleId="Listing">
    <w:name w:val="Listing"/>
    <w:basedOn w:val="NormalNoIndent"/>
    <w:link w:val="ListingChar"/>
    <w:qFormat/>
    <w:rsid w:val="00200FF7"/>
    <w:pPr>
      <w:spacing w:line="240" w:lineRule="auto"/>
    </w:pPr>
    <w:rPr>
      <w:rFonts w:ascii="Courier New" w:hAnsi="Courier New"/>
      <w:sz w:val="24"/>
      <w:szCs w:val="16"/>
    </w:rPr>
  </w:style>
  <w:style w:type="character" w:customStyle="1" w:styleId="AppendixSubsectionChar">
    <w:name w:val="AppendixSubsection Char"/>
    <w:link w:val="AppendixSubsection"/>
    <w:rsid w:val="003B1071"/>
    <w:rPr>
      <w:rFonts w:ascii="Times New Roman" w:hAnsi="Times New Roman"/>
      <w:sz w:val="28"/>
      <w:szCs w:val="28"/>
      <w:lang w:eastAsia="en-US"/>
    </w:rPr>
  </w:style>
  <w:style w:type="character" w:customStyle="1" w:styleId="ListingChar">
    <w:name w:val="Listing Char"/>
    <w:link w:val="Listing"/>
    <w:rsid w:val="00200FF7"/>
    <w:rPr>
      <w:rFonts w:ascii="Courier New" w:hAnsi="Courier New"/>
      <w:sz w:val="24"/>
      <w:szCs w:val="16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91D1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D7735"/>
    <w:pPr>
      <w:spacing w:before="100" w:beforeAutospacing="1" w:after="100" w:afterAutospacing="1" w:line="240" w:lineRule="auto"/>
      <w:ind w:firstLine="0"/>
      <w:jc w:val="left"/>
    </w:pPr>
    <w:rPr>
      <w:rFonts w:eastAsiaTheme="minorEastAsia"/>
      <w:sz w:val="24"/>
      <w:szCs w:val="24"/>
      <w:lang w:eastAsia="uk-UA"/>
    </w:rPr>
  </w:style>
  <w:style w:type="character" w:styleId="PlaceholderText">
    <w:name w:val="Placeholder Text"/>
    <w:basedOn w:val="DefaultParagraphFont"/>
    <w:uiPriority w:val="99"/>
    <w:semiHidden/>
    <w:rsid w:val="00691F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7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422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7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960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file:///E:\DefaultFolders\Documents\dyp\&#1076;&#1080;&#1087;&#1083;&#1086;&#1084;&#1085;&#1072;&#1103;v2.doc" TargetMode="External"/><Relationship Id="rId26" Type="http://schemas.openxmlformats.org/officeDocument/2006/relationships/diagramData" Target="diagrams/data1.xml"/><Relationship Id="rId39" Type="http://schemas.openxmlformats.org/officeDocument/2006/relationships/diagramColors" Target="diagrams/colors3.xml"/><Relationship Id="rId21" Type="http://schemas.openxmlformats.org/officeDocument/2006/relationships/image" Target="media/image11.png"/><Relationship Id="rId34" Type="http://schemas.openxmlformats.org/officeDocument/2006/relationships/diagramColors" Target="diagrams/colors2.xml"/><Relationship Id="rId42" Type="http://schemas.openxmlformats.org/officeDocument/2006/relationships/diagramLayout" Target="diagrams/layout4.xml"/><Relationship Id="rId47" Type="http://schemas.openxmlformats.org/officeDocument/2006/relationships/diagramLayout" Target="diagrams/layout5.xml"/><Relationship Id="rId50" Type="http://schemas.microsoft.com/office/2007/relationships/diagramDrawing" Target="diagrams/drawing5.xml"/><Relationship Id="rId55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diagramColors" Target="diagrams/colors1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diagramLayout" Target="diagrams/layout2.xml"/><Relationship Id="rId37" Type="http://schemas.openxmlformats.org/officeDocument/2006/relationships/diagramLayout" Target="diagrams/layout3.xml"/><Relationship Id="rId40" Type="http://schemas.microsoft.com/office/2007/relationships/diagramDrawing" Target="diagrams/drawing3.xml"/><Relationship Id="rId45" Type="http://schemas.microsoft.com/office/2007/relationships/diagramDrawing" Target="diagrams/drawing4.xm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66" Type="http://schemas.openxmlformats.org/officeDocument/2006/relationships/image" Target="media/image3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diagramQuickStyle" Target="diagrams/quickStyle1.xml"/><Relationship Id="rId36" Type="http://schemas.openxmlformats.org/officeDocument/2006/relationships/diagramData" Target="diagrams/data3.xml"/><Relationship Id="rId49" Type="http://schemas.openxmlformats.org/officeDocument/2006/relationships/diagramColors" Target="diagrams/colors5.xml"/><Relationship Id="rId57" Type="http://schemas.openxmlformats.org/officeDocument/2006/relationships/image" Target="media/image22.png"/><Relationship Id="rId61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diagramData" Target="diagrams/data2.xml"/><Relationship Id="rId44" Type="http://schemas.openxmlformats.org/officeDocument/2006/relationships/diagramColors" Target="diagrams/colors4.xml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Relationship Id="rId35" Type="http://schemas.microsoft.com/office/2007/relationships/diagramDrawing" Target="diagrams/drawing2.xml"/><Relationship Id="rId43" Type="http://schemas.openxmlformats.org/officeDocument/2006/relationships/diagramQuickStyle" Target="diagrams/quickStyle4.xml"/><Relationship Id="rId48" Type="http://schemas.openxmlformats.org/officeDocument/2006/relationships/diagramQuickStyle" Target="diagrams/quickStyle5.xml"/><Relationship Id="rId56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8" Type="http://schemas.openxmlformats.org/officeDocument/2006/relationships/header" Target="header1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file:///E:\DefaultFolders\Documents\dyp\&#1076;&#1080;&#1087;&#1083;&#1086;&#1084;&#1085;&#1072;&#1103;v2.doc" TargetMode="External"/><Relationship Id="rId25" Type="http://schemas.openxmlformats.org/officeDocument/2006/relationships/image" Target="media/image15.png"/><Relationship Id="rId33" Type="http://schemas.openxmlformats.org/officeDocument/2006/relationships/diagramQuickStyle" Target="diagrams/quickStyle2.xml"/><Relationship Id="rId38" Type="http://schemas.openxmlformats.org/officeDocument/2006/relationships/diagramQuickStyle" Target="diagrams/quickStyle3.xml"/><Relationship Id="rId46" Type="http://schemas.openxmlformats.org/officeDocument/2006/relationships/diagramData" Target="diagrams/data5.xml"/><Relationship Id="rId59" Type="http://schemas.openxmlformats.org/officeDocument/2006/relationships/image" Target="media/image24.png"/><Relationship Id="rId67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diagramData" Target="diagrams/data4.xml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efaultFolders\Documents\dyp\bachelor_thesis_template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2A00E5-2912-4CE0-85CB-BC77E95BE529}" type="doc">
      <dgm:prSet loTypeId="urn:microsoft.com/office/officeart/2005/8/layout/process5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 xmlns:a14="http://schemas.microsoft.com/office/drawing/2010/main">
      <mc:Choice Requires="a14">
        <dgm:pt modelId="{10AAC51F-8333-4674-A0B5-B428DD929DF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</a:t>
              </a:r>
              <a:r>
                <a:rPr lang="uk-UA" sz="1400" dirty="0" err="1" smtClean="0"/>
                <a:t>Радона</a:t>
              </a:r>
              <a:endParaRPr lang="uk-UA" sz="1400" dirty="0" smtClean="0"/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200" i="1" smtClean="0">
                        <a:latin typeface="Cambria Math" panose="02040503050406030204" pitchFamily="18" charset="0"/>
                      </a:rPr>
                      <m:t>𝑔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𝑠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𝜃</m:t>
                        </m:r>
                      </m:e>
                    </m:d>
                    <m:r>
                      <a:rPr lang="en-US" sz="1200" i="1">
                        <a:latin typeface="Cambria Math" panose="02040503050406030204" pitchFamily="18" charset="0"/>
                      </a:rPr>
                      <m:t>=</m:t>
                    </m:r>
                    <m:nary>
                      <m:naryPr>
                        <m:limLoc m:val="subSup"/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𝑓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𝑥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,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𝑦</m:t>
                                </m:r>
                              </m:e>
                            </m:d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𝛿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𝑥</m:t>
                                </m:r>
                                <m:func>
                                  <m:func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a:rPr lang="en-US" sz="1200">
                                        <a:latin typeface="Cambria Math" panose="02040503050406030204" pitchFamily="18" charset="0"/>
                                      </a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a:rPr lang="uk-UA" sz="1200" i="1">
                                            <a:latin typeface="Cambria Math" panose="02040503050406030204" pitchFamily="18" charset="0"/>
                                          </a:rPr>
                                        </m:ctrlPr>
                                      </m:dPr>
                                      <m:e>
                                        <m:r>
                                          <a:rPr lang="en-US" sz="1200" i="1">
                                            <a:latin typeface="Cambria Math" panose="02040503050406030204" pitchFamily="18" charset="0"/>
                                          </a:rPr>
                                          <m:t>𝜃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+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𝑦𝑠𝑖𝑛</m:t>
                                </m:r>
                                <m:d>
                                  <m:d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dPr>
                                  <m:e>
                                    <m:r>
                                      <a:rPr lang="en-US" sz="1200" i="1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e>
                                </m:d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−</m:t>
                                </m:r>
                                <m:r>
                                  <a:rPr lang="en-US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</m:e>
                            </m:d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𝑑𝑥</m:t>
                            </m:r>
                          </m:e>
                        </m:nary>
                      </m:e>
                    </m:nary>
                  </m:oMath>
                </m:oMathPara>
              </a14:m>
              <a:endParaRPr lang="uk-UA" sz="1200" dirty="0"/>
            </a:p>
          </dgm:t>
        </dgm:pt>
      </mc:Choice>
      <mc:Fallback xmlns="">
        <dgm:pt modelId="{10AAC51F-8333-4674-A0B5-B428DD929DF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</a:t>
              </a:r>
              <a:r>
                <a:rPr lang="uk-UA" sz="1400" dirty="0" err="1" smtClean="0"/>
                <a:t>Радона</a:t>
              </a:r>
              <a:endParaRPr lang="uk-UA" sz="1400" dirty="0" smtClean="0"/>
            </a:p>
            <a:p>
              <a:pPr algn="l"/>
              <a:r>
                <a:rPr lang="en-US" sz="1200" i="0" smtClean="0">
                  <a:latin typeface="Cambria Math" panose="02040503050406030204" pitchFamily="18" charset="0"/>
                </a:rPr>
                <a:t>𝑔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𝑠, 𝜃)=</a:t>
              </a:r>
              <a:r>
                <a:rPr lang="uk-UA" sz="1200" i="0">
                  <a:latin typeface="Cambria Math" panose="02040503050406030204" pitchFamily="18" charset="0"/>
                </a:rPr>
                <a:t>∫2_(−∞)^∞</a:t>
              </a:r>
              <a:r>
                <a:rPr lang="en-US" sz="1200" i="0">
                  <a:latin typeface="Cambria Math" panose="02040503050406030204" pitchFamily="18" charset="0"/>
                </a:rPr>
                <a:t>▒</a:t>
              </a:r>
              <a:r>
                <a:rPr lang="uk-UA" sz="1200" i="0">
                  <a:latin typeface="Cambria Math" panose="02040503050406030204" pitchFamily="18" charset="0"/>
                </a:rPr>
                <a:t>∫2_(−∞)^∞</a:t>
              </a:r>
              <a:r>
                <a:rPr lang="en-US" sz="1200" i="0">
                  <a:latin typeface="Cambria Math" panose="02040503050406030204" pitchFamily="18" charset="0"/>
                </a:rPr>
                <a:t>▒𝑓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𝑥,𝑦)𝛿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 cos</a:t>
              </a:r>
              <a:r>
                <a:rPr lang="uk-UA" sz="1200" i="0">
                  <a:latin typeface="Cambria Math" panose="02040503050406030204" pitchFamily="18" charset="0"/>
                </a:rPr>
                <a:t>⁡(</a:t>
              </a:r>
              <a:r>
                <a:rPr lang="en-US" sz="1200" i="0">
                  <a:latin typeface="Cambria Math" panose="02040503050406030204" pitchFamily="18" charset="0"/>
                </a:rPr>
                <a:t>𝜃)+𝑦𝑠𝑖𝑛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𝜃)−𝑠)𝑑𝑥</a:t>
              </a:r>
              <a:endParaRPr lang="uk-UA" sz="1200" dirty="0"/>
            </a:p>
          </dgm:t>
        </dgm:pt>
      </mc:Fallback>
    </mc:AlternateContent>
    <dgm:pt modelId="{95A3779B-5350-411A-8180-595D4B79CD33}" type="parTrans" cxnId="{30732663-9166-4F69-B8FD-B561918618D5}">
      <dgm:prSet/>
      <dgm:spPr/>
      <dgm:t>
        <a:bodyPr/>
        <a:lstStyle/>
        <a:p>
          <a:pPr algn="l"/>
          <a:endParaRPr lang="uk-UA" sz="1400"/>
        </a:p>
      </dgm:t>
    </dgm:pt>
    <dgm:pt modelId="{56C76C0F-A0C9-401C-81B6-08EF027EA9B0}" type="sibTrans" cxnId="{30732663-9166-4F69-B8FD-B561918618D5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mc:AlternateContent xmlns:mc="http://schemas.openxmlformats.org/markup-compatibility/2006" xmlns:a14="http://schemas.microsoft.com/office/drawing/2010/main">
      <mc:Choice Requires="a14">
        <dgm:pt modelId="{92BBC44B-EA98-4C82-9D93-F7D19571DCEB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Автокореляція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uk-UA" sz="1200" i="1" smtClean="0">
                        <a:latin typeface="Cambria Math" panose="02040503050406030204" pitchFamily="18" charset="0"/>
                      </a:rPr>
                      <m:t>𝑐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𝑙</m:t>
                        </m:r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uk-UA" sz="1200" i="1">
                            <a:latin typeface="Cambria Math" panose="02040503050406030204" pitchFamily="18" charset="0"/>
                          </a:rPr>
                          <m:t>𝜃</m:t>
                        </m:r>
                      </m:e>
                    </m:d>
                    <m:r>
                      <a:rPr lang="uk-UA" sz="1200" i="1">
                        <a:latin typeface="Cambria Math" panose="02040503050406030204" pitchFamily="18" charset="0"/>
                      </a:rPr>
                      <m:t>=</m:t>
                    </m:r>
                    <m:f>
                      <m:f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fPr>
                      <m:num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−1, 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𝑑𝑠</m:t>
                            </m:r>
                          </m:e>
                        </m:nary>
                      </m:num>
                      <m:den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∞</m:t>
                            </m:r>
                          </m:sup>
                          <m:e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𝑔</m:t>
                            </m:r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 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𝑑𝑠</m:t>
                            </m:r>
                          </m:e>
                        </m:nary>
                      </m:den>
                    </m:f>
                  </m:oMath>
                </m:oMathPara>
              </a14:m>
              <a:endParaRPr lang="uk-UA" sz="1200" dirty="0"/>
            </a:p>
          </dgm:t>
        </dgm:pt>
      </mc:Choice>
      <mc:Fallback xmlns="">
        <dgm:pt modelId="{92BBC44B-EA98-4C82-9D93-F7D19571DCEB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Автокореляція</a:t>
              </a:r>
            </a:p>
            <a:p>
              <a:pPr algn="l"/>
              <a:r>
                <a:rPr lang="uk-UA" sz="1200" i="0" smtClean="0">
                  <a:latin typeface="Cambria Math" panose="02040503050406030204" pitchFamily="18" charset="0"/>
                </a:rPr>
                <a:t>𝑐</a:t>
              </a:r>
              <a:r>
                <a:rPr lang="uk-UA" sz="1200" i="0">
                  <a:latin typeface="Cambria Math" panose="02040503050406030204" pitchFamily="18" charset="0"/>
                </a:rPr>
                <a:t>(𝑙, 𝜃)=(∫2_(−∞)^∞▒𝑔(𝑠, 𝜃)𝑔(𝑠−1, 𝜃)𝑑𝑠)/(∫2_(−∞)^∞▒𝑔(𝑠, 𝜃)𝑔(𝑠, 𝜃)𝑑𝑠)</a:t>
              </a:r>
              <a:endParaRPr lang="uk-UA" sz="1200" dirty="0"/>
            </a:p>
          </dgm:t>
        </dgm:pt>
      </mc:Fallback>
    </mc:AlternateContent>
    <dgm:pt modelId="{AD9368AD-4EDB-4AD3-B818-4C75C0A5EDF6}" type="parTrans" cxnId="{AB5DB24C-E63C-4A87-A117-F1930C9A4361}">
      <dgm:prSet/>
      <dgm:spPr/>
      <dgm:t>
        <a:bodyPr/>
        <a:lstStyle/>
        <a:p>
          <a:pPr algn="l"/>
          <a:endParaRPr lang="uk-UA" sz="1400"/>
        </a:p>
      </dgm:t>
    </dgm:pt>
    <dgm:pt modelId="{E7244B15-F1AC-46A8-9095-52B9F9DEDED7}" type="sibTrans" cxnId="{AB5DB24C-E63C-4A87-A117-F1930C9A4361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700"/>
        </a:p>
      </dgm:t>
    </dgm:pt>
    <mc:AlternateContent xmlns:mc="http://schemas.openxmlformats.org/markup-compatibility/2006" xmlns:a14="http://schemas.microsoft.com/office/drawing/2010/main">
      <mc:Choice Requires="a14">
        <dgm:pt modelId="{2BA68AA4-7D2A-4AA9-877D-00862C2F1C6D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en-US" sz="1400" dirty="0" smtClean="0"/>
                <a:t>Log Mapping</a:t>
              </a:r>
              <a:endParaRPr lang="uk-UA" sz="1400" dirty="0" smtClean="0"/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acc>
                      <m:accPr>
                        <m:chr m:val="̃"/>
                        <m:ctrlPr>
                          <a:rPr lang="uk-UA" sz="1050" i="1" smtClean="0">
                            <a:latin typeface="Cambria Math" panose="02040503050406030204" pitchFamily="18" charset="0"/>
                          </a:rPr>
                        </m:ctrlPr>
                      </m:accPr>
                      <m:e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с′</m:t>
                        </m:r>
                      </m:e>
                    </m:acc>
                    <m:r>
                      <a:rPr lang="uk-UA" sz="1050" i="1">
                        <a:latin typeface="Cambria Math" panose="02040503050406030204" pitchFamily="18" charset="0"/>
                      </a:rPr>
                      <m:t>(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𝜇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𝜃</m:t>
                    </m:r>
                    <m:r>
                      <a:rPr lang="uk-UA" sz="1050" i="1">
                        <a:latin typeface="Cambria Math" panose="02040503050406030204" pitchFamily="18" charset="0"/>
                      </a:rPr>
                      <m:t>)=</m:t>
                    </m:r>
                    <m:func>
                      <m:funcPr>
                        <m:ctrlPr>
                          <a:rPr lang="uk-UA" sz="1050" i="1">
                            <a:latin typeface="Cambria Math" panose="02040503050406030204" pitchFamily="18" charset="0"/>
                          </a:rPr>
                        </m:ctrlPr>
                      </m:funcPr>
                      <m:fName>
                        <m:sSub>
                          <m:sSubPr>
                            <m:ctrlPr>
                              <a:rPr lang="uk-UA" sz="105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f>
                              <m:fPr>
                                <m:ctrlPr>
                                  <a:rPr lang="uk-UA" sz="1050" i="1">
                                    <a:latin typeface="Cambria Math" panose="02040503050406030204" pitchFamily="18" charset="0"/>
                                  </a:rPr>
                                </m:ctrlPr>
                              </m:fPr>
                              <m:num>
                                <m:r>
                                  <a:rPr lang="en-US" sz="1050">
                                    <a:latin typeface="Cambria Math" panose="02040503050406030204" pitchFamily="18" charset="0"/>
                                  </a:rPr>
                                  <m:t>1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a:rPr lang="en-US" sz="1050">
                                    <a:latin typeface="Cambria Math" panose="02040503050406030204" pitchFamily="18" charset="0"/>
                                  </a:rPr>
                                  <m:t>k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a:rPr lang="en-US" sz="1050">
                                <a:latin typeface="Cambria Math" panose="02040503050406030204" pitchFamily="18" charset="0"/>
                              </a:rPr>
                              <m:t>log</m:t>
                            </m:r>
                          </m:e>
                          <m:sub>
                            <m:r>
                              <a:rPr lang="en-US" sz="1050" i="1">
                                <a:latin typeface="Cambria Math" panose="02040503050406030204" pitchFamily="18" charset="0"/>
                              </a:rPr>
                              <m:t>10</m:t>
                            </m:r>
                          </m:sub>
                        </m:sSub>
                      </m:fName>
                      <m:e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(1+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𝑘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∗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𝑐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(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𝑙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, 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𝜃</m:t>
                        </m:r>
                        <m:r>
                          <a:rPr lang="uk-UA" sz="1050" i="1">
                            <a:latin typeface="Cambria Math" panose="02040503050406030204" pitchFamily="18" charset="0"/>
                          </a:rPr>
                          <m:t>))</m:t>
                        </m:r>
                      </m:e>
                    </m:func>
                  </m:oMath>
                </m:oMathPara>
              </a14:m>
              <a:endParaRPr lang="uk-UA" sz="1050" dirty="0"/>
            </a:p>
          </dgm:t>
        </dgm:pt>
      </mc:Choice>
      <mc:Fallback xmlns="">
        <dgm:pt modelId="{2BA68AA4-7D2A-4AA9-877D-00862C2F1C6D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en-US" sz="1400" dirty="0" smtClean="0"/>
                <a:t>Log Mapping</a:t>
              </a:r>
              <a:endParaRPr lang="uk-UA" sz="1400" dirty="0" smtClean="0"/>
            </a:p>
            <a:p>
              <a:pPr algn="l"/>
              <a:r>
                <a:rPr lang="uk-UA" sz="1050" i="0" smtClean="0">
                  <a:latin typeface="Cambria Math" panose="02040503050406030204" pitchFamily="18" charset="0"/>
                </a:rPr>
                <a:t>(</a:t>
              </a:r>
              <a:r>
                <a:rPr lang="uk-UA" sz="1050" i="0">
                  <a:latin typeface="Cambria Math" panose="02040503050406030204" pitchFamily="18" charset="0"/>
                </a:rPr>
                <a:t>с′</a:t>
              </a:r>
              <a:r>
                <a:rPr lang="uk-UA" sz="1050" i="0" smtClean="0">
                  <a:latin typeface="Cambria Math" panose="02040503050406030204" pitchFamily="18" charset="0"/>
                </a:rPr>
                <a:t>) ̃</a:t>
              </a:r>
              <a:r>
                <a:rPr lang="uk-UA" sz="1050" i="0">
                  <a:latin typeface="Cambria Math" panose="02040503050406030204" pitchFamily="18" charset="0"/>
                </a:rPr>
                <a:t>(𝜇,𝜃)=〖</a:t>
              </a:r>
              <a:r>
                <a:rPr lang="en-US" sz="1050" i="0">
                  <a:latin typeface="Cambria Math" panose="02040503050406030204" pitchFamily="18" charset="0"/>
                </a:rPr>
                <a:t>1</a:t>
              </a:r>
              <a:r>
                <a:rPr lang="uk-UA" sz="1050" i="0">
                  <a:latin typeface="Cambria Math" panose="02040503050406030204" pitchFamily="18" charset="0"/>
                </a:rPr>
                <a:t>/</a:t>
              </a:r>
              <a:r>
                <a:rPr lang="en-US" sz="1050" i="0">
                  <a:latin typeface="Cambria Math" panose="02040503050406030204" pitchFamily="18" charset="0"/>
                </a:rPr>
                <a:t>k log</a:t>
              </a:r>
              <a:r>
                <a:rPr lang="uk-UA" sz="1050" i="0">
                  <a:latin typeface="Cambria Math" panose="02040503050406030204" pitchFamily="18" charset="0"/>
                </a:rPr>
                <a:t>〗_</a:t>
              </a:r>
              <a:r>
                <a:rPr lang="en-US" sz="1050" i="0">
                  <a:latin typeface="Cambria Math" panose="02040503050406030204" pitchFamily="18" charset="0"/>
                </a:rPr>
                <a:t>10</a:t>
              </a:r>
              <a:r>
                <a:rPr lang="uk-UA" sz="1050" i="0">
                  <a:latin typeface="Cambria Math" panose="02040503050406030204" pitchFamily="18" charset="0"/>
                </a:rPr>
                <a:t>⁡〖(1+𝑘∗𝑐(𝑙, 𝜃))〗</a:t>
              </a:r>
              <a:endParaRPr lang="uk-UA" sz="1050" dirty="0"/>
            </a:p>
          </dgm:t>
        </dgm:pt>
      </mc:Fallback>
    </mc:AlternateContent>
    <dgm:pt modelId="{13869A96-50EA-4F72-9676-6807BB65D0C5}" type="parTrans" cxnId="{AC3664B0-4222-4C44-B463-F15C6FE4FEE7}">
      <dgm:prSet/>
      <dgm:spPr/>
      <dgm:t>
        <a:bodyPr/>
        <a:lstStyle/>
        <a:p>
          <a:pPr algn="l"/>
          <a:endParaRPr lang="uk-UA" sz="1400"/>
        </a:p>
      </dgm:t>
    </dgm:pt>
    <dgm:pt modelId="{387E45FD-31F4-4371-BB8C-54472D1E288E}" type="sibTrans" cxnId="{AC3664B0-4222-4C44-B463-F15C6FE4FEE7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mc:AlternateContent xmlns:mc="http://schemas.openxmlformats.org/markup-compatibility/2006" xmlns:a14="http://schemas.microsoft.com/office/drawing/2010/main">
      <mc:Choice Requires="a14">
        <dgm:pt modelId="{525C35F4-8AD1-4BD7-9A6E-7EB12B21D983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Фур’є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acc>
                      <m:accPr>
                        <m:chr m:val="̌"/>
                        <m:ctrlPr>
                          <a:rPr lang="uk-UA" sz="1200" i="1" smtClean="0">
                            <a:latin typeface="Cambria Math" panose="02040503050406030204" pitchFamily="18" charset="0"/>
                          </a:rPr>
                        </m:ctrlPr>
                      </m:acc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𝐶</m:t>
                        </m:r>
                      </m:e>
                    </m:acc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sSub>
                          <m:sSubPr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𝜉</m:t>
                            </m:r>
                          </m:e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𝑙</m:t>
                            </m:r>
                          </m:sub>
                        </m:sSub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 </m:t>
                        </m:r>
                        <m:sSub>
                          <m:sSubPr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𝜉</m:t>
                            </m:r>
                          </m:e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𝜃</m:t>
                            </m:r>
                          </m:sub>
                        </m:sSub>
                      </m:e>
                    </m:d>
                    <m:r>
                      <a:rPr lang="en-US" sz="1200" i="1">
                        <a:latin typeface="Cambria Math" panose="02040503050406030204" pitchFamily="18" charset="0"/>
                      </a:rPr>
                      <m:t>=</m:t>
                    </m:r>
                    <m:nary>
                      <m:naryPr>
                        <m:limLoc m:val="subSup"/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0</m:t>
                        </m:r>
                      </m:sub>
                      <m:sup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𝜋</m:t>
                        </m:r>
                      </m:sup>
                      <m:e>
                        <m:nary>
                          <m:naryPr>
                            <m:limLoc m:val="subSup"/>
                            <m:ctrlPr>
                              <a:rPr lang="uk-UA" sz="1200" i="1">
                                <a:latin typeface="Cambria Math" panose="02040503050406030204" pitchFamily="18" charset="0"/>
                              </a:rPr>
                            </m:ctrlPr>
                          </m:naryPr>
                          <m:sub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−∞</m:t>
                            </m:r>
                          </m:sub>
                          <m:sup>
                            <m:r>
                              <a:rPr lang="en-US" sz="1200" i="1">
                                <a:latin typeface="Cambria Math" panose="02040503050406030204" pitchFamily="18" charset="0"/>
                              </a:rPr>
                              <m:t>+∞</m:t>
                            </m:r>
                          </m:sup>
                          <m:e>
                            <m:r>
                              <a:rPr lang="en-US" sz="1200">
                                <a:latin typeface="Cambria Math" panose="02040503050406030204" pitchFamily="18" charset="0"/>
                              </a:rPr>
                              <m:t> </m:t>
                            </m:r>
                            <m:acc>
                              <m:accPr>
                                <m:chr m:val="̃"/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accPr>
                              <m:e>
                                <m:sSup>
                                  <m:sSup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p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с</m:t>
                                    </m:r>
                                  </m:e>
                                  <m:sup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′</m:t>
                                    </m:r>
                                  </m:sup>
                                </m:sSup>
                              </m:e>
                            </m:acc>
                            <m:d>
                              <m:d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𝜇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,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uk-UA" sz="1200" i="1">
                                <a:latin typeface="Cambria Math" panose="02040503050406030204" pitchFamily="18" charset="0"/>
                              </a:rPr>
                              <m:t>∙</m:t>
                            </m:r>
                            <m:sSup>
                              <m:sSupPr>
                                <m:ctrlPr>
                                  <a:rPr lang="uk-UA" sz="1200" i="1"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𝑒</m:t>
                                </m:r>
                              </m:e>
                              <m:sup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−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𝑖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(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𝜇</m:t>
                                </m:r>
                                <m:sSub>
                                  <m:sSub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b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𝜉</m:t>
                                    </m:r>
                                  </m:e>
                                  <m:sub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𝑙</m:t>
                                    </m:r>
                                  </m:sub>
                                </m:sSub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+</m:t>
                                </m:r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  <m:sSub>
                                  <m:sSubPr>
                                    <m:ctrlP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</m:ctrlPr>
                                  </m:sSubPr>
                                  <m:e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𝜉</m:t>
                                    </m:r>
                                  </m:e>
                                  <m:sub>
                                    <m:r>
                                      <a:rPr lang="uk-UA" sz="1200" i="1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sub>
                                </m:sSub>
                                <m:r>
                                  <a:rPr lang="uk-UA" sz="1200" i="1">
                                    <a:latin typeface="Cambria Math" panose="02040503050406030204" pitchFamily="18" charset="0"/>
                                  </a:rPr>
                                  <m:t>)</m:t>
                                </m:r>
                              </m:sup>
                            </m:sSup>
                          </m:e>
                        </m:nary>
                      </m:e>
                    </m:nary>
                    <m:r>
                      <a:rPr lang="en-US" sz="1200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𝑑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𝜇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𝑑</m:t>
                    </m:r>
                    <m:r>
                      <a:rPr lang="en-US" sz="1200" i="1">
                        <a:latin typeface="Cambria Math" panose="02040503050406030204" pitchFamily="18" charset="0"/>
                      </a:rPr>
                      <m:t>𝜃</m:t>
                    </m:r>
                    <m:r>
                      <a:rPr lang="en-US" sz="1200" b="0" i="0" smtClean="0">
                        <a:latin typeface="Cambria Math" panose="02040503050406030204" pitchFamily="18" charset="0"/>
                      </a:rPr>
                      <m:t> </m:t>
                    </m:r>
                  </m:oMath>
                </m:oMathPara>
              </a14:m>
              <a:endParaRPr lang="uk-UA" sz="1200" dirty="0"/>
            </a:p>
          </dgm:t>
        </dgm:pt>
      </mc:Choice>
      <mc:Fallback xmlns="">
        <dgm:pt modelId="{525C35F4-8AD1-4BD7-9A6E-7EB12B21D983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Перетворення Фур’є</a:t>
              </a:r>
            </a:p>
            <a:p>
              <a:pPr algn="l"/>
              <a:r>
                <a:rPr lang="en-US" sz="1200" i="0">
                  <a:latin typeface="Cambria Math" panose="02040503050406030204" pitchFamily="18" charset="0"/>
                </a:rPr>
                <a:t>𝐶</a:t>
              </a:r>
              <a:r>
                <a:rPr lang="uk-UA" sz="1200" i="0" smtClean="0">
                  <a:latin typeface="Cambria Math" panose="02040503050406030204" pitchFamily="18" charset="0"/>
                </a:rPr>
                <a:t> ̌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𝜉</a:t>
              </a:r>
              <a:r>
                <a:rPr lang="uk-UA" sz="1200" i="0">
                  <a:latin typeface="Cambria Math" panose="02040503050406030204" pitchFamily="18" charset="0"/>
                </a:rPr>
                <a:t>_</a:t>
              </a:r>
              <a:r>
                <a:rPr lang="en-US" sz="1200" i="0">
                  <a:latin typeface="Cambria Math" panose="02040503050406030204" pitchFamily="18" charset="0"/>
                </a:rPr>
                <a:t>𝑙, 𝜉</a:t>
              </a:r>
              <a:r>
                <a:rPr lang="uk-UA" sz="1200" i="0">
                  <a:latin typeface="Cambria Math" panose="02040503050406030204" pitchFamily="18" charset="0"/>
                </a:rPr>
                <a:t>_</a:t>
              </a:r>
              <a:r>
                <a:rPr lang="en-US" sz="1200" i="0">
                  <a:latin typeface="Cambria Math" panose="02040503050406030204" pitchFamily="18" charset="0"/>
                </a:rPr>
                <a:t>𝜃 )=</a:t>
              </a:r>
              <a:r>
                <a:rPr lang="uk-UA" sz="1200" i="0">
                  <a:latin typeface="Cambria Math" panose="02040503050406030204" pitchFamily="18" charset="0"/>
                </a:rPr>
                <a:t>∫2</a:t>
              </a:r>
              <a:r>
                <a:rPr lang="en-US" sz="1200" i="0">
                  <a:latin typeface="Cambria Math" panose="02040503050406030204" pitchFamily="18" charset="0"/>
                </a:rPr>
                <a:t>_0^𝜋</a:t>
              </a:r>
              <a:r>
                <a:rPr lang="uk-UA" sz="1200" i="0">
                  <a:latin typeface="Cambria Math" panose="02040503050406030204" pitchFamily="18" charset="0"/>
                </a:rPr>
                <a:t>▒∫2</a:t>
              </a:r>
              <a:r>
                <a:rPr lang="en-US" sz="1200" i="0">
                  <a:latin typeface="Cambria Math" panose="02040503050406030204" pitchFamily="18" charset="0"/>
                </a:rPr>
                <a:t>_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−∞</a:t>
              </a:r>
              <a:r>
                <a:rPr lang="uk-UA" sz="1200" i="0">
                  <a:latin typeface="Cambria Math" panose="02040503050406030204" pitchFamily="18" charset="0"/>
                </a:rPr>
                <a:t>)</a:t>
              </a:r>
              <a:r>
                <a:rPr lang="en-US" sz="1200" i="0">
                  <a:latin typeface="Cambria Math" panose="02040503050406030204" pitchFamily="18" charset="0"/>
                </a:rPr>
                <a:t>^(+∞)</a:t>
              </a:r>
              <a:r>
                <a:rPr lang="uk-UA" sz="1200" i="0">
                  <a:latin typeface="Cambria Math" panose="02040503050406030204" pitchFamily="18" charset="0"/>
                </a:rPr>
                <a:t>▒</a:t>
              </a:r>
              <a:r>
                <a:rPr lang="en-US" sz="1200" i="0">
                  <a:latin typeface="Cambria Math" panose="02040503050406030204" pitchFamily="18" charset="0"/>
                </a:rPr>
                <a:t>〖 </a:t>
              </a:r>
              <a:r>
                <a:rPr lang="uk-UA" sz="1200" i="0">
                  <a:latin typeface="Cambria Math" panose="02040503050406030204" pitchFamily="18" charset="0"/>
                </a:rPr>
                <a:t>(с^′ ) ̃(𝜇,𝜃)∙𝑒^(−𝑖(𝜇𝜉_𝑙+𝜃𝜉_𝜃)) </a:t>
              </a:r>
              <a:r>
                <a:rPr lang="en-US" sz="1200" i="0">
                  <a:latin typeface="Cambria Math" panose="02040503050406030204" pitchFamily="18" charset="0"/>
                </a:rPr>
                <a:t>〗  𝑑𝜇𝑑𝜃</a:t>
              </a:r>
              <a:r>
                <a:rPr lang="en-US" sz="1200" b="0" i="0" smtClean="0">
                  <a:latin typeface="Cambria Math" panose="02040503050406030204" pitchFamily="18" charset="0"/>
                </a:rPr>
                <a:t> </a:t>
              </a:r>
              <a:endParaRPr lang="uk-UA" sz="1200" dirty="0"/>
            </a:p>
          </dgm:t>
        </dgm:pt>
      </mc:Fallback>
    </mc:AlternateContent>
    <dgm:pt modelId="{FEC6E781-78D6-4A8B-94EA-258D8FFC02E4}" type="parTrans" cxnId="{D282437E-94D0-4559-93BB-0781639E76B8}">
      <dgm:prSet/>
      <dgm:spPr/>
      <dgm:t>
        <a:bodyPr/>
        <a:lstStyle/>
        <a:p>
          <a:pPr algn="l"/>
          <a:endParaRPr lang="uk-UA" sz="1400"/>
        </a:p>
      </dgm:t>
    </dgm:pt>
    <dgm:pt modelId="{B76896BD-23F7-496A-AB13-8AC49E7F8926}" type="sibTrans" cxnId="{D282437E-94D0-4559-93BB-0781639E76B8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pPr algn="l"/>
          <a:endParaRPr lang="uk-UA" sz="300"/>
        </a:p>
      </dgm:t>
    </dgm:pt>
    <dgm:pt modelId="{6E2BCB3B-E6E4-44C3-A036-87182C8E57F7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>
        <a:ln/>
      </dgm:spPr>
      <dgm:t>
        <a:bodyPr/>
        <a:lstStyle/>
        <a:p>
          <a:pPr algn="ctr"/>
          <a:r>
            <a:rPr lang="uk-UA" sz="1400" dirty="0" smtClean="0"/>
            <a:t>Отримання</a:t>
          </a:r>
        </a:p>
        <a:p>
          <a:pPr algn="ctr"/>
          <a:r>
            <a:rPr lang="uk-UA" sz="1400" dirty="0" smtClean="0"/>
            <a:t>біт відбитку</a:t>
          </a:r>
          <a:endParaRPr lang="uk-UA" sz="1400" dirty="0"/>
        </a:p>
      </dgm:t>
    </dgm:pt>
    <dgm:pt modelId="{F818CCE2-085F-4A67-8808-97DA577097EE}" type="parTrans" cxnId="{C4CF92FD-EFA0-4F75-BEAC-5DC79709EA4B}">
      <dgm:prSet/>
      <dgm:spPr/>
      <dgm:t>
        <a:bodyPr/>
        <a:lstStyle/>
        <a:p>
          <a:pPr algn="l"/>
          <a:endParaRPr lang="uk-UA" sz="1400"/>
        </a:p>
      </dgm:t>
    </dgm:pt>
    <dgm:pt modelId="{CA822D6E-F6B9-4438-B072-EE19048FFBF6}" type="sibTrans" cxnId="{C4CF92FD-EFA0-4F75-BEAC-5DC79709EA4B}">
      <dgm:prSet/>
      <dgm:spPr/>
      <dgm:t>
        <a:bodyPr/>
        <a:lstStyle/>
        <a:p>
          <a:pPr algn="l"/>
          <a:endParaRPr lang="uk-UA" sz="1400"/>
        </a:p>
      </dgm:t>
    </dgm:pt>
    <mc:AlternateContent xmlns:mc="http://schemas.openxmlformats.org/markup-compatibility/2006" xmlns:a14="http://schemas.microsoft.com/office/drawing/2010/main">
      <mc:Choice Requires="a14">
        <dgm:pt modelId="{B5DF8BDF-EAAC-41E2-864E-24946DB7434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Зображення</a:t>
              </a:r>
            </a:p>
            <a:p>
              <a:pPr algn="l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200" i="1" smtClean="0">
                        <a:latin typeface="Cambria Math" panose="02040503050406030204" pitchFamily="18" charset="0"/>
                      </a:rPr>
                      <m:t>𝑓</m:t>
                    </m:r>
                    <m:d>
                      <m:dPr>
                        <m:ctrlPr>
                          <a:rPr lang="uk-UA" sz="120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𝑥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200" i="1">
                            <a:latin typeface="Cambria Math" panose="02040503050406030204" pitchFamily="18" charset="0"/>
                          </a:rPr>
                          <m:t>𝑦</m:t>
                        </m:r>
                      </m:e>
                    </m:d>
                  </m:oMath>
                </m:oMathPara>
              </a14:m>
              <a:endParaRPr lang="uk-UA" sz="1200" dirty="0"/>
            </a:p>
          </dgm:t>
        </dgm:pt>
      </mc:Choice>
      <mc:Fallback xmlns="">
        <dgm:pt modelId="{B5DF8BDF-EAAC-41E2-864E-24946DB74346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>
            <a:ln/>
          </dgm:spPr>
          <dgm:t>
            <a:bodyPr/>
            <a:lstStyle/>
            <a:p>
              <a:pPr algn="ctr"/>
              <a:r>
                <a:rPr lang="uk-UA" sz="1400" dirty="0" smtClean="0"/>
                <a:t>Зображення</a:t>
              </a:r>
            </a:p>
            <a:p>
              <a:pPr algn="l"/>
              <a:r>
                <a:rPr lang="en-US" sz="1200" i="0" smtClean="0">
                  <a:latin typeface="Cambria Math" panose="02040503050406030204" pitchFamily="18" charset="0"/>
                </a:rPr>
                <a:t>𝑓</a:t>
              </a:r>
              <a:r>
                <a:rPr lang="uk-UA" sz="1200" i="0">
                  <a:latin typeface="Cambria Math" panose="02040503050406030204" pitchFamily="18" charset="0"/>
                </a:rPr>
                <a:t>(</a:t>
              </a:r>
              <a:r>
                <a:rPr lang="en-US" sz="1200" i="0">
                  <a:latin typeface="Cambria Math" panose="02040503050406030204" pitchFamily="18" charset="0"/>
                </a:rPr>
                <a:t>𝑥,𝑦)</a:t>
              </a:r>
              <a:endParaRPr lang="uk-UA" sz="1200" dirty="0"/>
            </a:p>
          </dgm:t>
        </dgm:pt>
      </mc:Fallback>
    </mc:AlternateContent>
    <dgm:pt modelId="{7D18FB00-03C0-458E-92D5-04292A1BB9B4}" type="parTrans" cxnId="{2D234A5F-4014-4A38-929E-582572D7EEFE}">
      <dgm:prSet/>
      <dgm:spPr/>
      <dgm:t>
        <a:bodyPr/>
        <a:lstStyle/>
        <a:p>
          <a:pPr algn="l"/>
          <a:endParaRPr lang="uk-UA" sz="1400"/>
        </a:p>
      </dgm:t>
    </dgm:pt>
    <dgm:pt modelId="{0422299F-404F-488C-8212-BCAF0FFA27B0}" type="sibTrans" cxnId="{2D234A5F-4014-4A38-929E-582572D7EEFE}">
      <dgm:prSet custT="1"/>
      <dgm:spPr>
        <a:solidFill>
          <a:schemeClr val="tx1"/>
        </a:solidFill>
      </dgm:spPr>
      <dgm:t>
        <a:bodyPr/>
        <a:lstStyle/>
        <a:p>
          <a:pPr algn="l"/>
          <a:endParaRPr lang="uk-UA" sz="300"/>
        </a:p>
      </dgm:t>
    </dgm:pt>
    <dgm:pt modelId="{0F39B319-4E40-433F-96A2-31CCC9A59D6A}" type="pres">
      <dgm:prSet presAssocID="{742A00E5-2912-4CE0-85CB-BC77E95BE529}" presName="diagram" presStyleCnt="0">
        <dgm:presLayoutVars>
          <dgm:dir/>
          <dgm:resizeHandles val="exact"/>
        </dgm:presLayoutVars>
      </dgm:prSet>
      <dgm:spPr/>
    </dgm:pt>
    <dgm:pt modelId="{B46BF6C0-0795-4D07-874E-DEB31C02CFCC}" type="pres">
      <dgm:prSet presAssocID="{B5DF8BDF-EAAC-41E2-864E-24946DB74346}" presName="node" presStyleLbl="node1" presStyleIdx="0" presStyleCnt="6" custScaleX="155768" custScaleY="20120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42C0DB88-1CBE-47D5-928C-4B801DD5B9BD}" type="pres">
      <dgm:prSet presAssocID="{0422299F-404F-488C-8212-BCAF0FFA27B0}" presName="sibTrans" presStyleLbl="sibTrans2D1" presStyleIdx="0" presStyleCnt="5" custFlipVert="0" custScaleY="25318"/>
      <dgm:spPr/>
      <dgm:t>
        <a:bodyPr/>
        <a:lstStyle/>
        <a:p>
          <a:endParaRPr lang="uk-UA"/>
        </a:p>
      </dgm:t>
    </dgm:pt>
    <dgm:pt modelId="{01F2071F-4D87-41AD-9425-5286B20AFD6A}" type="pres">
      <dgm:prSet presAssocID="{0422299F-404F-488C-8212-BCAF0FFA27B0}" presName="connectorText" presStyleLbl="sibTrans2D1" presStyleIdx="0" presStyleCnt="5"/>
      <dgm:spPr/>
      <dgm:t>
        <a:bodyPr/>
        <a:lstStyle/>
        <a:p>
          <a:endParaRPr lang="uk-UA"/>
        </a:p>
      </dgm:t>
    </dgm:pt>
    <dgm:pt modelId="{E1C1C121-7738-4887-A956-85F1C32236B0}" type="pres">
      <dgm:prSet presAssocID="{10AAC51F-8333-4674-A0B5-B428DD929DF6}" presName="node" presStyleLbl="node1" presStyleIdx="1" presStyleCnt="6" custScaleX="408846" custScaleY="20539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92682FE9-E4BD-4EDB-9DCF-A12FEFA7BF16}" type="pres">
      <dgm:prSet presAssocID="{56C76C0F-A0C9-401C-81B6-08EF027EA9B0}" presName="sibTrans" presStyleLbl="sibTrans2D1" presStyleIdx="1" presStyleCnt="5" custScaleX="89195" custScaleY="17262"/>
      <dgm:spPr/>
      <dgm:t>
        <a:bodyPr/>
        <a:lstStyle/>
        <a:p>
          <a:endParaRPr lang="uk-UA"/>
        </a:p>
      </dgm:t>
    </dgm:pt>
    <dgm:pt modelId="{3671CDB4-8DCB-47AD-8083-FC6E6D161859}" type="pres">
      <dgm:prSet presAssocID="{56C76C0F-A0C9-401C-81B6-08EF027EA9B0}" presName="connectorText" presStyleLbl="sibTrans2D1" presStyleIdx="1" presStyleCnt="5"/>
      <dgm:spPr/>
      <dgm:t>
        <a:bodyPr/>
        <a:lstStyle/>
        <a:p>
          <a:endParaRPr lang="uk-UA"/>
        </a:p>
      </dgm:t>
    </dgm:pt>
    <dgm:pt modelId="{B27D0FEA-065D-43D5-A8E4-7B6365BAC0AD}" type="pres">
      <dgm:prSet presAssocID="{92BBC44B-EA98-4C82-9D93-F7D19571DCEB}" presName="node" presStyleLbl="node1" presStyleIdx="2" presStyleCnt="6" custScaleX="263464" custScaleY="209033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B6F092A-44F6-454E-A0DA-8E1149E2961B}" type="pres">
      <dgm:prSet presAssocID="{E7244B15-F1AC-46A8-9095-52B9F9DEDED7}" presName="sibTrans" presStyleLbl="sibTrans2D1" presStyleIdx="2" presStyleCnt="5" custScaleX="89195" custScaleY="17262"/>
      <dgm:spPr/>
      <dgm:t>
        <a:bodyPr/>
        <a:lstStyle/>
        <a:p>
          <a:endParaRPr lang="uk-UA"/>
        </a:p>
      </dgm:t>
    </dgm:pt>
    <dgm:pt modelId="{A7164728-36F5-4B3A-9180-095643559EB8}" type="pres">
      <dgm:prSet presAssocID="{E7244B15-F1AC-46A8-9095-52B9F9DEDED7}" presName="connectorText" presStyleLbl="sibTrans2D1" presStyleIdx="2" presStyleCnt="5"/>
      <dgm:spPr/>
      <dgm:t>
        <a:bodyPr/>
        <a:lstStyle/>
        <a:p>
          <a:endParaRPr lang="uk-UA"/>
        </a:p>
      </dgm:t>
    </dgm:pt>
    <dgm:pt modelId="{89F17977-12A9-4ED1-9B62-15CC332D38E8}" type="pres">
      <dgm:prSet presAssocID="{2BA68AA4-7D2A-4AA9-877D-00862C2F1C6D}" presName="node" presStyleLbl="node1" presStyleIdx="3" presStyleCnt="6" custScaleX="247207" custScaleY="20846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B29BAFA6-752E-49A9-B58F-6909295895F8}" type="pres">
      <dgm:prSet presAssocID="{387E45FD-31F4-4371-BB8C-54472D1E288E}" presName="sibTrans" presStyleLbl="sibTrans2D1" presStyleIdx="3" presStyleCnt="5" custScaleX="89195" custScaleY="17262"/>
      <dgm:spPr/>
      <dgm:t>
        <a:bodyPr/>
        <a:lstStyle/>
        <a:p>
          <a:endParaRPr lang="uk-UA"/>
        </a:p>
      </dgm:t>
    </dgm:pt>
    <dgm:pt modelId="{8E567D55-9271-45E0-B4D9-9D34F3E50573}" type="pres">
      <dgm:prSet presAssocID="{387E45FD-31F4-4371-BB8C-54472D1E288E}" presName="connectorText" presStyleLbl="sibTrans2D1" presStyleIdx="3" presStyleCnt="5"/>
      <dgm:spPr/>
      <dgm:t>
        <a:bodyPr/>
        <a:lstStyle/>
        <a:p>
          <a:endParaRPr lang="uk-UA"/>
        </a:p>
      </dgm:t>
    </dgm:pt>
    <dgm:pt modelId="{370C5FCF-D99E-4127-A9B0-66B2B67E4C93}" type="pres">
      <dgm:prSet presAssocID="{525C35F4-8AD1-4BD7-9A6E-7EB12B21D983}" presName="node" presStyleLbl="node1" presStyleIdx="4" presStyleCnt="6" custScaleX="410142" custScaleY="199227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55C205DE-4D77-413F-BA0F-FC7E9DBFE00C}" type="pres">
      <dgm:prSet presAssocID="{B76896BD-23F7-496A-AB13-8AC49E7F8926}" presName="sibTrans" presStyleLbl="sibTrans2D1" presStyleIdx="4" presStyleCnt="5" custScaleX="89195" custScaleY="17262"/>
      <dgm:spPr/>
      <dgm:t>
        <a:bodyPr/>
        <a:lstStyle/>
        <a:p>
          <a:endParaRPr lang="uk-UA"/>
        </a:p>
      </dgm:t>
    </dgm:pt>
    <dgm:pt modelId="{42D43808-8390-45D4-A32D-9FE6D2D72911}" type="pres">
      <dgm:prSet presAssocID="{B76896BD-23F7-496A-AB13-8AC49E7F8926}" presName="connectorText" presStyleLbl="sibTrans2D1" presStyleIdx="4" presStyleCnt="5"/>
      <dgm:spPr/>
      <dgm:t>
        <a:bodyPr/>
        <a:lstStyle/>
        <a:p>
          <a:endParaRPr lang="uk-UA"/>
        </a:p>
      </dgm:t>
    </dgm:pt>
    <dgm:pt modelId="{B6ABC2CA-D2E5-49FE-9A92-2F85221B0FC3}" type="pres">
      <dgm:prSet presAssocID="{6E2BCB3B-E6E4-44C3-A036-87182C8E57F7}" presName="node" presStyleLbl="node1" presStyleIdx="5" presStyleCnt="6" custScaleX="168444" custScaleY="200911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1BF336C0-7C5F-4D51-8A99-56B70F546B9A}" type="presOf" srcId="{56C76C0F-A0C9-401C-81B6-08EF027EA9B0}" destId="{3671CDB4-8DCB-47AD-8083-FC6E6D161859}" srcOrd="1" destOrd="0" presId="urn:microsoft.com/office/officeart/2005/8/layout/process5"/>
    <dgm:cxn modelId="{2D4A7275-0678-4243-9C62-8751C942144F}" type="presOf" srcId="{92BBC44B-EA98-4C82-9D93-F7D19571DCEB}" destId="{B27D0FEA-065D-43D5-A8E4-7B6365BAC0AD}" srcOrd="0" destOrd="0" presId="urn:microsoft.com/office/officeart/2005/8/layout/process5"/>
    <dgm:cxn modelId="{04953919-B8B4-4B1A-8345-DB6D314522A9}" type="presOf" srcId="{E7244B15-F1AC-46A8-9095-52B9F9DEDED7}" destId="{A7164728-36F5-4B3A-9180-095643559EB8}" srcOrd="1" destOrd="0" presId="urn:microsoft.com/office/officeart/2005/8/layout/process5"/>
    <dgm:cxn modelId="{F5AF932F-323F-4276-912B-507CBD75C05D}" type="presOf" srcId="{0422299F-404F-488C-8212-BCAF0FFA27B0}" destId="{42C0DB88-1CBE-47D5-928C-4B801DD5B9BD}" srcOrd="0" destOrd="0" presId="urn:microsoft.com/office/officeart/2005/8/layout/process5"/>
    <dgm:cxn modelId="{2EF6D908-47E7-44FA-8D5E-4FB5FE325115}" type="presOf" srcId="{10AAC51F-8333-4674-A0B5-B428DD929DF6}" destId="{E1C1C121-7738-4887-A956-85F1C32236B0}" srcOrd="0" destOrd="0" presId="urn:microsoft.com/office/officeart/2005/8/layout/process5"/>
    <dgm:cxn modelId="{CACFC9E1-8C00-40A5-9C6F-E401A646E424}" type="presOf" srcId="{387E45FD-31F4-4371-BB8C-54472D1E288E}" destId="{B29BAFA6-752E-49A9-B58F-6909295895F8}" srcOrd="0" destOrd="0" presId="urn:microsoft.com/office/officeart/2005/8/layout/process5"/>
    <dgm:cxn modelId="{5ACD537A-2F44-476D-AE02-E33EE45BE791}" type="presOf" srcId="{B76896BD-23F7-496A-AB13-8AC49E7F8926}" destId="{42D43808-8390-45D4-A32D-9FE6D2D72911}" srcOrd="1" destOrd="0" presId="urn:microsoft.com/office/officeart/2005/8/layout/process5"/>
    <dgm:cxn modelId="{FD1E4210-43D6-4CB4-9345-14521AA81C75}" type="presOf" srcId="{6E2BCB3B-E6E4-44C3-A036-87182C8E57F7}" destId="{B6ABC2CA-D2E5-49FE-9A92-2F85221B0FC3}" srcOrd="0" destOrd="0" presId="urn:microsoft.com/office/officeart/2005/8/layout/process5"/>
    <dgm:cxn modelId="{AA299115-6913-492F-BF1D-1E87A883B48F}" type="presOf" srcId="{525C35F4-8AD1-4BD7-9A6E-7EB12B21D983}" destId="{370C5FCF-D99E-4127-A9B0-66B2B67E4C93}" srcOrd="0" destOrd="0" presId="urn:microsoft.com/office/officeart/2005/8/layout/process5"/>
    <dgm:cxn modelId="{30732663-9166-4F69-B8FD-B561918618D5}" srcId="{742A00E5-2912-4CE0-85CB-BC77E95BE529}" destId="{10AAC51F-8333-4674-A0B5-B428DD929DF6}" srcOrd="1" destOrd="0" parTransId="{95A3779B-5350-411A-8180-595D4B79CD33}" sibTransId="{56C76C0F-A0C9-401C-81B6-08EF027EA9B0}"/>
    <dgm:cxn modelId="{0EDBB2BA-6CC9-43EB-9F8E-F9CE91AA77DA}" type="presOf" srcId="{56C76C0F-A0C9-401C-81B6-08EF027EA9B0}" destId="{92682FE9-E4BD-4EDB-9DCF-A12FEFA7BF16}" srcOrd="0" destOrd="0" presId="urn:microsoft.com/office/officeart/2005/8/layout/process5"/>
    <dgm:cxn modelId="{AB5DB24C-E63C-4A87-A117-F1930C9A4361}" srcId="{742A00E5-2912-4CE0-85CB-BC77E95BE529}" destId="{92BBC44B-EA98-4C82-9D93-F7D19571DCEB}" srcOrd="2" destOrd="0" parTransId="{AD9368AD-4EDB-4AD3-B818-4C75C0A5EDF6}" sibTransId="{E7244B15-F1AC-46A8-9095-52B9F9DEDED7}"/>
    <dgm:cxn modelId="{C4CF92FD-EFA0-4F75-BEAC-5DC79709EA4B}" srcId="{742A00E5-2912-4CE0-85CB-BC77E95BE529}" destId="{6E2BCB3B-E6E4-44C3-A036-87182C8E57F7}" srcOrd="5" destOrd="0" parTransId="{F818CCE2-085F-4A67-8808-97DA577097EE}" sibTransId="{CA822D6E-F6B9-4438-B072-EE19048FFBF6}"/>
    <dgm:cxn modelId="{4F3EDFCD-2A0F-4630-9E7C-94D0BA99FA48}" type="presOf" srcId="{2BA68AA4-7D2A-4AA9-877D-00862C2F1C6D}" destId="{89F17977-12A9-4ED1-9B62-15CC332D38E8}" srcOrd="0" destOrd="0" presId="urn:microsoft.com/office/officeart/2005/8/layout/process5"/>
    <dgm:cxn modelId="{D282437E-94D0-4559-93BB-0781639E76B8}" srcId="{742A00E5-2912-4CE0-85CB-BC77E95BE529}" destId="{525C35F4-8AD1-4BD7-9A6E-7EB12B21D983}" srcOrd="4" destOrd="0" parTransId="{FEC6E781-78D6-4A8B-94EA-258D8FFC02E4}" sibTransId="{B76896BD-23F7-496A-AB13-8AC49E7F8926}"/>
    <dgm:cxn modelId="{AC3664B0-4222-4C44-B463-F15C6FE4FEE7}" srcId="{742A00E5-2912-4CE0-85CB-BC77E95BE529}" destId="{2BA68AA4-7D2A-4AA9-877D-00862C2F1C6D}" srcOrd="3" destOrd="0" parTransId="{13869A96-50EA-4F72-9676-6807BB65D0C5}" sibTransId="{387E45FD-31F4-4371-BB8C-54472D1E288E}"/>
    <dgm:cxn modelId="{62E72A16-3331-49AC-A1DF-9F06D2109C2A}" type="presOf" srcId="{387E45FD-31F4-4371-BB8C-54472D1E288E}" destId="{8E567D55-9271-45E0-B4D9-9D34F3E50573}" srcOrd="1" destOrd="0" presId="urn:microsoft.com/office/officeart/2005/8/layout/process5"/>
    <dgm:cxn modelId="{A00C8A4C-25FD-47A5-8A31-2BCBD5B0861A}" type="presOf" srcId="{E7244B15-F1AC-46A8-9095-52B9F9DEDED7}" destId="{0B6F092A-44F6-454E-A0DA-8E1149E2961B}" srcOrd="0" destOrd="0" presId="urn:microsoft.com/office/officeart/2005/8/layout/process5"/>
    <dgm:cxn modelId="{B587F6D2-16A0-40C3-8C15-C18BA7D6B236}" type="presOf" srcId="{B5DF8BDF-EAAC-41E2-864E-24946DB74346}" destId="{B46BF6C0-0795-4D07-874E-DEB31C02CFCC}" srcOrd="0" destOrd="0" presId="urn:microsoft.com/office/officeart/2005/8/layout/process5"/>
    <dgm:cxn modelId="{BF94E6E4-41EE-4D3A-AD0D-E1DEB0B68A05}" type="presOf" srcId="{0422299F-404F-488C-8212-BCAF0FFA27B0}" destId="{01F2071F-4D87-41AD-9425-5286B20AFD6A}" srcOrd="1" destOrd="0" presId="urn:microsoft.com/office/officeart/2005/8/layout/process5"/>
    <dgm:cxn modelId="{6DEA670C-84A6-41B2-A4CA-F7AD02533B95}" type="presOf" srcId="{742A00E5-2912-4CE0-85CB-BC77E95BE529}" destId="{0F39B319-4E40-433F-96A2-31CCC9A59D6A}" srcOrd="0" destOrd="0" presId="urn:microsoft.com/office/officeart/2005/8/layout/process5"/>
    <dgm:cxn modelId="{17E77D1B-3FA9-44A3-9F8F-3B42A2F5BBA4}" type="presOf" srcId="{B76896BD-23F7-496A-AB13-8AC49E7F8926}" destId="{55C205DE-4D77-413F-BA0F-FC7E9DBFE00C}" srcOrd="0" destOrd="0" presId="urn:microsoft.com/office/officeart/2005/8/layout/process5"/>
    <dgm:cxn modelId="{2D234A5F-4014-4A38-929E-582572D7EEFE}" srcId="{742A00E5-2912-4CE0-85CB-BC77E95BE529}" destId="{B5DF8BDF-EAAC-41E2-864E-24946DB74346}" srcOrd="0" destOrd="0" parTransId="{7D18FB00-03C0-458E-92D5-04292A1BB9B4}" sibTransId="{0422299F-404F-488C-8212-BCAF0FFA27B0}"/>
    <dgm:cxn modelId="{177F70B4-BABC-4ABC-B92B-F720454CA287}" type="presParOf" srcId="{0F39B319-4E40-433F-96A2-31CCC9A59D6A}" destId="{B46BF6C0-0795-4D07-874E-DEB31C02CFCC}" srcOrd="0" destOrd="0" presId="urn:microsoft.com/office/officeart/2005/8/layout/process5"/>
    <dgm:cxn modelId="{E838D734-EBD5-4AB6-97A5-EA57060C27EC}" type="presParOf" srcId="{0F39B319-4E40-433F-96A2-31CCC9A59D6A}" destId="{42C0DB88-1CBE-47D5-928C-4B801DD5B9BD}" srcOrd="1" destOrd="0" presId="urn:microsoft.com/office/officeart/2005/8/layout/process5"/>
    <dgm:cxn modelId="{63A4C628-7E8F-4E98-8225-19E1F5E36989}" type="presParOf" srcId="{42C0DB88-1CBE-47D5-928C-4B801DD5B9BD}" destId="{01F2071F-4D87-41AD-9425-5286B20AFD6A}" srcOrd="0" destOrd="0" presId="urn:microsoft.com/office/officeart/2005/8/layout/process5"/>
    <dgm:cxn modelId="{0D7069A8-AA57-4BD0-9328-18C9D087BF03}" type="presParOf" srcId="{0F39B319-4E40-433F-96A2-31CCC9A59D6A}" destId="{E1C1C121-7738-4887-A956-85F1C32236B0}" srcOrd="2" destOrd="0" presId="urn:microsoft.com/office/officeart/2005/8/layout/process5"/>
    <dgm:cxn modelId="{313FBB34-02B9-4156-B462-763AA76E6411}" type="presParOf" srcId="{0F39B319-4E40-433F-96A2-31CCC9A59D6A}" destId="{92682FE9-E4BD-4EDB-9DCF-A12FEFA7BF16}" srcOrd="3" destOrd="0" presId="urn:microsoft.com/office/officeart/2005/8/layout/process5"/>
    <dgm:cxn modelId="{A52956B3-FC2F-442C-8613-53AA1016BAF5}" type="presParOf" srcId="{92682FE9-E4BD-4EDB-9DCF-A12FEFA7BF16}" destId="{3671CDB4-8DCB-47AD-8083-FC6E6D161859}" srcOrd="0" destOrd="0" presId="urn:microsoft.com/office/officeart/2005/8/layout/process5"/>
    <dgm:cxn modelId="{689387B8-1923-454E-8858-B5033922C525}" type="presParOf" srcId="{0F39B319-4E40-433F-96A2-31CCC9A59D6A}" destId="{B27D0FEA-065D-43D5-A8E4-7B6365BAC0AD}" srcOrd="4" destOrd="0" presId="urn:microsoft.com/office/officeart/2005/8/layout/process5"/>
    <dgm:cxn modelId="{EAB1C1A6-1A49-4C72-AAB6-BE69DCB9C03A}" type="presParOf" srcId="{0F39B319-4E40-433F-96A2-31CCC9A59D6A}" destId="{0B6F092A-44F6-454E-A0DA-8E1149E2961B}" srcOrd="5" destOrd="0" presId="urn:microsoft.com/office/officeart/2005/8/layout/process5"/>
    <dgm:cxn modelId="{61C4176D-B5C5-4D58-AF69-53B2C1A367A7}" type="presParOf" srcId="{0B6F092A-44F6-454E-A0DA-8E1149E2961B}" destId="{A7164728-36F5-4B3A-9180-095643559EB8}" srcOrd="0" destOrd="0" presId="urn:microsoft.com/office/officeart/2005/8/layout/process5"/>
    <dgm:cxn modelId="{1B1CD8A5-FD85-4C81-98A7-12EFA1AD1265}" type="presParOf" srcId="{0F39B319-4E40-433F-96A2-31CCC9A59D6A}" destId="{89F17977-12A9-4ED1-9B62-15CC332D38E8}" srcOrd="6" destOrd="0" presId="urn:microsoft.com/office/officeart/2005/8/layout/process5"/>
    <dgm:cxn modelId="{2696CA97-0279-4A74-AB69-C9C272E3FEA7}" type="presParOf" srcId="{0F39B319-4E40-433F-96A2-31CCC9A59D6A}" destId="{B29BAFA6-752E-49A9-B58F-6909295895F8}" srcOrd="7" destOrd="0" presId="urn:microsoft.com/office/officeart/2005/8/layout/process5"/>
    <dgm:cxn modelId="{27EB76C8-F418-4EE5-A5A6-D3A49790BBF0}" type="presParOf" srcId="{B29BAFA6-752E-49A9-B58F-6909295895F8}" destId="{8E567D55-9271-45E0-B4D9-9D34F3E50573}" srcOrd="0" destOrd="0" presId="urn:microsoft.com/office/officeart/2005/8/layout/process5"/>
    <dgm:cxn modelId="{0C0B1899-77FE-46B9-99EF-43E277062619}" type="presParOf" srcId="{0F39B319-4E40-433F-96A2-31CCC9A59D6A}" destId="{370C5FCF-D99E-4127-A9B0-66B2B67E4C93}" srcOrd="8" destOrd="0" presId="urn:microsoft.com/office/officeart/2005/8/layout/process5"/>
    <dgm:cxn modelId="{D7BD29EB-762B-407A-AD43-3FE739636C12}" type="presParOf" srcId="{0F39B319-4E40-433F-96A2-31CCC9A59D6A}" destId="{55C205DE-4D77-413F-BA0F-FC7E9DBFE00C}" srcOrd="9" destOrd="0" presId="urn:microsoft.com/office/officeart/2005/8/layout/process5"/>
    <dgm:cxn modelId="{621C5DD9-5EAB-4DDC-BC21-CE1BD6706441}" type="presParOf" srcId="{55C205DE-4D77-413F-BA0F-FC7E9DBFE00C}" destId="{42D43808-8390-45D4-A32D-9FE6D2D72911}" srcOrd="0" destOrd="0" presId="urn:microsoft.com/office/officeart/2005/8/layout/process5"/>
    <dgm:cxn modelId="{135C3F90-31B4-4EBE-9FF6-909337C53FA8}" type="presParOf" srcId="{0F39B319-4E40-433F-96A2-31CCC9A59D6A}" destId="{B6ABC2CA-D2E5-49FE-9A92-2F85221B0FC3}" srcOrd="10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 xmlns:a14="http://schemas.microsoft.com/office/drawing/2010/main">
      <mc:Choice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en-US" sz="1400"/>
                <a:t>Interleaving</a:t>
              </a:r>
              <a:br>
                <a:rPr lang="en-US" sz="1400"/>
              </a:br>
              <a:r>
                <a:rPr lang="uk-UA" sz="1400"/>
                <a:t>Розділення на модуль і аргумент</a:t>
              </a:r>
              <a:r>
                <a:rPr lang="en-US" sz="1400"/>
                <a:t>, </a:t>
              </a:r>
              <a:r>
                <a:rPr lang="uk-UA" sz="1400"/>
                <a:t>беруться лише перші           </a:t>
              </a:r>
              <a:endParaRPr lang="en-US" sz="1400"/>
            </a:p>
            <a:p>
              <a14:m>
                <m:oMath xmlns:m="http://schemas.openxmlformats.org/officeDocument/2006/math">
                  <m:r>
                    <a:rPr lang="uk-UA" sz="1400" i="1">
                      <a:latin typeface="Cambria Math" panose="02040503050406030204" pitchFamily="18" charset="0"/>
                    </a:rPr>
                    <m:t>21×21</m:t>
                  </m:r>
                </m:oMath>
              </a14:m>
              <a:r>
                <a:rPr lang="uk-UA" sz="1400"/>
                <a:t> пікселя</a:t>
              </a:r>
            </a:p>
            <a:p>
              <a:endParaRPr lang="en-US" sz="1200" dirty="0" smtClean="0"/>
            </a:p>
          </dgm:t>
        </dgm:pt>
      </mc:Choice>
      <mc:Fallback xmlns="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en-US" sz="1400"/>
                <a:t>Interleaving</a:t>
              </a:r>
              <a:br>
                <a:rPr lang="en-US" sz="1400"/>
              </a:br>
              <a:r>
                <a:rPr lang="uk-UA" sz="1400"/>
                <a:t>Розділення на модуль і аргумент</a:t>
              </a:r>
              <a:r>
                <a:rPr lang="en-US" sz="1400"/>
                <a:t>, </a:t>
              </a:r>
              <a:r>
                <a:rPr lang="uk-UA" sz="1400"/>
                <a:t>беруться лише перші           </a:t>
              </a:r>
              <a:endParaRPr lang="en-US" sz="1400"/>
            </a:p>
            <a:p>
              <a:r>
                <a:rPr lang="uk-UA" sz="1400" i="0"/>
                <a:t>21×21</a:t>
              </a:r>
              <a:r>
                <a:rPr lang="uk-UA" sz="1400"/>
                <a:t> пікселя</a:t>
              </a:r>
            </a:p>
            <a:p>
              <a:endParaRPr lang="en-US" sz="1200" dirty="0" smtClean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1" custScaleY="298032" custLinFactX="55492" custLinFactY="115850" custLinFactNeighborX="100000" custLinFactNeighborY="20000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5839168A-228E-4FA4-B9AC-233C5F01F042}" type="presOf" srcId="{AF7AE015-DB12-4580-9681-3939377B1F4D}" destId="{DA9C9DF4-D9A4-463C-B3F9-F1DB319A5D10}" srcOrd="0" destOrd="0" presId="urn:microsoft.com/office/officeart/2005/8/layout/process1"/>
    <dgm:cxn modelId="{4BBB5C04-BF2D-42B8-A2BB-F9F85A23CCA7}" type="presOf" srcId="{51BEC383-338F-442E-B657-9BDC64D72049}" destId="{EE68FBC9-4D8C-4015-94C0-E06726B4ACF7}" srcOrd="0" destOrd="0" presId="urn:microsoft.com/office/officeart/2005/8/layout/process1"/>
    <dgm:cxn modelId="{000A5433-CDF2-4004-BFAC-F4140A2F3721}" type="presParOf" srcId="{DA9C9DF4-D9A4-463C-B3F9-F1DB319A5D10}" destId="{EE68FBC9-4D8C-4015-94C0-E06726B4ACF7}" srcOrd="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 xmlns:a14="http://schemas.microsoft.com/office/drawing/2010/main">
      <mc:Choice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2800" dirty="0" smtClean="0"/>
                <a:t> </a:t>
              </a:r>
              <a14:m>
                <m:oMath xmlns:m="http://schemas.openxmlformats.org/officeDocument/2006/math">
                  <m:d>
                    <m:dPr>
                      <m:begChr m:val="["/>
                      <m:endChr m:val="]"/>
                      <m:ctrlPr>
                        <a:rPr lang="uk-UA" sz="1400" i="1" smtClean="0">
                          <a:latin typeface="Cambria Math" panose="02040503050406030204" pitchFamily="18" charset="0"/>
                        </a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a:rPr lang="uk-UA" sz="1400" i="1">
                              <a:latin typeface="Cambria Math" panose="02040503050406030204" pitchFamily="18" charset="0"/>
                            </a:rPr>
                          </m:ctrlPr>
                        </m:mP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</m:m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</m:mr>
                      </m:m>
                    </m:e>
                  </m:d>
                </m:oMath>
              </a14:m>
              <a:endParaRPr lang="uk-UA" sz="1400" dirty="0"/>
            </a:p>
          </dgm:t>
        </dgm:pt>
      </mc:Choice>
      <mc:Fallback xmlns="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2800" dirty="0" smtClean="0"/>
                <a:t> </a:t>
              </a:r>
              <a:r>
                <a:rPr lang="uk-UA" sz="1400" i="0" smtClean="0">
                  <a:latin typeface="Cambria Math" panose="02040503050406030204" pitchFamily="18" charset="0"/>
                </a:rPr>
                <a:t>[</a:t>
              </a:r>
              <a:r>
                <a:rPr lang="uk-UA" sz="1400" i="0">
                  <a:latin typeface="Cambria Math" panose="02040503050406030204" pitchFamily="18" charset="0"/>
                </a:rPr>
                <a:t>■8(−1&amp;1@1&amp;−1)]</a:t>
              </a:r>
              <a:endParaRPr lang="uk-UA" sz="1400" dirty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uk-UA"/>
        </a:p>
      </dgm:t>
    </dgm:pt>
    <dgm:pt modelId="{75227130-FD6B-47B8-8546-14A961C76361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Threshold (</a:t>
          </a:r>
          <a:r>
            <a:rPr lang="uk-UA" sz="1400" dirty="0" smtClean="0"/>
            <a:t>Заміна на 1</a:t>
          </a:r>
          <a:r>
            <a:rPr lang="en-US" sz="1400" dirty="0" smtClean="0"/>
            <a:t>/0)</a:t>
          </a:r>
          <a:endParaRPr lang="uk-UA" sz="1400" dirty="0"/>
        </a:p>
      </dgm:t>
    </dgm:pt>
    <dgm:pt modelId="{B6432AE5-28DA-4DA0-A2DA-795E0BD8C278}" type="parTrans" cxnId="{D6F5839B-5E4B-4A73-B944-737EB7EC42FC}">
      <dgm:prSet/>
      <dgm:spPr/>
      <dgm:t>
        <a:bodyPr/>
        <a:lstStyle/>
        <a:p>
          <a:endParaRPr lang="uk-UA"/>
        </a:p>
      </dgm:t>
    </dgm:pt>
    <dgm:pt modelId="{3136E10A-1988-45F9-97A3-9644DC02A415}" type="sibTrans" cxnId="{D6F5839B-5E4B-4A73-B944-737EB7EC42FC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7C30667-3B68-486D-8E6F-0DA5C93BB6B8}" type="pres">
      <dgm:prSet presAssocID="{EB30D152-821D-4105-A22E-858D0FDC2C67}" presName="sibTrans" presStyleLbl="sibTrans2D1" presStyleIdx="0" presStyleCnt="1" custFlipVert="1" custScaleX="75576" custScaleY="17361"/>
      <dgm:spPr/>
      <dgm:t>
        <a:bodyPr/>
        <a:lstStyle/>
        <a:p>
          <a:endParaRPr lang="uk-UA"/>
        </a:p>
      </dgm:t>
    </dgm:pt>
    <dgm:pt modelId="{3F3B1523-77A7-405C-B8CC-8B853D54A5A0}" type="pres">
      <dgm:prSet presAssocID="{EB30D152-821D-4105-A22E-858D0FDC2C67}" presName="connectorText" presStyleLbl="sibTrans2D1" presStyleIdx="0" presStyleCnt="1"/>
      <dgm:spPr/>
      <dgm:t>
        <a:bodyPr/>
        <a:lstStyle/>
        <a:p>
          <a:endParaRPr lang="uk-UA"/>
        </a:p>
      </dgm:t>
    </dgm:pt>
    <dgm:pt modelId="{6D5C3FA4-02DE-4D1C-9DD4-3B76A68DF3B8}" type="pres">
      <dgm:prSet presAssocID="{75227130-FD6B-47B8-8546-14A961C76361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3D15D3F6-0963-4190-A8B3-07A9A5FFCF22}" type="presOf" srcId="{51BEC383-338F-442E-B657-9BDC64D72049}" destId="{EE68FBC9-4D8C-4015-94C0-E06726B4ACF7}" srcOrd="0" destOrd="0" presId="urn:microsoft.com/office/officeart/2005/8/layout/process1"/>
    <dgm:cxn modelId="{59ADC159-9C3E-47DF-8648-1791540DAA70}" type="presOf" srcId="{EB30D152-821D-4105-A22E-858D0FDC2C67}" destId="{07C30667-3B68-486D-8E6F-0DA5C93BB6B8}" srcOrd="0" destOrd="0" presId="urn:microsoft.com/office/officeart/2005/8/layout/process1"/>
    <dgm:cxn modelId="{50481DCF-DCCE-4022-8B3B-8DC5D30B98E6}" type="presOf" srcId="{EB30D152-821D-4105-A22E-858D0FDC2C67}" destId="{3F3B1523-77A7-405C-B8CC-8B853D54A5A0}" srcOrd="1" destOrd="0" presId="urn:microsoft.com/office/officeart/2005/8/layout/process1"/>
    <dgm:cxn modelId="{EFAB2C89-86C3-4A9D-98A5-7C25E579B8CA}" type="presOf" srcId="{75227130-FD6B-47B8-8546-14A961C76361}" destId="{6D5C3FA4-02DE-4D1C-9DD4-3B76A68DF3B8}" srcOrd="0" destOrd="0" presId="urn:microsoft.com/office/officeart/2005/8/layout/process1"/>
    <dgm:cxn modelId="{D6F5839B-5E4B-4A73-B944-737EB7EC42FC}" srcId="{AF7AE015-DB12-4580-9681-3939377B1F4D}" destId="{75227130-FD6B-47B8-8546-14A961C76361}" srcOrd="1" destOrd="0" parTransId="{B6432AE5-28DA-4DA0-A2DA-795E0BD8C278}" sibTransId="{3136E10A-1988-45F9-97A3-9644DC02A415}"/>
    <dgm:cxn modelId="{DE33B17D-C6CB-435A-8CA5-AA7315319620}" type="presOf" srcId="{AF7AE015-DB12-4580-9681-3939377B1F4D}" destId="{DA9C9DF4-D9A4-463C-B3F9-F1DB319A5D10}" srcOrd="0" destOrd="0" presId="urn:microsoft.com/office/officeart/2005/8/layout/process1"/>
    <dgm:cxn modelId="{FE9F5C77-703C-4855-8B8A-6E99D1D762D6}" type="presParOf" srcId="{DA9C9DF4-D9A4-463C-B3F9-F1DB319A5D10}" destId="{EE68FBC9-4D8C-4015-94C0-E06726B4ACF7}" srcOrd="0" destOrd="0" presId="urn:microsoft.com/office/officeart/2005/8/layout/process1"/>
    <dgm:cxn modelId="{63B4A955-4C07-41E2-ADDF-DA6473F9F170}" type="presParOf" srcId="{DA9C9DF4-D9A4-463C-B3F9-F1DB319A5D10}" destId="{07C30667-3B68-486D-8E6F-0DA5C93BB6B8}" srcOrd="1" destOrd="0" presId="urn:microsoft.com/office/officeart/2005/8/layout/process1"/>
    <dgm:cxn modelId="{54351921-628C-4B24-B1D4-2A21109B0D10}" type="presParOf" srcId="{07C30667-3B68-486D-8E6F-0DA5C93BB6B8}" destId="{3F3B1523-77A7-405C-B8CC-8B853D54A5A0}" srcOrd="0" destOrd="0" presId="urn:microsoft.com/office/officeart/2005/8/layout/process1"/>
    <dgm:cxn modelId="{0A152903-3E79-4BA3-B0B3-395EF8FCDDBA}" type="presParOf" srcId="{DA9C9DF4-D9A4-463C-B3F9-F1DB319A5D10}" destId="{6D5C3FA4-02DE-4D1C-9DD4-3B76A68DF3B8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51BEC383-338F-442E-B657-9BDC64D72049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XOR</a:t>
          </a:r>
          <a:endParaRPr lang="en-US" sz="1200" dirty="0" smtClean="0"/>
        </a:p>
      </dgm:t>
    </dgm:pt>
    <dgm:pt modelId="{178953A1-11A6-4852-8429-86EC9BB9B0FE}" type="parTrans" cxnId="{EFE0F404-3EB9-4B8A-AC65-D88DB9756818}">
      <dgm:prSet/>
      <dgm:spPr/>
      <dgm:t>
        <a:bodyPr/>
        <a:lstStyle/>
        <a:p>
          <a:endParaRPr lang="uk-UA"/>
        </a:p>
      </dgm:t>
    </dgm:pt>
    <dgm:pt modelId="{EB30D152-821D-4105-A22E-858D0FDC2C67}" type="sibTrans" cxnId="{EFE0F404-3EB9-4B8A-AC65-D88DB9756818}">
      <dgm:prSet/>
      <dgm:spPr/>
      <dgm:t>
        <a:bodyPr/>
        <a:lstStyle/>
        <a:p>
          <a:endParaRPr lang="uk-UA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1" custScaleY="298032" custLinFactX="55492" custLinFactY="115850" custLinFactNeighborX="100000" custLinFactNeighborY="200000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1F9D574D-CA5B-4E66-A302-6D1CDA55A616}" type="presOf" srcId="{51BEC383-338F-442E-B657-9BDC64D72049}" destId="{EE68FBC9-4D8C-4015-94C0-E06726B4ACF7}" srcOrd="0" destOrd="0" presId="urn:microsoft.com/office/officeart/2005/8/layout/process1"/>
    <dgm:cxn modelId="{5DE409E3-77B0-4480-BFC8-83990F4987D3}" type="presOf" srcId="{AF7AE015-DB12-4580-9681-3939377B1F4D}" destId="{DA9C9DF4-D9A4-463C-B3F9-F1DB319A5D10}" srcOrd="0" destOrd="0" presId="urn:microsoft.com/office/officeart/2005/8/layout/process1"/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E1118111-76FA-4FAE-BD58-3A6E2312A628}" type="presParOf" srcId="{DA9C9DF4-D9A4-463C-B3F9-F1DB319A5D10}" destId="{EE68FBC9-4D8C-4015-94C0-E06726B4ACF7}" srcOrd="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AF7AE015-DB12-4580-9681-3939377B1F4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mc:AlternateContent xmlns:mc="http://schemas.openxmlformats.org/markup-compatibility/2006" xmlns:a14="http://schemas.microsoft.com/office/drawing/2010/main">
      <mc:Choice Requires="a14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14:m>
                <m:oMath xmlns:m="http://schemas.openxmlformats.org/officeDocument/2006/math">
                  <m:d>
                    <m:dPr>
                      <m:begChr m:val="["/>
                      <m:endChr m:val="]"/>
                      <m:ctrlPr>
                        <a:rPr lang="uk-UA" sz="1400" i="1" smtClean="0">
                          <a:latin typeface="Cambria Math" panose="02040503050406030204" pitchFamily="18" charset="0"/>
                        </a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a:rPr lang="uk-UA" sz="1400" i="1">
                              <a:latin typeface="Cambria Math" panose="02040503050406030204" pitchFamily="18" charset="0"/>
                            </a:rPr>
                          </m:ctrlPr>
                        </m:mP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</m:mr>
                        <m:mr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1</m:t>
                            </m:r>
                          </m:e>
                          <m:e>
                            <m:r>
                              <a:rPr lang="uk-UA" sz="1400" i="1">
                                <a:latin typeface="Cambria Math" panose="02040503050406030204" pitchFamily="18" charset="0"/>
                              </a:rPr>
                              <m:t>−1</m:t>
                            </m:r>
                          </m:e>
                        </m:mr>
                      </m:m>
                    </m:e>
                  </m:d>
                </m:oMath>
              </a14:m>
              <a:endParaRPr lang="uk-UA" sz="1200" dirty="0"/>
            </a:p>
          </dgm:t>
        </dgm:pt>
      </mc:Choice>
      <mc:Fallback xmlns="">
        <dgm:pt modelId="{51BEC383-338F-442E-B657-9BDC64D72049}">
          <dgm:prSet phldrT="[Text]" custT="1">
            <dgm:style>
              <a:lnRef idx="2">
                <a:schemeClr val="accent6"/>
              </a:lnRef>
              <a:fillRef idx="1">
                <a:schemeClr val="lt1"/>
              </a:fillRef>
              <a:effectRef idx="0">
                <a:schemeClr val="accent6"/>
              </a:effectRef>
              <a:fontRef idx="minor">
                <a:schemeClr val="dk1"/>
              </a:fontRef>
            </dgm:style>
          </dgm:prSet>
          <dgm:spPr/>
          <dgm:t>
            <a:bodyPr/>
            <a:lstStyle/>
            <a:p>
              <a:r>
                <a:rPr lang="uk-UA" sz="1400" dirty="0" smtClean="0"/>
                <a:t>Фільтр</a:t>
              </a:r>
              <a:r>
                <a:rPr lang="uk-UA" sz="1400" i="0" smtClean="0">
                  <a:latin typeface="Cambria Math" panose="02040503050406030204" pitchFamily="18" charset="0"/>
                </a:rPr>
                <a:t>[</a:t>
              </a:r>
              <a:r>
                <a:rPr lang="uk-UA" sz="1400" i="0">
                  <a:latin typeface="Cambria Math" panose="02040503050406030204" pitchFamily="18" charset="0"/>
                </a:rPr>
                <a:t>■8(−1&amp;1@1&amp;−1)]</a:t>
              </a:r>
              <a:endParaRPr lang="uk-UA" sz="1200" dirty="0"/>
            </a:p>
          </dgm:t>
        </dgm:pt>
      </mc:Fallback>
    </mc:AlternateContent>
    <dgm:pt modelId="{178953A1-11A6-4852-8429-86EC9BB9B0FE}" type="parTrans" cxnId="{EFE0F404-3EB9-4B8A-AC65-D88DB9756818}">
      <dgm:prSet/>
      <dgm:spPr/>
      <dgm:t>
        <a:bodyPr/>
        <a:lstStyle/>
        <a:p>
          <a:endParaRPr lang="uk-UA" sz="1200"/>
        </a:p>
      </dgm:t>
    </dgm:pt>
    <dgm:pt modelId="{EB30D152-821D-4105-A22E-858D0FDC2C67}" type="sibTrans" cxnId="{EFE0F404-3EB9-4B8A-AC65-D88DB9756818}">
      <dgm:prSet custT="1"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uk-UA" sz="1200"/>
        </a:p>
      </dgm:t>
    </dgm:pt>
    <dgm:pt modelId="{75227130-FD6B-47B8-8546-14A961C76361}">
      <dgm:prSet phldrT="[Text]" custT="1">
        <dgm:style>
          <a:lnRef idx="2">
            <a:schemeClr val="accent6"/>
          </a:lnRef>
          <a:fillRef idx="1">
            <a:schemeClr val="lt1"/>
          </a:fillRef>
          <a:effectRef idx="0">
            <a:schemeClr val="accent6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1400" dirty="0" smtClean="0"/>
            <a:t>Threshold</a:t>
          </a:r>
          <a:endParaRPr lang="uk-UA" sz="1200" dirty="0"/>
        </a:p>
      </dgm:t>
    </dgm:pt>
    <dgm:pt modelId="{B6432AE5-28DA-4DA0-A2DA-795E0BD8C278}" type="parTrans" cxnId="{D6F5839B-5E4B-4A73-B944-737EB7EC42FC}">
      <dgm:prSet/>
      <dgm:spPr/>
      <dgm:t>
        <a:bodyPr/>
        <a:lstStyle/>
        <a:p>
          <a:endParaRPr lang="uk-UA" sz="1200"/>
        </a:p>
      </dgm:t>
    </dgm:pt>
    <dgm:pt modelId="{3136E10A-1988-45F9-97A3-9644DC02A415}" type="sibTrans" cxnId="{D6F5839B-5E4B-4A73-B944-737EB7EC42FC}">
      <dgm:prSet/>
      <dgm:spPr/>
      <dgm:t>
        <a:bodyPr/>
        <a:lstStyle/>
        <a:p>
          <a:endParaRPr lang="uk-UA" sz="1200"/>
        </a:p>
      </dgm:t>
    </dgm:pt>
    <dgm:pt modelId="{DA9C9DF4-D9A4-463C-B3F9-F1DB319A5D10}" type="pres">
      <dgm:prSet presAssocID="{AF7AE015-DB12-4580-9681-3939377B1F4D}" presName="Name0" presStyleCnt="0">
        <dgm:presLayoutVars>
          <dgm:dir/>
          <dgm:resizeHandles val="exact"/>
        </dgm:presLayoutVars>
      </dgm:prSet>
      <dgm:spPr/>
    </dgm:pt>
    <dgm:pt modelId="{EE68FBC9-4D8C-4015-94C0-E06726B4ACF7}" type="pres">
      <dgm:prSet presAssocID="{51BEC383-338F-442E-B657-9BDC64D72049}" presName="node" presStyleLbl="node1" presStyleIdx="0" presStyleCnt="2" custLinFactNeighborX="-310" custLinFactNeighborY="-996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  <dgm:pt modelId="{07C30667-3B68-486D-8E6F-0DA5C93BB6B8}" type="pres">
      <dgm:prSet presAssocID="{EB30D152-821D-4105-A22E-858D0FDC2C67}" presName="sibTrans" presStyleLbl="sibTrans2D1" presStyleIdx="0" presStyleCnt="1" custFlipVert="1" custScaleX="75576" custScaleY="17361"/>
      <dgm:spPr/>
      <dgm:t>
        <a:bodyPr/>
        <a:lstStyle/>
        <a:p>
          <a:endParaRPr lang="uk-UA"/>
        </a:p>
      </dgm:t>
    </dgm:pt>
    <dgm:pt modelId="{3F3B1523-77A7-405C-B8CC-8B853D54A5A0}" type="pres">
      <dgm:prSet presAssocID="{EB30D152-821D-4105-A22E-858D0FDC2C67}" presName="connectorText" presStyleLbl="sibTrans2D1" presStyleIdx="0" presStyleCnt="1"/>
      <dgm:spPr/>
      <dgm:t>
        <a:bodyPr/>
        <a:lstStyle/>
        <a:p>
          <a:endParaRPr lang="uk-UA"/>
        </a:p>
      </dgm:t>
    </dgm:pt>
    <dgm:pt modelId="{6D5C3FA4-02DE-4D1C-9DD4-3B76A68DF3B8}" type="pres">
      <dgm:prSet presAssocID="{75227130-FD6B-47B8-8546-14A961C76361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uk-UA"/>
        </a:p>
      </dgm:t>
    </dgm:pt>
  </dgm:ptLst>
  <dgm:cxnLst>
    <dgm:cxn modelId="{EFE0F404-3EB9-4B8A-AC65-D88DB9756818}" srcId="{AF7AE015-DB12-4580-9681-3939377B1F4D}" destId="{51BEC383-338F-442E-B657-9BDC64D72049}" srcOrd="0" destOrd="0" parTransId="{178953A1-11A6-4852-8429-86EC9BB9B0FE}" sibTransId="{EB30D152-821D-4105-A22E-858D0FDC2C67}"/>
    <dgm:cxn modelId="{D01F61B2-14EA-437A-8572-0DAABED74536}" type="presOf" srcId="{AF7AE015-DB12-4580-9681-3939377B1F4D}" destId="{DA9C9DF4-D9A4-463C-B3F9-F1DB319A5D10}" srcOrd="0" destOrd="0" presId="urn:microsoft.com/office/officeart/2005/8/layout/process1"/>
    <dgm:cxn modelId="{94CA52EC-523D-4960-BD0A-E2272669D216}" type="presOf" srcId="{75227130-FD6B-47B8-8546-14A961C76361}" destId="{6D5C3FA4-02DE-4D1C-9DD4-3B76A68DF3B8}" srcOrd="0" destOrd="0" presId="urn:microsoft.com/office/officeart/2005/8/layout/process1"/>
    <dgm:cxn modelId="{D6F5839B-5E4B-4A73-B944-737EB7EC42FC}" srcId="{AF7AE015-DB12-4580-9681-3939377B1F4D}" destId="{75227130-FD6B-47B8-8546-14A961C76361}" srcOrd="1" destOrd="0" parTransId="{B6432AE5-28DA-4DA0-A2DA-795E0BD8C278}" sibTransId="{3136E10A-1988-45F9-97A3-9644DC02A415}"/>
    <dgm:cxn modelId="{39D4B7C6-B807-4E9F-8F20-CB82A6C1F106}" type="presOf" srcId="{EB30D152-821D-4105-A22E-858D0FDC2C67}" destId="{3F3B1523-77A7-405C-B8CC-8B853D54A5A0}" srcOrd="1" destOrd="0" presId="urn:microsoft.com/office/officeart/2005/8/layout/process1"/>
    <dgm:cxn modelId="{2CE42428-09E5-452F-967F-415D2B7A2CBE}" type="presOf" srcId="{51BEC383-338F-442E-B657-9BDC64D72049}" destId="{EE68FBC9-4D8C-4015-94C0-E06726B4ACF7}" srcOrd="0" destOrd="0" presId="urn:microsoft.com/office/officeart/2005/8/layout/process1"/>
    <dgm:cxn modelId="{F67AB5DC-7701-4BF7-A1D3-73273D2F0C2E}" type="presOf" srcId="{EB30D152-821D-4105-A22E-858D0FDC2C67}" destId="{07C30667-3B68-486D-8E6F-0DA5C93BB6B8}" srcOrd="0" destOrd="0" presId="urn:microsoft.com/office/officeart/2005/8/layout/process1"/>
    <dgm:cxn modelId="{547E89F2-3671-4BE0-A4B7-E92DC8626514}" type="presParOf" srcId="{DA9C9DF4-D9A4-463C-B3F9-F1DB319A5D10}" destId="{EE68FBC9-4D8C-4015-94C0-E06726B4ACF7}" srcOrd="0" destOrd="0" presId="urn:microsoft.com/office/officeart/2005/8/layout/process1"/>
    <dgm:cxn modelId="{130BD06D-395A-455D-88DB-9CB95B35A297}" type="presParOf" srcId="{DA9C9DF4-D9A4-463C-B3F9-F1DB319A5D10}" destId="{07C30667-3B68-486D-8E6F-0DA5C93BB6B8}" srcOrd="1" destOrd="0" presId="urn:microsoft.com/office/officeart/2005/8/layout/process1"/>
    <dgm:cxn modelId="{2A7576FB-35E5-426D-92AE-CB96B75F6DD6}" type="presParOf" srcId="{07C30667-3B68-486D-8E6F-0DA5C93BB6B8}" destId="{3F3B1523-77A7-405C-B8CC-8B853D54A5A0}" srcOrd="0" destOrd="0" presId="urn:microsoft.com/office/officeart/2005/8/layout/process1"/>
    <dgm:cxn modelId="{E99200CE-39D1-4A87-ADA2-B33E9E0025E3}" type="presParOf" srcId="{DA9C9DF4-D9A4-463C-B3F9-F1DB319A5D10}" destId="{6D5C3FA4-02DE-4D1C-9DD4-3B76A68DF3B8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6BF6C0-0795-4D07-874E-DEB31C02CFCC}">
      <dsp:nvSpPr>
        <dsp:cNvPr id="0" name=""/>
        <dsp:cNvSpPr/>
      </dsp:nvSpPr>
      <dsp:spPr>
        <a:xfrm>
          <a:off x="214" y="112749"/>
          <a:ext cx="1366233" cy="105883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Зображення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200" i="1" kern="1200" smtClean="0">
                    <a:latin typeface="Cambria Math" panose="02040503050406030204" pitchFamily="18" charset="0"/>
                  </a:rPr>
                  <m:t>𝑓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𝑥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,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𝑦</m:t>
                    </m:r>
                  </m:e>
                </m:d>
              </m:oMath>
            </m:oMathPara>
          </a14:m>
          <a:endParaRPr lang="uk-UA" sz="1200" kern="1200" dirty="0"/>
        </a:p>
      </dsp:txBody>
      <dsp:txXfrm>
        <a:off x="31226" y="143761"/>
        <a:ext cx="1304209" cy="996815"/>
      </dsp:txXfrm>
    </dsp:sp>
    <dsp:sp modelId="{42C0DB88-1CBE-47D5-928C-4B801DD5B9BD}">
      <dsp:nvSpPr>
        <dsp:cNvPr id="0" name=""/>
        <dsp:cNvSpPr/>
      </dsp:nvSpPr>
      <dsp:spPr>
        <a:xfrm>
          <a:off x="1443633" y="614633"/>
          <a:ext cx="185944" cy="55071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>
        <a:off x="1443633" y="625647"/>
        <a:ext cx="169423" cy="33043"/>
      </dsp:txXfrm>
    </dsp:sp>
    <dsp:sp modelId="{E1C1C121-7738-4887-A956-85F1C32236B0}">
      <dsp:nvSpPr>
        <dsp:cNvPr id="0" name=""/>
        <dsp:cNvSpPr/>
      </dsp:nvSpPr>
      <dsp:spPr>
        <a:xfrm>
          <a:off x="1717286" y="101729"/>
          <a:ext cx="3585969" cy="1080879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Перетворення </a:t>
          </a:r>
          <a:r>
            <a:rPr lang="uk-UA" sz="1400" kern="1200" dirty="0" err="1" smtClean="0"/>
            <a:t>Радона</a:t>
          </a:r>
          <a:endParaRPr lang="uk-UA" sz="1400" kern="1200" dirty="0" smtClean="0"/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200" i="1" kern="1200" smtClean="0">
                    <a:latin typeface="Cambria Math" panose="02040503050406030204" pitchFamily="18" charset="0"/>
                  </a:rPr>
                  <m:t>𝑔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𝑠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en-US" sz="1200" i="1" kern="1200">
                        <a:latin typeface="Cambria Math" panose="02040503050406030204" pitchFamily="18" charset="0"/>
                      </a:rPr>
                      <m:t>𝜃</m:t>
                    </m:r>
                  </m:e>
                </m:d>
                <m:r>
                  <a:rPr lang="en-US" sz="1200" i="1" kern="1200">
                    <a:latin typeface="Cambria Math" panose="02040503050406030204" pitchFamily="18" charset="0"/>
                  </a:rPr>
                  <m:t>=</m:t>
                </m:r>
                <m:nary>
                  <m:naryPr>
                    <m:limLoc m:val="subSup"/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naryPr>
                  <m:sub>
                    <m:r>
                      <a:rPr lang="uk-UA" sz="1200" i="1" kern="1200">
                        <a:latin typeface="Cambria Math" panose="02040503050406030204" pitchFamily="18" charset="0"/>
                      </a:rPr>
                      <m:t>−∞</m:t>
                    </m:r>
                  </m:sub>
                  <m:sup>
                    <m:r>
                      <a:rPr lang="uk-UA" sz="1200" i="1" kern="1200">
                        <a:latin typeface="Cambria Math" panose="02040503050406030204" pitchFamily="18" charset="0"/>
                      </a:rPr>
                      <m:t>∞</m:t>
                    </m:r>
                  </m:sup>
                  <m:e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𝑓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𝑥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,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𝑦</m:t>
                            </m:r>
                          </m:e>
                        </m:d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𝛿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𝑥</m:t>
                            </m:r>
                            <m:func>
                              <m:func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a:rPr lang="en-US" sz="1200" kern="1200">
                                    <a:latin typeface="Cambria Math" panose="02040503050406030204" pitchFamily="18" charset="0"/>
                                  </a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a:rPr lang="uk-UA" sz="1200" i="1" kern="1200">
                                        <a:latin typeface="Cambria Math" panose="02040503050406030204" pitchFamily="18" charset="0"/>
                                      </a:rPr>
                                    </m:ctrlPr>
                                  </m:dPr>
                                  <m:e>
                                    <m:r>
                                      <a:rPr lang="en-US" sz="1200" i="1" kern="1200">
                                        <a:latin typeface="Cambria Math" panose="02040503050406030204" pitchFamily="18" charset="0"/>
                                      </a:rPr>
                                      <m:t>𝜃</m:t>
                                    </m:r>
                                  </m:e>
                                </m:d>
                              </m:e>
                            </m:func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𝑦𝑠𝑖𝑛</m:t>
                            </m:r>
                            <m:d>
                              <m:d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dPr>
                              <m:e>
                                <m:r>
                                  <a:rPr lang="en-US" sz="1200" i="1" kern="1200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e>
                            </m:d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en-US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</m:e>
                        </m:d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𝑑𝑥</m:t>
                        </m:r>
                      </m:e>
                    </m:nary>
                  </m:e>
                </m:nary>
              </m:oMath>
            </m:oMathPara>
          </a14:m>
          <a:endParaRPr lang="uk-UA" sz="1200" kern="1200" dirty="0"/>
        </a:p>
      </dsp:txBody>
      <dsp:txXfrm>
        <a:off x="1748944" y="133387"/>
        <a:ext cx="3522653" cy="1017563"/>
      </dsp:txXfrm>
    </dsp:sp>
    <dsp:sp modelId="{92682FE9-E4BD-4EDB-9DCF-A12FEFA7BF16}">
      <dsp:nvSpPr>
        <dsp:cNvPr id="0" name=""/>
        <dsp:cNvSpPr/>
      </dsp:nvSpPr>
      <dsp:spPr>
        <a:xfrm rot="3968250">
          <a:off x="3733930" y="1333991"/>
          <a:ext cx="181355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 rot="-5400000">
        <a:off x="3811065" y="1262569"/>
        <a:ext cx="22528" cy="170091"/>
      </dsp:txXfrm>
    </dsp:sp>
    <dsp:sp modelId="{B27D0FEA-065D-43D5-A8E4-7B6365BAC0AD}">
      <dsp:nvSpPr>
        <dsp:cNvPr id="0" name=""/>
        <dsp:cNvSpPr/>
      </dsp:nvSpPr>
      <dsp:spPr>
        <a:xfrm>
          <a:off x="2992425" y="1533447"/>
          <a:ext cx="2310830" cy="110005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Автокореляція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uk-UA" sz="1200" i="1" kern="1200" smtClean="0">
                    <a:latin typeface="Cambria Math" panose="02040503050406030204" pitchFamily="18" charset="0"/>
                  </a:rPr>
                  <m:t>𝑐</m:t>
                </m:r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r>
                      <a:rPr lang="uk-UA" sz="1200" i="1" kern="1200">
                        <a:latin typeface="Cambria Math" panose="02040503050406030204" pitchFamily="18" charset="0"/>
                      </a:rPr>
                      <m:t>𝑙</m:t>
                    </m:r>
                    <m:r>
                      <a:rPr lang="uk-UA" sz="120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uk-UA" sz="1200" i="1" kern="1200">
                        <a:latin typeface="Cambria Math" panose="02040503050406030204" pitchFamily="18" charset="0"/>
                      </a:rPr>
                      <m:t>𝜃</m:t>
                    </m:r>
                  </m:e>
                </m:d>
                <m:r>
                  <a:rPr lang="uk-UA" sz="1200" i="1" kern="1200">
                    <a:latin typeface="Cambria Math" panose="02040503050406030204" pitchFamily="18" charset="0"/>
                  </a:rPr>
                  <m:t>=</m:t>
                </m:r>
                <m:f>
                  <m:f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fPr>
                  <m:num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−1, 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𝑑𝑠</m:t>
                        </m:r>
                      </m:e>
                    </m:nary>
                  </m:num>
                  <m:den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∞</m:t>
                        </m:r>
                      </m:sup>
                      <m:e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𝑔</m:t>
                        </m:r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 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𝑑𝑠</m:t>
                        </m:r>
                      </m:e>
                    </m:nary>
                  </m:den>
                </m:f>
              </m:oMath>
            </m:oMathPara>
          </a14:m>
          <a:endParaRPr lang="uk-UA" sz="1200" kern="1200" dirty="0"/>
        </a:p>
      </dsp:txBody>
      <dsp:txXfrm>
        <a:off x="3024644" y="1565666"/>
        <a:ext cx="2246392" cy="1035613"/>
      </dsp:txXfrm>
    </dsp:sp>
    <dsp:sp modelId="{0B6F092A-44F6-454E-A0DA-8E1149E2961B}">
      <dsp:nvSpPr>
        <dsp:cNvPr id="0" name=""/>
        <dsp:cNvSpPr/>
      </dsp:nvSpPr>
      <dsp:spPr>
        <a:xfrm rot="10800000">
          <a:off x="2739342" y="2064698"/>
          <a:ext cx="165852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700" kern="1200"/>
        </a:p>
      </dsp:txBody>
      <dsp:txXfrm rot="10800000">
        <a:off x="2750606" y="2072208"/>
        <a:ext cx="154588" cy="22528"/>
      </dsp:txXfrm>
    </dsp:sp>
    <dsp:sp modelId="{89F17977-12A9-4ED1-9B62-15CC332D38E8}">
      <dsp:nvSpPr>
        <dsp:cNvPr id="0" name=""/>
        <dsp:cNvSpPr/>
      </dsp:nvSpPr>
      <dsp:spPr>
        <a:xfrm>
          <a:off x="473346" y="1534949"/>
          <a:ext cx="2168240" cy="109704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Log Mapping</a:t>
          </a:r>
          <a:endParaRPr lang="uk-UA" sz="1400" kern="1200" dirty="0" smtClean="0"/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acc>
                  <m:accPr>
                    <m:chr m:val="̃"/>
                    <m:ctrlPr>
                      <a:rPr lang="uk-UA" sz="1050" i="1" kern="1200" smtClean="0">
                        <a:latin typeface="Cambria Math" panose="02040503050406030204" pitchFamily="18" charset="0"/>
                      </a:rPr>
                    </m:ctrlPr>
                  </m:accPr>
                  <m:e>
                    <m:r>
                      <a:rPr lang="uk-UA" sz="1050" i="1" kern="1200">
                        <a:latin typeface="Cambria Math" panose="02040503050406030204" pitchFamily="18" charset="0"/>
                      </a:rPr>
                      <m:t>с′</m:t>
                    </m:r>
                  </m:e>
                </m:acc>
                <m:r>
                  <a:rPr lang="uk-UA" sz="1050" i="1" kern="1200">
                    <a:latin typeface="Cambria Math" panose="02040503050406030204" pitchFamily="18" charset="0"/>
                  </a:rPr>
                  <m:t>(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𝜇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,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𝜃</m:t>
                </m:r>
                <m:r>
                  <a:rPr lang="uk-UA" sz="1050" i="1" kern="1200">
                    <a:latin typeface="Cambria Math" panose="02040503050406030204" pitchFamily="18" charset="0"/>
                  </a:rPr>
                  <m:t>)=</m:t>
                </m:r>
                <m:func>
                  <m:funcPr>
                    <m:ctrlPr>
                      <a:rPr lang="uk-UA" sz="1050" i="1" kern="1200">
                        <a:latin typeface="Cambria Math" panose="02040503050406030204" pitchFamily="18" charset="0"/>
                      </a:rPr>
                    </m:ctrlPr>
                  </m:funcPr>
                  <m:fName>
                    <m:sSub>
                      <m:sSubPr>
                        <m:ctrlPr>
                          <a:rPr lang="uk-UA" sz="105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f>
                          <m:fPr>
                            <m:ctrlPr>
                              <a:rPr lang="uk-UA" sz="1050" i="1" kern="1200">
                                <a:latin typeface="Cambria Math" panose="02040503050406030204" pitchFamily="18" charset="0"/>
                              </a:rPr>
                            </m:ctrlPr>
                          </m:fPr>
                          <m:num>
                            <m:r>
                              <a:rPr lang="en-US" sz="1050" kern="1200">
                                <a:latin typeface="Cambria Math" panose="02040503050406030204" pitchFamily="18" charset="0"/>
                              </a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a:rPr lang="en-US" sz="1050" kern="1200">
                                <a:latin typeface="Cambria Math" panose="02040503050406030204" pitchFamily="18" charset="0"/>
                              </a:rPr>
                              <m:t>k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a:rPr lang="en-US" sz="1050" kern="1200">
                            <a:latin typeface="Cambria Math" panose="02040503050406030204" pitchFamily="18" charset="0"/>
                          </a:rPr>
                          <m:t>log</m:t>
                        </m:r>
                      </m:e>
                      <m:sub>
                        <m:r>
                          <a:rPr lang="en-US" sz="1050" i="1" kern="1200">
                            <a:latin typeface="Cambria Math" panose="02040503050406030204" pitchFamily="18" charset="0"/>
                          </a:rPr>
                          <m:t>10</m:t>
                        </m:r>
                      </m:sub>
                    </m:sSub>
                  </m:fName>
                  <m:e>
                    <m:r>
                      <a:rPr lang="uk-UA" sz="1050" i="1" kern="1200">
                        <a:latin typeface="Cambria Math" panose="02040503050406030204" pitchFamily="18" charset="0"/>
                      </a:rPr>
                      <m:t>(1+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𝑘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∗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𝑐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(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𝑙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, 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𝜃</m:t>
                    </m:r>
                    <m:r>
                      <a:rPr lang="uk-UA" sz="1050" i="1" kern="1200">
                        <a:latin typeface="Cambria Math" panose="02040503050406030204" pitchFamily="18" charset="0"/>
                      </a:rPr>
                      <m:t>))</m:t>
                    </m:r>
                  </m:e>
                </m:func>
              </m:oMath>
            </m:oMathPara>
          </a14:m>
          <a:endParaRPr lang="uk-UA" sz="1050" kern="1200" dirty="0"/>
        </a:p>
      </dsp:txBody>
      <dsp:txXfrm>
        <a:off x="505477" y="1567080"/>
        <a:ext cx="2103978" cy="1032784"/>
      </dsp:txXfrm>
    </dsp:sp>
    <dsp:sp modelId="{B29BAFA6-752E-49A9-B58F-6909295895F8}">
      <dsp:nvSpPr>
        <dsp:cNvPr id="0" name=""/>
        <dsp:cNvSpPr/>
      </dsp:nvSpPr>
      <dsp:spPr>
        <a:xfrm rot="3806504">
          <a:off x="1823861" y="2786256"/>
          <a:ext cx="188554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 rot="-5400000">
        <a:off x="1904356" y="2711347"/>
        <a:ext cx="22528" cy="177290"/>
      </dsp:txXfrm>
    </dsp:sp>
    <dsp:sp modelId="{370C5FCF-D99E-4127-A9B0-66B2B67E4C93}">
      <dsp:nvSpPr>
        <dsp:cNvPr id="0" name=""/>
        <dsp:cNvSpPr/>
      </dsp:nvSpPr>
      <dsp:spPr>
        <a:xfrm>
          <a:off x="473346" y="2988767"/>
          <a:ext cx="3597336" cy="1048446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Перетворення Фур’є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acc>
                  <m:accPr>
                    <m:chr m:val="̌"/>
                    <m:ctrlPr>
                      <a:rPr lang="uk-UA" sz="1200" i="1" kern="1200" smtClean="0">
                        <a:latin typeface="Cambria Math" panose="02040503050406030204" pitchFamily="18" charset="0"/>
                      </a:rPr>
                    </m:ctrlPr>
                  </m:accPr>
                  <m:e>
                    <m:r>
                      <a:rPr lang="en-US" sz="1200" i="1" kern="1200">
                        <a:latin typeface="Cambria Math" panose="02040503050406030204" pitchFamily="18" charset="0"/>
                      </a:rPr>
                      <m:t>𝐶</m:t>
                    </m:r>
                  </m:e>
                </m:acc>
                <m:d>
                  <m:dPr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dPr>
                  <m:e>
                    <m:sSub>
                      <m:sSubPr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𝜉</m:t>
                        </m:r>
                      </m:e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𝑙</m:t>
                        </m:r>
                      </m:sub>
                    </m:sSub>
                    <m:r>
                      <a:rPr lang="en-US" sz="1200" i="1" kern="1200">
                        <a:latin typeface="Cambria Math" panose="02040503050406030204" pitchFamily="18" charset="0"/>
                      </a:rPr>
                      <m:t>, </m:t>
                    </m:r>
                    <m:sSub>
                      <m:sSubPr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𝜉</m:t>
                        </m:r>
                      </m:e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𝜃</m:t>
                        </m:r>
                      </m:sub>
                    </m:sSub>
                  </m:e>
                </m:d>
                <m:r>
                  <a:rPr lang="en-US" sz="1200" i="1" kern="1200">
                    <a:latin typeface="Cambria Math" panose="02040503050406030204" pitchFamily="18" charset="0"/>
                  </a:rPr>
                  <m:t>=</m:t>
                </m:r>
                <m:nary>
                  <m:naryPr>
                    <m:limLoc m:val="subSup"/>
                    <m:ctrlPr>
                      <a:rPr lang="uk-UA" sz="1200" i="1" kern="1200">
                        <a:latin typeface="Cambria Math" panose="02040503050406030204" pitchFamily="18" charset="0"/>
                      </a:rPr>
                    </m:ctrlPr>
                  </m:naryPr>
                  <m:sub>
                    <m:r>
                      <a:rPr lang="en-US" sz="1200" i="1" kern="1200">
                        <a:latin typeface="Cambria Math" panose="02040503050406030204" pitchFamily="18" charset="0"/>
                      </a:rPr>
                      <m:t>0</m:t>
                    </m:r>
                  </m:sub>
                  <m:sup>
                    <m:r>
                      <a:rPr lang="en-US" sz="1200" i="1" kern="1200">
                        <a:latin typeface="Cambria Math" panose="02040503050406030204" pitchFamily="18" charset="0"/>
                      </a:rPr>
                      <m:t>𝜋</m:t>
                    </m:r>
                  </m:sup>
                  <m:e>
                    <m:nary>
                      <m:naryPr>
                        <m:limLoc m:val="subSup"/>
                        <m:ctrlPr>
                          <a:rPr lang="uk-UA" sz="1200" i="1" kern="1200">
                            <a:latin typeface="Cambria Math" panose="02040503050406030204" pitchFamily="18" charset="0"/>
                          </a:rPr>
                        </m:ctrlPr>
                      </m:naryPr>
                      <m:sub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−∞</m:t>
                        </m:r>
                      </m:sub>
                      <m:sup>
                        <m:r>
                          <a:rPr lang="en-US" sz="1200" i="1" kern="1200">
                            <a:latin typeface="Cambria Math" panose="02040503050406030204" pitchFamily="18" charset="0"/>
                          </a:rPr>
                          <m:t>+∞</m:t>
                        </m:r>
                      </m:sup>
                      <m:e>
                        <m:r>
                          <a:rPr lang="en-US" sz="1200" kern="1200">
                            <a:latin typeface="Cambria Math" panose="02040503050406030204" pitchFamily="18" charset="0"/>
                          </a:rPr>
                          <m:t> </m:t>
                        </m:r>
                        <m:acc>
                          <m:accPr>
                            <m:chr m:val="̃"/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accPr>
                          <m:e>
                            <m:sSup>
                              <m:sSup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p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с</m:t>
                                </m:r>
                              </m:e>
                              <m:sup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′</m:t>
                                </m:r>
                              </m:sup>
                            </m:sSup>
                          </m:e>
                        </m:acc>
                        <m:d>
                          <m:d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𝜇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,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</m:e>
                        </m:d>
                        <m:r>
                          <a:rPr lang="uk-UA" sz="1200" i="1" kern="1200">
                            <a:latin typeface="Cambria Math" panose="02040503050406030204" pitchFamily="18" charset="0"/>
                          </a:rPr>
                          <m:t>∙</m:t>
                        </m:r>
                        <m:sSup>
                          <m:sSupPr>
                            <m:ctrlPr>
                              <a:rPr lang="uk-UA" sz="1200" i="1" kern="1200">
                                <a:latin typeface="Cambria Math" panose="02040503050406030204" pitchFamily="18" charset="0"/>
                              </a:rPr>
                            </m:ctrlPr>
                          </m:sSupPr>
                          <m:e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𝑒</m:t>
                            </m:r>
                          </m:e>
                          <m:sup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−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𝑖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(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𝜇</m:t>
                            </m:r>
                            <m:sSub>
                              <m:sSub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𝜉</m:t>
                                </m:r>
                              </m:e>
                              <m:sub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𝑙</m:t>
                                </m:r>
                              </m:sub>
                            </m:sSub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+</m:t>
                            </m:r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𝜃</m:t>
                            </m:r>
                            <m:sSub>
                              <m:sSubPr>
                                <m:ctrlP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𝜉</m:t>
                                </m:r>
                              </m:e>
                              <m:sub>
                                <m:r>
                                  <a:rPr lang="uk-UA" sz="1200" i="1" kern="1200">
                                    <a:latin typeface="Cambria Math" panose="02040503050406030204" pitchFamily="18" charset="0"/>
                                  </a:rPr>
                                  <m:t>𝜃</m:t>
                                </m:r>
                              </m:sub>
                            </m:sSub>
                            <m:r>
                              <a:rPr lang="uk-UA" sz="1200" i="1" kern="1200">
                                <a:latin typeface="Cambria Math" panose="02040503050406030204" pitchFamily="18" charset="0"/>
                              </a:rPr>
                              <m:t>)</m:t>
                            </m:r>
                          </m:sup>
                        </m:sSup>
                      </m:e>
                    </m:nary>
                  </m:e>
                </m:nary>
                <m:r>
                  <a:rPr lang="en-US" sz="1200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𝑑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𝜇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𝑑</m:t>
                </m:r>
                <m:r>
                  <a:rPr lang="en-US" sz="1200" i="1" kern="1200">
                    <a:latin typeface="Cambria Math" panose="02040503050406030204" pitchFamily="18" charset="0"/>
                  </a:rPr>
                  <m:t>𝜃</m:t>
                </m:r>
                <m:r>
                  <a:rPr lang="en-US" sz="1200" b="0" i="0" kern="1200" smtClean="0">
                    <a:latin typeface="Cambria Math" panose="02040503050406030204" pitchFamily="18" charset="0"/>
                  </a:rPr>
                  <m:t> </m:t>
                </m:r>
              </m:oMath>
            </m:oMathPara>
          </a14:m>
          <a:endParaRPr lang="uk-UA" sz="1200" kern="1200" dirty="0"/>
        </a:p>
      </dsp:txBody>
      <dsp:txXfrm>
        <a:off x="504054" y="3019475"/>
        <a:ext cx="3535920" cy="987030"/>
      </dsp:txXfrm>
    </dsp:sp>
    <dsp:sp modelId="{55C205DE-4D77-413F-BA0F-FC7E9DBFE00C}">
      <dsp:nvSpPr>
        <dsp:cNvPr id="0" name=""/>
        <dsp:cNvSpPr/>
      </dsp:nvSpPr>
      <dsp:spPr>
        <a:xfrm>
          <a:off x="4157912" y="3494216"/>
          <a:ext cx="165852" cy="37548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l" defTabSz="133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300" kern="1200"/>
        </a:p>
      </dsp:txBody>
      <dsp:txXfrm>
        <a:off x="4157912" y="3501726"/>
        <a:ext cx="154588" cy="22528"/>
      </dsp:txXfrm>
    </dsp:sp>
    <dsp:sp modelId="{B6ABC2CA-D2E5-49FE-9A92-2F85221B0FC3}">
      <dsp:nvSpPr>
        <dsp:cNvPr id="0" name=""/>
        <dsp:cNvSpPr/>
      </dsp:nvSpPr>
      <dsp:spPr>
        <a:xfrm>
          <a:off x="4421520" y="2984336"/>
          <a:ext cx="1477414" cy="1057308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Отримання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біт відбитку</a:t>
          </a:r>
          <a:endParaRPr lang="uk-UA" sz="1400" kern="1200" dirty="0"/>
        </a:p>
      </dsp:txBody>
      <dsp:txXfrm>
        <a:off x="4452487" y="3015303"/>
        <a:ext cx="1415480" cy="99537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748" y="0"/>
          <a:ext cx="1788951" cy="196215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Interleaving</a:t>
          </a:r>
          <a:br>
            <a:rPr lang="en-US" sz="1400" kern="1200"/>
          </a:br>
          <a:r>
            <a:rPr lang="uk-UA" sz="1400" kern="1200"/>
            <a:t>Розділення на модуль і аргумент</a:t>
          </a:r>
          <a:r>
            <a:rPr lang="en-US" sz="1400" kern="1200"/>
            <a:t>, </a:t>
          </a:r>
          <a:r>
            <a:rPr lang="uk-UA" sz="1400" kern="1200"/>
            <a:t>беруться лише перші           </a:t>
          </a:r>
          <a:endParaRPr lang="en-US" sz="1400" kern="1200"/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14:m xmlns:a14="http://schemas.microsoft.com/office/drawing/2010/main">
            <m:oMath xmlns:m="http://schemas.openxmlformats.org/officeDocument/2006/math">
              <m:r>
                <a:rPr lang="uk-UA" sz="1400" i="1" kern="1200">
                  <a:latin typeface="Cambria Math" panose="02040503050406030204" pitchFamily="18" charset="0"/>
                </a:rPr>
                <m:t>21×21</m:t>
              </m:r>
            </m:oMath>
          </a14:m>
          <a:r>
            <a:rPr lang="uk-UA" sz="1400" kern="1200"/>
            <a:t> пікселя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200" kern="1200" dirty="0" smtClean="0"/>
        </a:p>
      </dsp:txBody>
      <dsp:txXfrm>
        <a:off x="54145" y="52397"/>
        <a:ext cx="1684157" cy="185735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790" y="0"/>
          <a:ext cx="1089914" cy="77152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Фільтр</a:t>
          </a:r>
          <a:r>
            <a:rPr lang="uk-UA" sz="2800" kern="1200" dirty="0" smtClean="0"/>
            <a:t> </a:t>
          </a:r>
          <a14:m xmlns:a14="http://schemas.microsoft.com/office/drawing/2010/main">
            <m:oMath xmlns:m="http://schemas.openxmlformats.org/officeDocument/2006/math">
              <m:d>
                <m:dPr>
                  <m:begChr m:val="["/>
                  <m:endChr m:val="]"/>
                  <m:ctrlPr>
                    <a:rPr lang="uk-UA" sz="1400" i="1" kern="1200" smtClean="0">
                      <a:latin typeface="Cambria Math" panose="02040503050406030204" pitchFamily="18" charset="0"/>
                    </a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a:rPr lang="uk-UA" sz="1400" i="1" kern="1200">
                          <a:latin typeface="Cambria Math" panose="02040503050406030204" pitchFamily="18" charset="0"/>
                        </a:rPr>
                      </m:ctrlPr>
                    </m:mP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</m:m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</m:mr>
                  </m:m>
                </m:e>
              </m:d>
            </m:oMath>
          </a14:m>
          <a:endParaRPr lang="uk-UA" sz="1400" kern="1200" dirty="0"/>
        </a:p>
      </dsp:txBody>
      <dsp:txXfrm>
        <a:off x="24387" y="22597"/>
        <a:ext cx="1044720" cy="726330"/>
      </dsp:txXfrm>
    </dsp:sp>
    <dsp:sp modelId="{07C30667-3B68-486D-8E6F-0DA5C93BB6B8}">
      <dsp:nvSpPr>
        <dsp:cNvPr id="0" name=""/>
        <dsp:cNvSpPr/>
      </dsp:nvSpPr>
      <dsp:spPr>
        <a:xfrm flipV="1">
          <a:off x="1228913" y="362299"/>
          <a:ext cx="174627" cy="46926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500" kern="1200"/>
        </a:p>
      </dsp:txBody>
      <dsp:txXfrm rot="10800000">
        <a:off x="1228913" y="371684"/>
        <a:ext cx="160549" cy="28156"/>
      </dsp:txXfrm>
    </dsp:sp>
    <dsp:sp modelId="{6D5C3FA4-02DE-4D1C-9DD4-3B76A68DF3B8}">
      <dsp:nvSpPr>
        <dsp:cNvPr id="0" name=""/>
        <dsp:cNvSpPr/>
      </dsp:nvSpPr>
      <dsp:spPr>
        <a:xfrm>
          <a:off x="1527670" y="0"/>
          <a:ext cx="1089914" cy="77152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Threshold (</a:t>
          </a:r>
          <a:r>
            <a:rPr lang="uk-UA" sz="1400" kern="1200" dirty="0" smtClean="0"/>
            <a:t>Заміна на 1</a:t>
          </a:r>
          <a:r>
            <a:rPr lang="en-US" sz="1400" kern="1200" dirty="0" smtClean="0"/>
            <a:t>/0)</a:t>
          </a:r>
          <a:endParaRPr lang="uk-UA" sz="1400" kern="1200" dirty="0"/>
        </a:p>
      </dsp:txBody>
      <dsp:txXfrm>
        <a:off x="1550267" y="22597"/>
        <a:ext cx="1044720" cy="72633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0" y="2"/>
          <a:ext cx="1097280" cy="1962147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XOR</a:t>
          </a:r>
          <a:endParaRPr lang="en-US" sz="1200" kern="1200" dirty="0" smtClean="0"/>
        </a:p>
      </dsp:txBody>
      <dsp:txXfrm>
        <a:off x="32138" y="32140"/>
        <a:ext cx="1033004" cy="189787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68FBC9-4D8C-4015-94C0-E06726B4ACF7}">
      <dsp:nvSpPr>
        <dsp:cNvPr id="0" name=""/>
        <dsp:cNvSpPr/>
      </dsp:nvSpPr>
      <dsp:spPr>
        <a:xfrm>
          <a:off x="1" y="218150"/>
          <a:ext cx="1121621" cy="67297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400" kern="1200" dirty="0" smtClean="0"/>
            <a:t>Фільтр</a:t>
          </a:r>
          <a14:m xmlns:a14="http://schemas.microsoft.com/office/drawing/2010/main">
            <m:oMath xmlns:m="http://schemas.openxmlformats.org/officeDocument/2006/math">
              <m:d>
                <m:dPr>
                  <m:begChr m:val="["/>
                  <m:endChr m:val="]"/>
                  <m:ctrlPr>
                    <a:rPr lang="uk-UA" sz="1400" i="1" kern="1200" smtClean="0">
                      <a:latin typeface="Cambria Math" panose="02040503050406030204" pitchFamily="18" charset="0"/>
                    </a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a:rPr lang="uk-UA" sz="1400" i="1" kern="1200">
                          <a:latin typeface="Cambria Math" panose="02040503050406030204" pitchFamily="18" charset="0"/>
                        </a:rPr>
                      </m:ctrlPr>
                    </m:mP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</m:mr>
                    <m:mr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1</m:t>
                        </m:r>
                      </m:e>
                      <m:e>
                        <m:r>
                          <a:rPr lang="uk-UA" sz="1400" i="1" kern="1200">
                            <a:latin typeface="Cambria Math" panose="02040503050406030204" pitchFamily="18" charset="0"/>
                          </a:rPr>
                          <m:t>−1</m:t>
                        </m:r>
                      </m:e>
                    </m:mr>
                  </m:m>
                </m:e>
              </m:d>
            </m:oMath>
          </a14:m>
          <a:endParaRPr lang="uk-UA" sz="1200" kern="1200" dirty="0"/>
        </a:p>
      </dsp:txBody>
      <dsp:txXfrm>
        <a:off x="19712" y="237861"/>
        <a:ext cx="1082199" cy="633550"/>
      </dsp:txXfrm>
    </dsp:sp>
    <dsp:sp modelId="{07C30667-3B68-486D-8E6F-0DA5C93BB6B8}">
      <dsp:nvSpPr>
        <dsp:cNvPr id="0" name=""/>
        <dsp:cNvSpPr/>
      </dsp:nvSpPr>
      <dsp:spPr>
        <a:xfrm rot="21585343" flipV="1">
          <a:off x="1263401" y="533871"/>
          <a:ext cx="180446" cy="48291"/>
        </a:xfrm>
        <a:prstGeom prst="rightArrow">
          <a:avLst>
            <a:gd name="adj1" fmla="val 60000"/>
            <a:gd name="adj2" fmla="val 50000"/>
          </a:avLst>
        </a:prstGeom>
        <a:solidFill>
          <a:schemeClr val="tx1"/>
        </a:solidFill>
        <a:ln>
          <a:solidFill>
            <a:schemeClr val="tx1"/>
          </a:solidFill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uk-UA" sz="1200" kern="1200"/>
        </a:p>
      </dsp:txBody>
      <dsp:txXfrm rot="-10800000">
        <a:off x="1263401" y="543560"/>
        <a:ext cx="165959" cy="28975"/>
      </dsp:txXfrm>
    </dsp:sp>
    <dsp:sp modelId="{6D5C3FA4-02DE-4D1C-9DD4-3B76A68DF3B8}">
      <dsp:nvSpPr>
        <dsp:cNvPr id="0" name=""/>
        <dsp:cNvSpPr/>
      </dsp:nvSpPr>
      <dsp:spPr>
        <a:xfrm>
          <a:off x="1572111" y="224853"/>
          <a:ext cx="1121621" cy="672972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 dirty="0" smtClean="0"/>
            <a:t>Threshold</a:t>
          </a:r>
          <a:endParaRPr lang="uk-UA" sz="1200" kern="1200" dirty="0"/>
        </a:p>
      </dsp:txBody>
      <dsp:txXfrm>
        <a:off x="1591822" y="244564"/>
        <a:ext cx="1082199" cy="6335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4C4834-1228-4B5E-A3C6-07E989C44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bachelor_thesis_template.dot</Template>
  <TotalTime>16976</TotalTime>
  <Pages>59</Pages>
  <Words>30709</Words>
  <Characters>17505</Characters>
  <Application>Microsoft Office Word</Application>
  <DocSecurity>0</DocSecurity>
  <Lines>145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48118</CharactersWithSpaces>
  <SharedDoc>false</SharedDoc>
  <HLinks>
    <vt:vector size="222" baseType="variant">
      <vt:variant>
        <vt:i4>1900606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_Toc483312834</vt:lpwstr>
      </vt:variant>
      <vt:variant>
        <vt:i4>1900606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_Toc483312833</vt:lpwstr>
      </vt:variant>
      <vt:variant>
        <vt:i4>1900606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_Toc483312832</vt:lpwstr>
      </vt:variant>
      <vt:variant>
        <vt:i4>1900606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_Toc483312831</vt:lpwstr>
      </vt:variant>
      <vt:variant>
        <vt:i4>1900606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_Toc483312830</vt:lpwstr>
      </vt:variant>
      <vt:variant>
        <vt:i4>1835070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_Toc483312829</vt:lpwstr>
      </vt:variant>
      <vt:variant>
        <vt:i4>1835070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_Toc483312828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_Toc483312827</vt:lpwstr>
      </vt:variant>
      <vt:variant>
        <vt:i4>1835070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_Toc483312826</vt:lpwstr>
      </vt:variant>
      <vt:variant>
        <vt:i4>1835070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_Toc483312825</vt:lpwstr>
      </vt:variant>
      <vt:variant>
        <vt:i4>1835070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_Toc483312824</vt:lpwstr>
      </vt:variant>
      <vt:variant>
        <vt:i4>1835070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_Toc483312823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_Toc483312822</vt:lpwstr>
      </vt:variant>
      <vt:variant>
        <vt:i4>1835070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_Toc483312821</vt:lpwstr>
      </vt:variant>
      <vt:variant>
        <vt:i4>1835070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_Toc483312820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_Toc483312819</vt:lpwstr>
      </vt:variant>
      <vt:variant>
        <vt:i4>2031678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_Toc483312818</vt:lpwstr>
      </vt:variant>
      <vt:variant>
        <vt:i4>2031678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_Toc483312817</vt:lpwstr>
      </vt:variant>
      <vt:variant>
        <vt:i4>2031678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_Toc483312816</vt:lpwstr>
      </vt:variant>
      <vt:variant>
        <vt:i4>2031678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_Toc483312815</vt:lpwstr>
      </vt:variant>
      <vt:variant>
        <vt:i4>2031678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_Toc483312814</vt:lpwstr>
      </vt:variant>
      <vt:variant>
        <vt:i4>2031678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_Toc483312813</vt:lpwstr>
      </vt:variant>
      <vt:variant>
        <vt:i4>2031678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_Toc483312812</vt:lpwstr>
      </vt:variant>
      <vt:variant>
        <vt:i4>2031678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_Toc483312811</vt:lpwstr>
      </vt:variant>
      <vt:variant>
        <vt:i4>2031678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_Toc483312810</vt:lpwstr>
      </vt:variant>
      <vt:variant>
        <vt:i4>1966142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_Toc483312809</vt:lpwstr>
      </vt:variant>
      <vt:variant>
        <vt:i4>1966142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_Toc483312808</vt:lpwstr>
      </vt:variant>
      <vt:variant>
        <vt:i4>1966142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_Toc483312807</vt:lpwstr>
      </vt:variant>
      <vt:variant>
        <vt:i4>1966142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_Toc483312806</vt:lpwstr>
      </vt:variant>
      <vt:variant>
        <vt:i4>1966142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_Toc483312805</vt:lpwstr>
      </vt:variant>
      <vt:variant>
        <vt:i4>1966142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_Toc483312804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_Toc483312803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_Toc483312802</vt:lpwstr>
      </vt:variant>
      <vt:variant>
        <vt:i4>1966142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_Toc483312801</vt:lpwstr>
      </vt:variant>
      <vt:variant>
        <vt:i4>1966142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_Toc483312800</vt:lpwstr>
      </vt:variant>
      <vt:variant>
        <vt:i4>1507377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_Toc483312799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_Toc483312798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Волк Илья</dc:creator>
  <cp:keywords/>
  <cp:lastModifiedBy>Волк Илья</cp:lastModifiedBy>
  <cp:revision>101</cp:revision>
  <cp:lastPrinted>2015-12-03T15:30:00Z</cp:lastPrinted>
  <dcterms:created xsi:type="dcterms:W3CDTF">2018-05-20T22:24:00Z</dcterms:created>
  <dcterms:modified xsi:type="dcterms:W3CDTF">2018-06-12T06:55:00Z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