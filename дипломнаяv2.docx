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5B74" w:rsidRPr="00AE5A5D" w:rsidRDefault="00860515" w:rsidP="00B62F28">
      <w:pPr>
        <w:pStyle w:val="NormalNoIndent"/>
        <w:jc w:val="center"/>
        <w:rPr>
          <w:b/>
        </w:rPr>
      </w:pPr>
      <w:r w:rsidRPr="00AE5A5D">
        <w:rPr>
          <w:b/>
        </w:rPr>
        <w:t>НАЦІОНАЛЬНИЙ ТЕХНІЧНИЙ УНІВЕРСИТЕТ УКРАЇНИ</w:t>
      </w:r>
    </w:p>
    <w:p w:rsidR="008F5B74" w:rsidRPr="00AE5A5D" w:rsidRDefault="00EE7FDF" w:rsidP="00B62F28">
      <w:pPr>
        <w:pStyle w:val="NormalNoIndent"/>
        <w:jc w:val="center"/>
        <w:rPr>
          <w:b/>
        </w:rPr>
      </w:pPr>
      <w:r w:rsidRPr="00AE5A5D">
        <w:rPr>
          <w:b/>
        </w:rPr>
        <w:t>«</w:t>
      </w:r>
      <w:r w:rsidR="00860515" w:rsidRPr="00AE5A5D">
        <w:rPr>
          <w:b/>
        </w:rPr>
        <w:t>КИЇВСЬКИЙ ПОЛІТЕХНІЧНИЙ ІНСТИТУТ</w:t>
      </w:r>
      <w:r w:rsidR="00DC66C1" w:rsidRPr="00AE5A5D">
        <w:rPr>
          <w:b/>
        </w:rPr>
        <w:br/>
      </w:r>
      <w:r w:rsidR="00DC66C1" w:rsidRPr="00AE5A5D">
        <w:rPr>
          <w:b/>
          <w:caps/>
        </w:rPr>
        <w:t>імені Ігоря Сікорського</w:t>
      </w:r>
      <w:r w:rsidRPr="00AE5A5D">
        <w:rPr>
          <w:b/>
        </w:rPr>
        <w:t>»</w:t>
      </w:r>
    </w:p>
    <w:p w:rsidR="00B62F28" w:rsidRPr="00AE5A5D" w:rsidRDefault="00B62F28" w:rsidP="00B62F28">
      <w:pPr>
        <w:pStyle w:val="NormalNoIndent"/>
        <w:jc w:val="center"/>
        <w:rPr>
          <w:b/>
        </w:rPr>
      </w:pPr>
      <w:r w:rsidRPr="00AE5A5D">
        <w:rPr>
          <w:b/>
        </w:rPr>
        <w:t>Факультет прикладної математики</w:t>
      </w:r>
    </w:p>
    <w:p w:rsidR="008F5B74" w:rsidRPr="00AE5A5D" w:rsidRDefault="00F67FFB" w:rsidP="00F67FFB">
      <w:pPr>
        <w:pStyle w:val="NormalNoIndent"/>
        <w:spacing w:after="120"/>
        <w:jc w:val="center"/>
        <w:rPr>
          <w:b/>
        </w:rPr>
      </w:pPr>
      <w:r w:rsidRPr="00AE5A5D">
        <w:rPr>
          <w:b/>
        </w:rPr>
        <w:t>Кафедра прикладної математики</w:t>
      </w:r>
    </w:p>
    <w:p w:rsidR="008F5B74" w:rsidRPr="00AE5A5D" w:rsidRDefault="00B62F28" w:rsidP="00CA475C">
      <w:pPr>
        <w:pStyle w:val="NormalNoIndent"/>
        <w:spacing w:before="120"/>
        <w:ind w:left="5954"/>
        <w:jc w:val="left"/>
      </w:pPr>
      <w:r w:rsidRPr="00AE5A5D">
        <w:t>«До захисту допущено»</w:t>
      </w:r>
    </w:p>
    <w:p w:rsidR="00B62F28" w:rsidRPr="00AE5A5D" w:rsidRDefault="00B62F28" w:rsidP="00CA475C">
      <w:pPr>
        <w:pStyle w:val="NormalNoIndent"/>
        <w:ind w:left="5954"/>
        <w:jc w:val="left"/>
      </w:pPr>
      <w:r w:rsidRPr="00AE5A5D">
        <w:t>Завідувач кафедри</w:t>
      </w:r>
    </w:p>
    <w:p w:rsidR="00B62F28" w:rsidRPr="00AE5A5D" w:rsidRDefault="00B62F28" w:rsidP="00CA475C">
      <w:pPr>
        <w:pStyle w:val="NormalNoIndent"/>
        <w:ind w:left="5954"/>
        <w:jc w:val="left"/>
      </w:pPr>
      <w:r w:rsidRPr="00AE5A5D">
        <w:t>_____________ О. Р. Чертов</w:t>
      </w:r>
    </w:p>
    <w:p w:rsidR="00B62F28" w:rsidRPr="00AE5A5D" w:rsidRDefault="00B62F28" w:rsidP="00CA475C">
      <w:pPr>
        <w:pStyle w:val="NormalNoIndent"/>
        <w:ind w:left="5954" w:right="-427"/>
        <w:jc w:val="left"/>
      </w:pPr>
      <w:r w:rsidRPr="00AE5A5D">
        <w:t>«___» ___</w:t>
      </w:r>
      <w:r w:rsidR="008342AC" w:rsidRPr="00AE5A5D">
        <w:t>__</w:t>
      </w:r>
      <w:r w:rsidR="00DA647A" w:rsidRPr="00AE5A5D">
        <w:t>_</w:t>
      </w:r>
      <w:r w:rsidRPr="00AE5A5D">
        <w:t xml:space="preserve">_________ </w:t>
      </w:r>
      <w:r w:rsidR="00AE5A5D" w:rsidRPr="00AE5A5D">
        <w:t>2018</w:t>
      </w:r>
      <w:r w:rsidRPr="00AE5A5D">
        <w:t xml:space="preserve"> р.</w:t>
      </w:r>
    </w:p>
    <w:p w:rsidR="008F5B74" w:rsidRPr="00AE5A5D" w:rsidRDefault="00F675EC" w:rsidP="00E52EDC">
      <w:pPr>
        <w:pStyle w:val="NormalNoIndent"/>
        <w:spacing w:line="240" w:lineRule="auto"/>
        <w:jc w:val="center"/>
        <w:rPr>
          <w:b/>
          <w:sz w:val="40"/>
          <w:szCs w:val="40"/>
        </w:rPr>
      </w:pPr>
      <w:r w:rsidRPr="00AE5A5D">
        <w:rPr>
          <w:b/>
          <w:sz w:val="40"/>
          <w:szCs w:val="40"/>
        </w:rPr>
        <w:t>Дипломна робота</w:t>
      </w:r>
    </w:p>
    <w:p w:rsidR="00F675EC" w:rsidRPr="00AE5A5D" w:rsidRDefault="00F675EC" w:rsidP="00E52EDC">
      <w:pPr>
        <w:pStyle w:val="NormalNoIndent"/>
        <w:spacing w:before="120" w:after="120" w:line="240" w:lineRule="auto"/>
        <w:jc w:val="center"/>
        <w:rPr>
          <w:b/>
        </w:rPr>
      </w:pPr>
      <w:r w:rsidRPr="00AE5A5D">
        <w:rPr>
          <w:b/>
        </w:rPr>
        <w:t>на здобуття ступеня бакалавра</w:t>
      </w:r>
    </w:p>
    <w:p w:rsidR="00F675EC" w:rsidRPr="00AE5A5D" w:rsidRDefault="00F675EC" w:rsidP="00B62F28">
      <w:pPr>
        <w:pStyle w:val="NormalNoIndent"/>
      </w:pPr>
      <w:r w:rsidRPr="00AE5A5D">
        <w:t xml:space="preserve">з </w:t>
      </w:r>
      <w:r w:rsidR="001736F7" w:rsidRPr="00AE5A5D">
        <w:t>напряму підготовки</w:t>
      </w:r>
      <w:r w:rsidRPr="00AE5A5D">
        <w:t xml:space="preserve"> 6.040301 «Прикладна математика»</w:t>
      </w:r>
    </w:p>
    <w:p w:rsidR="00F675EC" w:rsidRPr="00AE5A5D" w:rsidRDefault="00F675EC" w:rsidP="00E52EDC">
      <w:pPr>
        <w:pStyle w:val="NormalNoIndent"/>
        <w:spacing w:line="240" w:lineRule="auto"/>
      </w:pPr>
      <w:r w:rsidRPr="00AE5A5D">
        <w:t xml:space="preserve">на тему: </w:t>
      </w:r>
      <w:r w:rsidR="00AE5A5D" w:rsidRPr="00AE5A5D">
        <w:t>Автоматизована система пошуку дублікатів зображень</w:t>
      </w:r>
    </w:p>
    <w:p w:rsidR="0049117A" w:rsidRPr="00AE5A5D" w:rsidRDefault="0049117A" w:rsidP="001512A8">
      <w:pPr>
        <w:pStyle w:val="NormalNoIndent"/>
      </w:pPr>
    </w:p>
    <w:p w:rsidR="00424E48" w:rsidRPr="00AE5A5D" w:rsidRDefault="00424E48" w:rsidP="00B62F28">
      <w:pPr>
        <w:pStyle w:val="NormalNoIndent"/>
      </w:pPr>
      <w:r w:rsidRPr="00AE5A5D">
        <w:t>Викона</w:t>
      </w:r>
      <w:r w:rsidR="00AE5A5D" w:rsidRPr="00AE5A5D">
        <w:t>в</w:t>
      </w:r>
      <w:r w:rsidRPr="00AE5A5D">
        <w:t xml:space="preserve">: </w:t>
      </w:r>
      <w:r w:rsidR="00AE5A5D" w:rsidRPr="00AE5A5D">
        <w:t>студент IV курсу, групи КМ-42</w:t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2660"/>
        <w:gridCol w:w="4678"/>
        <w:gridCol w:w="2551"/>
      </w:tblGrid>
      <w:tr w:rsidR="00550E29" w:rsidRPr="00AE5A5D" w:rsidTr="00550E29">
        <w:tc>
          <w:tcPr>
            <w:tcW w:w="2660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</w:p>
        </w:tc>
        <w:tc>
          <w:tcPr>
            <w:tcW w:w="4678" w:type="dxa"/>
            <w:shd w:val="clear" w:color="auto" w:fill="auto"/>
          </w:tcPr>
          <w:p w:rsidR="00550E29" w:rsidRPr="00AE5A5D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 xml:space="preserve">Волк Ілля Михайлович </w:t>
            </w:r>
          </w:p>
        </w:tc>
        <w:tc>
          <w:tcPr>
            <w:tcW w:w="2551" w:type="dxa"/>
            <w:shd w:val="clear" w:color="auto" w:fill="auto"/>
          </w:tcPr>
          <w:p w:rsidR="00550E29" w:rsidRPr="00AE5A5D" w:rsidRDefault="00550E29" w:rsidP="008925D2">
            <w:pPr>
              <w:pStyle w:val="NormalNoIndent"/>
              <w:tabs>
                <w:tab w:val="left" w:pos="3366"/>
              </w:tabs>
              <w:jc w:val="right"/>
            </w:pPr>
            <w:r w:rsidRPr="00AE5A5D">
              <w:t>_______________</w:t>
            </w:r>
          </w:p>
        </w:tc>
      </w:tr>
      <w:tr w:rsidR="00550E29" w:rsidRPr="00AE5A5D" w:rsidTr="00550E29">
        <w:tc>
          <w:tcPr>
            <w:tcW w:w="2660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Керівник</w:t>
            </w:r>
          </w:p>
        </w:tc>
        <w:tc>
          <w:tcPr>
            <w:tcW w:w="4678" w:type="dxa"/>
            <w:shd w:val="clear" w:color="auto" w:fill="auto"/>
          </w:tcPr>
          <w:p w:rsidR="00AE5A5D" w:rsidRPr="00AE5A5D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асистент</w:t>
            </w:r>
          </w:p>
          <w:p w:rsidR="00550E29" w:rsidRPr="00AE5A5D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Дрозденко О. М.</w:t>
            </w:r>
          </w:p>
        </w:tc>
        <w:tc>
          <w:tcPr>
            <w:tcW w:w="2551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AE5A5D">
              <w:t>_______________</w:t>
            </w:r>
          </w:p>
        </w:tc>
      </w:tr>
      <w:tr w:rsidR="00550E29" w:rsidRPr="00AE5A5D" w:rsidTr="00AE5A5D">
        <w:tc>
          <w:tcPr>
            <w:tcW w:w="2660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Консультант зі спеціальних питань</w:t>
            </w:r>
          </w:p>
        </w:tc>
        <w:tc>
          <w:tcPr>
            <w:tcW w:w="4678" w:type="dxa"/>
            <w:shd w:val="clear" w:color="auto" w:fill="auto"/>
          </w:tcPr>
          <w:p w:rsidR="00AE5A5D" w:rsidRPr="00AE5A5D" w:rsidRDefault="00550E29" w:rsidP="00AE5A5D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старший</w:t>
            </w:r>
            <w:r w:rsidR="00AE5A5D" w:rsidRPr="00AE5A5D">
              <w:t xml:space="preserve"> викладач</w:t>
            </w:r>
          </w:p>
          <w:p w:rsidR="00550E29" w:rsidRPr="00AE5A5D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Мальчиков В.В.</w:t>
            </w:r>
          </w:p>
        </w:tc>
        <w:tc>
          <w:tcPr>
            <w:tcW w:w="2551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AE5A5D">
              <w:t>_______________</w:t>
            </w:r>
          </w:p>
        </w:tc>
      </w:tr>
      <w:tr w:rsidR="00550E29" w:rsidRPr="00AE5A5D" w:rsidTr="00550E29">
        <w:tc>
          <w:tcPr>
            <w:tcW w:w="2660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Консультант із нормоконтролю</w:t>
            </w:r>
          </w:p>
        </w:tc>
        <w:tc>
          <w:tcPr>
            <w:tcW w:w="4678" w:type="dxa"/>
            <w:shd w:val="clear" w:color="auto" w:fill="auto"/>
          </w:tcPr>
          <w:p w:rsidR="00550E29" w:rsidRPr="00AE5A5D" w:rsidRDefault="00550E29" w:rsidP="00FB6E3A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старший викладач Мальчиков В. В.</w:t>
            </w:r>
          </w:p>
        </w:tc>
        <w:tc>
          <w:tcPr>
            <w:tcW w:w="2551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AE5A5D">
              <w:t>_______________</w:t>
            </w:r>
          </w:p>
        </w:tc>
      </w:tr>
      <w:tr w:rsidR="00550E29" w:rsidRPr="00AE5A5D" w:rsidTr="00550E29">
        <w:tc>
          <w:tcPr>
            <w:tcW w:w="2660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Рецензент</w:t>
            </w:r>
          </w:p>
        </w:tc>
        <w:tc>
          <w:tcPr>
            <w:tcW w:w="4678" w:type="dxa"/>
            <w:shd w:val="clear" w:color="auto" w:fill="auto"/>
          </w:tcPr>
          <w:p w:rsidR="00550E29" w:rsidRPr="00AE5A5D" w:rsidRDefault="00550E29" w:rsidP="00941110">
            <w:pPr>
              <w:pStyle w:val="NormalNoIndent"/>
              <w:tabs>
                <w:tab w:val="left" w:pos="3366"/>
              </w:tabs>
              <w:jc w:val="left"/>
            </w:pPr>
            <w:r w:rsidRPr="00AE5A5D">
              <w:t>проф., д-р техн. наук, проф. Сидоренко С. С.</w:t>
            </w:r>
          </w:p>
        </w:tc>
        <w:tc>
          <w:tcPr>
            <w:tcW w:w="2551" w:type="dxa"/>
            <w:shd w:val="clear" w:color="auto" w:fill="auto"/>
          </w:tcPr>
          <w:p w:rsidR="00550E29" w:rsidRPr="00AE5A5D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AE5A5D">
              <w:t>_______________</w:t>
            </w:r>
          </w:p>
        </w:tc>
      </w:tr>
    </w:tbl>
    <w:p w:rsidR="0049117A" w:rsidRPr="00AE5A5D" w:rsidRDefault="0049117A" w:rsidP="00424E48">
      <w:pPr>
        <w:pStyle w:val="NormalNoIndent"/>
        <w:tabs>
          <w:tab w:val="left" w:pos="3366"/>
        </w:tabs>
      </w:pPr>
    </w:p>
    <w:p w:rsidR="00834139" w:rsidRPr="00AE5A5D" w:rsidRDefault="00834139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 w:rsidRPr="00AE5A5D">
        <w:t xml:space="preserve">Засвідчую, що </w:t>
      </w:r>
      <w:r w:rsidR="001512A8" w:rsidRPr="00AE5A5D">
        <w:t>в</w:t>
      </w:r>
      <w:r w:rsidRPr="00AE5A5D">
        <w:t xml:space="preserve"> цій дипломній роботі немає запозичень </w:t>
      </w:r>
      <w:r w:rsidR="001512A8" w:rsidRPr="00AE5A5D">
        <w:t>і</w:t>
      </w:r>
      <w:r w:rsidRPr="00AE5A5D">
        <w:t>з праць інших авторів без відповідних посилань.</w:t>
      </w:r>
    </w:p>
    <w:p w:rsidR="00834139" w:rsidRPr="00AE5A5D" w:rsidRDefault="00AE5A5D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>
        <w:t xml:space="preserve">Волк І.М. </w:t>
      </w:r>
      <w:r w:rsidR="00834139" w:rsidRPr="00AE5A5D">
        <w:t xml:space="preserve"> ____________</w:t>
      </w:r>
    </w:p>
    <w:p w:rsidR="00F83800" w:rsidRPr="00AE5A5D" w:rsidRDefault="00F83800" w:rsidP="00B62F28">
      <w:pPr>
        <w:pStyle w:val="NormalNoIndent"/>
      </w:pPr>
    </w:p>
    <w:p w:rsidR="00A86DE2" w:rsidRPr="001C143D" w:rsidRDefault="008F5B74" w:rsidP="002E132C">
      <w:pPr>
        <w:pStyle w:val="NormalNoIndent"/>
        <w:jc w:val="center"/>
        <w:rPr>
          <w:b/>
        </w:rPr>
      </w:pPr>
      <w:r w:rsidRPr="00AE5A5D">
        <w:t>Київ</w:t>
      </w:r>
      <w:r w:rsidR="0049117A" w:rsidRPr="00AE5A5D">
        <w:t xml:space="preserve"> —</w:t>
      </w:r>
      <w:r w:rsidRPr="00AE5A5D">
        <w:t xml:space="preserve"> 201</w:t>
      </w:r>
      <w:r w:rsidR="00AE5A5D">
        <w:t>8</w:t>
      </w:r>
      <w:r w:rsidR="006F37EB" w:rsidRPr="001C143D">
        <w:br w:type="page"/>
      </w:r>
      <w:bookmarkStart w:id="0" w:name="_Toc436262487"/>
      <w:r w:rsidR="0083033D" w:rsidRPr="001C143D">
        <w:rPr>
          <w:b/>
        </w:rPr>
        <w:lastRenderedPageBreak/>
        <w:t xml:space="preserve">Національний технічний університет </w:t>
      </w:r>
      <w:r w:rsidR="00611813">
        <w:rPr>
          <w:b/>
        </w:rPr>
        <w:t>У</w:t>
      </w:r>
      <w:r w:rsidR="0083033D" w:rsidRPr="001C143D">
        <w:rPr>
          <w:b/>
        </w:rPr>
        <w:t>країни</w:t>
      </w:r>
    </w:p>
    <w:p w:rsidR="00A86DE2" w:rsidRPr="001C143D" w:rsidRDefault="0083033D" w:rsidP="002E132C">
      <w:pPr>
        <w:pStyle w:val="NormalNoIndent"/>
        <w:jc w:val="center"/>
        <w:rPr>
          <w:b/>
        </w:rPr>
      </w:pPr>
      <w:r w:rsidRPr="001C143D">
        <w:rPr>
          <w:b/>
        </w:rPr>
        <w:t>«Київський політехнічний інститут</w:t>
      </w:r>
      <w:r w:rsidR="00DC66C1">
        <w:rPr>
          <w:b/>
        </w:rPr>
        <w:br/>
        <w:t>імені Ігоря Сікорського</w:t>
      </w:r>
      <w:r w:rsidRPr="001C143D">
        <w:rPr>
          <w:b/>
        </w:rPr>
        <w:t>»</w:t>
      </w:r>
    </w:p>
    <w:p w:rsidR="00A86DE2" w:rsidRPr="001C143D" w:rsidRDefault="00A86DE2" w:rsidP="002E132C">
      <w:pPr>
        <w:pStyle w:val="NormalNoIndent"/>
        <w:jc w:val="left"/>
      </w:pPr>
      <w:r w:rsidRPr="001C143D">
        <w:t>Факультет прикладної математики</w:t>
      </w:r>
    </w:p>
    <w:p w:rsidR="00A86DE2" w:rsidRPr="001C143D" w:rsidRDefault="00A86DE2" w:rsidP="002E132C">
      <w:pPr>
        <w:pStyle w:val="NormalNoIndent"/>
        <w:jc w:val="left"/>
      </w:pPr>
      <w:r w:rsidRPr="001C143D">
        <w:t>Кафедра прикладної математики</w:t>
      </w:r>
    </w:p>
    <w:p w:rsidR="0083033D" w:rsidRPr="001C143D" w:rsidRDefault="0083033D" w:rsidP="002E132C">
      <w:pPr>
        <w:pStyle w:val="NormalNoIndent"/>
        <w:jc w:val="left"/>
      </w:pPr>
      <w:r w:rsidRPr="001C143D">
        <w:t>Рівень вищої освіти — перший (бакалаврський)</w:t>
      </w:r>
    </w:p>
    <w:p w:rsidR="0083033D" w:rsidRPr="001C143D" w:rsidRDefault="001736F7" w:rsidP="002E132C">
      <w:pPr>
        <w:pStyle w:val="NormalNoIndent"/>
        <w:jc w:val="left"/>
      </w:pPr>
      <w:r>
        <w:t>Напрям підготовки</w:t>
      </w:r>
      <w:r w:rsidR="0083033D" w:rsidRPr="001C143D">
        <w:t xml:space="preserve"> 6.040301 «Прикладна математика»</w:t>
      </w:r>
    </w:p>
    <w:p w:rsidR="00A86DE2" w:rsidRPr="001C143D" w:rsidRDefault="0083033D" w:rsidP="00D67F68">
      <w:pPr>
        <w:pStyle w:val="NormalNoIndent"/>
        <w:ind w:left="5812"/>
        <w:jc w:val="left"/>
      </w:pPr>
      <w:r w:rsidRPr="001C143D">
        <w:t>ЗАТВЕРДЖУЮ</w:t>
      </w:r>
    </w:p>
    <w:p w:rsidR="00A86DE2" w:rsidRPr="001C143D" w:rsidRDefault="00A86DE2" w:rsidP="00D67F68">
      <w:pPr>
        <w:pStyle w:val="NormalNoIndent"/>
        <w:ind w:left="5812"/>
        <w:jc w:val="left"/>
      </w:pPr>
      <w:r w:rsidRPr="001C143D">
        <w:t>Завідувач кафедри</w:t>
      </w:r>
    </w:p>
    <w:p w:rsidR="00A86DE2" w:rsidRPr="001C143D" w:rsidRDefault="00A86DE2" w:rsidP="00D67F68">
      <w:pPr>
        <w:pStyle w:val="NormalNoIndent"/>
        <w:ind w:left="5812"/>
        <w:jc w:val="left"/>
      </w:pPr>
      <w:r w:rsidRPr="001C143D">
        <w:t>_____________ О. Р. Чертов</w:t>
      </w:r>
    </w:p>
    <w:p w:rsidR="00A86DE2" w:rsidRPr="001C143D" w:rsidRDefault="00A86DE2" w:rsidP="00D67F68">
      <w:pPr>
        <w:pStyle w:val="NormalNoIndent"/>
        <w:ind w:left="5812" w:right="-427"/>
        <w:jc w:val="left"/>
      </w:pPr>
      <w:r w:rsidRPr="001C143D">
        <w:t xml:space="preserve">«___» ______________ </w:t>
      </w:r>
      <w:r w:rsidR="00AE5A5D">
        <w:t>2018</w:t>
      </w:r>
      <w:r w:rsidRPr="001C143D">
        <w:t xml:space="preserve"> р.</w:t>
      </w:r>
    </w:p>
    <w:p w:rsidR="00A86DE2" w:rsidRPr="001C143D" w:rsidRDefault="00A86DE2" w:rsidP="00A86DE2">
      <w:pPr>
        <w:pStyle w:val="NormalNoIndent"/>
        <w:spacing w:line="240" w:lineRule="auto"/>
      </w:pPr>
    </w:p>
    <w:p w:rsidR="00A86DE2" w:rsidRPr="001C143D" w:rsidRDefault="0083033D" w:rsidP="00A86DE2">
      <w:pPr>
        <w:pStyle w:val="NormalNoIndent"/>
        <w:spacing w:line="240" w:lineRule="auto"/>
        <w:jc w:val="center"/>
        <w:rPr>
          <w:b/>
        </w:rPr>
      </w:pPr>
      <w:r w:rsidRPr="001C143D">
        <w:rPr>
          <w:b/>
        </w:rPr>
        <w:t>ЗАВДАННЯ</w:t>
      </w:r>
    </w:p>
    <w:p w:rsidR="00A86DE2" w:rsidRPr="001C143D" w:rsidRDefault="00A86DE2" w:rsidP="00A86DE2">
      <w:pPr>
        <w:pStyle w:val="NormalNoIndent"/>
        <w:spacing w:before="120" w:after="120" w:line="240" w:lineRule="auto"/>
        <w:jc w:val="center"/>
        <w:rPr>
          <w:b/>
        </w:rPr>
      </w:pPr>
      <w:r w:rsidRPr="001C143D">
        <w:rPr>
          <w:b/>
        </w:rPr>
        <w:t xml:space="preserve">на </w:t>
      </w:r>
      <w:r w:rsidR="0083033D" w:rsidRPr="001C143D">
        <w:rPr>
          <w:b/>
        </w:rPr>
        <w:t>дипломну роботу студент</w:t>
      </w:r>
      <w:r w:rsidR="0083033D" w:rsidRPr="005B6557">
        <w:rPr>
          <w:b/>
          <w:shd w:val="clear" w:color="auto" w:fill="FFFF00"/>
        </w:rPr>
        <w:t>у</w:t>
      </w:r>
    </w:p>
    <w:p w:rsidR="0083033D" w:rsidRPr="001C143D" w:rsidRDefault="00AE5A5D" w:rsidP="00A86DE2">
      <w:pPr>
        <w:pStyle w:val="NormalNoIndent"/>
        <w:spacing w:before="120" w:after="120" w:line="240" w:lineRule="auto"/>
        <w:jc w:val="center"/>
      </w:pPr>
      <w:r>
        <w:t>Волку Іллі Мизхайловичу</w:t>
      </w:r>
    </w:p>
    <w:p w:rsidR="00A86DE2" w:rsidRPr="001C143D" w:rsidRDefault="0083033D" w:rsidP="0083033D">
      <w:pPr>
        <w:pStyle w:val="NormalNoIndent"/>
      </w:pPr>
      <w:r w:rsidRPr="001C143D">
        <w:t>1. Тема роботи: «</w:t>
      </w:r>
      <w:r w:rsidR="00AE5A5D">
        <w:t>Автоматизована система пошуку дублікатів зображень</w:t>
      </w:r>
      <w:r w:rsidRPr="001C143D">
        <w:t>»,</w:t>
      </w:r>
    </w:p>
    <w:p w:rsidR="00A86DE2" w:rsidRPr="001C143D" w:rsidRDefault="0083033D" w:rsidP="00A86DE2">
      <w:pPr>
        <w:pStyle w:val="NormalNoIndent"/>
      </w:pPr>
      <w:r w:rsidRPr="001C143D">
        <w:t xml:space="preserve">керівник роботи </w:t>
      </w:r>
      <w:r w:rsidR="00AE5A5D">
        <w:t>Дрозденко Олександр Миколайович, асистент</w:t>
      </w:r>
      <w:r w:rsidRPr="001C143D">
        <w:t>,</w:t>
      </w:r>
    </w:p>
    <w:p w:rsidR="0083033D" w:rsidRPr="001C143D" w:rsidRDefault="0083033D" w:rsidP="00A86DE2">
      <w:pPr>
        <w:pStyle w:val="NormalNoIndent"/>
      </w:pPr>
      <w:r w:rsidRPr="001C143D">
        <w:t xml:space="preserve">затверджені наказом по університету від </w:t>
      </w:r>
      <w:r w:rsidR="00AE5A5D">
        <w:rPr>
          <w:highlight w:val="yellow"/>
        </w:rPr>
        <w:t>«06» квітня 2018 р. № 1108</w:t>
      </w:r>
      <w:r w:rsidRPr="00AD5757">
        <w:rPr>
          <w:highlight w:val="yellow"/>
        </w:rPr>
        <w:t>-С</w:t>
      </w:r>
      <w:r w:rsidR="00B07E1A">
        <w:t>.</w:t>
      </w:r>
    </w:p>
    <w:p w:rsidR="00890FE2" w:rsidRPr="001C143D" w:rsidRDefault="00890FE2" w:rsidP="00A86DE2">
      <w:pPr>
        <w:pStyle w:val="NormalNoIndent"/>
      </w:pPr>
      <w:r w:rsidRPr="001C143D">
        <w:t>2. Термін подання студент</w:t>
      </w:r>
      <w:r w:rsidRPr="005B6557">
        <w:rPr>
          <w:shd w:val="clear" w:color="auto" w:fill="FFFF00"/>
        </w:rPr>
        <w:t>ом</w:t>
      </w:r>
      <w:r w:rsidRPr="001C143D">
        <w:t xml:space="preserve"> роботи: </w:t>
      </w:r>
      <w:r w:rsidR="00AE5A5D">
        <w:rPr>
          <w:highlight w:val="yellow"/>
        </w:rPr>
        <w:t>«15» червня 2018</w:t>
      </w:r>
      <w:r w:rsidRPr="00AD5757">
        <w:rPr>
          <w:highlight w:val="yellow"/>
        </w:rPr>
        <w:t xml:space="preserve"> р.</w:t>
      </w:r>
    </w:p>
    <w:p w:rsidR="00890FE2" w:rsidRPr="001C143D" w:rsidRDefault="00890FE2" w:rsidP="00A86DE2">
      <w:pPr>
        <w:pStyle w:val="NormalNoIndent"/>
      </w:pPr>
      <w:r w:rsidRPr="001C143D">
        <w:t xml:space="preserve">3. Вихідні дані до роботи: </w:t>
      </w:r>
      <w:r w:rsidR="00BE7E3A" w:rsidRPr="00BE7E3A">
        <w:rPr>
          <w:highlight w:val="yellow"/>
        </w:rPr>
        <w:t xml:space="preserve">розроблювана система повинна працювати з </w:t>
      </w:r>
      <w:r w:rsidR="00D46957">
        <w:rPr>
          <w:highlight w:val="yellow"/>
        </w:rPr>
        <w:t xml:space="preserve">нечіткими </w:t>
      </w:r>
      <w:r w:rsidR="00BE7E3A" w:rsidRPr="00BE7E3A">
        <w:rPr>
          <w:highlight w:val="yellow"/>
        </w:rPr>
        <w:t>даними, мінімальна точність розпізнавання емоцій — 70%</w:t>
      </w:r>
      <w:r w:rsidRPr="001C143D">
        <w:t>.</w:t>
      </w:r>
    </w:p>
    <w:p w:rsidR="00890FE2" w:rsidRPr="001C143D" w:rsidRDefault="00890FE2" w:rsidP="00A86DE2">
      <w:pPr>
        <w:pStyle w:val="NormalNoIndent"/>
      </w:pPr>
      <w:r w:rsidRPr="001C143D">
        <w:t xml:space="preserve">4. Зміст роботи: </w:t>
      </w:r>
      <w:r w:rsidRPr="001E7730">
        <w:rPr>
          <w:highlight w:val="yellow"/>
        </w:rPr>
        <w:t>виконати аналіз існуючих методів розв</w:t>
      </w:r>
      <w:r w:rsidR="008E3AB1" w:rsidRPr="001E7730">
        <w:rPr>
          <w:highlight w:val="yellow"/>
        </w:rPr>
        <w:t>’</w:t>
      </w:r>
      <w:r w:rsidRPr="001E7730">
        <w:rPr>
          <w:highlight w:val="yellow"/>
        </w:rPr>
        <w:t>язання задачі, вибрати метод розпізнавання емоцій за зображенням людини, спроектувати автоматизовану систему розпізнавання емоцій, здійснити програмну реалізацію розробленої системи, провести тестування розробленої системи</w:t>
      </w:r>
      <w:r w:rsidRPr="001C143D">
        <w:t>.</w:t>
      </w:r>
    </w:p>
    <w:p w:rsidR="00890FE2" w:rsidRPr="001C143D" w:rsidRDefault="00890FE2" w:rsidP="00A86DE2">
      <w:pPr>
        <w:pStyle w:val="NormalNoIndent"/>
      </w:pPr>
      <w:r w:rsidRPr="001C143D">
        <w:t xml:space="preserve">5. Перелік ілюстративного матеріалу: </w:t>
      </w:r>
      <w:r w:rsidRPr="005B6557">
        <w:rPr>
          <w:shd w:val="clear" w:color="auto" w:fill="FFFF00"/>
        </w:rPr>
        <w:t>архітектурні графи нейронних мереж, блок-схеми розроблених алгоритмів, схема взаємодії модулів системи, знімки екранних форм</w:t>
      </w:r>
      <w:r w:rsidRPr="001C143D">
        <w:t>.</w:t>
      </w:r>
    </w:p>
    <w:p w:rsidR="00D67F68" w:rsidRDefault="00D67F68" w:rsidP="00A86DE2">
      <w:pPr>
        <w:pStyle w:val="NormalNoIndent"/>
        <w:rPr>
          <w:lang w:val="en-US"/>
        </w:rPr>
      </w:pPr>
    </w:p>
    <w:p w:rsidR="00D67F68" w:rsidRDefault="00D67F68" w:rsidP="00A86DE2">
      <w:pPr>
        <w:pStyle w:val="NormalNoIndent"/>
        <w:rPr>
          <w:lang w:val="en-US"/>
        </w:rPr>
      </w:pPr>
    </w:p>
    <w:p w:rsidR="00BB372D" w:rsidRPr="001C143D" w:rsidRDefault="00BB372D" w:rsidP="00BB372D">
      <w:pPr>
        <w:pStyle w:val="NormalNoIndent"/>
      </w:pPr>
      <w:r w:rsidRPr="005B6557">
        <w:rPr>
          <w:highlight w:val="yellow"/>
        </w:rPr>
        <w:t>6. Консультанти розділів роботи:</w:t>
      </w:r>
    </w:p>
    <w:tbl>
      <w:tblPr>
        <w:tblW w:w="10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00"/>
        <w:tblLook w:val="04A0" w:firstRow="1" w:lastRow="0" w:firstColumn="1" w:lastColumn="0" w:noHBand="0" w:noVBand="1"/>
      </w:tblPr>
      <w:tblGrid>
        <w:gridCol w:w="3228"/>
        <w:gridCol w:w="3457"/>
        <w:gridCol w:w="1727"/>
        <w:gridCol w:w="1728"/>
      </w:tblGrid>
      <w:tr w:rsidR="00E3524B" w:rsidRPr="001C143D" w:rsidTr="00C70156">
        <w:trPr>
          <w:jc w:val="center"/>
        </w:trPr>
        <w:tc>
          <w:tcPr>
            <w:tcW w:w="3228" w:type="dxa"/>
            <w:vMerge w:val="restart"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lastRenderedPageBreak/>
              <w:t>Розділ</w:t>
            </w:r>
          </w:p>
        </w:tc>
        <w:tc>
          <w:tcPr>
            <w:tcW w:w="3457" w:type="dxa"/>
            <w:vMerge w:val="restart"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Прізвище, ініціали та посада консультанта</w:t>
            </w:r>
          </w:p>
        </w:tc>
        <w:tc>
          <w:tcPr>
            <w:tcW w:w="3455" w:type="dxa"/>
            <w:gridSpan w:val="2"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Підпис, дата</w:t>
            </w:r>
          </w:p>
        </w:tc>
      </w:tr>
      <w:tr w:rsidR="00E3524B" w:rsidRPr="001C143D" w:rsidTr="00C70156">
        <w:trPr>
          <w:jc w:val="center"/>
        </w:trPr>
        <w:tc>
          <w:tcPr>
            <w:tcW w:w="3228" w:type="dxa"/>
            <w:vMerge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3457" w:type="dxa"/>
            <w:vMerge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1727" w:type="dxa"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завдання</w:t>
            </w:r>
            <w:r w:rsidR="00E82CC0" w:rsidRPr="000F6C7F">
              <w:rPr>
                <w:sz w:val="24"/>
                <w:szCs w:val="24"/>
              </w:rPr>
              <w:br/>
            </w:r>
            <w:r w:rsidRPr="000F6C7F">
              <w:rPr>
                <w:sz w:val="24"/>
                <w:szCs w:val="24"/>
              </w:rPr>
              <w:t>видав</w:t>
            </w:r>
          </w:p>
        </w:tc>
        <w:tc>
          <w:tcPr>
            <w:tcW w:w="1728" w:type="dxa"/>
            <w:shd w:val="clear" w:color="auto" w:fill="FFFF00"/>
            <w:vAlign w:val="center"/>
          </w:tcPr>
          <w:p w:rsidR="00E3524B" w:rsidRPr="000F6C7F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завдання прийняв</w:t>
            </w:r>
          </w:p>
        </w:tc>
      </w:tr>
      <w:tr w:rsidR="00E3524B" w:rsidRPr="001C143D" w:rsidTr="00C70156">
        <w:trPr>
          <w:jc w:val="center"/>
        </w:trPr>
        <w:tc>
          <w:tcPr>
            <w:tcW w:w="3228" w:type="dxa"/>
            <w:shd w:val="clear" w:color="auto" w:fill="FFFF00"/>
          </w:tcPr>
          <w:p w:rsidR="00E3524B" w:rsidRPr="000F6C7F" w:rsidRDefault="00E3524B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Розділ 3. Математичне забезпечення</w:t>
            </w:r>
          </w:p>
        </w:tc>
        <w:tc>
          <w:tcPr>
            <w:tcW w:w="3457" w:type="dxa"/>
            <w:shd w:val="clear" w:color="auto" w:fill="FFFF00"/>
          </w:tcPr>
          <w:p w:rsidR="00E3524B" w:rsidRPr="000F6C7F" w:rsidRDefault="00E3524B" w:rsidP="00484BC4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Бондаренко Б. Б., ст</w:t>
            </w:r>
            <w:r w:rsidR="00FB6E3A">
              <w:rPr>
                <w:sz w:val="24"/>
                <w:szCs w:val="24"/>
              </w:rPr>
              <w:t>арший</w:t>
            </w:r>
            <w:r w:rsidR="00484BC4">
              <w:rPr>
                <w:sz w:val="24"/>
                <w:szCs w:val="24"/>
                <w:lang w:val="en-US"/>
              </w:rPr>
              <w:t> </w:t>
            </w:r>
            <w:r w:rsidRPr="000F6C7F">
              <w:rPr>
                <w:sz w:val="24"/>
                <w:szCs w:val="24"/>
              </w:rPr>
              <w:t>викладач</w:t>
            </w:r>
          </w:p>
        </w:tc>
        <w:tc>
          <w:tcPr>
            <w:tcW w:w="1727" w:type="dxa"/>
            <w:shd w:val="clear" w:color="auto" w:fill="FFFF00"/>
          </w:tcPr>
          <w:p w:rsidR="00E3524B" w:rsidRPr="000F6C7F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  <w:tc>
          <w:tcPr>
            <w:tcW w:w="1728" w:type="dxa"/>
            <w:shd w:val="clear" w:color="auto" w:fill="FFFF00"/>
          </w:tcPr>
          <w:p w:rsidR="00E3524B" w:rsidRPr="000F6C7F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</w:tr>
    </w:tbl>
    <w:p w:rsidR="008B2D6F" w:rsidRPr="001C143D" w:rsidRDefault="008B2D6F" w:rsidP="00B21798">
      <w:pPr>
        <w:pStyle w:val="NormalNoIndent"/>
        <w:spacing w:before="120"/>
      </w:pPr>
      <w:r w:rsidRPr="00D9781F">
        <w:rPr>
          <w:highlight w:val="yellow"/>
        </w:rPr>
        <w:t>7</w:t>
      </w:r>
      <w:r w:rsidRPr="001C143D">
        <w:t xml:space="preserve">. Дата видачі завдання: </w:t>
      </w:r>
      <w:r w:rsidRPr="00D00DCE">
        <w:rPr>
          <w:highlight w:val="yellow"/>
        </w:rPr>
        <w:t>«15» квітня 2016 р.</w:t>
      </w:r>
    </w:p>
    <w:p w:rsidR="00890FE2" w:rsidRPr="001C143D" w:rsidRDefault="00890FE2" w:rsidP="00A86DE2">
      <w:pPr>
        <w:pStyle w:val="NormalNoIndent"/>
      </w:pPr>
    </w:p>
    <w:p w:rsidR="000C63C3" w:rsidRPr="001C143D" w:rsidRDefault="000C63C3" w:rsidP="000C63C3">
      <w:pPr>
        <w:pStyle w:val="NormalNoIndent"/>
        <w:jc w:val="center"/>
      </w:pPr>
      <w:r w:rsidRPr="001C143D">
        <w:t>Календарний план</w:t>
      </w:r>
    </w:p>
    <w:tbl>
      <w:tblPr>
        <w:tblW w:w="101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00"/>
        <w:tblLook w:val="04A0" w:firstRow="1" w:lastRow="0" w:firstColumn="1" w:lastColumn="0" w:noHBand="0" w:noVBand="1"/>
      </w:tblPr>
      <w:tblGrid>
        <w:gridCol w:w="993"/>
        <w:gridCol w:w="4819"/>
        <w:gridCol w:w="2126"/>
        <w:gridCol w:w="2204"/>
      </w:tblGrid>
      <w:tr w:rsidR="005550B4" w:rsidRPr="001C143D" w:rsidTr="00C70156">
        <w:trPr>
          <w:tblHeader/>
          <w:jc w:val="center"/>
        </w:trPr>
        <w:tc>
          <w:tcPr>
            <w:tcW w:w="993" w:type="dxa"/>
            <w:shd w:val="clear" w:color="auto" w:fill="auto"/>
            <w:vAlign w:val="center"/>
          </w:tcPr>
          <w:p w:rsidR="000C63C3" w:rsidRPr="000F6C7F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№ з/п</w:t>
            </w:r>
          </w:p>
        </w:tc>
        <w:tc>
          <w:tcPr>
            <w:tcW w:w="4819" w:type="dxa"/>
            <w:shd w:val="clear" w:color="auto" w:fill="auto"/>
            <w:vAlign w:val="center"/>
          </w:tcPr>
          <w:p w:rsidR="000C63C3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Назва етапів виконання</w:t>
            </w:r>
            <w:r w:rsidRPr="000F6C7F">
              <w:rPr>
                <w:sz w:val="24"/>
                <w:szCs w:val="24"/>
              </w:rPr>
              <w:br/>
            </w:r>
            <w:r w:rsidR="000C63C3" w:rsidRPr="000F6C7F">
              <w:rPr>
                <w:sz w:val="24"/>
                <w:szCs w:val="24"/>
              </w:rPr>
              <w:t>дипломної роботи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0C63C3" w:rsidRPr="000F6C7F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Термін виконання етапів роботи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0C63C3" w:rsidRPr="000F6C7F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Примітка</w:t>
            </w:r>
          </w:p>
        </w:tc>
      </w:tr>
      <w:tr w:rsidR="000C63C3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0C63C3" w:rsidRPr="000F6C7F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1</w:t>
            </w:r>
          </w:p>
        </w:tc>
        <w:tc>
          <w:tcPr>
            <w:tcW w:w="4819" w:type="dxa"/>
            <w:shd w:val="clear" w:color="auto" w:fill="FFFF00"/>
          </w:tcPr>
          <w:p w:rsidR="000C63C3" w:rsidRPr="000F6C7F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Огляд літератури за тематикою та збір даних</w:t>
            </w:r>
          </w:p>
        </w:tc>
        <w:tc>
          <w:tcPr>
            <w:tcW w:w="2126" w:type="dxa"/>
            <w:shd w:val="clear" w:color="auto" w:fill="FFFF00"/>
          </w:tcPr>
          <w:p w:rsidR="000C63C3" w:rsidRPr="000F6C7F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12.11.2015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0C63C3" w:rsidRPr="000F6C7F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2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Проведення порівняльного аналізу математичних методів розпізнавання зображень</w:t>
            </w:r>
          </w:p>
        </w:tc>
        <w:tc>
          <w:tcPr>
            <w:tcW w:w="2126" w:type="dxa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center"/>
            </w:pPr>
            <w:r w:rsidRPr="000F6C7F">
              <w:rPr>
                <w:sz w:val="24"/>
                <w:szCs w:val="24"/>
              </w:rPr>
              <w:t>14.12.2015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3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Проведення порівняльного аналізу математичних методів розпізнавання емоційного стану за зображенням обличчя</w:t>
            </w:r>
          </w:p>
        </w:tc>
        <w:tc>
          <w:tcPr>
            <w:tcW w:w="2126" w:type="dxa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center"/>
            </w:pPr>
            <w:r w:rsidRPr="000F6C7F">
              <w:rPr>
                <w:sz w:val="24"/>
                <w:szCs w:val="24"/>
              </w:rPr>
              <w:t>24.12.2015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4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Підготовка матеріалів першого розділу роботи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01.02.2016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5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Розроблення математичного забезпечення для розпізнавання емоційного стану за статичним фронтальним зображенням обличчя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01.03.2016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6</w:t>
            </w:r>
          </w:p>
        </w:tc>
        <w:tc>
          <w:tcPr>
            <w:tcW w:w="4819" w:type="dxa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left"/>
            </w:pPr>
            <w:r w:rsidRPr="000F6C7F">
              <w:rPr>
                <w:sz w:val="24"/>
                <w:szCs w:val="24"/>
              </w:rPr>
              <w:t>Підготовка матеріалів другого розділу роботи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15.03.2016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7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Підготовка матеріалів третього розділу роботи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05.04.2016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8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Розроблення програмного забезпечення для розпізнавання емоційного стану за статичним фронтальним зображенням обличчя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15.04.2016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9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Підготовка матеріалів четвертого розділу роботи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03.05.2016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5550B4" w:rsidRPr="001C143D" w:rsidTr="00C70156">
        <w:trPr>
          <w:jc w:val="center"/>
        </w:trPr>
        <w:tc>
          <w:tcPr>
            <w:tcW w:w="993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4819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Оформлення пояснювальної записки</w:t>
            </w:r>
          </w:p>
        </w:tc>
        <w:tc>
          <w:tcPr>
            <w:tcW w:w="2126" w:type="dxa"/>
            <w:shd w:val="clear" w:color="auto" w:fill="FFFF00"/>
          </w:tcPr>
          <w:p w:rsidR="005550B4" w:rsidRPr="000F6C7F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0F6C7F">
              <w:rPr>
                <w:sz w:val="24"/>
                <w:szCs w:val="24"/>
              </w:rPr>
              <w:t>01.06.2016</w:t>
            </w:r>
          </w:p>
        </w:tc>
        <w:tc>
          <w:tcPr>
            <w:tcW w:w="2204" w:type="dxa"/>
            <w:shd w:val="clear" w:color="auto" w:fill="FFFF00"/>
            <w:vAlign w:val="center"/>
          </w:tcPr>
          <w:p w:rsidR="005550B4" w:rsidRPr="000F6C7F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</w:tbl>
    <w:p w:rsidR="000C63C3" w:rsidRPr="001C143D" w:rsidRDefault="000C63C3" w:rsidP="000C63C3">
      <w:pPr>
        <w:pStyle w:val="NormalNoIndent"/>
        <w:jc w:val="center"/>
      </w:pPr>
    </w:p>
    <w:tbl>
      <w:tblPr>
        <w:tblW w:w="10284" w:type="dxa"/>
        <w:tblLook w:val="04A0" w:firstRow="1" w:lastRow="0" w:firstColumn="1" w:lastColumn="0" w:noHBand="0" w:noVBand="1"/>
      </w:tblPr>
      <w:tblGrid>
        <w:gridCol w:w="2802"/>
        <w:gridCol w:w="4536"/>
        <w:gridCol w:w="2268"/>
        <w:gridCol w:w="678"/>
      </w:tblGrid>
      <w:tr w:rsidR="005550B4" w:rsidRPr="001C143D" w:rsidTr="009F0072">
        <w:trPr>
          <w:gridAfter w:val="1"/>
          <w:wAfter w:w="678" w:type="dxa"/>
        </w:trPr>
        <w:tc>
          <w:tcPr>
            <w:tcW w:w="2802" w:type="dxa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left"/>
            </w:pPr>
            <w:r w:rsidRPr="001C143D">
              <w:t>Студент</w:t>
            </w:r>
          </w:p>
        </w:tc>
        <w:tc>
          <w:tcPr>
            <w:tcW w:w="4536" w:type="dxa"/>
            <w:shd w:val="clear" w:color="auto" w:fill="auto"/>
          </w:tcPr>
          <w:p w:rsidR="005550B4" w:rsidRPr="001C143D" w:rsidRDefault="005550B4" w:rsidP="000D00C2">
            <w:pPr>
              <w:pStyle w:val="NormalNoIndent"/>
              <w:jc w:val="center"/>
            </w:pPr>
            <w:r w:rsidRPr="001C143D">
              <w:t>______________</w:t>
            </w:r>
          </w:p>
        </w:tc>
        <w:tc>
          <w:tcPr>
            <w:tcW w:w="2268" w:type="dxa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left"/>
            </w:pPr>
            <w:r w:rsidRPr="001C143D">
              <w:t>Іваненко І. І.</w:t>
            </w:r>
          </w:p>
        </w:tc>
      </w:tr>
      <w:tr w:rsidR="005550B4" w:rsidRPr="001C143D" w:rsidTr="009F0072">
        <w:tc>
          <w:tcPr>
            <w:tcW w:w="2802" w:type="dxa"/>
            <w:shd w:val="clear" w:color="auto" w:fill="auto"/>
          </w:tcPr>
          <w:p w:rsidR="005550B4" w:rsidRPr="001C143D" w:rsidRDefault="005550B4" w:rsidP="000F6C7F">
            <w:pPr>
              <w:pStyle w:val="NormalNoIndent"/>
              <w:jc w:val="left"/>
            </w:pPr>
            <w:r w:rsidRPr="001C143D">
              <w:t>Керівник роботи</w:t>
            </w:r>
          </w:p>
        </w:tc>
        <w:tc>
          <w:tcPr>
            <w:tcW w:w="4536" w:type="dxa"/>
            <w:shd w:val="clear" w:color="auto" w:fill="auto"/>
          </w:tcPr>
          <w:p w:rsidR="005550B4" w:rsidRPr="001C143D" w:rsidRDefault="005550B4" w:rsidP="000D00C2">
            <w:pPr>
              <w:pStyle w:val="NormalNoIndent"/>
              <w:jc w:val="center"/>
            </w:pPr>
            <w:r w:rsidRPr="001C143D">
              <w:t>______________</w:t>
            </w:r>
          </w:p>
        </w:tc>
        <w:tc>
          <w:tcPr>
            <w:tcW w:w="2946" w:type="dxa"/>
            <w:gridSpan w:val="2"/>
            <w:shd w:val="clear" w:color="auto" w:fill="FFFF00"/>
          </w:tcPr>
          <w:p w:rsidR="005550B4" w:rsidRPr="001C143D" w:rsidRDefault="005550B4" w:rsidP="000F6C7F">
            <w:pPr>
              <w:pStyle w:val="NormalNoIndent"/>
              <w:jc w:val="left"/>
            </w:pPr>
            <w:r w:rsidRPr="001C143D">
              <w:t>Петренко П. П.</w:t>
            </w:r>
          </w:p>
        </w:tc>
      </w:tr>
    </w:tbl>
    <w:p w:rsidR="005550B4" w:rsidRPr="001C143D" w:rsidRDefault="005550B4" w:rsidP="005550B4">
      <w:pPr>
        <w:pStyle w:val="NormalNoIndent"/>
        <w:jc w:val="left"/>
      </w:pPr>
    </w:p>
    <w:p w:rsidR="00F67FFB" w:rsidRPr="00EF74D8" w:rsidRDefault="00A86DE2" w:rsidP="00EF74D8">
      <w:pPr>
        <w:pStyle w:val="AbstractTitle"/>
      </w:pPr>
      <w:r w:rsidRPr="001C143D">
        <w:br w:type="page"/>
      </w:r>
      <w:r w:rsidR="00F67FFB" w:rsidRPr="00EF74D8">
        <w:lastRenderedPageBreak/>
        <w:t>Анотація</w:t>
      </w:r>
      <w:bookmarkEnd w:id="0"/>
    </w:p>
    <w:p w:rsidR="00F67FFB" w:rsidRPr="001C143D" w:rsidRDefault="00F67FFB" w:rsidP="00F67FFB"/>
    <w:p w:rsidR="00F67FFB" w:rsidRPr="001C143D" w:rsidRDefault="00F67FFB" w:rsidP="00F67FFB"/>
    <w:p w:rsidR="00EE3E52" w:rsidRPr="001C143D" w:rsidRDefault="00EE3E52" w:rsidP="00EE3E52">
      <w:r>
        <w:t>Дипломну р</w:t>
      </w:r>
      <w:r w:rsidRPr="001C143D">
        <w:t xml:space="preserve">оботу виконано на </w:t>
      </w:r>
      <w:r w:rsidRPr="00724325">
        <w:rPr>
          <w:highlight w:val="yellow"/>
          <w:lang w:val="ru-RU"/>
        </w:rPr>
        <w:t>28</w:t>
      </w:r>
      <w:r w:rsidRPr="004118EE">
        <w:rPr>
          <w:highlight w:val="yellow"/>
        </w:rPr>
        <w:t xml:space="preserve"> аркушах</w:t>
      </w:r>
      <w:r w:rsidRPr="001C143D">
        <w:t xml:space="preserve">, вона містить </w:t>
      </w:r>
      <w:r w:rsidRPr="004118EE">
        <w:rPr>
          <w:highlight w:val="yellow"/>
        </w:rPr>
        <w:t>2 додатки</w:t>
      </w:r>
      <w:r w:rsidRPr="001C143D">
        <w:t xml:space="preserve"> та перелік посилань на використані джерела з </w:t>
      </w:r>
      <w:r w:rsidRPr="004118EE">
        <w:rPr>
          <w:highlight w:val="yellow"/>
        </w:rPr>
        <w:t>16</w:t>
      </w:r>
      <w:r w:rsidRPr="001C143D">
        <w:t xml:space="preserve"> найменувань. У роботі наведено </w:t>
      </w:r>
      <w:r w:rsidRPr="004118EE">
        <w:rPr>
          <w:highlight w:val="yellow"/>
        </w:rPr>
        <w:t>4 рисунки</w:t>
      </w:r>
      <w:r w:rsidRPr="001C143D">
        <w:t xml:space="preserve"> та </w:t>
      </w:r>
      <w:r w:rsidRPr="004118EE">
        <w:rPr>
          <w:highlight w:val="yellow"/>
        </w:rPr>
        <w:t>2 таблиці</w:t>
      </w:r>
      <w:r w:rsidRPr="001C143D">
        <w:t>.</w:t>
      </w:r>
    </w:p>
    <w:p w:rsidR="00EE3E52" w:rsidRPr="001C143D" w:rsidRDefault="00EE3E52" w:rsidP="00EE3E52">
      <w:r w:rsidRPr="00EE3E52">
        <w:rPr>
          <w:highlight w:val="yellow"/>
        </w:rPr>
        <w:t xml:space="preserve">Метою даної дипломної роботи є створення математичного та програмного забезпечення для розпізнавання базових людських емоцій за </w:t>
      </w:r>
      <w:r w:rsidR="00984FB9" w:rsidRPr="00EE3E52">
        <w:rPr>
          <w:highlight w:val="yellow"/>
        </w:rPr>
        <w:t xml:space="preserve">статичним </w:t>
      </w:r>
      <w:r w:rsidRPr="00EE3E52">
        <w:rPr>
          <w:highlight w:val="yellow"/>
        </w:rPr>
        <w:t>фронтальним зображенням її обличчя.</w:t>
      </w:r>
    </w:p>
    <w:p w:rsidR="00BF5DD8" w:rsidRDefault="00F67FFB" w:rsidP="00F67FFB">
      <w:pPr>
        <w:rPr>
          <w:highlight w:val="yellow"/>
        </w:rPr>
      </w:pPr>
      <w:r w:rsidRPr="004118EE">
        <w:rPr>
          <w:highlight w:val="yellow"/>
        </w:rPr>
        <w:t>У роботі пров</w:t>
      </w:r>
      <w:r w:rsidRPr="00BF5DD8">
        <w:rPr>
          <w:highlight w:val="yellow"/>
        </w:rPr>
        <w:t>едено аналіз існуючих рішень указаної задачі</w:t>
      </w:r>
      <w:r w:rsidR="00BF5DD8">
        <w:rPr>
          <w:highlight w:val="yellow"/>
        </w:rPr>
        <w:t xml:space="preserve"> </w:t>
      </w:r>
      <w:r w:rsidR="00BF5DD8" w:rsidRPr="00BF5DD8">
        <w:rPr>
          <w:highlight w:val="yellow"/>
        </w:rPr>
        <w:t>—</w:t>
      </w:r>
      <w:r w:rsidR="00BF5DD8">
        <w:rPr>
          <w:highlight w:val="yellow"/>
        </w:rPr>
        <w:t xml:space="preserve"> </w:t>
      </w:r>
      <w:r w:rsidR="00BF5DD8" w:rsidRPr="00BF5DD8">
        <w:rPr>
          <w:highlight w:val="yellow"/>
        </w:rPr>
        <w:t>штучних нейронних мереж, с</w:t>
      </w:r>
      <w:r w:rsidR="00BF5DD8">
        <w:rPr>
          <w:highlight w:val="yellow"/>
        </w:rPr>
        <w:t>истем</w:t>
      </w:r>
      <w:r w:rsidR="00BF5DD8" w:rsidRPr="00BF5DD8">
        <w:rPr>
          <w:highlight w:val="yellow"/>
        </w:rPr>
        <w:t xml:space="preserve"> адаптивного нейронечіткого виведення та прихованих марківських моделей</w:t>
      </w:r>
      <w:r w:rsidR="00BF5DD8">
        <w:rPr>
          <w:highlight w:val="yellow"/>
        </w:rPr>
        <w:t>. В</w:t>
      </w:r>
      <w:r w:rsidRPr="004118EE">
        <w:rPr>
          <w:highlight w:val="yellow"/>
        </w:rPr>
        <w:t>иконано їх порівняння з погляду точності отримуваних розв</w:t>
      </w:r>
      <w:r w:rsidR="00BF5DD8">
        <w:rPr>
          <w:highlight w:val="yellow"/>
        </w:rPr>
        <w:t>’</w:t>
      </w:r>
      <w:r w:rsidRPr="004118EE">
        <w:rPr>
          <w:highlight w:val="yellow"/>
        </w:rPr>
        <w:t>язків, ефективності алгоритмів та пристосованості методів до використання нечітких даних.</w:t>
      </w:r>
      <w:r w:rsidR="00BF5DD8">
        <w:rPr>
          <w:highlight w:val="yellow"/>
        </w:rPr>
        <w:t xml:space="preserve"> </w:t>
      </w:r>
      <w:r w:rsidRPr="004118EE">
        <w:rPr>
          <w:highlight w:val="yellow"/>
        </w:rPr>
        <w:t>Для розв’язання задачі в роботі ви</w:t>
      </w:r>
      <w:r w:rsidR="00BF5DD8">
        <w:rPr>
          <w:highlight w:val="yellow"/>
        </w:rPr>
        <w:t>б</w:t>
      </w:r>
      <w:r w:rsidRPr="004118EE">
        <w:rPr>
          <w:highlight w:val="yellow"/>
        </w:rPr>
        <w:t>рано метод адапти</w:t>
      </w:r>
      <w:r w:rsidR="00BF5DD8">
        <w:rPr>
          <w:highlight w:val="yellow"/>
        </w:rPr>
        <w:t>вного нейронечіткого виведення.</w:t>
      </w:r>
    </w:p>
    <w:p w:rsidR="00F67FFB" w:rsidRDefault="00F67FFB" w:rsidP="00F67FFB">
      <w:r w:rsidRPr="004118EE">
        <w:rPr>
          <w:highlight w:val="yellow"/>
        </w:rPr>
        <w:t xml:space="preserve">Для кожної розглянутої емоції сформовано нечіткі продукційні правила. Розроблено автоматизовану систему, що реалізує обраний метод. </w:t>
      </w:r>
      <w:r w:rsidR="00BF5DD8">
        <w:rPr>
          <w:highlight w:val="yellow"/>
        </w:rPr>
        <w:t>Виконано</w:t>
      </w:r>
      <w:r w:rsidRPr="004118EE">
        <w:rPr>
          <w:highlight w:val="yellow"/>
        </w:rPr>
        <w:t xml:space="preserve"> тестування </w:t>
      </w:r>
      <w:r w:rsidR="00BF5DD8">
        <w:rPr>
          <w:highlight w:val="yellow"/>
        </w:rPr>
        <w:t>розробленої системи</w:t>
      </w:r>
      <w:r w:rsidRPr="004118EE">
        <w:rPr>
          <w:highlight w:val="yellow"/>
        </w:rPr>
        <w:t>.</w:t>
      </w:r>
    </w:p>
    <w:p w:rsidR="00A13E90" w:rsidRPr="001C143D" w:rsidRDefault="00A13E90" w:rsidP="00A13E90">
      <w:r w:rsidRPr="00A13E90">
        <w:rPr>
          <w:highlight w:val="yellow"/>
        </w:rPr>
        <w:t>Основні положення дипломної роботи опубліковано у вигляді тез доповіді на Міжнародній науково-технічній конференції SAIT 2016.</w:t>
      </w:r>
    </w:p>
    <w:p w:rsidR="009107B3" w:rsidRPr="001C143D" w:rsidRDefault="00F67FFB" w:rsidP="00F67FFB">
      <w:r w:rsidRPr="001C143D">
        <w:t xml:space="preserve">Ключові слова: </w:t>
      </w:r>
      <w:r w:rsidRPr="004118EE">
        <w:rPr>
          <w:highlight w:val="yellow"/>
        </w:rPr>
        <w:t>емоція, система адаптивного нейронечіткого виведення, гібридний алгоритм навчання, перехресна перевірка, продукційні правила, вектор ознак</w:t>
      </w:r>
      <w:r w:rsidRPr="001C143D">
        <w:t>.</w:t>
      </w:r>
    </w:p>
    <w:p w:rsidR="00F67FFB" w:rsidRPr="001C143D" w:rsidRDefault="009107B3" w:rsidP="00EF74D8">
      <w:pPr>
        <w:pStyle w:val="AbstractTitle"/>
      </w:pPr>
      <w:r w:rsidRPr="001C143D">
        <w:br w:type="page"/>
      </w:r>
      <w:r w:rsidRPr="001C143D">
        <w:lastRenderedPageBreak/>
        <w:t>A</w:t>
      </w:r>
      <w:r w:rsidR="00EF74D8" w:rsidRPr="001C143D">
        <w:t>BSTRACT</w:t>
      </w:r>
    </w:p>
    <w:p w:rsidR="009107B3" w:rsidRPr="001C143D" w:rsidRDefault="009107B3" w:rsidP="009107B3"/>
    <w:p w:rsidR="009107B3" w:rsidRPr="001C143D" w:rsidRDefault="009107B3" w:rsidP="009107B3"/>
    <w:p w:rsidR="00833ED7" w:rsidRPr="001C143D" w:rsidRDefault="00833ED7" w:rsidP="00833ED7">
      <w:r w:rsidRPr="001C143D">
        <w:t xml:space="preserve">The thesis is presented in </w:t>
      </w:r>
      <w:r w:rsidRPr="00724325">
        <w:rPr>
          <w:highlight w:val="yellow"/>
          <w:lang w:val="en-US"/>
        </w:rPr>
        <w:t>28</w:t>
      </w:r>
      <w:r w:rsidRPr="001C143D">
        <w:t xml:space="preserve"> pages. It contains </w:t>
      </w:r>
      <w:r w:rsidRPr="004118EE">
        <w:rPr>
          <w:highlight w:val="yellow"/>
        </w:rPr>
        <w:t>2</w:t>
      </w:r>
      <w:r w:rsidRPr="001C143D">
        <w:t xml:space="preserve"> appendixes and bibliography of </w:t>
      </w:r>
      <w:r w:rsidRPr="004118EE">
        <w:rPr>
          <w:highlight w:val="yellow"/>
        </w:rPr>
        <w:t>16</w:t>
      </w:r>
      <w:r w:rsidRPr="001C143D">
        <w:t xml:space="preserve"> references. </w:t>
      </w:r>
      <w:r w:rsidRPr="004118EE">
        <w:rPr>
          <w:highlight w:val="yellow"/>
          <w:lang w:val="en-US"/>
        </w:rPr>
        <w:t>Four</w:t>
      </w:r>
      <w:r w:rsidRPr="004118EE">
        <w:rPr>
          <w:highlight w:val="yellow"/>
        </w:rPr>
        <w:t xml:space="preserve"> figures</w:t>
      </w:r>
      <w:r w:rsidRPr="001C143D">
        <w:t xml:space="preserve"> and </w:t>
      </w:r>
      <w:r w:rsidRPr="004118EE">
        <w:rPr>
          <w:highlight w:val="yellow"/>
        </w:rPr>
        <w:t>2 tables</w:t>
      </w:r>
      <w:r w:rsidRPr="001C143D">
        <w:t xml:space="preserve"> are given in the thesis. </w:t>
      </w:r>
    </w:p>
    <w:p w:rsidR="006B5935" w:rsidRPr="004118EE" w:rsidRDefault="006B5935" w:rsidP="006B5935">
      <w:pPr>
        <w:rPr>
          <w:highlight w:val="yellow"/>
        </w:rPr>
      </w:pPr>
      <w:r>
        <w:rPr>
          <w:highlight w:val="yellow"/>
        </w:rPr>
        <w:t>Th</w:t>
      </w:r>
      <w:r>
        <w:rPr>
          <w:highlight w:val="yellow"/>
          <w:lang w:val="en-US"/>
        </w:rPr>
        <w:t>e goal of the</w:t>
      </w:r>
      <w:r w:rsidRPr="004118EE">
        <w:rPr>
          <w:highlight w:val="yellow"/>
        </w:rPr>
        <w:t xml:space="preserve"> thesis </w:t>
      </w:r>
      <w:r>
        <w:rPr>
          <w:highlight w:val="yellow"/>
          <w:lang w:val="en-US"/>
        </w:rPr>
        <w:t xml:space="preserve">is to </w:t>
      </w:r>
      <w:r w:rsidRPr="004118EE">
        <w:rPr>
          <w:highlight w:val="yellow"/>
        </w:rPr>
        <w:t xml:space="preserve">develop mathematical and software tools for solving the problem of </w:t>
      </w:r>
      <w:r>
        <w:rPr>
          <w:highlight w:val="yellow"/>
          <w:lang w:val="en-US"/>
        </w:rPr>
        <w:t xml:space="preserve">basic </w:t>
      </w:r>
      <w:r w:rsidRPr="004118EE">
        <w:rPr>
          <w:highlight w:val="yellow"/>
        </w:rPr>
        <w:t xml:space="preserve">human emotion recognition by a static </w:t>
      </w:r>
      <w:r>
        <w:rPr>
          <w:highlight w:val="yellow"/>
          <w:lang w:val="en-US"/>
        </w:rPr>
        <w:t xml:space="preserve">frontal </w:t>
      </w:r>
      <w:r w:rsidRPr="004118EE">
        <w:rPr>
          <w:highlight w:val="yellow"/>
        </w:rPr>
        <w:t>image of her face.</w:t>
      </w:r>
    </w:p>
    <w:p w:rsidR="005374CE" w:rsidRPr="005374CE" w:rsidRDefault="005374CE" w:rsidP="005374CE">
      <w:pPr>
        <w:rPr>
          <w:highlight w:val="yellow"/>
          <w:lang w:val="en-US"/>
        </w:rPr>
      </w:pPr>
      <w:r w:rsidRPr="004118EE">
        <w:rPr>
          <w:highlight w:val="yellow"/>
        </w:rPr>
        <w:t xml:space="preserve">In the thesis, existing solutions </w:t>
      </w:r>
      <w:r>
        <w:rPr>
          <w:highlight w:val="yellow"/>
          <w:lang w:val="en-US"/>
        </w:rPr>
        <w:t xml:space="preserve">are analyzed, such as artificial neural networks, adaptive neuro-fuzzy inference systems, and hidden Markov models. They are compared </w:t>
      </w:r>
      <w:r w:rsidRPr="004118EE">
        <w:rPr>
          <w:highlight w:val="yellow"/>
        </w:rPr>
        <w:t>in terms of the accuracy of obtained results, algorithm efficiency and method adapt</w:t>
      </w:r>
      <w:r>
        <w:rPr>
          <w:highlight w:val="yellow"/>
        </w:rPr>
        <w:t>ation to fuzzy data</w:t>
      </w:r>
      <w:r w:rsidRPr="004118EE">
        <w:rPr>
          <w:highlight w:val="yellow"/>
        </w:rPr>
        <w:t>.</w:t>
      </w:r>
      <w:r>
        <w:rPr>
          <w:highlight w:val="yellow"/>
          <w:lang w:val="en-US"/>
        </w:rPr>
        <w:t xml:space="preserve"> In the thesis, a</w:t>
      </w:r>
      <w:r w:rsidRPr="004118EE">
        <w:rPr>
          <w:highlight w:val="yellow"/>
        </w:rPr>
        <w:t>daptive neuro-fuzzy inference approach is used to solve the task.</w:t>
      </w:r>
    </w:p>
    <w:p w:rsidR="005374CE" w:rsidRPr="001C143D" w:rsidRDefault="005374CE" w:rsidP="005374CE">
      <w:r w:rsidRPr="004118EE">
        <w:rPr>
          <w:highlight w:val="yellow"/>
        </w:rPr>
        <w:t xml:space="preserve">Fuzzy production rules are formulated for each discussed emotion. The automated system implementing the chosen method is developed. </w:t>
      </w:r>
      <w:r>
        <w:rPr>
          <w:highlight w:val="yellow"/>
          <w:lang w:val="en-US"/>
        </w:rPr>
        <w:t>The</w:t>
      </w:r>
      <w:r w:rsidRPr="00301BD1">
        <w:rPr>
          <w:highlight w:val="yellow"/>
        </w:rPr>
        <w:t xml:space="preserve"> </w:t>
      </w:r>
      <w:r>
        <w:rPr>
          <w:highlight w:val="yellow"/>
          <w:lang w:val="en-US"/>
        </w:rPr>
        <w:t>developed</w:t>
      </w:r>
      <w:r w:rsidRPr="00301BD1">
        <w:rPr>
          <w:highlight w:val="yellow"/>
        </w:rPr>
        <w:t xml:space="preserve"> </w:t>
      </w:r>
      <w:r>
        <w:rPr>
          <w:highlight w:val="yellow"/>
          <w:lang w:val="en-US"/>
        </w:rPr>
        <w:t>system</w:t>
      </w:r>
      <w:r w:rsidRPr="00301BD1">
        <w:rPr>
          <w:highlight w:val="yellow"/>
        </w:rPr>
        <w:t xml:space="preserve"> </w:t>
      </w:r>
      <w:r>
        <w:rPr>
          <w:highlight w:val="yellow"/>
          <w:lang w:val="en-US"/>
        </w:rPr>
        <w:t>is</w:t>
      </w:r>
      <w:r w:rsidRPr="00301BD1">
        <w:rPr>
          <w:highlight w:val="yellow"/>
        </w:rPr>
        <w:t xml:space="preserve"> </w:t>
      </w:r>
      <w:r>
        <w:rPr>
          <w:highlight w:val="yellow"/>
          <w:lang w:val="en-US"/>
        </w:rPr>
        <w:t>tested</w:t>
      </w:r>
      <w:r w:rsidRPr="004118EE">
        <w:rPr>
          <w:highlight w:val="yellow"/>
        </w:rPr>
        <w:t>.</w:t>
      </w:r>
    </w:p>
    <w:p w:rsidR="006B5935" w:rsidRDefault="00301BD1" w:rsidP="006B5935">
      <w:pPr>
        <w:rPr>
          <w:highlight w:val="yellow"/>
          <w:lang w:val="en-US"/>
        </w:rPr>
      </w:pPr>
      <w:r>
        <w:rPr>
          <w:highlight w:val="yellow"/>
          <w:lang w:val="en-US"/>
        </w:rPr>
        <w:t>Main ideas of the thesis were published in the Proceedings of the International Scientific and Technical Conference SAIT 2016.</w:t>
      </w:r>
    </w:p>
    <w:p w:rsidR="009107B3" w:rsidRPr="001C143D" w:rsidRDefault="009107B3" w:rsidP="009107B3">
      <w:r w:rsidRPr="001C143D">
        <w:t xml:space="preserve">Keywords: </w:t>
      </w:r>
      <w:r w:rsidRPr="004118EE">
        <w:rPr>
          <w:highlight w:val="yellow"/>
        </w:rPr>
        <w:t>emotion, adaptive neuro-fuzzy inference system, hybrid learning algorithm, cross-validation, production rules, feature vector</w:t>
      </w:r>
      <w:r w:rsidRPr="001C143D">
        <w:t>.</w:t>
      </w:r>
    </w:p>
    <w:p w:rsidR="009107B3" w:rsidRPr="001C143D" w:rsidRDefault="009107B3" w:rsidP="00F67FFB"/>
    <w:p w:rsidR="00A86DE2" w:rsidRPr="001C143D" w:rsidRDefault="00A86DE2" w:rsidP="00F67FFB">
      <w:pPr>
        <w:pStyle w:val="NormalNoIndent"/>
        <w:jc w:val="center"/>
        <w:sectPr w:rsidR="00A86DE2" w:rsidRPr="001C143D" w:rsidSect="007F72D9">
          <w:headerReference w:type="default" r:id="rId8"/>
          <w:type w:val="continuous"/>
          <w:pgSz w:w="11906" w:h="16838"/>
          <w:pgMar w:top="1134" w:right="567" w:bottom="1134" w:left="1134" w:header="0" w:footer="0" w:gutter="0"/>
          <w:cols w:space="708"/>
          <w:docGrid w:linePitch="381"/>
        </w:sectPr>
      </w:pPr>
    </w:p>
    <w:p w:rsidR="002919CC" w:rsidRPr="001C143D" w:rsidRDefault="002B1165" w:rsidP="00F67FFB">
      <w:pPr>
        <w:pStyle w:val="NormalNoIndent"/>
        <w:jc w:val="center"/>
      </w:pPr>
      <w:r w:rsidRPr="001C143D">
        <w:lastRenderedPageBreak/>
        <w:t>ЗМІСТ</w:t>
      </w:r>
    </w:p>
    <w:p w:rsidR="002B1165" w:rsidRPr="001C143D" w:rsidRDefault="002B1165" w:rsidP="002919CC"/>
    <w:p w:rsidR="002B1165" w:rsidRPr="001C143D" w:rsidRDefault="002B1165" w:rsidP="002919CC"/>
    <w:p w:rsidR="0061135E" w:rsidRDefault="000A708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r w:rsidRPr="00A50D84">
        <w:fldChar w:fldCharType="begin"/>
      </w:r>
      <w:r w:rsidRPr="00A50D84">
        <w:instrText xml:space="preserve"> TOC \o "1-3" \h \z \t "AppendixSection,2,AppendixSubsection,3" </w:instrText>
      </w:r>
      <w:r w:rsidRPr="00A50D84">
        <w:fldChar w:fldCharType="separate"/>
      </w:r>
      <w:hyperlink w:anchor="_Toc514630115" w:history="1">
        <w:r w:rsidR="0061135E" w:rsidRPr="003D0F75">
          <w:rPr>
            <w:rStyle w:val="Hyperlink"/>
            <w:noProof/>
          </w:rPr>
          <w:t>Перелік умовних позначень, скорочень і термінів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_Toc514630115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9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16" w:history="1">
        <w:r w:rsidR="0061135E" w:rsidRPr="003D0F75">
          <w:rPr>
            <w:rStyle w:val="Hyperlink"/>
            <w:noProof/>
          </w:rPr>
          <w:t>Вступ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_Toc514630116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10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17" w:history="1">
        <w:r w:rsidR="0061135E" w:rsidRPr="003D0F75">
          <w:rPr>
            <w:rStyle w:val="Hyperlink"/>
            <w:noProof/>
          </w:rPr>
          <w:t>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Постановка задачі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_Toc514630117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18" w:history="1">
        <w:r w:rsidR="0061135E" w:rsidRPr="003D0F75">
          <w:rPr>
            <w:rStyle w:val="Hyperlink"/>
            <w:noProof/>
          </w:rPr>
          <w:t>1.1.1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Метою даної дипломної роботи є створення автоматизованої системи для виявлення схожих зображень.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_Toc514630118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19" w:history="1">
        <w:r w:rsidR="0061135E" w:rsidRPr="003D0F75">
          <w:rPr>
            <w:rStyle w:val="Hyperlink"/>
            <w:noProof/>
            <w:highlight w:val="yellow"/>
          </w:rPr>
          <w:t>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  <w:highlight w:val="yellow"/>
          </w:rPr>
          <w:t>Аналіз існуючих методів розпізнавання емоцій людини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_Toc514630119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12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20" w:history="1">
        <w:r w:rsidR="0061135E" w:rsidRPr="003D0F75">
          <w:rPr>
            <w:rStyle w:val="Hyperlink"/>
          </w:rPr>
          <w:t>2.1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Виділення критеріїв оцінки методів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_Toc514630120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12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21" w:history="1">
        <w:r w:rsidR="0061135E" w:rsidRPr="003D0F75">
          <w:rPr>
            <w:rStyle w:val="Hyperlink"/>
          </w:rPr>
          <w:t>2.2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Математичні методи розпізнавання емоцій людини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_Toc514630121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13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2" w:history="1">
        <w:r w:rsidR="0061135E" w:rsidRPr="003D0F75">
          <w:rPr>
            <w:rStyle w:val="Hyperlink"/>
            <w:noProof/>
          </w:rPr>
          <w:t>2.2.1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Штучні нейронні мережі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_Toc514630122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13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3" w:history="1">
        <w:r w:rsidR="0061135E" w:rsidRPr="003D0F75">
          <w:rPr>
            <w:rStyle w:val="Hyperlink"/>
            <w:noProof/>
          </w:rPr>
          <w:t>2.2.2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Системи адаптивного нейронечіткого виведення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_Toc514630123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14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4" w:history="1">
        <w:r w:rsidR="0061135E" w:rsidRPr="003D0F75">
          <w:rPr>
            <w:rStyle w:val="Hyperlink"/>
            <w:noProof/>
          </w:rPr>
          <w:t>2.2.3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Приховані марківські моделі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_Toc514630124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14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5" w:history="1">
        <w:r w:rsidR="0061135E" w:rsidRPr="003D0F75">
          <w:rPr>
            <w:rStyle w:val="Hyperlink"/>
            <w:noProof/>
          </w:rPr>
          <w:t>2.2.4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Порівняння математичних методів розв’язання задачі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15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26" w:history="1">
        <w:r w:rsidR="0061135E" w:rsidRPr="003D0F75">
          <w:rPr>
            <w:rStyle w:val="Hyperlink"/>
          </w:rPr>
          <w:t>2.3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Огляд існуючих комерційних програмних рішень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_Toc514630126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15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7" w:history="1">
        <w:r w:rsidR="0061135E" w:rsidRPr="003D0F75">
          <w:rPr>
            <w:rStyle w:val="Hyperlink"/>
            <w:noProof/>
          </w:rPr>
          <w:t>2.3.1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FaceReader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_Toc514630127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15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8" w:history="1">
        <w:r w:rsidR="0061135E" w:rsidRPr="003D0F75">
          <w:rPr>
            <w:rStyle w:val="Hyperlink"/>
            <w:noProof/>
          </w:rPr>
          <w:t>2.3.2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eMotion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_Toc514630128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15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29" w:history="1">
        <w:r w:rsidR="0061135E" w:rsidRPr="003D0F75">
          <w:rPr>
            <w:rStyle w:val="Hyperlink"/>
            <w:noProof/>
          </w:rPr>
          <w:t>2.3.3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MMER_FEASy — the FacE Analysis System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_Toc514630129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16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0" w:history="1">
        <w:r w:rsidR="0061135E" w:rsidRPr="003D0F75">
          <w:rPr>
            <w:rStyle w:val="Hyperlink"/>
            <w:noProof/>
          </w:rPr>
          <w:t>2.3.4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Порівняння програмних рішень для розв’язання задачі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_Toc514630130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16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31" w:history="1">
        <w:r w:rsidR="0061135E" w:rsidRPr="003D0F75">
          <w:rPr>
            <w:rStyle w:val="Hyperlink"/>
          </w:rPr>
          <w:t>2.4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Висновки до розділу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_Toc514630131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17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2" w:history="1">
        <w:r w:rsidR="0061135E" w:rsidRPr="003D0F75">
          <w:rPr>
            <w:rStyle w:val="Hyperlink"/>
            <w:noProof/>
            <w:highlight w:val="yellow"/>
          </w:rPr>
          <w:t>3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  <w:highlight w:val="yellow"/>
          </w:rPr>
          <w:t>Аналіз існуючих методів розпізнавання емоцій людини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_Toc514630132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18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33" w:history="1">
        <w:r w:rsidR="0061135E" w:rsidRPr="003D0F75">
          <w:rPr>
            <w:rStyle w:val="Hyperlink"/>
          </w:rPr>
          <w:t>3.1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Виділення критеріїв оцінки методів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_Toc514630133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18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34" w:history="1">
        <w:r w:rsidR="0061135E" w:rsidRPr="003D0F75">
          <w:rPr>
            <w:rStyle w:val="Hyperlink"/>
          </w:rPr>
          <w:t>3.2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Математичні методи розпізнавання емоцій людини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_Toc514630134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19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5" w:history="1">
        <w:r w:rsidR="0061135E" w:rsidRPr="003D0F75">
          <w:rPr>
            <w:rStyle w:val="Hyperlink"/>
            <w:noProof/>
          </w:rPr>
          <w:t>3.2.1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Штучні нейронні мережі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19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6" w:history="1">
        <w:r w:rsidR="0061135E" w:rsidRPr="003D0F75">
          <w:rPr>
            <w:rStyle w:val="Hyperlink"/>
            <w:noProof/>
          </w:rPr>
          <w:t>3.2.2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Системи адаптивного нейронечіткого виведення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_Toc514630136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20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7" w:history="1">
        <w:r w:rsidR="0061135E" w:rsidRPr="003D0F75">
          <w:rPr>
            <w:rStyle w:val="Hyperlink"/>
            <w:noProof/>
          </w:rPr>
          <w:t>3.2.3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Приховані марківські моделі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_Toc514630137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20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38" w:history="1">
        <w:r w:rsidR="0061135E" w:rsidRPr="003D0F75">
          <w:rPr>
            <w:rStyle w:val="Hyperlink"/>
            <w:noProof/>
          </w:rPr>
          <w:t>3.2.4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Порівняння математичних методів розв’язання задачі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_Toc514630138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39" w:history="1">
        <w:r w:rsidR="0061135E" w:rsidRPr="003D0F75">
          <w:rPr>
            <w:rStyle w:val="Hyperlink"/>
          </w:rPr>
          <w:t>3.3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Огляд існуючих комерційних програмних рішень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_Toc514630139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21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40" w:history="1">
        <w:r w:rsidR="0061135E" w:rsidRPr="003D0F75">
          <w:rPr>
            <w:rStyle w:val="Hyperlink"/>
            <w:noProof/>
          </w:rPr>
          <w:t>3.3.1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FaceReader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_Toc514630140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41" w:history="1">
        <w:r w:rsidR="0061135E" w:rsidRPr="003D0F75">
          <w:rPr>
            <w:rStyle w:val="Hyperlink"/>
            <w:noProof/>
          </w:rPr>
          <w:t>3.3.2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eMotion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_Toc514630141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42" w:history="1">
        <w:r w:rsidR="0061135E" w:rsidRPr="003D0F75">
          <w:rPr>
            <w:rStyle w:val="Hyperlink"/>
            <w:noProof/>
          </w:rPr>
          <w:t>3.3.3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MMER_FEASy — the FacE Analysis System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_Toc514630142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22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43" w:history="1">
        <w:r w:rsidR="0061135E" w:rsidRPr="003D0F75">
          <w:rPr>
            <w:rStyle w:val="Hyperlink"/>
            <w:noProof/>
          </w:rPr>
          <w:t>3.3.4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Порівняння програмних рішень для розв’язання задачі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_Toc514630143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22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44" w:history="1">
        <w:r w:rsidR="0061135E" w:rsidRPr="003D0F75">
          <w:rPr>
            <w:rStyle w:val="Hyperlink"/>
          </w:rPr>
          <w:t>3.4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Висновки до розділу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_Toc514630144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23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45" w:history="1">
        <w:r w:rsidR="0061135E" w:rsidRPr="003D0F75">
          <w:rPr>
            <w:rStyle w:val="Hyperlink"/>
            <w:noProof/>
            <w:highlight w:val="yellow"/>
          </w:rPr>
          <w:t>4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  <w:highlight w:val="yellow"/>
          </w:rPr>
          <w:t>Математичне забезпечення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_Toc514630145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24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46" w:history="1">
        <w:r w:rsidR="0061135E" w:rsidRPr="003D0F75">
          <w:rPr>
            <w:rStyle w:val="Hyperlink"/>
          </w:rPr>
          <w:t>4.1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Архітектура ANFIS та її модифікація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_Toc514630146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24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47" w:history="1">
        <w:r w:rsidR="0061135E" w:rsidRPr="003D0F75">
          <w:rPr>
            <w:rStyle w:val="Hyperlink"/>
          </w:rPr>
          <w:t>4.2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Алгоритм навчання ANFIS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_Toc514630147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26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48" w:history="1">
        <w:r w:rsidR="0061135E" w:rsidRPr="003D0F75">
          <w:rPr>
            <w:rStyle w:val="Hyperlink"/>
          </w:rPr>
          <w:t>4.3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Формування вектора ознак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_Toc514630148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26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49" w:history="1">
        <w:r w:rsidR="0061135E" w:rsidRPr="003D0F75">
          <w:rPr>
            <w:rStyle w:val="Hyperlink"/>
          </w:rPr>
          <w:t>4.4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Формулювання нечітких правил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_Toc514630149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27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0" w:history="1">
        <w:r w:rsidR="0061135E" w:rsidRPr="003D0F75">
          <w:rPr>
            <w:rStyle w:val="Hyperlink"/>
          </w:rPr>
          <w:t>4.5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Висновки до розділу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_Toc514630150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27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51" w:history="1">
        <w:r w:rsidR="0061135E" w:rsidRPr="003D0F75">
          <w:rPr>
            <w:rStyle w:val="Hyperlink"/>
            <w:noProof/>
            <w:highlight w:val="yellow"/>
          </w:rPr>
          <w:t>5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  <w:highlight w:val="yellow"/>
          </w:rPr>
          <w:t>Програмне забезпечення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_Toc514630151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28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2" w:history="1">
        <w:r w:rsidR="0061135E" w:rsidRPr="003D0F75">
          <w:rPr>
            <w:rStyle w:val="Hyperlink"/>
          </w:rPr>
          <w:t>5.1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Структура програми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_Toc514630152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28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3" w:history="1">
        <w:r w:rsidR="0061135E" w:rsidRPr="003D0F75">
          <w:rPr>
            <w:rStyle w:val="Hyperlink"/>
          </w:rPr>
          <w:t>5.2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Опис розроблених алгоритмів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_Toc514630153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29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4" w:history="1">
        <w:r w:rsidR="0061135E" w:rsidRPr="003D0F75">
          <w:rPr>
            <w:rStyle w:val="Hyperlink"/>
          </w:rPr>
          <w:t>5.3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Формат вихідних даних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_Toc514630154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30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55" w:history="1">
        <w:r w:rsidR="0061135E" w:rsidRPr="003D0F75">
          <w:rPr>
            <w:rStyle w:val="Hyperlink"/>
            <w:noProof/>
          </w:rPr>
          <w:t>5.3.1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Вихідні дані для ініціалізації системи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_Toc514630155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30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56" w:history="1">
        <w:r w:rsidR="0061135E" w:rsidRPr="003D0F75">
          <w:rPr>
            <w:rStyle w:val="Hyperlink"/>
            <w:noProof/>
          </w:rPr>
          <w:t>5.3.2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Вихідні дані для навчання системи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_Toc514630156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30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7" w:history="1">
        <w:r w:rsidR="0061135E" w:rsidRPr="003D0F75">
          <w:rPr>
            <w:rStyle w:val="Hyperlink"/>
          </w:rPr>
          <w:t>5.4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Формат результуючих даних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_Toc514630157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31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58" w:history="1">
        <w:r w:rsidR="0061135E" w:rsidRPr="003D0F75">
          <w:rPr>
            <w:rStyle w:val="Hyperlink"/>
          </w:rPr>
          <w:t>5.5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Результати випробування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_Toc514630158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31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59" w:history="1">
        <w:r w:rsidR="0061135E" w:rsidRPr="003D0F75">
          <w:rPr>
            <w:rStyle w:val="Hyperlink"/>
            <w:noProof/>
            <w:lang w:val="en-US"/>
          </w:rPr>
          <w:t>5.5.1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 xml:space="preserve">Навчання </w:t>
        </w:r>
        <w:r w:rsidR="0061135E" w:rsidRPr="003D0F75">
          <w:rPr>
            <w:rStyle w:val="Hyperlink"/>
            <w:noProof/>
            <w:lang w:val="en-US"/>
          </w:rPr>
          <w:t>ANFIS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_Toc514630159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60" w:history="1">
        <w:r w:rsidR="0061135E" w:rsidRPr="003D0F75">
          <w:rPr>
            <w:rStyle w:val="Hyperlink"/>
            <w:noProof/>
          </w:rPr>
          <w:t>5.5.2</w:t>
        </w:r>
        <w:r w:rsidR="0061135E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  <w:noProof/>
          </w:rPr>
          <w:t>Випробування системи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_Toc514630160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31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4630161" w:history="1">
        <w:r w:rsidR="0061135E" w:rsidRPr="003D0F75">
          <w:rPr>
            <w:rStyle w:val="Hyperlink"/>
          </w:rPr>
          <w:t>5.6</w:t>
        </w:r>
        <w:r w:rsidR="0061135E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61135E" w:rsidRPr="003D0F75">
          <w:rPr>
            <w:rStyle w:val="Hyperlink"/>
          </w:rPr>
          <w:t>Висновки до розділу</w:t>
        </w:r>
        <w:r w:rsidR="0061135E">
          <w:rPr>
            <w:webHidden/>
          </w:rPr>
          <w:tab/>
        </w:r>
        <w:r w:rsidR="0061135E">
          <w:rPr>
            <w:webHidden/>
          </w:rPr>
          <w:fldChar w:fldCharType="begin"/>
        </w:r>
        <w:r w:rsidR="0061135E">
          <w:rPr>
            <w:webHidden/>
          </w:rPr>
          <w:instrText xml:space="preserve"> PAGEREF _Toc514630161 \h </w:instrText>
        </w:r>
        <w:r w:rsidR="0061135E">
          <w:rPr>
            <w:webHidden/>
          </w:rPr>
        </w:r>
        <w:r w:rsidR="0061135E">
          <w:rPr>
            <w:webHidden/>
          </w:rPr>
          <w:fldChar w:fldCharType="separate"/>
        </w:r>
        <w:r w:rsidR="0061135E">
          <w:rPr>
            <w:webHidden/>
          </w:rPr>
          <w:t>31</w:t>
        </w:r>
        <w:r w:rsidR="0061135E">
          <w:rPr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62" w:history="1">
        <w:r w:rsidR="0061135E" w:rsidRPr="003D0F75">
          <w:rPr>
            <w:rStyle w:val="Hyperlink"/>
            <w:noProof/>
          </w:rPr>
          <w:t>Висновки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_Toc514630162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32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63" w:history="1">
        <w:r w:rsidR="0061135E" w:rsidRPr="003D0F75">
          <w:rPr>
            <w:rStyle w:val="Hyperlink"/>
            <w:noProof/>
          </w:rPr>
          <w:t>Перелік посилань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_Toc514630163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33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64" w:history="1">
        <w:r w:rsidR="0061135E" w:rsidRPr="003D0F75">
          <w:rPr>
            <w:rStyle w:val="Hyperlink"/>
            <w:noProof/>
          </w:rPr>
          <w:t>Додаток А Лістинги програм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_Toc514630164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35</w:t>
        </w:r>
        <w:r w:rsidR="0061135E">
          <w:rPr>
            <w:noProof/>
            <w:webHidden/>
          </w:rPr>
          <w:fldChar w:fldCharType="end"/>
        </w:r>
      </w:hyperlink>
    </w:p>
    <w:p w:rsidR="0061135E" w:rsidRDefault="00EB405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4630165" w:history="1">
        <w:r w:rsidR="0061135E" w:rsidRPr="003D0F75">
          <w:rPr>
            <w:rStyle w:val="Hyperlink"/>
            <w:noProof/>
          </w:rPr>
          <w:t>Додаток Б Ілюстративний матеріал</w:t>
        </w:r>
        <w:r w:rsidR="0061135E">
          <w:rPr>
            <w:noProof/>
            <w:webHidden/>
          </w:rPr>
          <w:tab/>
        </w:r>
        <w:r w:rsidR="0061135E">
          <w:rPr>
            <w:noProof/>
            <w:webHidden/>
          </w:rPr>
          <w:fldChar w:fldCharType="begin"/>
        </w:r>
        <w:r w:rsidR="0061135E">
          <w:rPr>
            <w:noProof/>
            <w:webHidden/>
          </w:rPr>
          <w:instrText xml:space="preserve"> PAGEREF _Toc514630165 \h </w:instrText>
        </w:r>
        <w:r w:rsidR="0061135E">
          <w:rPr>
            <w:noProof/>
            <w:webHidden/>
          </w:rPr>
        </w:r>
        <w:r w:rsidR="0061135E">
          <w:rPr>
            <w:noProof/>
            <w:webHidden/>
          </w:rPr>
          <w:fldChar w:fldCharType="separate"/>
        </w:r>
        <w:r w:rsidR="0061135E">
          <w:rPr>
            <w:noProof/>
            <w:webHidden/>
          </w:rPr>
          <w:t>38</w:t>
        </w:r>
        <w:r w:rsidR="0061135E">
          <w:rPr>
            <w:noProof/>
            <w:webHidden/>
          </w:rPr>
          <w:fldChar w:fldCharType="end"/>
        </w:r>
      </w:hyperlink>
    </w:p>
    <w:p w:rsidR="00D621B9" w:rsidRPr="001C143D" w:rsidRDefault="000A708A" w:rsidP="00A9659C">
      <w:pPr>
        <w:pStyle w:val="UnnumberedHeading"/>
      </w:pPr>
      <w:r w:rsidRPr="00A50D84">
        <w:rPr>
          <w:rFonts w:eastAsia="Calibri"/>
          <w:szCs w:val="28"/>
        </w:rPr>
        <w:fldChar w:fldCharType="end"/>
      </w:r>
      <w:r w:rsidR="006F08A8" w:rsidRPr="001C143D">
        <w:br w:type="page"/>
      </w:r>
      <w:bookmarkStart w:id="1" w:name="_Toc514630115"/>
      <w:bookmarkStart w:id="2" w:name="_Toc436262488"/>
      <w:r w:rsidR="00D621B9" w:rsidRPr="001C143D">
        <w:lastRenderedPageBreak/>
        <w:t>Перелік умовних позначень, скорочень і термінів</w:t>
      </w:r>
      <w:bookmarkEnd w:id="1"/>
    </w:p>
    <w:p w:rsidR="00D621B9" w:rsidRPr="001C143D" w:rsidRDefault="00D621B9" w:rsidP="00D621B9"/>
    <w:p w:rsidR="00D621B9" w:rsidRPr="001C143D" w:rsidRDefault="00D621B9" w:rsidP="00D621B9"/>
    <w:p w:rsidR="00D621B9" w:rsidRDefault="00D621B9" w:rsidP="00D621B9">
      <w:pPr>
        <w:rPr>
          <w:highlight w:val="yellow"/>
          <w:lang w:val="en-US"/>
        </w:rPr>
      </w:pPr>
      <w:r w:rsidRPr="007E2E89">
        <w:rPr>
          <w:highlight w:val="yellow"/>
        </w:rPr>
        <w:t xml:space="preserve">ANFIS — </w:t>
      </w:r>
      <w:r w:rsidR="00A65466">
        <w:rPr>
          <w:highlight w:val="yellow"/>
          <w:lang w:val="en-US"/>
        </w:rPr>
        <w:t>adaptive neuro-fuzzy inference system</w:t>
      </w:r>
      <w:r w:rsidRPr="007E2E89">
        <w:rPr>
          <w:highlight w:val="yellow"/>
        </w:rPr>
        <w:t>.</w:t>
      </w:r>
    </w:p>
    <w:p w:rsidR="00302CA7" w:rsidRPr="00302CA7" w:rsidRDefault="00302CA7" w:rsidP="00D621B9">
      <w:pPr>
        <w:rPr>
          <w:highlight w:val="yellow"/>
          <w:lang w:val="en-US"/>
        </w:rPr>
      </w:pPr>
      <w:r>
        <w:rPr>
          <w:highlight w:val="yellow"/>
          <w:lang w:val="en-US"/>
        </w:rPr>
        <w:t>HMM — hidden Markov model.</w:t>
      </w:r>
    </w:p>
    <w:p w:rsidR="00D621B9" w:rsidRPr="007E2E89" w:rsidRDefault="00D621B9" w:rsidP="00D621B9">
      <w:pPr>
        <w:rPr>
          <w:highlight w:val="yellow"/>
        </w:rPr>
      </w:pPr>
      <w:r w:rsidRPr="007E2E89">
        <w:rPr>
          <w:highlight w:val="yellow"/>
        </w:rPr>
        <w:t xml:space="preserve">MANFIS — </w:t>
      </w:r>
      <w:r w:rsidR="00A65466">
        <w:rPr>
          <w:highlight w:val="yellow"/>
          <w:lang w:val="en-US"/>
        </w:rPr>
        <w:t>modified adaptive neuro-fuzzy inference system</w:t>
      </w:r>
      <w:r w:rsidRPr="007E2E89">
        <w:rPr>
          <w:highlight w:val="yellow"/>
        </w:rPr>
        <w:t>.</w:t>
      </w:r>
    </w:p>
    <w:p w:rsidR="00D621B9" w:rsidRPr="007E2E89" w:rsidRDefault="00D621B9" w:rsidP="00D621B9">
      <w:pPr>
        <w:rPr>
          <w:highlight w:val="yellow"/>
        </w:rPr>
      </w:pPr>
      <w:r w:rsidRPr="007E2E89">
        <w:rPr>
          <w:highlight w:val="yellow"/>
        </w:rPr>
        <w:t>ЕОМ — електронно-обчислювальна машина.</w:t>
      </w:r>
    </w:p>
    <w:p w:rsidR="00D621B9" w:rsidRPr="001C143D" w:rsidRDefault="00D621B9" w:rsidP="00D621B9">
      <w:r w:rsidRPr="007E2E89">
        <w:rPr>
          <w:highlight w:val="yellow"/>
        </w:rPr>
        <w:t>РЕСЛ — розпізнавання емоційного стану людини.</w:t>
      </w:r>
    </w:p>
    <w:p w:rsidR="00A9659C" w:rsidRPr="001C143D" w:rsidRDefault="00D621B9" w:rsidP="00A9659C">
      <w:pPr>
        <w:pStyle w:val="UnnumberedHeading"/>
      </w:pPr>
      <w:r w:rsidRPr="001C143D">
        <w:br w:type="page"/>
      </w:r>
      <w:bookmarkStart w:id="3" w:name="_Toc514630116"/>
      <w:r w:rsidR="00A9659C" w:rsidRPr="001C143D">
        <w:lastRenderedPageBreak/>
        <w:t>Вступ</w:t>
      </w:r>
      <w:bookmarkEnd w:id="2"/>
      <w:bookmarkEnd w:id="3"/>
    </w:p>
    <w:p w:rsidR="00A9659C" w:rsidRPr="001C143D" w:rsidRDefault="00A9659C" w:rsidP="00A9659C"/>
    <w:p w:rsidR="002919CC" w:rsidRPr="001C143D" w:rsidRDefault="002919CC" w:rsidP="00A9659C"/>
    <w:p w:rsidR="0061135E" w:rsidRDefault="0061135E" w:rsidP="0061135E">
      <w:r>
        <w:t>Швидкий ріст обсягу даних які можна зберігати на персональних носіях, доступність засобів фотографування спричинили накопичення фотографій на персональних комп’ютерах. Це ускладнює пошук і перегляд зображень. Також, з’являється проблема коли не вистачає місця для нових зображень. Таке відбувається при фотографуванні одного і того ж місця декілька разів, при подальшій обробці зображення: використання фільтрів, підвищення контрастності, зміні розмірів.</w:t>
      </w:r>
    </w:p>
    <w:p w:rsidR="0061135E" w:rsidRPr="00BF02F1" w:rsidRDefault="0061135E" w:rsidP="0061135E">
      <w:pPr>
        <w:rPr>
          <w:lang w:val="en-US"/>
        </w:rPr>
      </w:pPr>
      <w:r>
        <w:t>Для вирішення цих проблем використовують програмне забезпечення для пошуку схожих зображень. Популярні методи, такі як метод відбитків</w:t>
      </w:r>
      <w:r>
        <w:rPr>
          <w:lang w:val="en-US"/>
        </w:rPr>
        <w:t xml:space="preserve">, watermarking </w:t>
      </w:r>
      <w:r>
        <w:t>або метод ключових слів по-своєму визначають поняття «схожість».</w:t>
      </w:r>
      <w:r>
        <w:rPr>
          <w:lang w:val="en-US"/>
        </w:rPr>
        <w:t xml:space="preserve"> Watermarking </w:t>
      </w:r>
      <w:r>
        <w:t>використовується для пошуку підробок, а метод ключових слів визначає схожими зовсім різні зображення. Для пошуку схожих зображень на персональному комп’ютері найбільш підходить метод цифрових відбитків, адже інші методи вимагають деякої підготовки, а методи цифрових відбитків побудовані на завчасно визначених алгоритмах. Програми, побудовані на таких методах, порівнюють зображення лише поверхнево, або є хмарними комерційними рішеннями. Саме тому актуальною є проблема створення програмного забезпечення для виявлення дублікатів зображень на персональному комп’ютері.</w:t>
      </w:r>
    </w:p>
    <w:p w:rsidR="00A9659C" w:rsidRPr="001C143D" w:rsidRDefault="002919CC" w:rsidP="002919CC">
      <w:pPr>
        <w:pStyle w:val="Heading1"/>
      </w:pPr>
      <w:r w:rsidRPr="001C143D">
        <w:br w:type="page"/>
      </w:r>
      <w:bookmarkStart w:id="4" w:name="_Toc514630117"/>
      <w:r w:rsidR="00763D74" w:rsidRPr="001C143D">
        <w:lastRenderedPageBreak/>
        <w:t>Постановка задачі</w:t>
      </w:r>
      <w:bookmarkEnd w:id="4"/>
    </w:p>
    <w:p w:rsidR="00070C12" w:rsidRPr="001C143D" w:rsidRDefault="00070C12" w:rsidP="00070C12"/>
    <w:p w:rsidR="00070C12" w:rsidRPr="001C143D" w:rsidRDefault="00070C12" w:rsidP="00070C12"/>
    <w:p w:rsidR="0061135E" w:rsidRDefault="0061135E" w:rsidP="0061135E">
      <w:pPr>
        <w:pStyle w:val="Heading3"/>
        <w:numPr>
          <w:ilvl w:val="0"/>
          <w:numId w:val="0"/>
        </w:numPr>
        <w:ind w:firstLine="709"/>
      </w:pPr>
      <w:bookmarkStart w:id="5" w:name="_Toc514630118"/>
      <w:r>
        <w:t>Метою даної дипломної роботи є створення автоматизованої системи для виявлення схожих зображень.</w:t>
      </w:r>
      <w:bookmarkEnd w:id="5"/>
    </w:p>
    <w:p w:rsidR="0061135E" w:rsidRDefault="0061135E" w:rsidP="0061135E">
      <w:pPr>
        <w:ind w:firstLine="0"/>
      </w:pPr>
      <w:r>
        <w:tab/>
        <w:t>Для досягнення поставленої мети необхідно виконати наступні завдання:</w:t>
      </w:r>
    </w:p>
    <w:p w:rsidR="0061135E" w:rsidRDefault="0061135E" w:rsidP="0061135E">
      <w:pPr>
        <w:pStyle w:val="ListParagraph"/>
        <w:numPr>
          <w:ilvl w:val="0"/>
          <w:numId w:val="27"/>
        </w:numPr>
        <w:tabs>
          <w:tab w:val="clear" w:pos="993"/>
        </w:tabs>
      </w:pPr>
      <w:r>
        <w:t>Огляд існуючих систем.</w:t>
      </w:r>
    </w:p>
    <w:p w:rsidR="0061135E" w:rsidRDefault="0061135E" w:rsidP="0061135E">
      <w:pPr>
        <w:pStyle w:val="ListParagraph"/>
        <w:numPr>
          <w:ilvl w:val="0"/>
          <w:numId w:val="27"/>
        </w:numPr>
        <w:tabs>
          <w:tab w:val="clear" w:pos="993"/>
        </w:tabs>
      </w:pPr>
      <w:r>
        <w:t>Вибір методу і його алгоритмізація.</w:t>
      </w:r>
    </w:p>
    <w:p w:rsidR="0061135E" w:rsidRDefault="0061135E" w:rsidP="0061135E">
      <w:pPr>
        <w:pStyle w:val="ListParagraph"/>
        <w:numPr>
          <w:ilvl w:val="0"/>
          <w:numId w:val="27"/>
        </w:numPr>
        <w:tabs>
          <w:tab w:val="clear" w:pos="993"/>
        </w:tabs>
      </w:pPr>
      <w:r>
        <w:t>Програмна реалізація вибраного методу.</w:t>
      </w:r>
    </w:p>
    <w:p w:rsidR="0061135E" w:rsidRDefault="0061135E" w:rsidP="0061135E">
      <w:pPr>
        <w:pStyle w:val="ListParagraph"/>
        <w:numPr>
          <w:ilvl w:val="0"/>
          <w:numId w:val="27"/>
        </w:numPr>
        <w:tabs>
          <w:tab w:val="clear" w:pos="993"/>
        </w:tabs>
      </w:pPr>
      <w:r>
        <w:t>Тестування створеного ПО.</w:t>
      </w:r>
    </w:p>
    <w:p w:rsidR="0061135E" w:rsidRDefault="0061135E" w:rsidP="0061135E">
      <w:r>
        <w:t>Вимоги до вхідних даних:</w:t>
      </w:r>
    </w:p>
    <w:p w:rsidR="0061135E" w:rsidRDefault="0061135E" w:rsidP="0061135E">
      <w:pPr>
        <w:pStyle w:val="ListParagraph"/>
        <w:numPr>
          <w:ilvl w:val="0"/>
          <w:numId w:val="28"/>
        </w:numPr>
        <w:tabs>
          <w:tab w:val="clear" w:pos="993"/>
        </w:tabs>
      </w:pPr>
      <w:r>
        <w:t>Зображення:</w:t>
      </w:r>
    </w:p>
    <w:p w:rsidR="0061135E" w:rsidRPr="00A01CC7" w:rsidRDefault="0061135E" w:rsidP="0061135E">
      <w:pPr>
        <w:pStyle w:val="ListParagraph"/>
        <w:numPr>
          <w:ilvl w:val="0"/>
          <w:numId w:val="28"/>
        </w:numPr>
        <w:tabs>
          <w:tab w:val="clear" w:pos="993"/>
        </w:tabs>
      </w:pPr>
      <w:r>
        <w:t xml:space="preserve">Формат: </w:t>
      </w:r>
      <w:r>
        <w:rPr>
          <w:lang w:val="en-US"/>
        </w:rPr>
        <w:t>JPEG, PNG.</w:t>
      </w:r>
    </w:p>
    <w:p w:rsidR="0061135E" w:rsidRDefault="0061135E" w:rsidP="0061135E">
      <w:pPr>
        <w:pStyle w:val="ListParagraph"/>
        <w:numPr>
          <w:ilvl w:val="0"/>
          <w:numId w:val="28"/>
        </w:numPr>
        <w:tabs>
          <w:tab w:val="clear" w:pos="993"/>
        </w:tabs>
      </w:pPr>
      <w:r>
        <w:t>Розмір: до 1440</w:t>
      </w:r>
      <w:r>
        <w:rPr>
          <w:lang w:val="en-US"/>
        </w:rPr>
        <w:t xml:space="preserve">×2560 </w:t>
      </w:r>
      <w:r>
        <w:t>пікселів.</w:t>
      </w:r>
    </w:p>
    <w:p w:rsidR="0061135E" w:rsidRDefault="0061135E" w:rsidP="0061135E">
      <w:r>
        <w:t>Розроблена система повинна виконувати наступні функції:</w:t>
      </w:r>
    </w:p>
    <w:p w:rsidR="0061135E" w:rsidRDefault="0061135E" w:rsidP="0061135E">
      <w:pPr>
        <w:pStyle w:val="ListParagraph"/>
        <w:numPr>
          <w:ilvl w:val="0"/>
          <w:numId w:val="31"/>
        </w:numPr>
      </w:pPr>
      <w:r>
        <w:t>Працювати на персональному комп’ютері користувача</w:t>
      </w:r>
    </w:p>
    <w:p w:rsidR="0061135E" w:rsidRDefault="0061135E" w:rsidP="0061135E">
      <w:pPr>
        <w:pStyle w:val="ListParagraph"/>
        <w:numPr>
          <w:ilvl w:val="0"/>
          <w:numId w:val="31"/>
        </w:numPr>
      </w:pPr>
      <w:r>
        <w:t>Показувати звіт про свою роботу</w:t>
      </w:r>
    </w:p>
    <w:p w:rsidR="0061135E" w:rsidRDefault="0061135E" w:rsidP="0061135E">
      <w:r>
        <w:t>Розроблена система повинна вважати схожими зображення з такими відмінностями:</w:t>
      </w:r>
    </w:p>
    <w:p w:rsidR="0061135E" w:rsidRDefault="0061135E" w:rsidP="0061135E">
      <w:pPr>
        <w:pStyle w:val="ListParagraph"/>
        <w:numPr>
          <w:ilvl w:val="0"/>
          <w:numId w:val="29"/>
        </w:numPr>
        <w:tabs>
          <w:tab w:val="clear" w:pos="993"/>
        </w:tabs>
      </w:pPr>
      <w:r>
        <w:t>Використання фільтрів</w:t>
      </w:r>
    </w:p>
    <w:p w:rsidR="0061135E" w:rsidRDefault="0061135E" w:rsidP="0061135E">
      <w:pPr>
        <w:pStyle w:val="ListParagraph"/>
        <w:numPr>
          <w:ilvl w:val="0"/>
          <w:numId w:val="29"/>
        </w:numPr>
        <w:tabs>
          <w:tab w:val="clear" w:pos="993"/>
        </w:tabs>
      </w:pPr>
      <w:r>
        <w:t>Поворот</w:t>
      </w:r>
    </w:p>
    <w:p w:rsidR="0061135E" w:rsidRDefault="0061135E" w:rsidP="0061135E">
      <w:pPr>
        <w:pStyle w:val="ListParagraph"/>
        <w:numPr>
          <w:ilvl w:val="0"/>
          <w:numId w:val="29"/>
        </w:numPr>
        <w:tabs>
          <w:tab w:val="clear" w:pos="993"/>
        </w:tabs>
      </w:pPr>
      <w:r>
        <w:t>Зсув</w:t>
      </w:r>
    </w:p>
    <w:p w:rsidR="0061135E" w:rsidRDefault="0061135E" w:rsidP="0061135E">
      <w:pPr>
        <w:pStyle w:val="ListParagraph"/>
        <w:numPr>
          <w:ilvl w:val="0"/>
          <w:numId w:val="29"/>
        </w:numPr>
        <w:tabs>
          <w:tab w:val="clear" w:pos="993"/>
        </w:tabs>
      </w:pPr>
      <w:r>
        <w:t>Зміна розмірів</w:t>
      </w:r>
    </w:p>
    <w:p w:rsidR="0061135E" w:rsidRDefault="0061135E" w:rsidP="0061135E">
      <w:pPr>
        <w:pStyle w:val="ListParagraph"/>
        <w:numPr>
          <w:ilvl w:val="0"/>
          <w:numId w:val="29"/>
        </w:numPr>
        <w:tabs>
          <w:tab w:val="clear" w:pos="993"/>
        </w:tabs>
      </w:pPr>
      <w:r>
        <w:t>Додавання об’єктів</w:t>
      </w:r>
    </w:p>
    <w:p w:rsidR="004E0312" w:rsidRDefault="004E0312" w:rsidP="00B473CE">
      <w:pPr>
        <w:pStyle w:val="Heading1"/>
      </w:pPr>
      <w:r w:rsidRPr="001C143D">
        <w:br w:type="page"/>
      </w:r>
      <w:r w:rsidR="0061135E" w:rsidRPr="0061135E">
        <w:lastRenderedPageBreak/>
        <w:t>АНАЛІЗ ІСНУЮЧИХ РІШЕНЬ ПОШУКУ СХОЖИХ ЗОБРАЖЕНЬ</w:t>
      </w:r>
    </w:p>
    <w:p w:rsidR="0061135E" w:rsidRDefault="0061135E" w:rsidP="0061135E"/>
    <w:p w:rsidR="0061135E" w:rsidRPr="0061135E" w:rsidRDefault="0061135E" w:rsidP="0061135E"/>
    <w:p w:rsidR="004E0312" w:rsidRPr="001C143D" w:rsidRDefault="0061135E" w:rsidP="00B473CE">
      <w:pPr>
        <w:pStyle w:val="Heading2"/>
      </w:pPr>
      <w:r>
        <w:t>Огляд існуючих систем</w:t>
      </w:r>
    </w:p>
    <w:p w:rsidR="00430916" w:rsidRPr="001C143D" w:rsidRDefault="0061135E" w:rsidP="0061135E">
      <w:pPr>
        <w:pStyle w:val="Heading3"/>
      </w:pPr>
      <w:r>
        <w:rPr>
          <w:lang w:val="en-US"/>
        </w:rPr>
        <w:t>Tineye</w:t>
      </w:r>
    </w:p>
    <w:p w:rsidR="0061135E" w:rsidRPr="001D0F65" w:rsidRDefault="0061135E" w:rsidP="0061135E">
      <w:pPr>
        <w:ind w:firstLine="360"/>
      </w:pPr>
      <w:r w:rsidRPr="001D0F65">
        <w:t>Tineye – сервіс для пошуку візуально схожих зображень в колекціях. Має глобальну колекцію зображень з мережі, комерційна версія надає можливість створювати власні колекції.</w:t>
      </w:r>
    </w:p>
    <w:p w:rsidR="0061135E" w:rsidRPr="001D0F65" w:rsidRDefault="0061135E" w:rsidP="0061135E">
      <w:pPr>
        <w:ind w:firstLine="708"/>
      </w:pPr>
      <w:r w:rsidRPr="001D0F65">
        <w:t>Призначення сервісу – пошук дублікатів, модифікованих копій, перевірка зображення на ідентичність.</w:t>
      </w:r>
    </w:p>
    <w:p w:rsidR="000F3B6F" w:rsidRDefault="0061135E" w:rsidP="000F3B6F">
      <w:pPr>
        <w:ind w:firstLine="708"/>
      </w:pPr>
      <w:r w:rsidRPr="001D0F65">
        <w:t>Технологія побудована на отриманні відбитка – невеликої кількості даних, що описують особл</w:t>
      </w:r>
      <w:r w:rsidR="000F3B6F">
        <w:t xml:space="preserve">ивості, знайдені в зображенні. </w:t>
      </w:r>
      <w:r w:rsidRPr="001D0F65">
        <w:t xml:space="preserve">Відбитки зберігаються в їх внутрішніх базах даних. </w:t>
      </w:r>
      <w:r w:rsidR="000F3B6F">
        <w:t xml:space="preserve">Для додавання зображення і пошуку використовуються виклики </w:t>
      </w:r>
      <w:r w:rsidR="000F3B6F">
        <w:rPr>
          <w:lang w:val="en-US"/>
        </w:rPr>
        <w:t xml:space="preserve">API. </w:t>
      </w:r>
      <w:r w:rsidRPr="001D0F65">
        <w:t xml:space="preserve">Технологія здатна скористатися схожістю частини відбитка. </w:t>
      </w:r>
    </w:p>
    <w:p w:rsidR="000F3B6F" w:rsidRDefault="00A94BE5" w:rsidP="000F3B6F">
      <w:pPr>
        <w:ind w:firstLine="708"/>
      </w:pPr>
      <w:r>
        <w:t>Можливості системи:</w:t>
      </w:r>
    </w:p>
    <w:p w:rsidR="005D2392" w:rsidRPr="005D2392" w:rsidRDefault="005D2392" w:rsidP="005D2392">
      <w:pPr>
        <w:pStyle w:val="ListParagraph"/>
        <w:numPr>
          <w:ilvl w:val="0"/>
          <w:numId w:val="33"/>
        </w:numPr>
        <w:rPr>
          <w:lang w:val="en-US"/>
        </w:rPr>
      </w:pPr>
      <w:r>
        <w:t>Знаходить ідентичні зображення</w:t>
      </w:r>
    </w:p>
    <w:p w:rsidR="005D2392" w:rsidRPr="005D2392" w:rsidRDefault="005D2392" w:rsidP="005D2392">
      <w:pPr>
        <w:pStyle w:val="ListParagraph"/>
        <w:numPr>
          <w:ilvl w:val="0"/>
          <w:numId w:val="33"/>
        </w:numPr>
        <w:rPr>
          <w:lang w:val="en-US"/>
        </w:rPr>
      </w:pPr>
      <w:r>
        <w:t>Знаходить зображення, що мають схожу частину</w:t>
      </w:r>
      <w:r w:rsidR="00346348">
        <w:t xml:space="preserve"> (Рис. 2.1.1.1)</w:t>
      </w:r>
    </w:p>
    <w:p w:rsidR="005D2392" w:rsidRPr="00346348" w:rsidRDefault="005D2392" w:rsidP="005D2392">
      <w:pPr>
        <w:pStyle w:val="ListParagraph"/>
        <w:numPr>
          <w:ilvl w:val="0"/>
          <w:numId w:val="33"/>
        </w:numPr>
        <w:rPr>
          <w:lang w:val="en-US"/>
        </w:rPr>
      </w:pPr>
      <w:r>
        <w:t>Шукає зображення в мережі</w:t>
      </w:r>
    </w:p>
    <w:p w:rsidR="00346348" w:rsidRPr="005D2392" w:rsidRDefault="00346348" w:rsidP="005D2392">
      <w:pPr>
        <w:pStyle w:val="ListParagraph"/>
        <w:numPr>
          <w:ilvl w:val="0"/>
          <w:numId w:val="33"/>
        </w:numPr>
        <w:rPr>
          <w:lang w:val="en-US"/>
        </w:rPr>
      </w:pPr>
      <w:r>
        <w:t>Не вважає схожими унікальні зображення (Рис. 2.1.1.2)</w:t>
      </w:r>
    </w:p>
    <w:p w:rsidR="005D2392" w:rsidRDefault="00346348" w:rsidP="005D2392">
      <w:r>
        <w:t>Недоліки:</w:t>
      </w:r>
    </w:p>
    <w:p w:rsidR="00B7196D" w:rsidRDefault="00B7196D" w:rsidP="00B7196D">
      <w:pPr>
        <w:pStyle w:val="ListParagraph"/>
        <w:numPr>
          <w:ilvl w:val="0"/>
          <w:numId w:val="36"/>
        </w:numPr>
      </w:pPr>
      <w:r>
        <w:t>Посилання на публічне зображення не актуальне</w:t>
      </w:r>
    </w:p>
    <w:p w:rsidR="00346348" w:rsidRDefault="00346348" w:rsidP="00B7196D">
      <w:pPr>
        <w:pStyle w:val="ListParagraph"/>
        <w:numPr>
          <w:ilvl w:val="0"/>
          <w:numId w:val="36"/>
        </w:numPr>
      </w:pPr>
      <w:r>
        <w:t>Використання власних зображень для пошуку платне</w:t>
      </w:r>
    </w:p>
    <w:p w:rsidR="00346348" w:rsidRPr="00346348" w:rsidRDefault="00346348" w:rsidP="00B7196D">
      <w:pPr>
        <w:pStyle w:val="ListParagraph"/>
        <w:numPr>
          <w:ilvl w:val="0"/>
          <w:numId w:val="36"/>
        </w:numPr>
      </w:pPr>
      <w:r>
        <w:t>Відсутність «агента» - для використання власних зображень спочатку їх потрібно завантажити в систему.</w:t>
      </w:r>
    </w:p>
    <w:p w:rsidR="000F3B6F" w:rsidRDefault="000F3B6F" w:rsidP="000F3B6F">
      <w:pPr>
        <w:ind w:firstLine="0"/>
      </w:pPr>
    </w:p>
    <w:p w:rsidR="000F3B6F" w:rsidRDefault="000F3B6F" w:rsidP="000F3B6F">
      <w:pPr>
        <w:pStyle w:val="Heading1"/>
        <w:numPr>
          <w:ilvl w:val="0"/>
          <w:numId w:val="0"/>
        </w:numPr>
      </w:pPr>
    </w:p>
    <w:p w:rsidR="0061135E" w:rsidRDefault="000F3B6F" w:rsidP="000F3B6F">
      <w:pPr>
        <w:ind w:firstLine="708"/>
        <w:jc w:val="center"/>
      </w:pPr>
      <w:r>
        <w:rPr>
          <w:noProof/>
          <w:lang w:eastAsia="uk-UA"/>
        </w:rPr>
        <w:drawing>
          <wp:inline distT="0" distB="0" distL="0" distR="0" wp14:anchorId="2664DFF9" wp14:editId="06F11ACB">
            <wp:extent cx="4267200" cy="457077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773" cy="45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6F" w:rsidRPr="000F3B6F" w:rsidRDefault="000F3B6F" w:rsidP="000F3B6F">
      <w:pPr>
        <w:jc w:val="center"/>
      </w:pPr>
      <w:r w:rsidRPr="001D0F65">
        <w:t>Рис. 2.1.1.1 – Результат пошуку Tineye</w:t>
      </w:r>
      <w:r>
        <w:rPr>
          <w:lang w:val="en-US"/>
        </w:rPr>
        <w:t xml:space="preserve"> – </w:t>
      </w:r>
      <w:r>
        <w:t>зображення з мережі</w:t>
      </w:r>
    </w:p>
    <w:p w:rsidR="000F3B6F" w:rsidRPr="001D0F65" w:rsidRDefault="000F3B6F" w:rsidP="0061135E">
      <w:pPr>
        <w:ind w:firstLine="708"/>
      </w:pPr>
    </w:p>
    <w:p w:rsidR="0061135E" w:rsidRPr="001D0F65" w:rsidRDefault="0061135E" w:rsidP="0061135E">
      <w:r w:rsidRPr="001D0F65">
        <w:rPr>
          <w:noProof/>
          <w:lang w:eastAsia="uk-UA"/>
        </w:rPr>
        <w:drawing>
          <wp:inline distT="0" distB="0" distL="0" distR="0" wp14:anchorId="56A76793" wp14:editId="6F3D55C1">
            <wp:extent cx="6120765" cy="1629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5E" w:rsidRPr="001D0F65" w:rsidRDefault="00346348" w:rsidP="0061135E">
      <w:pPr>
        <w:jc w:val="center"/>
      </w:pPr>
      <w:r>
        <w:t>Рис. 2.1.1.2</w:t>
      </w:r>
      <w:r w:rsidR="0061135E" w:rsidRPr="001D0F65">
        <w:t xml:space="preserve"> – Результат пошуку Tineye</w:t>
      </w:r>
      <w:r w:rsidR="000F3B6F">
        <w:t xml:space="preserve"> – унікальне зображення</w:t>
      </w:r>
    </w:p>
    <w:p w:rsidR="00B473CE" w:rsidRPr="001C143D" w:rsidRDefault="00B473CE" w:rsidP="00430916"/>
    <w:p w:rsidR="00B473CE" w:rsidRDefault="00B473CE" w:rsidP="00430916"/>
    <w:p w:rsidR="00897C16" w:rsidRPr="001C143D" w:rsidRDefault="00897C16" w:rsidP="00430916"/>
    <w:p w:rsidR="00430916" w:rsidRDefault="00897C16" w:rsidP="00897C16">
      <w:pPr>
        <w:pStyle w:val="Heading3"/>
        <w:rPr>
          <w:lang w:val="en-US"/>
        </w:rPr>
      </w:pPr>
      <w:r>
        <w:rPr>
          <w:lang w:val="en-US"/>
        </w:rPr>
        <w:lastRenderedPageBreak/>
        <w:t>Dup Detector (Keronsoft).</w:t>
      </w:r>
    </w:p>
    <w:p w:rsidR="00897C16" w:rsidRPr="00897C16" w:rsidRDefault="00897C16" w:rsidP="00897C16">
      <w:pPr>
        <w:rPr>
          <w:lang w:val="en-US"/>
        </w:rPr>
      </w:pPr>
    </w:p>
    <w:p w:rsidR="00897C16" w:rsidRDefault="00897C16" w:rsidP="00897C16">
      <w:pPr>
        <w:ind w:firstLine="567"/>
      </w:pPr>
      <w:r>
        <w:rPr>
          <w:lang w:val="en-US"/>
        </w:rPr>
        <w:t xml:space="preserve">Keronsoft – </w:t>
      </w:r>
      <w:r>
        <w:t xml:space="preserve">команія, що спеціалізується на дослідженнях цифрових фотографій, відеозаписів, застосуваннях для створення медіаконтенту. Також вона розповсюджує мультимедійне програмне забезпечення. </w:t>
      </w:r>
    </w:p>
    <w:p w:rsidR="00897C16" w:rsidRDefault="00897C16" w:rsidP="00897C16">
      <w:pPr>
        <w:ind w:firstLine="567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EF20C51" wp14:editId="76CF2C74">
            <wp:extent cx="5514975" cy="4381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Default="00897C16" w:rsidP="00897C16">
      <w:pPr>
        <w:ind w:firstLine="567"/>
        <w:jc w:val="center"/>
        <w:rPr>
          <w:lang w:val="en-US"/>
        </w:rPr>
      </w:pPr>
      <w:r>
        <w:t xml:space="preserve">Рис. 2.1.3.1 – Інтерфейс програми </w:t>
      </w:r>
      <w:r>
        <w:rPr>
          <w:lang w:val="en-US"/>
        </w:rPr>
        <w:t>Dup Detector</w:t>
      </w:r>
    </w:p>
    <w:p w:rsidR="00897C16" w:rsidRDefault="00897C16" w:rsidP="00897C16">
      <w:pPr>
        <w:rPr>
          <w:lang w:val="en-US"/>
        </w:rPr>
      </w:pPr>
    </w:p>
    <w:p w:rsidR="00897C16" w:rsidRDefault="00897C16" w:rsidP="00897C16">
      <w:pPr>
        <w:rPr>
          <w:rFonts w:eastAsiaTheme="minorEastAsia"/>
        </w:rPr>
      </w:pPr>
      <w:r>
        <w:t>Програма змогла виявити схожість у випадках застосування фільтрів, додавання об’єктів, масштабування, повороту на 10</w:t>
      </w:r>
      <m:oMath>
        <m:r>
          <w:rPr>
            <w:rFonts w:ascii="Cambria Math" w:hAnsi="Cambria Math"/>
          </w:rPr>
          <m:t>°</m:t>
        </m:r>
      </m:oMath>
      <w:r>
        <w:t>, але не змогла виявити її  у випадках зсуву, повороту на 90</w:t>
      </w:r>
      <m:oMath>
        <m:r>
          <w:rPr>
            <w:rFonts w:ascii="Cambria Math" w:hAnsi="Cambria Math"/>
          </w:rPr>
          <m:t>°</m:t>
        </m:r>
      </m:oMath>
      <w:r>
        <w:rPr>
          <w:rFonts w:eastAsiaTheme="minorEastAsia"/>
        </w:rPr>
        <w:t>, 180</w:t>
      </w:r>
      <m:oMath>
        <m:r>
          <w:rPr>
            <w:rFonts w:ascii="Cambria Math" w:hAnsi="Cambria Math"/>
          </w:rPr>
          <m:t>°</m:t>
        </m:r>
      </m:oMath>
      <w:r>
        <w:rPr>
          <w:rFonts w:eastAsiaTheme="minorEastAsia"/>
        </w:rPr>
        <w:t>.</w:t>
      </w:r>
    </w:p>
    <w:p w:rsidR="00897C16" w:rsidRDefault="00897C16" w:rsidP="00897C16">
      <w:pPr>
        <w:ind w:firstLine="0"/>
        <w:rPr>
          <w:lang w:val="en-US"/>
        </w:rPr>
      </w:pPr>
    </w:p>
    <w:p w:rsidR="00897C16" w:rsidRDefault="00897C16" w:rsidP="00897C16">
      <w:pPr>
        <w:ind w:firstLine="0"/>
        <w:rPr>
          <w:lang w:val="en-US"/>
        </w:rPr>
      </w:pPr>
    </w:p>
    <w:p w:rsidR="00897C16" w:rsidRPr="00897C16" w:rsidRDefault="00897C16" w:rsidP="00897C16">
      <w:pPr>
        <w:ind w:firstLine="0"/>
        <w:rPr>
          <w:lang w:val="en-US"/>
        </w:rPr>
      </w:pPr>
    </w:p>
    <w:p w:rsidR="00430916" w:rsidRDefault="00897C16" w:rsidP="00302BB7">
      <w:pPr>
        <w:pStyle w:val="Heading3"/>
        <w:rPr>
          <w:lang w:val="en-US"/>
        </w:rPr>
      </w:pPr>
      <w:r>
        <w:rPr>
          <w:lang w:val="en-US"/>
        </w:rPr>
        <w:lastRenderedPageBreak/>
        <w:t>Image Comparer</w:t>
      </w:r>
    </w:p>
    <w:p w:rsidR="00897C16" w:rsidRDefault="00897C16" w:rsidP="00897C16">
      <w:pPr>
        <w:rPr>
          <w:lang w:val="en-US"/>
        </w:rPr>
      </w:pPr>
    </w:p>
    <w:p w:rsidR="00897C16" w:rsidRDefault="00897C16" w:rsidP="00897C16">
      <w:pPr>
        <w:ind w:firstLine="567"/>
      </w:pPr>
      <w:r>
        <w:t xml:space="preserve">Програма для </w:t>
      </w:r>
      <w:r>
        <w:rPr>
          <w:lang w:val="en-US"/>
        </w:rPr>
        <w:t xml:space="preserve">windows </w:t>
      </w:r>
      <w:r>
        <w:t xml:space="preserve">для пошуку схожих зображень на машині користувача. </w:t>
      </w:r>
    </w:p>
    <w:p w:rsidR="00897C16" w:rsidRDefault="00897C16" w:rsidP="00897C16">
      <w:pPr>
        <w:ind w:firstLine="567"/>
      </w:pPr>
      <w:r>
        <w:t xml:space="preserve">Судячи з результатів її роботи вона використовує ті ж методи що і </w:t>
      </w:r>
      <w:r>
        <w:rPr>
          <w:lang w:val="en-US"/>
        </w:rPr>
        <w:t xml:space="preserve">tineye – </w:t>
      </w:r>
      <w:r>
        <w:t>на основі отриманні відбитка.</w:t>
      </w:r>
    </w:p>
    <w:p w:rsidR="00897C16" w:rsidRDefault="00897C16" w:rsidP="00897C16">
      <w:r>
        <w:rPr>
          <w:noProof/>
          <w:lang w:eastAsia="uk-UA"/>
        </w:rPr>
        <w:drawing>
          <wp:inline distT="0" distB="0" distL="0" distR="0" wp14:anchorId="2ED2B757" wp14:editId="64D04F9B">
            <wp:extent cx="6120765" cy="2501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Default="00B84698" w:rsidP="00897C16">
      <w:pPr>
        <w:jc w:val="center"/>
        <w:rPr>
          <w:lang w:val="en-US"/>
        </w:rPr>
      </w:pPr>
      <w:r>
        <w:t>Рис. 2.1.3</w:t>
      </w:r>
      <w:r w:rsidR="00897C16">
        <w:t xml:space="preserve">.1 – Інтерфейс програми </w:t>
      </w:r>
      <w:r w:rsidR="00897C16">
        <w:rPr>
          <w:lang w:val="en-US"/>
        </w:rPr>
        <w:t>Image Comparer</w:t>
      </w:r>
    </w:p>
    <w:p w:rsidR="00897C16" w:rsidRDefault="00897C16" w:rsidP="00897C16">
      <w:r>
        <w:t>При тестуванні програми виявлено що вона</w:t>
      </w:r>
      <w:r>
        <w:rPr>
          <w:lang w:val="en-US"/>
        </w:rPr>
        <w:t xml:space="preserve"> </w:t>
      </w:r>
      <w:r>
        <w:t>добре визначає схожими масштабовані зображення, зображення з додаванням фільтрів, додаванням об’єктів, але не визначає схожими повернуті та зсунуті зображення.</w:t>
      </w:r>
    </w:p>
    <w:p w:rsidR="00897C16" w:rsidRPr="00570EDC" w:rsidRDefault="00897C16" w:rsidP="00897C16"/>
    <w:p w:rsidR="00897C16" w:rsidRDefault="00897C16" w:rsidP="00897C16">
      <w:pPr>
        <w:jc w:val="center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68AE6B2" wp14:editId="39C0F808">
            <wp:extent cx="6120765" cy="2644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Default="00B84698" w:rsidP="00897C16">
      <w:pPr>
        <w:jc w:val="center"/>
        <w:rPr>
          <w:lang w:val="en-US"/>
        </w:rPr>
      </w:pPr>
      <w:r>
        <w:t>Рис. 2.1.3</w:t>
      </w:r>
      <w:r w:rsidR="00897C16">
        <w:t xml:space="preserve">.2 – Тестування програми </w:t>
      </w:r>
      <w:r w:rsidR="00897C16">
        <w:rPr>
          <w:lang w:val="en-US"/>
        </w:rPr>
        <w:t xml:space="preserve">Image Comparer </w:t>
      </w:r>
      <w:r w:rsidR="00897C16">
        <w:t xml:space="preserve">на зображеннях </w:t>
      </w:r>
      <w:r w:rsidR="00897C16">
        <w:rPr>
          <w:lang w:val="en-US"/>
        </w:rPr>
        <w:t xml:space="preserve">lena </w:t>
      </w:r>
      <w:r w:rsidR="00897C16">
        <w:t xml:space="preserve">і </w:t>
      </w:r>
      <w:r w:rsidR="00897C16">
        <w:rPr>
          <w:lang w:val="en-US"/>
        </w:rPr>
        <w:t>baboon</w:t>
      </w:r>
    </w:p>
    <w:p w:rsidR="00DA73B3" w:rsidRDefault="00DA73B3" w:rsidP="00DA73B3">
      <w:pPr>
        <w:pStyle w:val="Heading3"/>
        <w:rPr>
          <w:lang w:val="en-US"/>
        </w:rPr>
      </w:pPr>
      <w:r>
        <w:rPr>
          <w:lang w:val="en-US"/>
        </w:rPr>
        <w:lastRenderedPageBreak/>
        <w:t>Google image search</w:t>
      </w:r>
    </w:p>
    <w:p w:rsidR="00DA73B3" w:rsidRDefault="00DA73B3" w:rsidP="00DA73B3">
      <w:pPr>
        <w:ind w:firstLine="360"/>
      </w:pPr>
    </w:p>
    <w:p w:rsidR="00DA73B3" w:rsidRDefault="00DA73B3" w:rsidP="00DA73B3">
      <w:pPr>
        <w:ind w:firstLine="360"/>
      </w:pPr>
      <w:r>
        <w:t>Cервіс для пошуку схожих зображень в мережі. Він знаходить не лише візуально схожі зображення, а й логічно пов’язані. Система розпізнає об’єкти, що знаходяться на зображнні і повертає зображення з такими ж об’єктами.</w:t>
      </w:r>
    </w:p>
    <w:p w:rsidR="00DA73B3" w:rsidRDefault="00DA73B3" w:rsidP="00DA73B3">
      <w:pPr>
        <w:ind w:firstLine="360"/>
      </w:pPr>
      <w:r>
        <w:t>Пошук побудований на ключових словах. Під час аналізу зображення система з’ясовує характеристики зображення і описує їх за допомогою слів.  Результатами пошуку є зображення, опис яких є схожим.</w:t>
      </w:r>
    </w:p>
    <w:p w:rsidR="00DA73B3" w:rsidRDefault="00DA73B3" w:rsidP="00DA73B3">
      <w:pPr>
        <w:ind w:firstLine="360"/>
      </w:pPr>
      <w:r>
        <w:t>На прикладі</w:t>
      </w:r>
      <w:r w:rsidR="007C1D61">
        <w:rPr>
          <w:lang w:val="en-US"/>
        </w:rPr>
        <w:t xml:space="preserve"> </w:t>
      </w:r>
      <w:r w:rsidR="007C1D61">
        <w:t>до</w:t>
      </w:r>
      <w:r>
        <w:t xml:space="preserve"> </w:t>
      </w:r>
      <w:r w:rsidR="007C1D61">
        <w:rPr>
          <w:lang w:val="en-US"/>
        </w:rPr>
        <w:t>tineye</w:t>
      </w:r>
      <w:r>
        <w:t xml:space="preserve"> (зображення кота) </w:t>
      </w:r>
      <w:r>
        <w:rPr>
          <w:lang w:val="en-US"/>
        </w:rPr>
        <w:t xml:space="preserve">google image search </w:t>
      </w:r>
      <w:r>
        <w:t>знаходить зображення, які б людина описала так само як і пошукове. В даному випадку це «Кіт на синьому фоні»</w:t>
      </w:r>
      <w:r>
        <w:rPr>
          <w:lang w:val="en-US"/>
        </w:rPr>
        <w:t xml:space="preserve"> (</w:t>
      </w:r>
      <w:r>
        <w:t>Напевно звіт чорно-білий, прошу повірити</w:t>
      </w:r>
      <w:r>
        <w:rPr>
          <w:lang w:val="en-US"/>
        </w:rPr>
        <w:t>)</w:t>
      </w:r>
      <w:r>
        <w:t>. Всі знайдені зображення містять котів і мають близький до синього (бодай не червоний) колір фону.</w:t>
      </w:r>
    </w:p>
    <w:p w:rsidR="00DA73B3" w:rsidRDefault="00DA73B3" w:rsidP="00DA73B3">
      <w:r>
        <w:rPr>
          <w:noProof/>
          <w:lang w:eastAsia="uk-UA"/>
        </w:rPr>
        <w:drawing>
          <wp:inline distT="0" distB="0" distL="0" distR="0" wp14:anchorId="78BFEFDF" wp14:editId="766240E9">
            <wp:extent cx="2319606" cy="162678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6703" cy="16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D4E">
        <w:rPr>
          <w:noProof/>
          <w:lang w:eastAsia="uk-UA"/>
        </w:rPr>
        <w:t xml:space="preserve"> </w:t>
      </w:r>
      <w:r>
        <w:rPr>
          <w:noProof/>
          <w:lang w:eastAsia="uk-UA"/>
        </w:rPr>
        <w:t xml:space="preserve">    </w:t>
      </w:r>
      <w:r>
        <w:rPr>
          <w:noProof/>
          <w:lang w:eastAsia="uk-UA"/>
        </w:rPr>
        <w:drawing>
          <wp:inline distT="0" distB="0" distL="0" distR="0" wp14:anchorId="32611113" wp14:editId="50D8C511">
            <wp:extent cx="3488491" cy="1671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9767" cy="17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B3" w:rsidRPr="00C643AE" w:rsidRDefault="007C1D61" w:rsidP="00DA73B3">
      <w:pPr>
        <w:rPr>
          <w:lang w:val="en-US"/>
        </w:rPr>
      </w:pPr>
      <w:r>
        <w:t>Рис. 2.1.4</w:t>
      </w:r>
      <w:r w:rsidR="00DA73B3">
        <w:t xml:space="preserve">.1 – Зображення мого кота  </w:t>
      </w:r>
      <w:r w:rsidR="00DA73B3">
        <w:rPr>
          <w:lang w:val="en-US"/>
        </w:rPr>
        <w:t xml:space="preserve">   </w:t>
      </w:r>
      <w:r>
        <w:t>Рис. 2.1.4</w:t>
      </w:r>
      <w:r w:rsidR="00DA73B3">
        <w:t xml:space="preserve">.2 – Результат пошуку </w:t>
      </w:r>
      <w:r w:rsidR="00DA73B3">
        <w:rPr>
          <w:lang w:val="en-US"/>
        </w:rPr>
        <w:t>Google</w:t>
      </w:r>
    </w:p>
    <w:p w:rsidR="00897C16" w:rsidRPr="00897C16" w:rsidRDefault="00897C16" w:rsidP="00897C16">
      <w:pPr>
        <w:rPr>
          <w:lang w:val="en-US"/>
        </w:rPr>
      </w:pPr>
    </w:p>
    <w:p w:rsidR="00430916" w:rsidRDefault="00430916" w:rsidP="00430916"/>
    <w:p w:rsidR="007C1D61" w:rsidRDefault="007C1D61" w:rsidP="00430916"/>
    <w:p w:rsidR="007C1D61" w:rsidRPr="001C143D" w:rsidRDefault="007C1D61" w:rsidP="00430916"/>
    <w:p w:rsidR="00430916" w:rsidRPr="001C143D" w:rsidRDefault="00430916" w:rsidP="00430916"/>
    <w:p w:rsidR="008242E6" w:rsidRPr="004118EE" w:rsidRDefault="008242E6" w:rsidP="008242E6">
      <w:pPr>
        <w:pStyle w:val="FigureCaption"/>
      </w:pPr>
    </w:p>
    <w:p w:rsidR="007C1D61" w:rsidRDefault="007C1D61" w:rsidP="008242E6">
      <w:pPr>
        <w:pStyle w:val="FigureCaption"/>
      </w:pPr>
    </w:p>
    <w:p w:rsidR="007C1D61" w:rsidRDefault="007C1D61" w:rsidP="008242E6">
      <w:pPr>
        <w:pStyle w:val="FigureCaption"/>
      </w:pPr>
    </w:p>
    <w:p w:rsidR="00AC246B" w:rsidRPr="001C143D" w:rsidRDefault="00AC246B" w:rsidP="00430916"/>
    <w:p w:rsidR="00430916" w:rsidRPr="001C143D" w:rsidRDefault="00430916" w:rsidP="00430916"/>
    <w:p w:rsidR="00430916" w:rsidRPr="001C143D" w:rsidRDefault="007C1D61" w:rsidP="00057A13">
      <w:pPr>
        <w:pStyle w:val="Heading3"/>
      </w:pPr>
      <w:r>
        <w:lastRenderedPageBreak/>
        <w:t>Порівняння існуючих програмних рішень</w:t>
      </w:r>
    </w:p>
    <w:p w:rsidR="00430916" w:rsidRPr="001C143D" w:rsidRDefault="00430916" w:rsidP="00430916"/>
    <w:p w:rsidR="00430916" w:rsidRPr="001C143D" w:rsidRDefault="00430916" w:rsidP="00430916"/>
    <w:p w:rsidR="007C1D61" w:rsidRDefault="007C1D61" w:rsidP="007C1D61">
      <w:r>
        <w:t>Основні переваги і недоліки існуючих програмних рішень для пошуку схожих зображень наведено в таблиці 2.1.</w:t>
      </w:r>
    </w:p>
    <w:p w:rsidR="007C1D61" w:rsidRPr="00936649" w:rsidRDefault="007C1D61" w:rsidP="007C1D61"/>
    <w:p w:rsidR="007C1D61" w:rsidRPr="00884F50" w:rsidRDefault="007C1D61" w:rsidP="007C1D61">
      <w:pPr>
        <w:ind w:firstLine="0"/>
      </w:pPr>
      <w:r w:rsidRPr="00B4364F">
        <w:t>Таблиця 2.</w:t>
      </w:r>
      <w:r>
        <w:t>1</w:t>
      </w:r>
      <w:r w:rsidRPr="00B4364F">
        <w:t xml:space="preserve"> – </w:t>
      </w:r>
      <w:r w:rsidRPr="00936649">
        <w:rPr>
          <w:color w:val="000000" w:themeColor="text1"/>
        </w:rPr>
        <w:t>Порівняння існуючих програмних рішень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1763"/>
        <w:gridCol w:w="2076"/>
        <w:gridCol w:w="1965"/>
        <w:gridCol w:w="2423"/>
      </w:tblGrid>
      <w:tr w:rsidR="007C1D61" w:rsidTr="00D97438">
        <w:tc>
          <w:tcPr>
            <w:tcW w:w="2091" w:type="dxa"/>
          </w:tcPr>
          <w:p w:rsidR="007C1D61" w:rsidRPr="00C10751" w:rsidRDefault="007C1D61" w:rsidP="00D97438">
            <w:pPr>
              <w:ind w:firstLine="0"/>
            </w:pPr>
            <w:r>
              <w:t>Програмний продукт</w:t>
            </w:r>
          </w:p>
        </w:tc>
        <w:tc>
          <w:tcPr>
            <w:tcW w:w="2091" w:type="dxa"/>
          </w:tcPr>
          <w:p w:rsidR="007C1D61" w:rsidRPr="00C10751" w:rsidRDefault="007C1D61" w:rsidP="00D97438">
            <w:pPr>
              <w:ind w:firstLine="0"/>
              <w:jc w:val="left"/>
            </w:pPr>
            <w:r>
              <w:t>Пошук в мережі</w:t>
            </w:r>
          </w:p>
        </w:tc>
        <w:tc>
          <w:tcPr>
            <w:tcW w:w="2091" w:type="dxa"/>
          </w:tcPr>
          <w:p w:rsidR="007C1D61" w:rsidRPr="00C10751" w:rsidRDefault="007C1D61" w:rsidP="00D97438">
            <w:pPr>
              <w:ind w:firstLine="0"/>
              <w:jc w:val="left"/>
            </w:pPr>
            <w:r>
              <w:t>Пошук на персональному комп’ютері</w:t>
            </w:r>
          </w:p>
        </w:tc>
        <w:tc>
          <w:tcPr>
            <w:tcW w:w="2091" w:type="dxa"/>
          </w:tcPr>
          <w:p w:rsidR="007C1D61" w:rsidRPr="00C10751" w:rsidRDefault="007C1D61" w:rsidP="00D97438">
            <w:pPr>
              <w:ind w:firstLine="0"/>
              <w:jc w:val="left"/>
            </w:pPr>
            <w:r>
              <w:t>Стійкий до афінних перетворень</w:t>
            </w:r>
          </w:p>
        </w:tc>
        <w:tc>
          <w:tcPr>
            <w:tcW w:w="2092" w:type="dxa"/>
          </w:tcPr>
          <w:p w:rsidR="007C1D61" w:rsidRPr="000D3D2E" w:rsidRDefault="007C1D61" w:rsidP="00D97438">
            <w:pPr>
              <w:ind w:firstLine="0"/>
              <w:jc w:val="left"/>
            </w:pPr>
            <w:r>
              <w:t>Виведення всіх схожих зображень і їх місцезнаходження</w:t>
            </w:r>
          </w:p>
        </w:tc>
      </w:tr>
      <w:tr w:rsidR="007C1D61" w:rsidTr="00D97438"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Tineye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</w:pPr>
            <w:r>
              <w:rPr>
                <w:lang w:val="en-US"/>
              </w:rPr>
              <w:t xml:space="preserve">Платна </w:t>
            </w:r>
            <w:r>
              <w:t>можливість створення персональної хмарної колекції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</w:pPr>
            <w:r>
              <w:t>+</w:t>
            </w:r>
          </w:p>
        </w:tc>
        <w:tc>
          <w:tcPr>
            <w:tcW w:w="2092" w:type="dxa"/>
          </w:tcPr>
          <w:p w:rsidR="007C1D61" w:rsidRPr="000D3D2E" w:rsidRDefault="007C1D61" w:rsidP="00D97438">
            <w:pPr>
              <w:ind w:firstLine="0"/>
            </w:pPr>
            <w:r>
              <w:t>+</w:t>
            </w:r>
          </w:p>
        </w:tc>
      </w:tr>
      <w:tr w:rsidR="007C1D61" w:rsidTr="00D97438"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Google image search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</w:pPr>
            <w:r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092" w:type="dxa"/>
          </w:tcPr>
          <w:p w:rsidR="007C1D61" w:rsidRPr="000D3D2E" w:rsidRDefault="007C1D61" w:rsidP="00D97438">
            <w:pPr>
              <w:ind w:firstLine="0"/>
            </w:pPr>
            <w:r>
              <w:t>-</w:t>
            </w:r>
          </w:p>
        </w:tc>
      </w:tr>
      <w:tr w:rsidR="007C1D61" w:rsidTr="00D97438"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Dup Detector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</w:pPr>
            <w:r>
              <w:t>+</w:t>
            </w:r>
          </w:p>
        </w:tc>
        <w:tc>
          <w:tcPr>
            <w:tcW w:w="2092" w:type="dxa"/>
          </w:tcPr>
          <w:p w:rsidR="007C1D61" w:rsidRPr="000D3D2E" w:rsidRDefault="007C1D61" w:rsidP="00D97438">
            <w:pPr>
              <w:ind w:firstLine="0"/>
            </w:pPr>
            <w:r>
              <w:t>+</w:t>
            </w:r>
          </w:p>
        </w:tc>
      </w:tr>
      <w:tr w:rsidR="007C1D61" w:rsidTr="00D97438"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Image Comparer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Default="007C1D61" w:rsidP="00D9743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884F50" w:rsidRDefault="007C1D61" w:rsidP="00D97438">
            <w:pPr>
              <w:ind w:firstLine="0"/>
            </w:pPr>
            <w:r>
              <w:t>-</w:t>
            </w:r>
          </w:p>
        </w:tc>
        <w:tc>
          <w:tcPr>
            <w:tcW w:w="2092" w:type="dxa"/>
          </w:tcPr>
          <w:p w:rsidR="007C1D61" w:rsidRPr="000D3D2E" w:rsidRDefault="007C1D61" w:rsidP="00D97438">
            <w:pPr>
              <w:ind w:firstLine="0"/>
            </w:pPr>
            <w:r>
              <w:t>+</w:t>
            </w:r>
          </w:p>
        </w:tc>
      </w:tr>
    </w:tbl>
    <w:p w:rsidR="004521F6" w:rsidRPr="004521F6" w:rsidRDefault="004521F6" w:rsidP="00262227">
      <w:pPr>
        <w:rPr>
          <w:lang w:val="en-US"/>
        </w:rPr>
      </w:pPr>
    </w:p>
    <w:p w:rsidR="00E476F5" w:rsidRPr="001C143D" w:rsidRDefault="00E476F5" w:rsidP="007C1D61">
      <w:pPr>
        <w:ind w:firstLine="0"/>
      </w:pPr>
    </w:p>
    <w:p w:rsidR="00953473" w:rsidRDefault="00953473" w:rsidP="00E476F5"/>
    <w:p w:rsidR="00D97438" w:rsidRDefault="00D97438" w:rsidP="00E476F5"/>
    <w:p w:rsidR="00D97438" w:rsidRDefault="00D97438" w:rsidP="00E476F5"/>
    <w:p w:rsidR="00D97438" w:rsidRPr="001C143D" w:rsidRDefault="00D97438" w:rsidP="00E476F5"/>
    <w:p w:rsidR="00491D1F" w:rsidRDefault="00491D1F" w:rsidP="00491D1F">
      <w:pPr>
        <w:pStyle w:val="Heading2"/>
        <w:numPr>
          <w:ilvl w:val="1"/>
          <w:numId w:val="37"/>
        </w:numPr>
      </w:pPr>
      <w:r>
        <w:lastRenderedPageBreak/>
        <w:t>Огляд методів</w:t>
      </w:r>
    </w:p>
    <w:p w:rsidR="00D97438" w:rsidRDefault="00D97438" w:rsidP="00D97438"/>
    <w:p w:rsidR="00D97438" w:rsidRDefault="00D97438" w:rsidP="00D97438"/>
    <w:p w:rsidR="00D97438" w:rsidRDefault="00D97438" w:rsidP="00D97438">
      <w:r>
        <w:t>Існує два протилежні підходи в пошуку схожих зображень – на осн</w:t>
      </w:r>
      <w:r w:rsidR="00CF3212">
        <w:t>ові водяного знаку і на основі в</w:t>
      </w:r>
      <w:r>
        <w:t xml:space="preserve">місту. </w:t>
      </w:r>
      <w:r w:rsidR="00CF3212">
        <w:t>Підхід на основі водяного знака полягає в закарбовуванні підпису в зображенні перед його розповсюдженням.</w:t>
      </w:r>
      <w:r w:rsidR="00CF3212">
        <w:rPr>
          <w:lang w:val="en-US"/>
        </w:rPr>
        <w:t xml:space="preserve"> </w:t>
      </w:r>
      <w:r w:rsidR="00CF3212">
        <w:t>Згодом за цим підписом можна буде визначити чи є зображення дублікатами. З іншого боку, підхід на основі вмісту, як видно з його назви, полягає в аналізі зображення з метою визначення його особливостей.</w:t>
      </w:r>
    </w:p>
    <w:p w:rsidR="00CF3212" w:rsidRDefault="00CF3212" w:rsidP="00D97438"/>
    <w:p w:rsidR="00CF3212" w:rsidRPr="00CF3212" w:rsidRDefault="00CF3212" w:rsidP="00D97438"/>
    <w:p w:rsidR="00491D1F" w:rsidRDefault="00491D1F" w:rsidP="00491D1F">
      <w:pPr>
        <w:pStyle w:val="Heading3"/>
        <w:numPr>
          <w:ilvl w:val="2"/>
          <w:numId w:val="37"/>
        </w:numPr>
      </w:pPr>
      <w:r>
        <w:t>Пошук особливостей</w:t>
      </w:r>
    </w:p>
    <w:p w:rsidR="00491D1F" w:rsidRDefault="00491D1F" w:rsidP="00491D1F"/>
    <w:p w:rsidR="00491D1F" w:rsidRDefault="00491D1F" w:rsidP="00491D1F">
      <w:r>
        <w:t>Більшість таких методів  побудовані на створенні короткого опису зображення – відбитку.</w:t>
      </w:r>
    </w:p>
    <w:p w:rsidR="00491D1F" w:rsidRDefault="00491D1F" w:rsidP="00491D1F">
      <w:pPr>
        <w:rPr>
          <w:lang w:val="en-US"/>
        </w:rPr>
      </w:pPr>
      <w:r>
        <w:t>Відбиток – це короткий опис зображення. Аналогом є криптографічні хеш-функції, які для будь-якого об’єму даних визначають невелику завчасно визначену кількість бітів даних.</w:t>
      </w:r>
      <w:hyperlink r:id="rId16" w:anchor="b2" w:history="1">
        <w:r>
          <w:rPr>
            <w:rStyle w:val="Hyperlink"/>
          </w:rPr>
          <w:t>[2]</w:t>
        </w:r>
      </w:hyperlink>
      <w:r>
        <w:rPr>
          <w:lang w:val="en-US"/>
        </w:rPr>
        <w:t xml:space="preserve"> </w:t>
      </w:r>
      <w:r>
        <w:t xml:space="preserve">Але криптографічні функції не можуть бути застосовані для створення відбитків зображень. </w:t>
      </w:r>
      <w:r w:rsidR="00BB149E">
        <w:t>Над зображеннями виконують</w:t>
      </w:r>
      <w:r>
        <w:t xml:space="preserve"> різні маніпуляції, такі як стиснення, покращення, геометричні перетворення. Криптографічні функції дуже чутливі: зміна одного біта зображення може значно змінити отриманий хеш. Через це криптографічні функції не можуть бути застосовані для отримання цифрових відбитків. Методи створення таких відбитків повинні дозволяти незначні зміни в зображенні. Щоб усунути ці недоліки ми приходимо до поняття </w:t>
      </w:r>
      <w:r>
        <w:rPr>
          <w:lang w:val="en-US"/>
        </w:rPr>
        <w:t xml:space="preserve">multimedia fingerprinting, </w:t>
      </w:r>
      <w:r>
        <w:t xml:space="preserve">його ще називають </w:t>
      </w:r>
      <w:r>
        <w:rPr>
          <w:lang w:val="en-US"/>
        </w:rPr>
        <w:t>robust hash functions.</w:t>
      </w:r>
      <w:hyperlink r:id="rId17" w:anchor="b3" w:history="1">
        <w:r>
          <w:rPr>
            <w:rStyle w:val="Hyperlink"/>
            <w:lang w:val="en-US"/>
          </w:rPr>
          <w:t>[3]</w:t>
        </w:r>
      </w:hyperlink>
    </w:p>
    <w:p w:rsidR="00491D1F" w:rsidRDefault="00491D1F" w:rsidP="00491D1F">
      <w:pPr>
        <w:rPr>
          <w:lang w:val="en-US"/>
        </w:rPr>
      </w:pPr>
      <w:r>
        <w:t>Стійкість</w:t>
      </w:r>
      <w:r>
        <w:rPr>
          <w:lang w:val="en-US"/>
        </w:rPr>
        <w:t xml:space="preserve"> (інваріантність за подібністю до сприйняття): відбитки, що виникають внаслідок </w:t>
      </w:r>
      <w:r w:rsidR="00BB149E">
        <w:t>модифікації</w:t>
      </w:r>
      <w:r>
        <w:rPr>
          <w:lang w:val="en-US"/>
        </w:rPr>
        <w:t xml:space="preserve"> зображення, повинні </w:t>
      </w:r>
      <w:r w:rsidR="00BB149E">
        <w:t>бути схожими на</w:t>
      </w:r>
      <w:r w:rsidR="00BB149E">
        <w:rPr>
          <w:lang w:val="en-US"/>
        </w:rPr>
        <w:t xml:space="preserve"> відбиток</w:t>
      </w:r>
      <w:r>
        <w:rPr>
          <w:lang w:val="en-US"/>
        </w:rPr>
        <w:t xml:space="preserve"> на оригінальному знімку. </w:t>
      </w:r>
      <w:r>
        <w:t>Стійкість</w:t>
      </w:r>
      <w:r>
        <w:rPr>
          <w:lang w:val="en-US"/>
        </w:rPr>
        <w:t xml:space="preserve"> - це здатність ідентифікувати два подібні об'єкти як схож</w:t>
      </w:r>
      <w:r>
        <w:t>і</w:t>
      </w:r>
      <w:r>
        <w:rPr>
          <w:lang w:val="en-US"/>
        </w:rPr>
        <w:t xml:space="preserve">. </w:t>
      </w:r>
      <w:hyperlink r:id="rId18" w:anchor="b1" w:history="1">
        <w:r>
          <w:rPr>
            <w:rStyle w:val="Hyperlink"/>
            <w:lang w:val="en-US"/>
          </w:rPr>
          <w:t>[1]</w:t>
        </w:r>
      </w:hyperlink>
    </w:p>
    <w:p w:rsidR="00491D1F" w:rsidRDefault="00491D1F" w:rsidP="00491D1F">
      <w:pPr>
        <w:ind w:firstLine="708"/>
        <w:rPr>
          <w:rFonts w:eastAsia="Times New Roman"/>
          <w:i/>
          <w:lang w:val="en-US"/>
        </w:rPr>
      </w:pPr>
      <w:r>
        <w:lastRenderedPageBreak/>
        <w:t xml:space="preserve">Відбитки можна порівнюються різними способами, наприклад, за допомогою норми Хемінга. </w:t>
      </w:r>
    </w:p>
    <w:p w:rsidR="00491D1F" w:rsidRPr="00491D1F" w:rsidRDefault="00491D1F" w:rsidP="00491D1F">
      <w:pPr>
        <w:ind w:left="708" w:firstLine="372"/>
        <w:rPr>
          <w:rFonts w:eastAsia="Times New Roman"/>
        </w:rPr>
      </w:pPr>
      <w:r>
        <w:rPr>
          <w:rFonts w:eastAsiaTheme="minorEastAsia"/>
          <w:lang w:val="en-US"/>
        </w:rPr>
        <w:fldChar w:fldCharType="begin"/>
      </w:r>
      <w:r>
        <w:rPr>
          <w:rFonts w:eastAsiaTheme="minorEastAsia"/>
          <w:lang w:val="en-US"/>
        </w:rPr>
        <w:instrText xml:space="preserve"> QUOTE </w:instrText>
      </w:r>
      <w:r w:rsidR="00EB4055">
        <w:rPr>
          <w:position w:val="-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24.75pt" equationxml="&lt;">
            <v:imagedata r:id="rId19" o:title="" chromakey="white"/>
          </v:shape>
        </w:pict>
      </w:r>
      <w:r>
        <w:rPr>
          <w:rFonts w:eastAsiaTheme="minorEastAsia"/>
          <w:lang w:val="en-US"/>
        </w:rPr>
        <w:instrText xml:space="preserve"> </w:instrText>
      </w:r>
      <w:r>
        <w:rPr>
          <w:rFonts w:eastAsiaTheme="minorEastAsia"/>
          <w:lang w:val="en-US"/>
        </w:rPr>
        <w:fldChar w:fldCharType="separate"/>
      </w:r>
      <w:r w:rsidR="00EB4055">
        <w:rPr>
          <w:position w:val="-24"/>
        </w:rPr>
        <w:pict>
          <v:shape id="_x0000_i1026" type="#_x0000_t75" style="width:73.5pt;height:24.75pt" equationxml="&lt;">
            <v:imagedata r:id="rId19" o:title="" chromakey="white"/>
          </v:shape>
        </w:pict>
      </w:r>
      <w:r>
        <w:rPr>
          <w:rFonts w:eastAsiaTheme="minorEastAsia"/>
          <w:lang w:val="en-US"/>
        </w:rPr>
        <w:fldChar w:fldCharType="end"/>
      </w:r>
      <w:r>
        <w:rPr>
          <w:rFonts w:eastAsia="Times New Roman"/>
          <w:lang w:val="en-US"/>
        </w:rPr>
        <w:t xml:space="preserve">2, </w:t>
      </w:r>
      <w:r>
        <w:rPr>
          <w:rFonts w:eastAsia="Times New Roman"/>
        </w:rPr>
        <w:t xml:space="preserve">де </w:t>
      </w:r>
      <w:r>
        <w:rPr>
          <w:rFonts w:eastAsia="Times New Roman"/>
          <w:lang w:val="en-US"/>
        </w:rPr>
        <w:t xml:space="preserve">f1, 72 – </w:t>
      </w:r>
      <w:r>
        <w:rPr>
          <w:rFonts w:eastAsia="Times New Roman"/>
        </w:rPr>
        <w:t>шістнадцяткові числа.</w:t>
      </w:r>
    </w:p>
    <w:p w:rsidR="00491D1F" w:rsidRDefault="00491D1F" w:rsidP="00491D1F">
      <w:pPr>
        <w:ind w:firstLine="708"/>
      </w:pPr>
      <w:r>
        <w:t>В деяких підходах кожен хеш описує конкретну частину зображення. Опис зображення стає багатшим. Кількість частин, їхнє положення і форма залежать від вмісту зображення. Таких частин може бути від кількох до кількох тисяч. Зображення вважаються схожими якщо кількість співпадаючих хешів є більшою за певний рівень.</w:t>
      </w:r>
      <w:r>
        <w:rPr>
          <w:lang w:val="en-US"/>
        </w:rPr>
        <w:t xml:space="preserve"> </w:t>
      </w:r>
      <w:r>
        <w:t xml:space="preserve">Такі методи є більш точними. Вони покладаються на конкретні особливості зображення і потребують великої кількості порівнянь. </w:t>
      </w:r>
    </w:p>
    <w:p w:rsidR="00BB149E" w:rsidRPr="00450DE6" w:rsidRDefault="00450DE6" w:rsidP="00491D1F">
      <w:pPr>
        <w:ind w:firstLine="708"/>
      </w:pPr>
      <w:r>
        <w:t>Хоча ці методи є більш гнучкими ніж методи додавання водяного знака, і не вимагають попередньої модифікації зображення, вони роблять більше помилок ніж методи на основі водяного знака.</w:t>
      </w:r>
      <w:r>
        <w:rPr>
          <w:lang w:val="en-US"/>
        </w:rPr>
        <w:t xml:space="preserve"> </w:t>
      </w:r>
      <w:r>
        <w:t>В той же час вони будуть визначати два зображення як схожі якщо вони мають схожий зміст, навіть якщо вони є різними в сенсі авторства.</w:t>
      </w:r>
      <w:r>
        <w:rPr>
          <w:lang w:val="en-US"/>
        </w:rPr>
        <w:t xml:space="preserve"> </w:t>
      </w:r>
      <w:r>
        <w:t xml:space="preserve">Також </w:t>
      </w:r>
      <w:r w:rsidR="001A73BB">
        <w:t>особливості можуть бути визначені по-іншому після модифікації зображення, що спричинить створення різних відбитків.</w:t>
      </w:r>
    </w:p>
    <w:p w:rsidR="00491D1F" w:rsidRDefault="00491D1F" w:rsidP="00491D1F"/>
    <w:p w:rsidR="00491D1F" w:rsidRDefault="00491D1F" w:rsidP="00491D1F">
      <w:pPr>
        <w:rPr>
          <w:lang w:val="en-US"/>
        </w:rPr>
      </w:pPr>
    </w:p>
    <w:p w:rsidR="00491D1F" w:rsidRDefault="00491D1F" w:rsidP="00491D1F">
      <w:pPr>
        <w:pStyle w:val="Heading3"/>
        <w:numPr>
          <w:ilvl w:val="2"/>
          <w:numId w:val="37"/>
        </w:numPr>
      </w:pPr>
      <w:r>
        <w:t>Пошук на основі водяного знака</w:t>
      </w:r>
    </w:p>
    <w:p w:rsidR="00CF3212" w:rsidRDefault="00CF3212" w:rsidP="00CF3212">
      <w:pPr>
        <w:ind w:left="709" w:firstLine="0"/>
      </w:pPr>
    </w:p>
    <w:p w:rsidR="00CF3212" w:rsidRDefault="00CF3212" w:rsidP="00CF3212">
      <w:pPr>
        <w:ind w:left="709" w:firstLine="0"/>
      </w:pPr>
    </w:p>
    <w:p w:rsidR="00CF3212" w:rsidRDefault="00CF3212" w:rsidP="00CF3212">
      <w:pPr>
        <w:ind w:left="709" w:firstLine="0"/>
      </w:pPr>
      <w:r>
        <w:t xml:space="preserve">Історично, дублікати шукалися за допомогою методів на основі водяного знаку. </w:t>
      </w:r>
    </w:p>
    <w:p w:rsidR="00491D1F" w:rsidRDefault="00CF3212" w:rsidP="00CF3212">
      <w:pPr>
        <w:ind w:firstLine="0"/>
      </w:pPr>
      <w:r>
        <w:t>Ідея водяного знака проста: автор зображення додає до нього стійкий непомітний секретний підпис</w:t>
      </w:r>
      <w:r>
        <w:rPr>
          <w:lang w:val="en-US"/>
        </w:rPr>
        <w:t xml:space="preserve"> </w:t>
      </w:r>
      <w:r>
        <w:t>перед його розповсюдженням. Прихований підпис виконує дві функції. По-перше, він дозволяє встановити власника зображення в суперечливих ситуаціях. По-друге, за допомогою підпису можна знайти копії зображення, наприклад в мережі, і водночас визначити чи є вони легальними.</w:t>
      </w:r>
      <w:r w:rsidR="00D6625D">
        <w:rPr>
          <w:lang w:val="en-US"/>
        </w:rPr>
        <w:t xml:space="preserve"> </w:t>
      </w:r>
      <w:r w:rsidR="00D6625D">
        <w:t xml:space="preserve">(3.2.1, </w:t>
      </w:r>
      <w:r w:rsidR="00D6625D">
        <w:rPr>
          <w:lang w:val="en-US"/>
        </w:rPr>
        <w:t>EPEL_TH3797</w:t>
      </w:r>
      <w:r w:rsidR="00D6625D">
        <w:t>)</w:t>
      </w:r>
    </w:p>
    <w:p w:rsidR="00BB149E" w:rsidRDefault="00D6625D" w:rsidP="00CF3212">
      <w:pPr>
        <w:ind w:firstLine="0"/>
      </w:pPr>
      <w:r>
        <w:tab/>
        <w:t xml:space="preserve">Методи на основі водяного знака мають </w:t>
      </w:r>
      <w:r w:rsidR="00BB149E">
        <w:t>кілька недоліків</w:t>
      </w:r>
      <w:r>
        <w:t xml:space="preserve">. </w:t>
      </w:r>
    </w:p>
    <w:p w:rsidR="00D6625D" w:rsidRDefault="00D6625D" w:rsidP="00BB149E">
      <w:pPr>
        <w:pStyle w:val="ListParagraph"/>
        <w:numPr>
          <w:ilvl w:val="0"/>
          <w:numId w:val="38"/>
        </w:numPr>
      </w:pPr>
      <w:r>
        <w:lastRenderedPageBreak/>
        <w:t xml:space="preserve">Шахрай може видалити підпис з зображення, наприклад за допомогою зміни освітлення </w:t>
      </w:r>
      <w:r w:rsidR="00BB149E">
        <w:t>зображення, чи застосуванні того ж самого метода додавання водяного знака</w:t>
      </w:r>
      <w:r>
        <w:t>. Таке зображення можна законно розповсюджувати, метод на основі водяного знака виявиться марним.</w:t>
      </w:r>
    </w:p>
    <w:p w:rsidR="00D6625D" w:rsidRPr="00BB149E" w:rsidRDefault="00BB149E" w:rsidP="00BB149E">
      <w:pPr>
        <w:pStyle w:val="ListParagraph"/>
        <w:numPr>
          <w:ilvl w:val="0"/>
          <w:numId w:val="38"/>
        </w:numPr>
      </w:pPr>
      <w:r>
        <w:t>Вони вимагають модифікації зображення перед його розповсюдженням. Це не завжди можливо, і деякі автори можуть негативно ставитися до модифікацій.</w:t>
      </w:r>
    </w:p>
    <w:p w:rsidR="00491D1F" w:rsidRDefault="00491D1F" w:rsidP="00491D1F"/>
    <w:p w:rsidR="00491D1F" w:rsidRDefault="00491D1F" w:rsidP="00491D1F">
      <w:pPr>
        <w:pStyle w:val="Heading3"/>
        <w:numPr>
          <w:ilvl w:val="2"/>
          <w:numId w:val="37"/>
        </w:numPr>
      </w:pPr>
      <w:bookmarkStart w:id="6" w:name="_Toc514630130"/>
      <w:r>
        <w:t>Порівняння програмних рішень для розв’язання задачі</w:t>
      </w:r>
      <w:bookmarkEnd w:id="6"/>
    </w:p>
    <w:p w:rsidR="00491D1F" w:rsidRDefault="00491D1F" w:rsidP="00491D1F"/>
    <w:p w:rsidR="00491D1F" w:rsidRDefault="00491D1F" w:rsidP="00491D1F"/>
    <w:p w:rsidR="00491D1F" w:rsidRDefault="00491D1F" w:rsidP="00491D1F">
      <w:r>
        <w:t>Результати аналізу розглянутих комерційних програмних рішень наведено в таблиці 2.2.</w:t>
      </w:r>
    </w:p>
    <w:p w:rsidR="00491D1F" w:rsidRDefault="00491D1F" w:rsidP="00491D1F">
      <w:pPr>
        <w:rPr>
          <w:lang w:val="ru-RU"/>
        </w:rPr>
      </w:pPr>
    </w:p>
    <w:p w:rsidR="00491D1F" w:rsidRDefault="00491D1F" w:rsidP="00491D1F">
      <w:pPr>
        <w:pStyle w:val="TableCaption"/>
      </w:pPr>
      <w:r>
        <w:t>Таблиця 2.2 – Порівняння комерційних програмних рішень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7"/>
        <w:gridCol w:w="2020"/>
        <w:gridCol w:w="3060"/>
        <w:gridCol w:w="2558"/>
      </w:tblGrid>
      <w:tr w:rsidR="00491D1F" w:rsidTr="00D97438"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  <w:rPr>
                <w:bCs w:val="0"/>
                <w:caps/>
              </w:rPr>
            </w:pPr>
            <w:r>
              <w:rPr>
                <w:bCs w:val="0"/>
                <w:caps/>
              </w:rPr>
              <w:t>Метод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</w:pPr>
            <w:r>
              <w:t>Вимагає підготовки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</w:pPr>
            <w:r>
              <w:t>Стійкий до редагування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</w:pPr>
            <w:r>
              <w:t>Кількість відмінностей, до яких метод є стійким</w:t>
            </w:r>
          </w:p>
        </w:tc>
      </w:tr>
      <w:tr w:rsidR="00491D1F" w:rsidTr="00D97438"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Fingerprinting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ind w:left="709"/>
              <w:jc w:val="left"/>
            </w:pPr>
            <w:r>
              <w:t>-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ind w:left="709"/>
              <w:jc w:val="left"/>
            </w:pPr>
            <w:r>
              <w:t>+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</w:pPr>
            <w:r>
              <w:t>Середня</w:t>
            </w:r>
          </w:p>
        </w:tc>
      </w:tr>
      <w:tr w:rsidR="00491D1F" w:rsidTr="00D97438"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Watermarking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ind w:left="709"/>
              <w:jc w:val="left"/>
            </w:pPr>
            <w:r>
              <w:t>+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ind w:left="709"/>
              <w:jc w:val="left"/>
            </w:pPr>
            <w:r>
              <w:t>+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D1F" w:rsidRDefault="00491D1F">
            <w:pPr>
              <w:pStyle w:val="Heading3"/>
              <w:numPr>
                <w:ilvl w:val="0"/>
                <w:numId w:val="0"/>
              </w:numPr>
              <w:jc w:val="left"/>
            </w:pPr>
            <w:r>
              <w:t>Середня</w:t>
            </w:r>
          </w:p>
        </w:tc>
      </w:tr>
    </w:tbl>
    <w:p w:rsidR="0061135E" w:rsidRDefault="0061135E" w:rsidP="00724E5A">
      <w:pPr>
        <w:pStyle w:val="Heading2"/>
        <w:numPr>
          <w:ilvl w:val="0"/>
          <w:numId w:val="0"/>
        </w:numPr>
      </w:pPr>
    </w:p>
    <w:p w:rsidR="00630042" w:rsidRPr="007E2E89" w:rsidRDefault="00FF73EC" w:rsidP="00630042">
      <w:pPr>
        <w:pStyle w:val="Heading1"/>
        <w:rPr>
          <w:highlight w:val="yellow"/>
        </w:rPr>
      </w:pPr>
      <w:r w:rsidRPr="001C143D">
        <w:br w:type="page"/>
      </w:r>
      <w:bookmarkStart w:id="7" w:name="_Toc514630145"/>
      <w:bookmarkStart w:id="8" w:name="_Toc436262500"/>
      <w:r w:rsidR="00630042" w:rsidRPr="007E2E89">
        <w:rPr>
          <w:highlight w:val="yellow"/>
        </w:rPr>
        <w:lastRenderedPageBreak/>
        <w:t>Математичне забезпечення</w:t>
      </w:r>
      <w:bookmarkEnd w:id="7"/>
    </w:p>
    <w:p w:rsidR="00AD01BB" w:rsidRPr="001C143D" w:rsidRDefault="00AD01BB" w:rsidP="00AD01BB"/>
    <w:p w:rsidR="00AD01BB" w:rsidRPr="001C143D" w:rsidRDefault="00AD01BB" w:rsidP="00AD01BB"/>
    <w:p w:rsidR="00AD01BB" w:rsidRDefault="003B0E8A" w:rsidP="00AD01BB">
      <w:pPr>
        <w:pStyle w:val="Heading2"/>
      </w:pPr>
      <w:r>
        <w:t>Опис обраного методу</w:t>
      </w:r>
    </w:p>
    <w:p w:rsidR="003B0E8A" w:rsidRDefault="003B0E8A" w:rsidP="003B0E8A"/>
    <w:p w:rsidR="003B0E8A" w:rsidRPr="003B0E8A" w:rsidRDefault="003B0E8A" w:rsidP="003B0E8A"/>
    <w:p w:rsidR="003B0E8A" w:rsidRPr="00936649" w:rsidRDefault="003B0E8A" w:rsidP="003B0E8A">
      <w:pPr>
        <w:ind w:firstLine="708"/>
        <w:rPr>
          <w:color w:val="0563C1" w:themeColor="hyperlink"/>
          <w:u w:val="single"/>
          <w:lang w:val="en-US"/>
        </w:rPr>
      </w:pPr>
      <w:r>
        <w:t>Для реалізації було обрано метод на основі перетворення Радона.</w:t>
      </w:r>
      <w:r>
        <w:rPr>
          <w:lang w:val="en-US"/>
        </w:rPr>
        <w:t xml:space="preserve"> </w:t>
      </w:r>
      <w:hyperlink w:anchor="b1" w:history="1">
        <w:r>
          <w:rPr>
            <w:rStyle w:val="Hyperlink"/>
            <w:lang w:val="en-US"/>
          </w:rPr>
          <w:t>[1]</w:t>
        </w:r>
      </w:hyperlink>
    </w:p>
    <w:p w:rsidR="003B0E8A" w:rsidRDefault="003B0E8A" w:rsidP="003B0E8A">
      <w:pPr>
        <w:rPr>
          <w:lang w:val="en-US"/>
        </w:rPr>
      </w:pPr>
      <w:r>
        <w:t xml:space="preserve">Це метод на основі отримання відбитку. </w:t>
      </w:r>
    </w:p>
    <w:p w:rsidR="003B0E8A" w:rsidRDefault="003B0E8A" w:rsidP="003B0E8A">
      <w:r>
        <w:t>Цей метод є стійким до афінних перетворень, шумів, розмиття, стиснення.</w:t>
      </w:r>
    </w:p>
    <w:p w:rsidR="003B0E8A" w:rsidRDefault="003B0E8A" w:rsidP="003B0E8A">
      <w:r>
        <w:t xml:space="preserve">Перетворення Радона представляє зображення як колекцію проекцій по різних напрямках. Перетворення Радона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</m:oMath>
      <w:r>
        <w:t xml:space="preserve"> зображення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</m:t>
            </m:r>
          </m:e>
        </m:d>
      </m:oMath>
      <w:r>
        <w:t xml:space="preserve"> визначається як інтеграл по лінії, нахиленої на кут </w:t>
      </w:r>
      <m:oMath>
        <m:r>
          <w:rPr>
            <w:rFonts w:ascii="Cambria Math" w:hAnsi="Cambria Math"/>
            <w:lang w:val="en-US"/>
          </w:rPr>
          <m:t>y</m:t>
        </m:r>
      </m:oMath>
      <w:r>
        <w:rPr>
          <w:lang w:val="en-US"/>
        </w:rPr>
        <w:t xml:space="preserve"> </w:t>
      </w:r>
      <w:r>
        <w:t xml:space="preserve">вісі </w:t>
      </w:r>
      <m:oMath>
        <m:r>
          <w:rPr>
            <w:rFonts w:ascii="Cambria Math" w:hAnsi="Cambria Math"/>
            <w:lang w:val="en-US"/>
          </w:rPr>
          <m:t>y</m:t>
        </m:r>
      </m:oMath>
      <w:r>
        <w:t xml:space="preserve"> на відстані </w:t>
      </w:r>
      <m:oMath>
        <m:r>
          <w:rPr>
            <w:rFonts w:ascii="Cambria Math" w:hAnsi="Cambria Math"/>
            <w:lang w:val="en-US"/>
          </w:rPr>
          <m:t>s</m:t>
        </m:r>
      </m:oMath>
      <w:r>
        <w:t xml:space="preserve"> від початку координат. </w:t>
      </w:r>
      <w:r>
        <w:rPr>
          <w:lang w:val="en-US"/>
        </w:rPr>
        <w:t>(</w:t>
      </w:r>
      <w:hyperlink w:anchor="im1" w:history="1">
        <w:r w:rsidRPr="00630DA0">
          <w:rPr>
            <w:rStyle w:val="Hyperlink"/>
          </w:rPr>
          <w:t>Рис. 2.3.1</w:t>
        </w:r>
      </w:hyperlink>
      <w:r>
        <w:t>) Математично записується так:</w:t>
      </w:r>
    </w:p>
    <w:p w:rsidR="003B0E8A" w:rsidRDefault="003B0E8A" w:rsidP="003B0E8A">
      <w:r>
        <w:t xml:space="preserve">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  <m:r>
          <w:rPr>
            <w:rFonts w:ascii="Cambria Math" w:hAnsi="Cambria Math"/>
            <w:lang w:val="en-US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-∞</m:t>
                </m:r>
              </m:sub>
              <m:sup>
                <m:r>
                  <w:rPr>
                    <w:rFonts w:ascii="Cambria Math" w:hAnsi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+ysin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θ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>
        <w:t xml:space="preserve">, </w:t>
      </w:r>
    </w:p>
    <w:p w:rsidR="003B0E8A" w:rsidRDefault="003B0E8A" w:rsidP="003B0E8A">
      <w:pPr>
        <w:rPr>
          <w:lang w:val="en-US"/>
        </w:rPr>
      </w:pPr>
      <w:r>
        <w:t xml:space="preserve">де </w:t>
      </w:r>
      <m:oMath>
        <m:r>
          <w:rPr>
            <w:rFonts w:ascii="Cambria Math" w:hAnsi="Cambria Math"/>
          </w:rPr>
          <m:t>-∞</m:t>
        </m:r>
        <m:r>
          <w:rPr>
            <w:rFonts w:ascii="Cambria Math" w:hAnsi="Cambria Math"/>
            <w:lang w:val="en-US"/>
          </w:rPr>
          <m:t>&lt;s&lt;∞, 0 ≤θ&lt;π</m:t>
        </m:r>
      </m:oMath>
      <w:r>
        <w:rPr>
          <w:lang w:val="en-US"/>
        </w:rPr>
        <w:t>.</w:t>
      </w:r>
    </w:p>
    <w:p w:rsidR="003B0E8A" w:rsidRDefault="003B0E8A" w:rsidP="003B0E8A">
      <w:pPr>
        <w:rPr>
          <w:i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E47798C" wp14:editId="270EC3B5">
            <wp:extent cx="5267325" cy="4514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8A" w:rsidRPr="00C5171E" w:rsidRDefault="003B0E8A" w:rsidP="003B0E8A">
      <w:pPr>
        <w:jc w:val="center"/>
      </w:pPr>
      <w:bookmarkStart w:id="9" w:name="im1"/>
      <w:r>
        <w:t xml:space="preserve">Рис. 2.3.1 – Інтеграл по напрямку  </w:t>
      </w:r>
      <m:oMath>
        <m:r>
          <w:rPr>
            <w:rFonts w:ascii="Cambria Math" w:hAnsi="Cambria Math"/>
            <w:lang w:val="en-US"/>
          </w:rPr>
          <m:t>θ</m:t>
        </m:r>
      </m:oMath>
    </w:p>
    <w:bookmarkEnd w:id="9"/>
    <w:p w:rsidR="003B0E8A" w:rsidRDefault="003B0E8A" w:rsidP="003B0E8A">
      <w:r>
        <w:t>Перетворення Радона має такі корисні властивості, пов’язані з афінними перетвореннями зображення:</w:t>
      </w:r>
    </w:p>
    <w:p w:rsidR="003B0E8A" w:rsidRPr="00656B10" w:rsidRDefault="003B0E8A" w:rsidP="003B0E8A">
      <w:pPr>
        <w:pStyle w:val="ListParagraph"/>
        <w:numPr>
          <w:ilvl w:val="0"/>
          <w:numId w:val="39"/>
        </w:numPr>
        <w:tabs>
          <w:tab w:val="clear" w:pos="993"/>
        </w:tabs>
        <w:ind w:left="1068"/>
        <w:jc w:val="left"/>
      </w:pPr>
      <w:r>
        <w:t xml:space="preserve">Зсув зображення на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lang w:val="en-US"/>
        </w:rPr>
        <w:t xml:space="preserve"> </w:t>
      </w:r>
      <w:r>
        <w:t xml:space="preserve">викликає зсув перетворення Радона на </w:t>
      </w:r>
      <w:r>
        <w:rPr>
          <w:lang w:val="en-US"/>
        </w:rPr>
        <w:t>s:</w:t>
      </w:r>
    </w:p>
    <w:p w:rsidR="003B0E8A" w:rsidRPr="00104626" w:rsidRDefault="003B0E8A" w:rsidP="003B0E8A">
      <w:pPr>
        <w:ind w:left="348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,y-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↔g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s-xcos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 θ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3B0E8A" w:rsidRPr="00656B10" w:rsidRDefault="003B0E8A" w:rsidP="003B0E8A">
      <w:pPr>
        <w:pStyle w:val="ListParagraph"/>
        <w:numPr>
          <w:ilvl w:val="0"/>
          <w:numId w:val="39"/>
        </w:numPr>
        <w:tabs>
          <w:tab w:val="clear" w:pos="993"/>
        </w:tabs>
        <w:ind w:left="1068"/>
        <w:jc w:val="left"/>
        <w:rPr>
          <w:lang w:val="en-US"/>
        </w:rPr>
      </w:pPr>
      <w:r>
        <w:t xml:space="preserve">Масштабування зображення в </w:t>
      </w:r>
      <m:oMath>
        <m:r>
          <w:rPr>
            <w:rFonts w:ascii="Cambria Math" w:hAnsi="Cambria Math"/>
          </w:rPr>
          <m:t>p (</m:t>
        </m:r>
        <m:r>
          <w:rPr>
            <w:rFonts w:ascii="Cambria Math" w:hAnsi="Cambria Math"/>
            <w:lang w:val="en-US"/>
          </w:rPr>
          <m:t>p&gt;0)</m:t>
        </m:r>
      </m:oMath>
      <w:r>
        <w:rPr>
          <w:lang w:val="en-US"/>
        </w:rPr>
        <w:t xml:space="preserve"> </w:t>
      </w:r>
      <w:r>
        <w:t xml:space="preserve">разів викликає масштабування перетворення в </w:t>
      </w:r>
      <w:r>
        <w:rPr>
          <w:lang w:val="en-US"/>
        </w:rPr>
        <w:t xml:space="preserve">p </w:t>
      </w:r>
      <w:r>
        <w:t xml:space="preserve">разів. </w:t>
      </w:r>
      <m:oMath>
        <m:r>
          <w:rPr>
            <w:rFonts w:ascii="Cambria Math" w:hAnsi="Cambria Math"/>
          </w:rPr>
          <m:t>f(px,py)↔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den>
        </m:f>
        <m:r>
          <w:rPr>
            <w:rFonts w:ascii="Cambria Math" w:hAnsi="Cambria Math"/>
          </w:rPr>
          <m:t>g(ps, θ)</m:t>
        </m:r>
      </m:oMath>
    </w:p>
    <w:p w:rsidR="003B0E8A" w:rsidRPr="002756D1" w:rsidRDefault="003B0E8A" w:rsidP="003B0E8A">
      <w:pPr>
        <w:pStyle w:val="ListParagraph"/>
        <w:numPr>
          <w:ilvl w:val="0"/>
          <w:numId w:val="39"/>
        </w:numPr>
        <w:tabs>
          <w:tab w:val="clear" w:pos="993"/>
        </w:tabs>
        <w:ind w:left="1068"/>
        <w:jc w:val="left"/>
        <w:rPr>
          <w:lang w:val="en-US"/>
        </w:rPr>
      </w:pPr>
      <w:r>
        <w:t xml:space="preserve">Обертання зображення на кут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викликає зсув перетворення:</w:t>
      </w:r>
    </w:p>
    <w:p w:rsidR="003B0E8A" w:rsidRPr="00630DA0" w:rsidRDefault="003B0E8A" w:rsidP="003B0E8A">
      <w:pPr>
        <w:ind w:left="348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f(xcos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-ysin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, xsin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+ycos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)↔g(s, θ-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3B0E8A" w:rsidRDefault="003B0E8A" w:rsidP="003B0E8A">
      <w:pPr>
        <w:ind w:firstLine="0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eastAsiaTheme="minorEastAsia"/>
        </w:rPr>
        <w:t xml:space="preserve">На малюнку </w:t>
      </w:r>
      <w:r>
        <w:rPr>
          <w:rFonts w:eastAsiaTheme="minorEastAsia"/>
          <w:lang w:val="en-US"/>
        </w:rPr>
        <w:t xml:space="preserve">2.3.2 </w:t>
      </w:r>
      <w:r>
        <w:rPr>
          <w:rFonts w:eastAsiaTheme="minorEastAsia"/>
        </w:rPr>
        <w:t xml:space="preserve">зображено перетворення Радона відомого зображення </w:t>
      </w:r>
      <w:r>
        <w:rPr>
          <w:rFonts w:eastAsiaTheme="minorEastAsia"/>
          <w:lang w:val="en-US"/>
        </w:rPr>
        <w:t>Lena.</w:t>
      </w:r>
    </w:p>
    <w:p w:rsidR="003B0E8A" w:rsidRDefault="003B0E8A" w:rsidP="003B0E8A">
      <w:pPr>
        <w:ind w:firstLine="0"/>
        <w:jc w:val="center"/>
        <w:rPr>
          <w:rFonts w:eastAsiaTheme="minorEastAsia"/>
          <w:lang w:val="en-US"/>
        </w:rPr>
      </w:pPr>
      <w:r>
        <w:rPr>
          <w:rFonts w:eastAsiaTheme="minorEastAsia"/>
        </w:rPr>
        <w:t xml:space="preserve">Рис. 2.3.2 – Перетворення Радона зображення </w:t>
      </w:r>
      <w:r>
        <w:rPr>
          <w:rFonts w:eastAsiaTheme="minorEastAsia"/>
          <w:lang w:val="en-US"/>
        </w:rPr>
        <w:t>Lena</w:t>
      </w:r>
    </w:p>
    <w:p w:rsidR="003B0E8A" w:rsidRDefault="003B0E8A" w:rsidP="003B0E8A">
      <w:pPr>
        <w:ind w:firstLine="0"/>
        <w:rPr>
          <w:rFonts w:eastAsiaTheme="minorEastAsia"/>
        </w:rPr>
      </w:pPr>
      <w:r>
        <w:rPr>
          <w:rFonts w:eastAsiaTheme="minorEastAsia"/>
          <w:lang w:val="en-US"/>
        </w:rPr>
        <w:tab/>
      </w:r>
      <w:r>
        <w:rPr>
          <w:rFonts w:eastAsiaTheme="minorEastAsia"/>
        </w:rPr>
        <w:t xml:space="preserve">Розглянемо афінні перетворення: зсув, масштабування (зі збереженням кутів) та поворот. З 1 властивості слідує що зсув зображення спричиняє зсув перетворення </w:t>
      </w:r>
      <w:r>
        <w:rPr>
          <w:rFonts w:eastAsiaTheme="minorEastAsia"/>
        </w:rPr>
        <w:lastRenderedPageBreak/>
        <w:t xml:space="preserve">Радона, але розмір зсуву для кожної проекції є різним. </w:t>
      </w:r>
      <w:r>
        <w:rPr>
          <w:rFonts w:eastAsiaTheme="minorEastAsia"/>
          <w:lang w:val="en-US"/>
        </w:rPr>
        <w:t xml:space="preserve">Для забезпечення незмінності зсуву до </w:t>
      </w:r>
      <w:r>
        <w:rPr>
          <w:rFonts w:eastAsiaTheme="minorEastAsia"/>
        </w:rPr>
        <w:t>кожної проекції перетворення застосовується нормалізована автокореляція.</w:t>
      </w:r>
    </w:p>
    <w:p w:rsidR="003B0E8A" w:rsidRPr="00D10662" w:rsidRDefault="003B0E8A" w:rsidP="003B0E8A"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l, 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s-1,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den>
          </m:f>
        </m:oMath>
      </m:oMathPara>
    </w:p>
    <w:p w:rsidR="003B0E8A" w:rsidRPr="0037180D" w:rsidRDefault="003B0E8A" w:rsidP="003B0E8A">
      <w:pPr>
        <w:rPr>
          <w:i/>
          <w:lang w:val="en-US"/>
        </w:rPr>
      </w:pPr>
      <w:r>
        <w:t xml:space="preserve">Після використання автокореляції ми отримуємо сигнал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>
        <w:t xml:space="preserve">, стійкий до зсувів. Серед афінних перетворень залишились масштабування і поворот. З 2 і 3 властивості перетворення Радона, автокореляція масштабованого і повернутого зображення представлена як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  <m:r>
          <w:rPr>
            <w:rFonts w:ascii="Cambria Math" w:hAnsi="Cambria Math"/>
          </w:rPr>
          <m:t>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pl, θ-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</m:oMath>
      <w:r>
        <w:t xml:space="preserve">де </w:t>
      </w:r>
      <m:oMath>
        <m:r>
          <w:rPr>
            <w:rFonts w:ascii="Cambria Math" w:hAnsi="Cambria Math"/>
          </w:rPr>
          <m:t>p   (p&gt;0)</m:t>
        </m:r>
      </m:oMath>
      <w:r>
        <w:rPr>
          <w:lang w:val="en-US"/>
        </w:rPr>
        <w:t xml:space="preserve"> </w:t>
      </w:r>
      <w:r>
        <w:t xml:space="preserve">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rPr>
          <w:lang w:val="en-US"/>
        </w:rPr>
        <w:t xml:space="preserve"> – </w:t>
      </w:r>
      <w:r>
        <w:t xml:space="preserve">розмір масштабування та повороту відповідно. Для того щоб досягти стійкості до масштабування і повороту використовується перетворення </w:t>
      </w:r>
      <w:r>
        <w:rPr>
          <w:lang w:val="en-US"/>
        </w:rPr>
        <w:t xml:space="preserve">log-mapping </w:t>
      </w:r>
      <w:hyperlink w:anchor="b4" w:history="1">
        <w:r w:rsidRPr="00DB0EF2">
          <w:rPr>
            <w:rStyle w:val="Hyperlink"/>
            <w:lang w:val="en-US"/>
          </w:rPr>
          <w:t>[4]</w:t>
        </w:r>
      </w:hyperlink>
      <w:r>
        <w:rPr>
          <w:lang w:val="en-US"/>
        </w:rPr>
        <w:t xml:space="preserve"> </w:t>
      </w:r>
      <w:r>
        <w:t xml:space="preserve">та двомірне перетворення Фур’є. Перетворення </w:t>
      </w:r>
      <w:r>
        <w:rPr>
          <w:lang w:val="en-US"/>
        </w:rPr>
        <w:t xml:space="preserve">log-mapping </w:t>
      </w:r>
      <w:r>
        <w:t xml:space="preserve">перетворює масштабування сигналу в зсув. Потім перетворення Фур’є відображає цей зсув в зміну фази. За допомогою </w:t>
      </w:r>
      <w:r>
        <w:rPr>
          <w:lang w:val="en-US"/>
        </w:rPr>
        <w:t xml:space="preserve">log-mapping </w:t>
      </w:r>
      <m:oMath>
        <m:r>
          <w:rPr>
            <w:rFonts w:ascii="Cambria Math" w:hAnsi="Cambria Math"/>
            <w:lang w:val="en-US"/>
          </w:rPr>
          <m:t>l=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μ</m:t>
            </m:r>
          </m:sup>
        </m:sSup>
      </m:oMath>
      <w:r>
        <w:rPr>
          <w:lang w:val="en-US"/>
        </w:rPr>
        <w:t xml:space="preserve"> </w:t>
      </w:r>
      <w:r>
        <w:t xml:space="preserve">сигнал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>
        <w:t xml:space="preserve"> може бути записаний як </w:t>
      </w:r>
    </w:p>
    <w:p w:rsidR="003B0E8A" w:rsidRDefault="003B0E8A" w:rsidP="003B0E8A">
      <w:pPr>
        <w:ind w:firstLine="708"/>
      </w:pPr>
      <w:r>
        <w:t xml:space="preserve">Потім використовується перетворення </w:t>
      </w:r>
      <w:r>
        <w:rPr>
          <w:lang w:val="en-US"/>
        </w:rPr>
        <w:t xml:space="preserve">log mapping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с'</m:t>
            </m:r>
          </m:e>
        </m:acc>
        <m:r>
          <w:rPr>
            <w:rFonts w:ascii="Cambria Math" w:hAnsi="Cambria Math"/>
          </w:rPr>
          <m:t>(μ,θ)=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r>
              <w:rPr>
                <w:rFonts w:ascii="Cambria Math" w:hAnsi="Cambria Math"/>
              </w:rPr>
              <m:t>(1+k*c(l, θ))</m:t>
            </m:r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 xml:space="preserve"> </m:t>
        </m:r>
      </m:oMath>
      <w:r>
        <w:rPr>
          <w:lang w:val="en-US"/>
        </w:rPr>
        <w:t>.</w:t>
      </w:r>
      <w:r>
        <w:t xml:space="preserve">  Воно має перетворити масштабування в зсув.</w:t>
      </w:r>
      <w:r>
        <w:br/>
        <w:t xml:space="preserve">Потім використовується двомірне перетворення Фур’є. </w:t>
      </w:r>
    </w:p>
    <w:p w:rsidR="003B0E8A" w:rsidRPr="005D42D1" w:rsidRDefault="003B0E8A" w:rsidP="003B0E8A">
      <w:pPr>
        <w:rPr>
          <w:lang w:val="en-US"/>
        </w:rPr>
      </w:pPr>
      <m:oMathPara>
        <m:oMath>
          <m:acc>
            <m:accPr>
              <m:chr m:val="̌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π</m:t>
              </m:r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+∞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с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μ,θ</m:t>
                      </m:r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-i(μ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dμdθ</m:t>
          </m:r>
        </m:oMath>
      </m:oMathPara>
    </w:p>
    <w:p w:rsidR="003B0E8A" w:rsidRDefault="003B0E8A" w:rsidP="003B0E8A">
      <w:r>
        <w:t>Воно перетворює зсув зображення в зміну фази.</w:t>
      </w:r>
    </w:p>
    <w:p w:rsidR="003B0E8A" w:rsidRPr="00A338C8" w:rsidRDefault="003B0E8A" w:rsidP="00AF26AE">
      <w:r w:rsidRPr="00104626">
        <w:rPr>
          <w:noProof/>
          <w:lang w:eastAsia="uk-UA"/>
        </w:rPr>
        <w:drawing>
          <wp:inline distT="0" distB="0" distL="0" distR="0" wp14:anchorId="25BB50DF" wp14:editId="1E1A427F">
            <wp:extent cx="5198110" cy="2711450"/>
            <wp:effectExtent l="0" t="0" r="2159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3B0E8A" w:rsidRDefault="003B0E8A" w:rsidP="003B0E8A">
      <w:bookmarkStart w:id="10" w:name="_GoBack"/>
      <w:bookmarkEnd w:id="10"/>
    </w:p>
    <w:p w:rsidR="003B0E8A" w:rsidRDefault="003B0E8A" w:rsidP="003B0E8A">
      <w:pPr>
        <w:ind w:firstLine="708"/>
      </w:pPr>
      <w:r>
        <w:t>Потім потрібно вибрати перші 21х21 пікселя перетворення Фур’є. Найбільша енергія знаходиться в перших коефіцієнтах, решта є малими.</w:t>
      </w:r>
    </w:p>
    <w:p w:rsidR="003B0E8A" w:rsidRDefault="003B0E8A" w:rsidP="003B0E8A">
      <w:pPr>
        <w:rPr>
          <w:rFonts w:eastAsiaTheme="minorEastAsia"/>
        </w:rPr>
      </w:pPr>
      <w:r>
        <w:t xml:space="preserve">Потім потрібно розділити комплексні значення </w:t>
      </w:r>
      <m:oMath>
        <m:acc>
          <m:accPr>
            <m:chr m:val="̌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θ</m:t>
                </m:r>
              </m:sub>
            </m:sSub>
          </m:e>
        </m:d>
      </m:oMath>
      <w:r>
        <w:rPr>
          <w:rFonts w:eastAsiaTheme="minorEastAsia"/>
        </w:rPr>
        <w:t xml:space="preserve"> на модуль і аргумент.</w:t>
      </w:r>
    </w:p>
    <w:p w:rsidR="003B0E8A" w:rsidRDefault="003B0E8A" w:rsidP="003B0E8A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До отриманих зображень потрібно застосувати 2Д фільтр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mr>
            </m:m>
          </m:e>
        </m:d>
      </m:oMath>
      <w:r>
        <w:rPr>
          <w:rFonts w:eastAsiaTheme="minorEastAsia"/>
        </w:rPr>
        <w:t xml:space="preserve">. </w:t>
      </w:r>
    </w:p>
    <w:p w:rsidR="003B0E8A" w:rsidRDefault="003B0E8A" w:rsidP="003B0E8A">
      <w:pPr>
        <w:rPr>
          <w:rFonts w:eastAsiaTheme="minorEastAsia"/>
        </w:rPr>
      </w:pPr>
      <w:r>
        <w:rPr>
          <w:rFonts w:eastAsiaTheme="minorEastAsia"/>
        </w:rPr>
        <w:t xml:space="preserve">В результуючих зображеннях замінити додатні значення на  1, а </w:t>
      </w:r>
      <w:r>
        <w:rPr>
          <w:rFonts w:eastAsiaTheme="minorEastAsia"/>
          <w:lang w:val="en-US"/>
        </w:rPr>
        <w:t xml:space="preserve">&lt;=0 – </w:t>
      </w:r>
      <w:r>
        <w:rPr>
          <w:rFonts w:eastAsiaTheme="minorEastAsia"/>
        </w:rPr>
        <w:t xml:space="preserve">на 0. </w:t>
      </w:r>
    </w:p>
    <w:p w:rsidR="003B0E8A" w:rsidRDefault="003B0E8A" w:rsidP="003B0E8A">
      <w:pPr>
        <w:rPr>
          <w:rFonts w:eastAsiaTheme="minorEastAsia"/>
        </w:rPr>
      </w:pPr>
      <w:r>
        <w:rPr>
          <w:rFonts w:eastAsiaTheme="minorEastAsia"/>
        </w:rPr>
        <w:t>Об’єднати їх за допомогою двійкової функції виключаючого або</w:t>
      </w:r>
      <w:r>
        <w:rPr>
          <w:rFonts w:eastAsiaTheme="minorEastAsia"/>
          <w:lang w:val="en-US"/>
        </w:rPr>
        <w:t xml:space="preserve">. </w:t>
      </w:r>
      <w:r>
        <w:rPr>
          <w:rFonts w:eastAsiaTheme="minorEastAsia"/>
        </w:rPr>
        <w:t>Отримані нулі і одиниці (біти) є відбитком.</w:t>
      </w:r>
    </w:p>
    <w:p w:rsidR="003B0E8A" w:rsidRDefault="003B0E8A" w:rsidP="003B0E8A">
      <w:pPr>
        <w:ind w:firstLine="708"/>
        <w:rPr>
          <w:rFonts w:eastAsiaTheme="minorEastAsia"/>
        </w:rPr>
      </w:pPr>
      <w:r>
        <w:t xml:space="preserve">Таким чином застосувавши перетворення Радона і </w:t>
      </w:r>
      <w:r>
        <w:rPr>
          <w:lang w:val="en-US"/>
        </w:rPr>
        <w:t xml:space="preserve">log-mapping </w:t>
      </w:r>
      <w:r>
        <w:t xml:space="preserve">маштабування і обертання зображення буде перетворене в зсув, а за допомогою перетворення Фур’є зсув буде перетворено в зміну фази. Основна сила перетворення Фур’є зосереджена на початку, тому для створення відбитку буде обрано перші </w:t>
      </w:r>
      <m:oMath>
        <m:r>
          <w:rPr>
            <w:rFonts w:ascii="Cambria Math" w:hAnsi="Cambria Math"/>
          </w:rPr>
          <m:t>21×21 пікселя.</m:t>
        </m:r>
      </m:oMath>
    </w:p>
    <w:p w:rsidR="003B0E8A" w:rsidRPr="003B0E8A" w:rsidRDefault="003B0E8A" w:rsidP="003B0E8A"/>
    <w:p w:rsidR="003B0E8A" w:rsidRPr="003B0E8A" w:rsidRDefault="003B0E8A" w:rsidP="003B0E8A">
      <w:pPr>
        <w:pStyle w:val="Heading2"/>
      </w:pPr>
      <w:r>
        <w:t>фівів</w:t>
      </w:r>
    </w:p>
    <w:p w:rsidR="00AD01BB" w:rsidRPr="001C143D" w:rsidRDefault="00AD01BB" w:rsidP="00AD01BB"/>
    <w:p w:rsidR="00AD01BB" w:rsidRPr="001C143D" w:rsidRDefault="00AD01BB" w:rsidP="00AD01BB">
      <w:r w:rsidRPr="001C143D">
        <w:t>У цьому розділі розроблено математичне забезпечення системи розпізнавання емоцій. Для базових емоцій, які потрібно розпізнавати, спроектовано системи ANFIS, об</w:t>
      </w:r>
      <w:r w:rsidR="009700B1" w:rsidRPr="001C143D">
        <w:t>’</w:t>
      </w:r>
      <w:r w:rsidRPr="001C143D">
        <w:t>єднано їх за спільним шаром вхідних сигналів у MANFIS. Для вхідних сигналів у межах кожної емоції виділено множини нечітких значень, яких ці вхідні сигнали можуть набувати. На множині нечітких значень сформульовано правила продукції для виведення кожної емоції.</w:t>
      </w:r>
    </w:p>
    <w:p w:rsidR="00AD01BB" w:rsidRPr="001C143D" w:rsidRDefault="00AD01BB" w:rsidP="00AD01BB">
      <w:pPr>
        <w:tabs>
          <w:tab w:val="left" w:pos="709"/>
          <w:tab w:val="left" w:pos="1418"/>
          <w:tab w:val="left" w:pos="2127"/>
          <w:tab w:val="left" w:pos="2820"/>
        </w:tabs>
      </w:pPr>
      <w:r w:rsidRPr="001C143D">
        <w:t>Установлення параметрів системи відбувається завдяки гібридному алгоритму навчання, застосованому до кожної підсистеми ANFIS виведення емоції. За критерій зупинки навчання взято погіршення ефективності узагальнення.</w:t>
      </w:r>
    </w:p>
    <w:p w:rsidR="00AD01BB" w:rsidRPr="007E2E89" w:rsidRDefault="00630042" w:rsidP="00AD01BB">
      <w:pPr>
        <w:pStyle w:val="Heading1"/>
        <w:rPr>
          <w:highlight w:val="yellow"/>
        </w:rPr>
      </w:pPr>
      <w:r w:rsidRPr="001C143D">
        <w:br w:type="page"/>
      </w:r>
      <w:bookmarkStart w:id="11" w:name="_Toc514630151"/>
      <w:r w:rsidR="00AD01BB" w:rsidRPr="007E2E89">
        <w:rPr>
          <w:highlight w:val="yellow"/>
        </w:rPr>
        <w:lastRenderedPageBreak/>
        <w:t>Програмне забезпечення</w:t>
      </w:r>
      <w:bookmarkEnd w:id="11"/>
    </w:p>
    <w:p w:rsidR="00AD01BB" w:rsidRPr="001C143D" w:rsidRDefault="00AD01BB" w:rsidP="00AD01BB">
      <w:pPr>
        <w:pStyle w:val="Heading2"/>
      </w:pPr>
      <w:bookmarkStart w:id="12" w:name="_Toc514630152"/>
      <w:r w:rsidRPr="001C143D">
        <w:t>Структура програми</w:t>
      </w:r>
      <w:bookmarkEnd w:id="12"/>
    </w:p>
    <w:p w:rsidR="00AD01BB" w:rsidRPr="001C143D" w:rsidRDefault="00AD01BB" w:rsidP="00AD01BB"/>
    <w:p w:rsidR="00AD01BB" w:rsidRPr="001C143D" w:rsidRDefault="00AD01BB" w:rsidP="00AD01BB"/>
    <w:p w:rsidR="00AD01BB" w:rsidRPr="001C143D" w:rsidRDefault="00AD01BB" w:rsidP="00AD01BB">
      <w:r w:rsidRPr="001C143D">
        <w:t xml:space="preserve">Програмне забезпечення для розв’язання поставленої задачі спроектовано з дотриманням парадигм об’єктно-орієнтованого програмування </w:t>
      </w:r>
      <w:r w:rsidR="003D4DF0" w:rsidRPr="003D4DF0">
        <w:rPr>
          <w:lang w:val="ru-RU"/>
        </w:rPr>
        <w:t>[16]</w:t>
      </w:r>
      <w:r w:rsidRPr="001C143D">
        <w:t>. Використано шаблон проектування Модель-Подання-Пред’явник, відповідно до якого логіка роботи програми відділяється від візуального відображення даних у різні класи. На рисунку</w:t>
      </w:r>
      <w:r w:rsidR="003D4DF0">
        <w:rPr>
          <w:lang w:val="en-US"/>
        </w:rPr>
        <w:t> </w:t>
      </w:r>
      <w:r w:rsidR="003D4DF0" w:rsidRPr="003D4DF0">
        <w:rPr>
          <w:lang w:val="ru-RU"/>
        </w:rPr>
        <w:t>4.1</w:t>
      </w:r>
      <w:r w:rsidRPr="001C143D">
        <w:t xml:space="preserve"> представлено схему потоків даних між модулями використаного шаблону.</w:t>
      </w:r>
    </w:p>
    <w:p w:rsidR="00AD01BB" w:rsidRPr="001C143D" w:rsidRDefault="00AD01BB" w:rsidP="00AD01BB"/>
    <w:p w:rsidR="00AD01BB" w:rsidRPr="001C143D" w:rsidRDefault="00A97222" w:rsidP="00AD01BB">
      <w:pPr>
        <w:pStyle w:val="FigureCaption"/>
      </w:pPr>
      <w:r w:rsidRPr="001C143D">
        <w:rPr>
          <w:noProof/>
          <w:lang w:eastAsia="uk-UA"/>
        </w:rPr>
        <w:drawing>
          <wp:inline distT="0" distB="0" distL="0" distR="0">
            <wp:extent cx="2600325" cy="1714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1BB" w:rsidRPr="001C143D" w:rsidRDefault="00AD01BB" w:rsidP="00AD01BB">
      <w:pPr>
        <w:pStyle w:val="FigureCaption"/>
      </w:pPr>
      <w:r w:rsidRPr="001C143D">
        <w:t>Рисунок 4.1 – Схема потоків даних між модулями MVP розробленого програмного забезпечення</w:t>
      </w:r>
    </w:p>
    <w:p w:rsidR="007C04C9" w:rsidRPr="001C143D" w:rsidRDefault="007C04C9" w:rsidP="007C04C9"/>
    <w:p w:rsidR="007C04C9" w:rsidRPr="001C143D" w:rsidRDefault="007C04C9" w:rsidP="007C04C9">
      <w:r w:rsidRPr="001C143D">
        <w:t>Усю логіку роботи системи MANFIS зосереджено в модулі «Модель», у зв’язку з чим на нього покладаються такі функції:</w:t>
      </w:r>
    </w:p>
    <w:p w:rsidR="007C04C9" w:rsidRPr="001C143D" w:rsidRDefault="007C04C9" w:rsidP="00B3374E">
      <w:pPr>
        <w:pStyle w:val="ItemizedList"/>
      </w:pPr>
      <w:r w:rsidRPr="001C143D">
        <w:t>зчитування параметрів мережі з файлу;</w:t>
      </w:r>
    </w:p>
    <w:p w:rsidR="007C04C9" w:rsidRPr="001C143D" w:rsidRDefault="007C04C9" w:rsidP="00B3374E">
      <w:pPr>
        <w:pStyle w:val="ItemizedList"/>
      </w:pPr>
      <w:r w:rsidRPr="001C143D">
        <w:t>обчислення вихідних сигналів;</w:t>
      </w:r>
    </w:p>
    <w:p w:rsidR="007C04C9" w:rsidRPr="001C143D" w:rsidRDefault="007C04C9" w:rsidP="00B3374E">
      <w:pPr>
        <w:pStyle w:val="ItemizedList"/>
      </w:pPr>
      <w:r w:rsidRPr="001C143D">
        <w:t>здійснення однієї ітерації навчання;</w:t>
      </w:r>
    </w:p>
    <w:p w:rsidR="00AD01BB" w:rsidRPr="001C143D" w:rsidRDefault="007C04C9" w:rsidP="00B3374E">
      <w:pPr>
        <w:pStyle w:val="ItemizedList"/>
      </w:pPr>
      <w:r w:rsidRPr="001C143D">
        <w:t>запис параметрів мережі у файл.</w:t>
      </w:r>
    </w:p>
    <w:p w:rsidR="00840117" w:rsidRDefault="00840117" w:rsidP="00840117">
      <w:pPr>
        <w:rPr>
          <w:lang w:val="en-US"/>
        </w:rPr>
      </w:pPr>
      <w:r w:rsidRPr="001C143D">
        <w:t>[…]</w:t>
      </w:r>
    </w:p>
    <w:p w:rsidR="00671BCE" w:rsidRDefault="00671BCE" w:rsidP="00840117">
      <w:pPr>
        <w:rPr>
          <w:lang w:val="en-US"/>
        </w:rPr>
      </w:pPr>
    </w:p>
    <w:p w:rsidR="00671BCE" w:rsidRPr="00671BCE" w:rsidRDefault="00671BCE" w:rsidP="00840117">
      <w:pPr>
        <w:rPr>
          <w:lang w:val="en-US"/>
        </w:rPr>
      </w:pPr>
    </w:p>
    <w:p w:rsidR="00543AB9" w:rsidRPr="001C143D" w:rsidRDefault="00543AB9" w:rsidP="00543AB9">
      <w:pPr>
        <w:pStyle w:val="Heading2"/>
      </w:pPr>
      <w:bookmarkStart w:id="13" w:name="_Toc514630153"/>
      <w:r w:rsidRPr="001C143D">
        <w:lastRenderedPageBreak/>
        <w:t>Опис розроблених алгоритмів</w:t>
      </w:r>
      <w:bookmarkEnd w:id="13"/>
    </w:p>
    <w:p w:rsidR="00543AB9" w:rsidRPr="001C143D" w:rsidRDefault="00543AB9" w:rsidP="00543AB9"/>
    <w:p w:rsidR="00543AB9" w:rsidRPr="001C143D" w:rsidRDefault="00543AB9" w:rsidP="00543AB9"/>
    <w:p w:rsidR="00543AB9" w:rsidRDefault="00543AB9" w:rsidP="00543AB9">
      <w:pPr>
        <w:rPr>
          <w:lang w:val="en-US"/>
        </w:rPr>
      </w:pPr>
      <w:r w:rsidRPr="001C143D">
        <w:t>До кожної підсистеми розробленої ANFIS застосовано гібридне навчання</w:t>
      </w:r>
      <w:r w:rsidR="0076214D">
        <w:t>, описане в 3.2</w:t>
      </w:r>
      <w:r w:rsidRPr="001C143D">
        <w:t>. Блок-схему алгоритму проведення такого навчання наведено на рисунку 4.2.</w:t>
      </w:r>
    </w:p>
    <w:p w:rsidR="003D4DF0" w:rsidRDefault="003D4DF0" w:rsidP="00543AB9">
      <w:pPr>
        <w:rPr>
          <w:lang w:val="en-US"/>
        </w:rPr>
      </w:pPr>
    </w:p>
    <w:p w:rsidR="008C780A" w:rsidRDefault="00A97222" w:rsidP="008C780A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1390650" cy="5676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80A" w:rsidRDefault="008C780A" w:rsidP="008C780A">
      <w:pPr>
        <w:pStyle w:val="FigureCaption"/>
      </w:pPr>
      <w:r>
        <w:t xml:space="preserve">Рисунок 4.2 – </w:t>
      </w:r>
      <w:r w:rsidRPr="001C143D">
        <w:t>Блок-схема алгоритму гібридного навчання ANFIS</w:t>
      </w:r>
    </w:p>
    <w:p w:rsidR="008C780A" w:rsidRPr="008C780A" w:rsidRDefault="008C780A" w:rsidP="00543AB9"/>
    <w:p w:rsidR="003D4DF0" w:rsidRPr="008C780A" w:rsidRDefault="008C780A" w:rsidP="00543AB9">
      <w:pPr>
        <w:rPr>
          <w:lang w:val="ru-RU"/>
        </w:rPr>
      </w:pPr>
      <w:r w:rsidRPr="001C143D">
        <w:t>[…]</w:t>
      </w:r>
    </w:p>
    <w:p w:rsidR="003D4DF0" w:rsidRDefault="003D4DF0" w:rsidP="003D4DF0">
      <w:pPr>
        <w:pStyle w:val="Heading2"/>
      </w:pPr>
      <w:bookmarkStart w:id="14" w:name="_Toc514630154"/>
      <w:r>
        <w:lastRenderedPageBreak/>
        <w:t>Формат вихідних даних</w:t>
      </w:r>
      <w:bookmarkEnd w:id="14"/>
    </w:p>
    <w:p w:rsidR="003D4DF0" w:rsidRDefault="003D4DF0" w:rsidP="003D4DF0">
      <w:pPr>
        <w:pStyle w:val="Heading3"/>
      </w:pPr>
      <w:bookmarkStart w:id="15" w:name="_Toc514630155"/>
      <w:r w:rsidRPr="00B3374E">
        <w:t>Вихідні дані для ініціалізації системи</w:t>
      </w:r>
      <w:bookmarkEnd w:id="15"/>
    </w:p>
    <w:p w:rsidR="003D4DF0" w:rsidRDefault="003D4DF0" w:rsidP="003D4DF0"/>
    <w:p w:rsidR="003D4DF0" w:rsidRDefault="003D4DF0" w:rsidP="003D4DF0"/>
    <w:p w:rsidR="003D4DF0" w:rsidRDefault="003D4DF0" w:rsidP="003D4DF0">
      <w:r>
        <w:t>Вихідними даними для ініціалізації системи є файл із її параметрами weights.xml, що знаходиться в директорії sources.</w:t>
      </w:r>
    </w:p>
    <w:p w:rsidR="003D4DF0" w:rsidRDefault="003D4DF0" w:rsidP="003D4DF0">
      <w:r>
        <w:t>Параметри у файлі відформатовано наступним чином:</w:t>
      </w:r>
    </w:p>
    <w:p w:rsidR="003D4DF0" w:rsidRPr="00B3374E" w:rsidRDefault="003D4DF0" w:rsidP="003D4DF0">
      <w:pPr>
        <w:pStyle w:val="Enumerated"/>
        <w:numPr>
          <w:ilvl w:val="0"/>
          <w:numId w:val="21"/>
        </w:numPr>
      </w:pPr>
      <w:r w:rsidRPr="00B3374E">
        <w:t>у перших найглибших чотирьох тегах знаходяться передумовні параметри, у наступних найглибших тегах знаходяться наслідкові параметри;</w:t>
      </w:r>
    </w:p>
    <w:p w:rsidR="003D4DF0" w:rsidRDefault="003D4DF0" w:rsidP="003D4DF0">
      <w:pPr>
        <w:pStyle w:val="EnumeratedList"/>
      </w:pPr>
      <w:r w:rsidRPr="00B3374E">
        <w:t>передумовні параметри згруповано за елементами обл</w:t>
      </w:r>
      <w:r>
        <w:t>иччя, ознаки яких вони описують</w:t>
      </w:r>
      <w:r>
        <w:rPr>
          <w:lang w:val="ru-RU"/>
        </w:rPr>
        <w:t>;</w:t>
      </w:r>
    </w:p>
    <w:p w:rsidR="003D4DF0" w:rsidRPr="00B3374E" w:rsidRDefault="003D4DF0" w:rsidP="003D4DF0">
      <w:pPr>
        <w:pStyle w:val="EnumeratedList"/>
      </w:pPr>
      <w:r w:rsidRPr="00B3374E">
        <w:t>кожн</w:t>
      </w:r>
      <w:r>
        <w:t>ий</w:t>
      </w:r>
      <w:r w:rsidRPr="00B3374E">
        <w:t xml:space="preserve"> рядок передумовних параметрів містить параметри вузлової функції нейрона першого шару мережі, </w:t>
      </w:r>
      <w:r w:rsidRPr="00EE79AF">
        <w:rPr>
          <w:position w:val="-6"/>
        </w:rPr>
        <w:object w:dxaOrig="220" w:dyaOrig="240">
          <v:shape id="_x0000_i1027" type="#_x0000_t75" style="width:11.25pt;height:12pt" o:ole="">
            <v:imagedata r:id="rId28" o:title=""/>
          </v:shape>
          <o:OLEObject Type="Embed" ProgID="Equation.DSMT4" ShapeID="_x0000_i1027" DrawAspect="Content" ObjectID="_1588537351" r:id="rId29"/>
        </w:object>
      </w:r>
      <w:r w:rsidRPr="00B3374E">
        <w:t xml:space="preserve">, </w:t>
      </w:r>
      <w:r w:rsidRPr="00EE79AF">
        <w:rPr>
          <w:position w:val="-6"/>
        </w:rPr>
        <w:object w:dxaOrig="200" w:dyaOrig="300">
          <v:shape id="_x0000_i1028" type="#_x0000_t75" style="width:9.75pt;height:15pt" o:ole="">
            <v:imagedata r:id="rId30" o:title=""/>
          </v:shape>
          <o:OLEObject Type="Embed" ProgID="Equation.DSMT4" ShapeID="_x0000_i1028" DrawAspect="Content" ObjectID="_1588537352" r:id="rId31"/>
        </w:object>
      </w:r>
      <w:r>
        <w:t xml:space="preserve"> </w:t>
      </w:r>
      <w:r w:rsidRPr="00B3374E">
        <w:t xml:space="preserve">та </w:t>
      </w:r>
      <w:r w:rsidRPr="00EE79AF">
        <w:rPr>
          <w:position w:val="-6"/>
        </w:rPr>
        <w:object w:dxaOrig="200" w:dyaOrig="240">
          <v:shape id="_x0000_i1029" type="#_x0000_t75" style="width:9.75pt;height:12pt" o:ole="">
            <v:imagedata r:id="rId32" o:title=""/>
          </v:shape>
          <o:OLEObject Type="Embed" ProgID="Equation.DSMT4" ShapeID="_x0000_i1029" DrawAspect="Content" ObjectID="_1588537353" r:id="rId33"/>
        </w:object>
      </w:r>
      <w:r>
        <w:t xml:space="preserve"> </w:t>
      </w:r>
      <w:r w:rsidRPr="00B3374E">
        <w:t>відповідно;</w:t>
      </w:r>
    </w:p>
    <w:p w:rsidR="003D4DF0" w:rsidRDefault="003D4DF0" w:rsidP="003D4DF0">
      <w:pPr>
        <w:pStyle w:val="EnumeratedList"/>
      </w:pPr>
      <w:r w:rsidRPr="00B3374E">
        <w:t>наслідкові параметри згрупован</w:t>
      </w:r>
      <w:r>
        <w:t>о за емоцією, яку вони описують:</w:t>
      </w:r>
    </w:p>
    <w:p w:rsidR="003D4DF0" w:rsidRDefault="003D4DF0" w:rsidP="003D4DF0">
      <w:pPr>
        <w:pStyle w:val="SecondLevelList"/>
      </w:pPr>
      <w:r>
        <w:t>здивування;</w:t>
      </w:r>
    </w:p>
    <w:p w:rsidR="003D4DF0" w:rsidRDefault="003D4DF0" w:rsidP="003D4DF0">
      <w:pPr>
        <w:pStyle w:val="SecondLevelList"/>
      </w:pPr>
      <w:r>
        <w:t>щастя;</w:t>
      </w:r>
    </w:p>
    <w:p w:rsidR="003D4DF0" w:rsidRDefault="003D4DF0" w:rsidP="003D4DF0">
      <w:pPr>
        <w:pStyle w:val="SecondLevelList"/>
      </w:pPr>
      <w:r>
        <w:t>сум;</w:t>
      </w:r>
    </w:p>
    <w:p w:rsidR="003D4DF0" w:rsidRDefault="003D4DF0" w:rsidP="003D4DF0">
      <w:pPr>
        <w:pStyle w:val="SecondLevelList"/>
      </w:pPr>
      <w:r>
        <w:t>відраза;</w:t>
      </w:r>
    </w:p>
    <w:p w:rsidR="003D4DF0" w:rsidRPr="00B3374E" w:rsidRDefault="003D4DF0" w:rsidP="003D4DF0">
      <w:pPr>
        <w:pStyle w:val="SecondLevelList"/>
      </w:pPr>
      <w:r>
        <w:t>злість;</w:t>
      </w:r>
    </w:p>
    <w:p w:rsidR="003D4DF0" w:rsidRPr="00B3374E" w:rsidRDefault="003D4DF0" w:rsidP="003D4DF0">
      <w:pPr>
        <w:pStyle w:val="EnumeratedList"/>
      </w:pPr>
      <w:r>
        <w:t>кож</w:t>
      </w:r>
      <w:r w:rsidRPr="00B3374E">
        <w:t>н</w:t>
      </w:r>
      <w:r>
        <w:t>ий</w:t>
      </w:r>
      <w:r w:rsidRPr="00B3374E">
        <w:t xml:space="preserve"> рядок наслідкових параметрів складений із параметрів вузлової функції нейронів четвертого шару;</w:t>
      </w:r>
    </w:p>
    <w:p w:rsidR="003D4DF0" w:rsidRPr="00B3374E" w:rsidRDefault="003D4DF0" w:rsidP="003D4DF0">
      <w:pPr>
        <w:pStyle w:val="EnumeratedList"/>
      </w:pPr>
      <w:r w:rsidRPr="00B3374E">
        <w:t>усі параметри — дійсні числа, ціла частина відділяється від дробової крапкою.</w:t>
      </w:r>
    </w:p>
    <w:p w:rsidR="001C143D" w:rsidRDefault="001C143D" w:rsidP="00543AB9"/>
    <w:p w:rsidR="00836D4D" w:rsidRDefault="00836D4D" w:rsidP="001C143D">
      <w:pPr>
        <w:rPr>
          <w:lang w:val="en-US"/>
        </w:rPr>
      </w:pPr>
    </w:p>
    <w:p w:rsidR="0081676D" w:rsidRDefault="0081676D" w:rsidP="0081676D">
      <w:pPr>
        <w:pStyle w:val="Heading3"/>
      </w:pPr>
      <w:bookmarkStart w:id="16" w:name="_Toc514630156"/>
      <w:r>
        <w:t>Вихідні дані для навчання системи</w:t>
      </w:r>
      <w:bookmarkEnd w:id="16"/>
    </w:p>
    <w:p w:rsidR="0081676D" w:rsidRDefault="0081676D" w:rsidP="0081676D"/>
    <w:p w:rsidR="0081676D" w:rsidRDefault="0081676D" w:rsidP="0081676D"/>
    <w:p w:rsidR="0081676D" w:rsidRDefault="0081676D" w:rsidP="0081676D">
      <w:r w:rsidRPr="001C143D">
        <w:t>[…]</w:t>
      </w:r>
    </w:p>
    <w:p w:rsidR="0081676D" w:rsidRDefault="0081676D" w:rsidP="0081676D">
      <w:pPr>
        <w:pStyle w:val="Heading2"/>
      </w:pPr>
      <w:bookmarkStart w:id="17" w:name="_Toc514630157"/>
      <w:r>
        <w:lastRenderedPageBreak/>
        <w:t>Формат результуючих даних</w:t>
      </w:r>
      <w:bookmarkEnd w:id="17"/>
    </w:p>
    <w:p w:rsidR="0081676D" w:rsidRDefault="0081676D" w:rsidP="0081676D"/>
    <w:p w:rsidR="0081676D" w:rsidRDefault="0081676D" w:rsidP="0081676D"/>
    <w:p w:rsidR="0081676D" w:rsidRDefault="0081676D" w:rsidP="0081676D">
      <w:r w:rsidRPr="001C143D">
        <w:t>[…]</w:t>
      </w:r>
    </w:p>
    <w:p w:rsidR="0081676D" w:rsidRDefault="0081676D" w:rsidP="0081676D"/>
    <w:p w:rsidR="0081676D" w:rsidRDefault="0081676D" w:rsidP="0081676D"/>
    <w:p w:rsidR="0081676D" w:rsidRDefault="0081676D" w:rsidP="0081676D">
      <w:pPr>
        <w:pStyle w:val="Heading2"/>
      </w:pPr>
      <w:bookmarkStart w:id="18" w:name="_Toc514630158"/>
      <w:r>
        <w:t>Результати випробування</w:t>
      </w:r>
      <w:bookmarkEnd w:id="18"/>
    </w:p>
    <w:p w:rsidR="0081676D" w:rsidRDefault="0081676D" w:rsidP="0081676D">
      <w:pPr>
        <w:pStyle w:val="Heading3"/>
        <w:rPr>
          <w:lang w:val="en-US"/>
        </w:rPr>
      </w:pPr>
      <w:bookmarkStart w:id="19" w:name="_Toc514630159"/>
      <w:r>
        <w:t xml:space="preserve">Навчання </w:t>
      </w:r>
      <w:r>
        <w:rPr>
          <w:lang w:val="en-US"/>
        </w:rPr>
        <w:t>ANFIS</w:t>
      </w:r>
      <w:bookmarkEnd w:id="19"/>
    </w:p>
    <w:p w:rsidR="0081676D" w:rsidRDefault="0081676D" w:rsidP="0081676D"/>
    <w:p w:rsidR="006B1466" w:rsidRDefault="006B1466" w:rsidP="0081676D"/>
    <w:p w:rsidR="006B1466" w:rsidRDefault="006B1466" w:rsidP="0081676D">
      <w:r w:rsidRPr="001C143D">
        <w:t>[…]</w:t>
      </w:r>
    </w:p>
    <w:p w:rsidR="006B1466" w:rsidRDefault="006B1466" w:rsidP="0081676D"/>
    <w:p w:rsidR="006B1466" w:rsidRDefault="006B1466" w:rsidP="0081676D"/>
    <w:p w:rsidR="006B1466" w:rsidRDefault="006B1466" w:rsidP="006B1466">
      <w:pPr>
        <w:pStyle w:val="Heading3"/>
      </w:pPr>
      <w:bookmarkStart w:id="20" w:name="_Toc514630160"/>
      <w:r>
        <w:t>Випробування системи</w:t>
      </w:r>
      <w:bookmarkEnd w:id="20"/>
    </w:p>
    <w:p w:rsidR="006B1466" w:rsidRDefault="006B1466" w:rsidP="006B1466"/>
    <w:p w:rsidR="006B1466" w:rsidRDefault="006B1466" w:rsidP="006B1466"/>
    <w:p w:rsidR="006B1466" w:rsidRDefault="006B1466" w:rsidP="006B1466">
      <w:r w:rsidRPr="001C143D">
        <w:t>[…]</w:t>
      </w:r>
    </w:p>
    <w:p w:rsidR="006B1466" w:rsidRDefault="006B1466" w:rsidP="006B1466"/>
    <w:p w:rsidR="00834299" w:rsidRPr="00834299" w:rsidRDefault="00834299" w:rsidP="006B1466">
      <w:pPr>
        <w:rPr>
          <w:lang w:val="en-US"/>
        </w:rPr>
      </w:pPr>
    </w:p>
    <w:p w:rsidR="006B1466" w:rsidRDefault="006B1466" w:rsidP="006B1466">
      <w:pPr>
        <w:pStyle w:val="Heading2"/>
      </w:pPr>
      <w:bookmarkStart w:id="21" w:name="_Toc514630161"/>
      <w:r>
        <w:t>Висновки до розділу</w:t>
      </w:r>
      <w:bookmarkEnd w:id="21"/>
    </w:p>
    <w:p w:rsidR="006B1466" w:rsidRDefault="006B1466" w:rsidP="006B1466"/>
    <w:p w:rsidR="006B1466" w:rsidRDefault="006B1466" w:rsidP="006B1466"/>
    <w:p w:rsidR="006B1466" w:rsidRDefault="006B1466" w:rsidP="006B1466">
      <w:r>
        <w:t>У цьому розділі розроблено програмне забезпечення для автоматизованої системи розпізнання емоційного стану людини за статичним фронтальним зображенням  її обличчя.</w:t>
      </w:r>
    </w:p>
    <w:p w:rsidR="006B1466" w:rsidRDefault="006B1466" w:rsidP="006B1466">
      <w:r>
        <w:t>Реалізовану програмно систему навчено на вибірці зі 180 зображень.</w:t>
      </w:r>
    </w:p>
    <w:p w:rsidR="006B1466" w:rsidRPr="006B1466" w:rsidRDefault="006B1466" w:rsidP="006B1466">
      <w:r>
        <w:t>У ході тестування обчислено показники ефективності навчання та тестування. Для навчання сукупно він склав 85%, для тестування сукупно — 73%.</w:t>
      </w:r>
    </w:p>
    <w:p w:rsidR="00430916" w:rsidRPr="001C143D" w:rsidRDefault="00AD01BB" w:rsidP="00FF73EC">
      <w:pPr>
        <w:pStyle w:val="UnnumberedHeading"/>
      </w:pPr>
      <w:r w:rsidRPr="001C143D">
        <w:br w:type="page"/>
      </w:r>
      <w:bookmarkStart w:id="22" w:name="_Toc514630162"/>
      <w:r w:rsidR="00FF73EC" w:rsidRPr="001C143D">
        <w:lastRenderedPageBreak/>
        <w:t>Висновки</w:t>
      </w:r>
      <w:bookmarkEnd w:id="8"/>
      <w:bookmarkEnd w:id="22"/>
    </w:p>
    <w:p w:rsidR="00FF73EC" w:rsidRPr="001C143D" w:rsidRDefault="00FF73EC" w:rsidP="00FF73EC"/>
    <w:p w:rsidR="00FF73EC" w:rsidRPr="001C143D" w:rsidRDefault="00FF73EC" w:rsidP="00FF73EC"/>
    <w:p w:rsidR="006B1466" w:rsidRDefault="006B1466" w:rsidP="006B1466">
      <w:r>
        <w:t>У роботі розглянуто основні підходи до розпізнавання емоційного стану людини за статичним фронтальним зображенням її обличчя: штучні нейронні мережі, приховані марківські моделі, порівняння з шаблоном та адаптивне нейронечітке виведення. У результаті проведеного порівняльного аналізу за наперед визначеними критеріями для вирішення поставленої задачі обрано модифікацію архітектури системи адаптивного нейронечіткого виведення — MANFIS.</w:t>
      </w:r>
    </w:p>
    <w:p w:rsidR="006B1466" w:rsidRDefault="006B1466" w:rsidP="006B1466">
      <w:r>
        <w:t>Розглянуто й модифіковано методологію виділення вектора ознак із зображення обличчя. Для кожної з ознак уведено множину нечітких значень, яких вона може набувати. На множині цих нечітких значень побудовано правила продукції для ідентифікації кожної емоції.</w:t>
      </w:r>
    </w:p>
    <w:p w:rsidR="006B1466" w:rsidRDefault="006B1466" w:rsidP="006B1466">
      <w:r>
        <w:t>Спроектоване математичне забезпечення реалізовано програмно.</w:t>
      </w:r>
    </w:p>
    <w:p w:rsidR="006B1466" w:rsidRDefault="006B1466" w:rsidP="006B1466">
      <w:r>
        <w:t>Розроблену програмну систему навчено на вибірці зі 180 зображень гібридним алгоритмом із використанням перехресної перевірки для зупинки тренування.</w:t>
      </w:r>
    </w:p>
    <w:p w:rsidR="006B1466" w:rsidRDefault="006B1466" w:rsidP="006B1466">
      <w:r>
        <w:t>У ході тестування виявлено показники ефективності: у середньому за всіма емоціями показник ефективності навчання склав 85%, а показник ефективності узагальнення 73%.</w:t>
      </w:r>
    </w:p>
    <w:p w:rsidR="00FF73EC" w:rsidRPr="001C143D" w:rsidRDefault="000B7B42" w:rsidP="000B7B42">
      <w:pPr>
        <w:pStyle w:val="UnnumberedHeading"/>
      </w:pPr>
      <w:r w:rsidRPr="001C143D">
        <w:br w:type="page"/>
      </w:r>
      <w:bookmarkStart w:id="23" w:name="_Toc436262501"/>
      <w:bookmarkStart w:id="24" w:name="_Toc514630163"/>
      <w:r w:rsidRPr="001C143D">
        <w:lastRenderedPageBreak/>
        <w:t>Перелік посилань</w:t>
      </w:r>
      <w:bookmarkEnd w:id="23"/>
      <w:bookmarkEnd w:id="24"/>
    </w:p>
    <w:p w:rsidR="000B7B42" w:rsidRPr="001C143D" w:rsidRDefault="000B7B42" w:rsidP="000B7B42"/>
    <w:p w:rsidR="000B7B42" w:rsidRPr="001C143D" w:rsidRDefault="000B7B42" w:rsidP="000B7B42"/>
    <w:p w:rsidR="00E476F5" w:rsidRPr="0047471F" w:rsidRDefault="0047471F" w:rsidP="0047471F">
      <w:pPr>
        <w:pStyle w:val="ReferenceList"/>
        <w:rPr>
          <w:lang w:val="uk-UA"/>
        </w:rPr>
      </w:pPr>
      <w:r>
        <w:t xml:space="preserve">Экман П. </w:t>
      </w:r>
      <w:r w:rsidRPr="0047471F">
        <w:t>Психология эмоций. Я знаю, что ты чувствуешь / П.</w:t>
      </w:r>
      <w:r w:rsidR="00480DAC">
        <w:rPr>
          <w:lang w:val="en-US"/>
        </w:rPr>
        <w:t> </w:t>
      </w:r>
      <w:r w:rsidRPr="0047471F">
        <w:t xml:space="preserve">Экман. </w:t>
      </w:r>
      <w:r w:rsidR="00480DAC">
        <w:t>—</w:t>
      </w:r>
      <w:r w:rsidRPr="0047471F">
        <w:t xml:space="preserve"> Питер, 2010. </w:t>
      </w:r>
      <w:r w:rsidR="00480DAC">
        <w:t>—</w:t>
      </w:r>
      <w:r w:rsidRPr="0047471F">
        <w:t xml:space="preserve"> 336 с.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Khandait S.</w:t>
      </w:r>
      <w:r w:rsidR="00480DAC">
        <w:rPr>
          <w:lang w:val="en-US"/>
        </w:rPr>
        <w:t> </w:t>
      </w:r>
      <w:r w:rsidRPr="0047471F">
        <w:rPr>
          <w:lang w:val="uk-UA"/>
        </w:rPr>
        <w:t>P. Automatic Facial Feature Extraction and Expression Recognition based on Neural Network / S.</w:t>
      </w:r>
      <w:r w:rsidR="00480DAC">
        <w:rPr>
          <w:lang w:val="en-US"/>
        </w:rPr>
        <w:t> </w:t>
      </w:r>
      <w:r w:rsidRPr="0047471F">
        <w:rPr>
          <w:lang w:val="uk-UA"/>
        </w:rPr>
        <w:t>P.</w:t>
      </w:r>
      <w:r w:rsidR="00480DAC">
        <w:rPr>
          <w:lang w:val="en-US"/>
        </w:rPr>
        <w:t> </w:t>
      </w:r>
      <w:r w:rsidRPr="0047471F">
        <w:rPr>
          <w:lang w:val="uk-UA"/>
        </w:rPr>
        <w:t>Khandait, R.</w:t>
      </w:r>
      <w:r w:rsidR="00480DAC">
        <w:rPr>
          <w:lang w:val="en-US"/>
        </w:rPr>
        <w:t> </w:t>
      </w:r>
      <w:r w:rsidRPr="0047471F">
        <w:rPr>
          <w:lang w:val="uk-UA"/>
        </w:rPr>
        <w:t>C</w:t>
      </w:r>
      <w:r w:rsidR="00480DAC">
        <w:rPr>
          <w:lang w:val="en-US"/>
        </w:rPr>
        <w:t> </w:t>
      </w:r>
      <w:r w:rsidRPr="0047471F">
        <w:rPr>
          <w:lang w:val="uk-UA"/>
        </w:rPr>
        <w:t>Thool, P.</w:t>
      </w:r>
      <w:r w:rsidR="00480DAC">
        <w:rPr>
          <w:lang w:val="en-US"/>
        </w:rPr>
        <w:t> </w:t>
      </w:r>
      <w:r w:rsidRPr="0047471F">
        <w:rPr>
          <w:lang w:val="uk-UA"/>
        </w:rPr>
        <w:t>D.</w:t>
      </w:r>
      <w:r w:rsidR="00480DAC">
        <w:rPr>
          <w:lang w:val="en-US"/>
        </w:rPr>
        <w:t> </w:t>
      </w:r>
      <w:r w:rsidRPr="0047471F">
        <w:rPr>
          <w:lang w:val="uk-UA"/>
        </w:rPr>
        <w:t xml:space="preserve">Khandait // International Journal of Advanced Computer Science and Applications.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2011.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Vol. 2, No. 1</w:t>
      </w:r>
      <w:r w:rsidR="006F3353">
        <w:rPr>
          <w:lang w:val="en-US"/>
        </w:rPr>
        <w:t>.</w:t>
      </w:r>
      <w:r w:rsidRPr="0047471F">
        <w:rPr>
          <w:lang w:val="uk-UA"/>
        </w:rPr>
        <w:t xml:space="preserve">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P.</w:t>
      </w:r>
      <w:r w:rsidR="00DE51EC">
        <w:rPr>
          <w:lang w:val="en-US"/>
        </w:rPr>
        <w:t> </w:t>
      </w:r>
      <w:r w:rsidRPr="0047471F">
        <w:rPr>
          <w:lang w:val="uk-UA"/>
        </w:rPr>
        <w:t>113</w:t>
      </w:r>
      <w:r w:rsidR="00480DAC">
        <w:rPr>
          <w:lang w:val="uk-UA"/>
        </w:rPr>
        <w:t>–</w:t>
      </w:r>
      <w:r w:rsidRPr="0047471F">
        <w:rPr>
          <w:lang w:val="uk-UA"/>
        </w:rPr>
        <w:t>118.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Khandait S.</w:t>
      </w:r>
      <w:r w:rsidR="00480DAC">
        <w:rPr>
          <w:lang w:val="en-US"/>
        </w:rPr>
        <w:t> </w:t>
      </w:r>
      <w:r w:rsidRPr="0047471F">
        <w:rPr>
          <w:lang w:val="uk-UA"/>
        </w:rPr>
        <w:t>P. ANFIS and BPNN based Expression Recognition using HFGA for Feature Extraction / S.</w:t>
      </w:r>
      <w:r w:rsidR="00480DAC">
        <w:rPr>
          <w:lang w:val="en-US"/>
        </w:rPr>
        <w:t> </w:t>
      </w:r>
      <w:r w:rsidRPr="0047471F">
        <w:rPr>
          <w:lang w:val="uk-UA"/>
        </w:rPr>
        <w:t>P.</w:t>
      </w:r>
      <w:r w:rsidR="00480DAC">
        <w:rPr>
          <w:lang w:val="en-US"/>
        </w:rPr>
        <w:t> </w:t>
      </w:r>
      <w:r w:rsidRPr="0047471F">
        <w:rPr>
          <w:lang w:val="uk-UA"/>
        </w:rPr>
        <w:t>Khandait, R.</w:t>
      </w:r>
      <w:r w:rsidR="00480DAC">
        <w:rPr>
          <w:lang w:val="en-US"/>
        </w:rPr>
        <w:t> </w:t>
      </w:r>
      <w:r w:rsidRPr="0047471F">
        <w:rPr>
          <w:lang w:val="uk-UA"/>
        </w:rPr>
        <w:t>C.</w:t>
      </w:r>
      <w:r w:rsidR="00480DAC">
        <w:rPr>
          <w:lang w:val="en-US"/>
        </w:rPr>
        <w:t> </w:t>
      </w:r>
      <w:r w:rsidRPr="0047471F">
        <w:rPr>
          <w:lang w:val="uk-UA"/>
        </w:rPr>
        <w:t>Thool, P.</w:t>
      </w:r>
      <w:r w:rsidR="00480DAC">
        <w:rPr>
          <w:lang w:val="en-US"/>
        </w:rPr>
        <w:t> </w:t>
      </w:r>
      <w:r w:rsidRPr="0047471F">
        <w:rPr>
          <w:lang w:val="uk-UA"/>
        </w:rPr>
        <w:t>D.</w:t>
      </w:r>
      <w:r w:rsidR="00480DAC">
        <w:rPr>
          <w:lang w:val="en-US"/>
        </w:rPr>
        <w:t> </w:t>
      </w:r>
      <w:r w:rsidRPr="0047471F">
        <w:rPr>
          <w:lang w:val="uk-UA"/>
        </w:rPr>
        <w:t xml:space="preserve">Khandait // Bulletin of Electrical Engineering and Informatics.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2013.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Vol. 2, No. 1</w:t>
      </w:r>
      <w:r w:rsidR="006F3353">
        <w:rPr>
          <w:lang w:val="en-US"/>
        </w:rPr>
        <w:t>.</w:t>
      </w:r>
      <w:r w:rsidRPr="0047471F">
        <w:rPr>
          <w:lang w:val="uk-UA"/>
        </w:rPr>
        <w:t xml:space="preserve"> </w:t>
      </w:r>
      <w:r w:rsidR="00480DAC">
        <w:rPr>
          <w:lang w:val="uk-UA"/>
        </w:rPr>
        <w:t>— P. 11–</w:t>
      </w:r>
      <w:r w:rsidRPr="0047471F">
        <w:rPr>
          <w:lang w:val="uk-UA"/>
        </w:rPr>
        <w:t>22.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Gomathi V. Human Facial Expression Recognition Using MANFIS Model / V.</w:t>
      </w:r>
      <w:r w:rsidR="00DE51EC">
        <w:rPr>
          <w:lang w:val="en-US"/>
        </w:rPr>
        <w:t> </w:t>
      </w:r>
      <w:r w:rsidRPr="0047471F">
        <w:rPr>
          <w:lang w:val="uk-UA"/>
        </w:rPr>
        <w:t>Gomathi, K. Ramar, A.</w:t>
      </w:r>
      <w:r w:rsidR="00480DAC">
        <w:rPr>
          <w:lang w:val="en-US"/>
        </w:rPr>
        <w:t> </w:t>
      </w:r>
      <w:r w:rsidRPr="0047471F">
        <w:rPr>
          <w:lang w:val="uk-UA"/>
        </w:rPr>
        <w:t>S.</w:t>
      </w:r>
      <w:r w:rsidR="00480DAC">
        <w:rPr>
          <w:lang w:val="en-US"/>
        </w:rPr>
        <w:t> </w:t>
      </w:r>
      <w:r w:rsidRPr="0047471F">
        <w:rPr>
          <w:lang w:val="uk-UA"/>
        </w:rPr>
        <w:t>Jeevakumar // Proceeding</w:t>
      </w:r>
      <w:r w:rsidR="00480DAC">
        <w:rPr>
          <w:lang w:val="en-US"/>
        </w:rPr>
        <w:t>s</w:t>
      </w:r>
      <w:r w:rsidRPr="0047471F">
        <w:rPr>
          <w:lang w:val="uk-UA"/>
        </w:rPr>
        <w:t xml:space="preserve"> of World Academy of Science Engineering and Technology.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2009.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38.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P. 338</w:t>
      </w:r>
      <w:r w:rsidR="00480DAC">
        <w:rPr>
          <w:lang w:val="uk-UA"/>
        </w:rPr>
        <w:t>–</w:t>
      </w:r>
      <w:r w:rsidRPr="0047471F">
        <w:rPr>
          <w:lang w:val="uk-UA"/>
        </w:rPr>
        <w:t>342.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I. Cohen. Emotion Recognition from Facial Expressions Using Multilevel HMM</w:t>
      </w:r>
      <w:r w:rsidR="00DE51EC">
        <w:rPr>
          <w:lang w:val="en-US"/>
        </w:rPr>
        <w:t> </w:t>
      </w:r>
      <w:r w:rsidRPr="0047471F">
        <w:rPr>
          <w:lang w:val="uk-UA"/>
        </w:rPr>
        <w:t>/ I. Cohen, A. Garg, T.</w:t>
      </w:r>
      <w:r w:rsidR="001425D8">
        <w:rPr>
          <w:lang w:val="en-US"/>
        </w:rPr>
        <w:t> </w:t>
      </w:r>
      <w:r w:rsidRPr="0047471F">
        <w:rPr>
          <w:lang w:val="uk-UA"/>
        </w:rPr>
        <w:t>S.</w:t>
      </w:r>
      <w:r w:rsidR="001425D8">
        <w:rPr>
          <w:lang w:val="en-US"/>
        </w:rPr>
        <w:t> </w:t>
      </w:r>
      <w:r w:rsidRPr="0047471F">
        <w:rPr>
          <w:lang w:val="uk-UA"/>
        </w:rPr>
        <w:t xml:space="preserve">Huang // Neural Information Processing Systems.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2000.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Єфімов Г.</w:t>
      </w:r>
      <w:r w:rsidR="005F709C" w:rsidRPr="005F709C">
        <w:t xml:space="preserve"> </w:t>
      </w:r>
      <w:r w:rsidRPr="0047471F">
        <w:rPr>
          <w:lang w:val="uk-UA"/>
        </w:rPr>
        <w:t>М. Технологія для моделювання та розпізнавання емоційної міміки на обличчі людини / Г.</w:t>
      </w:r>
      <w:r w:rsidR="005F709C" w:rsidRPr="005F709C">
        <w:t xml:space="preserve"> </w:t>
      </w:r>
      <w:r w:rsidRPr="0047471F">
        <w:rPr>
          <w:lang w:val="uk-UA"/>
        </w:rPr>
        <w:t xml:space="preserve">М. Єфімов // Системи обробки інформації.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2012.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С. 36</w:t>
      </w:r>
      <w:r w:rsidR="00480DAC">
        <w:rPr>
          <w:lang w:val="uk-UA"/>
        </w:rPr>
        <w:t>–</w:t>
      </w:r>
      <w:r w:rsidRPr="0047471F">
        <w:rPr>
          <w:lang w:val="uk-UA"/>
        </w:rPr>
        <w:t>39.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Jang J.-S.</w:t>
      </w:r>
      <w:r w:rsidR="005F709C">
        <w:rPr>
          <w:lang w:val="en-US"/>
        </w:rPr>
        <w:t> </w:t>
      </w:r>
      <w:r w:rsidRPr="0047471F">
        <w:rPr>
          <w:lang w:val="uk-UA"/>
        </w:rPr>
        <w:t>R. Neuro-Fuzzy and Soft Computing: A Computational Approach to Learning and Machine Intelligence / J.-S.</w:t>
      </w:r>
      <w:r w:rsidR="005F709C">
        <w:rPr>
          <w:lang w:val="en-US"/>
        </w:rPr>
        <w:t> </w:t>
      </w:r>
      <w:r w:rsidRPr="0047471F">
        <w:rPr>
          <w:lang w:val="uk-UA"/>
        </w:rPr>
        <w:t>R.</w:t>
      </w:r>
      <w:r w:rsidR="005F709C">
        <w:rPr>
          <w:lang w:val="en-US"/>
        </w:rPr>
        <w:t> </w:t>
      </w:r>
      <w:r w:rsidRPr="0047471F">
        <w:rPr>
          <w:lang w:val="uk-UA"/>
        </w:rPr>
        <w:t>Jang, C.-T.</w:t>
      </w:r>
      <w:r w:rsidR="005F709C">
        <w:rPr>
          <w:lang w:val="en-US"/>
        </w:rPr>
        <w:t> </w:t>
      </w:r>
      <w:r w:rsidRPr="0047471F">
        <w:rPr>
          <w:lang w:val="uk-UA"/>
        </w:rPr>
        <w:t>Sun, E.</w:t>
      </w:r>
      <w:r w:rsidR="005F709C">
        <w:rPr>
          <w:lang w:val="en-US"/>
        </w:rPr>
        <w:t> </w:t>
      </w:r>
      <w:r w:rsidRPr="0047471F">
        <w:rPr>
          <w:lang w:val="uk-UA"/>
        </w:rPr>
        <w:t xml:space="preserve">Mizutani.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Prentice Hall, 1997.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614 p.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Хайкин С. Нейронные сети: полный курс : пер. с англ. / C.</w:t>
      </w:r>
      <w:r w:rsidR="005F709C">
        <w:rPr>
          <w:lang w:val="en-US"/>
        </w:rPr>
        <w:t> </w:t>
      </w:r>
      <w:r w:rsidRPr="0047471F">
        <w:rPr>
          <w:lang w:val="uk-UA"/>
        </w:rPr>
        <w:t xml:space="preserve">Хайкин.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</w:t>
      </w:r>
      <w:r w:rsidR="00DE51EC" w:rsidRPr="00DE51EC">
        <w:t>[</w:t>
      </w:r>
      <w:r w:rsidRPr="0047471F">
        <w:rPr>
          <w:lang w:val="uk-UA"/>
        </w:rPr>
        <w:t>2-е изд.</w:t>
      </w:r>
      <w:r w:rsidR="00DE51EC" w:rsidRPr="00DE51EC">
        <w:t>]</w:t>
      </w:r>
      <w:r w:rsidR="00E43E2F" w:rsidRPr="00E43E2F">
        <w:t>.</w:t>
      </w:r>
      <w:r w:rsidRPr="0047471F">
        <w:rPr>
          <w:lang w:val="uk-UA"/>
        </w:rPr>
        <w:t xml:space="preserve">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 М. : Издательский дом </w:t>
      </w:r>
      <w:r w:rsidR="005F709C">
        <w:rPr>
          <w:lang w:val="uk-UA"/>
        </w:rPr>
        <w:t>«</w:t>
      </w:r>
      <w:r w:rsidRPr="0047471F">
        <w:rPr>
          <w:lang w:val="uk-UA"/>
        </w:rPr>
        <w:t>Вильямс</w:t>
      </w:r>
      <w:r w:rsidR="005F709C">
        <w:rPr>
          <w:lang w:val="uk-UA"/>
        </w:rPr>
        <w:t>»</w:t>
      </w:r>
      <w:r w:rsidRPr="0047471F">
        <w:rPr>
          <w:lang w:val="uk-UA"/>
        </w:rPr>
        <w:t xml:space="preserve">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2006.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1104 с.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N. Tsapatsoulis. A Fuzzy System for Emotion Classification Based on the MPEG-4 Facial Definition Parameter Set / N. Tsapatsoulis, K. Karpouzis, G.</w:t>
      </w:r>
      <w:r w:rsidR="005F709C">
        <w:rPr>
          <w:lang w:val="uk-UA"/>
        </w:rPr>
        <w:t> </w:t>
      </w:r>
      <w:r w:rsidRPr="0047471F">
        <w:rPr>
          <w:lang w:val="uk-UA"/>
        </w:rPr>
        <w:t>Stamou, F.</w:t>
      </w:r>
      <w:r w:rsidR="005F709C">
        <w:rPr>
          <w:lang w:val="uk-UA"/>
        </w:rPr>
        <w:t> </w:t>
      </w:r>
      <w:r w:rsidRPr="0047471F">
        <w:rPr>
          <w:lang w:val="uk-UA"/>
        </w:rPr>
        <w:t>Piat, S.</w:t>
      </w:r>
      <w:r w:rsidR="005F709C">
        <w:rPr>
          <w:lang w:val="uk-UA"/>
        </w:rPr>
        <w:t> </w:t>
      </w:r>
      <w:r w:rsidRPr="0047471F">
        <w:rPr>
          <w:lang w:val="uk-UA"/>
        </w:rPr>
        <w:t xml:space="preserve">Kollias // EURASIP Journal on Applied Signal Processing.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2002.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P.</w:t>
      </w:r>
      <w:r w:rsidR="000F0988">
        <w:rPr>
          <w:lang w:val="en-US"/>
        </w:rPr>
        <w:t> </w:t>
      </w:r>
      <w:r w:rsidRPr="0047471F">
        <w:rPr>
          <w:lang w:val="uk-UA"/>
        </w:rPr>
        <w:t>1021</w:t>
      </w:r>
      <w:r w:rsidR="00480DAC">
        <w:rPr>
          <w:lang w:val="uk-UA"/>
        </w:rPr>
        <w:t>–</w:t>
      </w:r>
      <w:r w:rsidRPr="0047471F">
        <w:rPr>
          <w:lang w:val="uk-UA"/>
        </w:rPr>
        <w:t>1038.</w:t>
      </w:r>
    </w:p>
    <w:p w:rsidR="00155F82" w:rsidRPr="00155F82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lastRenderedPageBreak/>
        <w:t>Noldus Information Technology. Face Reader homepage [</w:t>
      </w:r>
      <w:r w:rsidR="005D20FD">
        <w:rPr>
          <w:lang w:val="en-US"/>
        </w:rPr>
        <w:t>Electronic Resource</w:t>
      </w:r>
      <w:r w:rsidRPr="0047471F">
        <w:rPr>
          <w:lang w:val="uk-UA"/>
        </w:rPr>
        <w:t>].</w:t>
      </w:r>
      <w:r w:rsidR="000F0988">
        <w:rPr>
          <w:lang w:val="en-US"/>
        </w:rPr>
        <w:t> 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</w:t>
      </w:r>
      <w:r w:rsidR="005D20FD">
        <w:rPr>
          <w:lang w:val="en-US"/>
        </w:rPr>
        <w:t>Mode of Access</w:t>
      </w:r>
      <w:r w:rsidRPr="0047471F">
        <w:rPr>
          <w:lang w:val="uk-UA"/>
        </w:rPr>
        <w:t>:</w:t>
      </w:r>
    </w:p>
    <w:p w:rsidR="0047471F" w:rsidRPr="0047471F" w:rsidRDefault="0047471F" w:rsidP="00155F82">
      <w:r w:rsidRPr="0047471F">
        <w:t>http://www.noldus.com/human-behavi</w:t>
      </w:r>
      <w:r w:rsidR="005F709C">
        <w:t>or-research/products/facereader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Visual Recognition. eMotion homepage [</w:t>
      </w:r>
      <w:r w:rsidR="00527407">
        <w:rPr>
          <w:lang w:val="en-US"/>
        </w:rPr>
        <w:t>Electronic Resource</w:t>
      </w:r>
      <w:r w:rsidRPr="0047471F">
        <w:rPr>
          <w:lang w:val="uk-UA"/>
        </w:rPr>
        <w:t xml:space="preserve">].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</w:t>
      </w:r>
      <w:r w:rsidR="00527407">
        <w:rPr>
          <w:lang w:val="en-US"/>
        </w:rPr>
        <w:t>Mode of Access</w:t>
      </w:r>
      <w:r w:rsidRPr="0047471F">
        <w:rPr>
          <w:lang w:val="uk-UA"/>
        </w:rPr>
        <w:t>: http://www.vis</w:t>
      </w:r>
      <w:r w:rsidR="005F709C">
        <w:rPr>
          <w:lang w:val="uk-UA"/>
        </w:rPr>
        <w:t>ual-recognition.nl/eMotion.html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Face Analysis and Emotion Recognition [</w:t>
      </w:r>
      <w:r w:rsidR="00527407">
        <w:rPr>
          <w:lang w:val="en-US"/>
        </w:rPr>
        <w:t>Electronic Resource</w:t>
      </w:r>
      <w:r w:rsidRPr="0047471F">
        <w:rPr>
          <w:lang w:val="uk-UA"/>
        </w:rPr>
        <w:t xml:space="preserve">].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</w:t>
      </w:r>
      <w:r w:rsidR="00527407">
        <w:rPr>
          <w:lang w:val="en-US"/>
        </w:rPr>
        <w:t>Mode of Access</w:t>
      </w:r>
      <w:r w:rsidRPr="0047471F">
        <w:rPr>
          <w:lang w:val="uk-UA"/>
        </w:rPr>
        <w:t>: http://www.amiproject.org/showcase/still-and-moving-image</w:t>
      </w:r>
      <w:r w:rsidR="005F709C">
        <w:rPr>
          <w:lang w:val="uk-UA"/>
        </w:rPr>
        <w:t>-processing/emotion-recognition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Affdex homepage [</w:t>
      </w:r>
      <w:r w:rsidR="00527407">
        <w:rPr>
          <w:lang w:val="en-US"/>
        </w:rPr>
        <w:t>Electronic Resource</w:t>
      </w:r>
      <w:r w:rsidRPr="0047471F">
        <w:rPr>
          <w:lang w:val="uk-UA"/>
        </w:rPr>
        <w:t xml:space="preserve">].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</w:t>
      </w:r>
      <w:r w:rsidR="00527407">
        <w:rPr>
          <w:lang w:val="en-US"/>
        </w:rPr>
        <w:t>Mode of Access</w:t>
      </w:r>
      <w:r w:rsidRPr="0047471F">
        <w:rPr>
          <w:lang w:val="uk-UA"/>
        </w:rPr>
        <w:t>:</w:t>
      </w:r>
      <w:r w:rsidRPr="00527407">
        <w:rPr>
          <w:lang w:val="en-US"/>
        </w:rPr>
        <w:t xml:space="preserve"> </w:t>
      </w:r>
      <w:r w:rsidR="005F709C">
        <w:rPr>
          <w:lang w:val="uk-UA"/>
        </w:rPr>
        <w:t>http://www.affdex.com/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Ekman P. Manual of the Facial Action Coding System (FACS) / P.</w:t>
      </w:r>
      <w:r w:rsidR="005F709C">
        <w:rPr>
          <w:lang w:val="uk-UA"/>
        </w:rPr>
        <w:t> </w:t>
      </w:r>
      <w:r w:rsidRPr="0047471F">
        <w:rPr>
          <w:lang w:val="uk-UA"/>
        </w:rPr>
        <w:t>Ekman, W.</w:t>
      </w:r>
      <w:r w:rsidR="005F709C">
        <w:rPr>
          <w:lang w:val="uk-UA"/>
        </w:rPr>
        <w:t> </w:t>
      </w:r>
      <w:r w:rsidRPr="0047471F">
        <w:rPr>
          <w:lang w:val="uk-UA"/>
        </w:rPr>
        <w:t>V.</w:t>
      </w:r>
      <w:r w:rsidR="005F709C">
        <w:rPr>
          <w:lang w:val="uk-UA"/>
        </w:rPr>
        <w:t> </w:t>
      </w:r>
      <w:r w:rsidRPr="0047471F">
        <w:rPr>
          <w:lang w:val="uk-UA"/>
        </w:rPr>
        <w:t xml:space="preserve">Friesen.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Palo Alto : Consulting Psychologists Press, 1978.</w:t>
      </w:r>
    </w:p>
    <w:p w:rsidR="0047471F" w:rsidRP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Ekman P. Facial Action Coding System: Investigator’s Guide / P.</w:t>
      </w:r>
      <w:r w:rsidR="005F709C">
        <w:rPr>
          <w:lang w:val="uk-UA"/>
        </w:rPr>
        <w:t> </w:t>
      </w:r>
      <w:r w:rsidRPr="0047471F">
        <w:rPr>
          <w:lang w:val="uk-UA"/>
        </w:rPr>
        <w:t>Ekman, W.</w:t>
      </w:r>
      <w:r w:rsidR="005F709C">
        <w:rPr>
          <w:lang w:val="uk-UA"/>
        </w:rPr>
        <w:t> </w:t>
      </w:r>
      <w:r w:rsidRPr="0047471F">
        <w:rPr>
          <w:lang w:val="uk-UA"/>
        </w:rPr>
        <w:t>V.</w:t>
      </w:r>
      <w:r w:rsidR="005F709C">
        <w:rPr>
          <w:lang w:val="uk-UA"/>
        </w:rPr>
        <w:t> </w:t>
      </w:r>
      <w:r w:rsidRPr="0047471F">
        <w:rPr>
          <w:lang w:val="uk-UA"/>
        </w:rPr>
        <w:t xml:space="preserve">Friesen.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Palo Alto : Consulting Psychologists Press, 1978.</w:t>
      </w:r>
    </w:p>
    <w:p w:rsidR="0047471F" w:rsidRDefault="0047471F" w:rsidP="0047471F">
      <w:pPr>
        <w:pStyle w:val="ReferenceList"/>
        <w:rPr>
          <w:lang w:val="uk-UA"/>
        </w:rPr>
      </w:pPr>
      <w:r w:rsidRPr="0047471F">
        <w:rPr>
          <w:lang w:val="uk-UA"/>
        </w:rPr>
        <w:t>С. Прата. Язык программирования С++. Лекции и упражнения : пер. с англ.</w:t>
      </w:r>
      <w:r w:rsidR="000F0988">
        <w:rPr>
          <w:lang w:val="en-US"/>
        </w:rPr>
        <w:t> </w:t>
      </w:r>
      <w:r w:rsidRPr="0047471F">
        <w:rPr>
          <w:lang w:val="uk-UA"/>
        </w:rPr>
        <w:t>/ C</w:t>
      </w:r>
      <w:r w:rsidR="009A0F9A">
        <w:rPr>
          <w:lang w:val="uk-UA"/>
        </w:rPr>
        <w:t> </w:t>
      </w:r>
      <w:r w:rsidRPr="0047471F">
        <w:rPr>
          <w:lang w:val="uk-UA"/>
        </w:rPr>
        <w:t xml:space="preserve">Прата.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6-е изд.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М. : </w:t>
      </w:r>
      <w:r w:rsidR="00D92182" w:rsidRPr="0047471F">
        <w:rPr>
          <w:lang w:val="uk-UA"/>
        </w:rPr>
        <w:t xml:space="preserve">Издательский дом </w:t>
      </w:r>
      <w:r w:rsidR="00D92182">
        <w:rPr>
          <w:lang w:val="uk-UA"/>
        </w:rPr>
        <w:t>«</w:t>
      </w:r>
      <w:r w:rsidRPr="0047471F">
        <w:rPr>
          <w:lang w:val="uk-UA"/>
        </w:rPr>
        <w:t>Вильямс</w:t>
      </w:r>
      <w:r w:rsidR="009A0F9A">
        <w:rPr>
          <w:lang w:val="uk-UA"/>
        </w:rPr>
        <w:t>»</w:t>
      </w:r>
      <w:r w:rsidRPr="0047471F">
        <w:rPr>
          <w:lang w:val="uk-UA"/>
        </w:rPr>
        <w:t xml:space="preserve">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2013. </w:t>
      </w:r>
      <w:r w:rsidR="00480DAC">
        <w:rPr>
          <w:lang w:val="uk-UA"/>
        </w:rPr>
        <w:t>—</w:t>
      </w:r>
      <w:r w:rsidRPr="0047471F">
        <w:rPr>
          <w:lang w:val="uk-UA"/>
        </w:rPr>
        <w:t xml:space="preserve"> 1248 с.</w:t>
      </w:r>
    </w:p>
    <w:p w:rsidR="00286A0F" w:rsidRDefault="00286A0F" w:rsidP="00286A0F">
      <w:pPr>
        <w:pStyle w:val="Appendix"/>
      </w:pPr>
      <w:r>
        <w:br w:type="page"/>
      </w:r>
      <w:r>
        <w:lastRenderedPageBreak/>
        <w:br/>
      </w:r>
      <w:bookmarkStart w:id="25" w:name="_Toc514630164"/>
      <w:r>
        <w:t>Лістинги програм</w:t>
      </w:r>
      <w:bookmarkEnd w:id="25"/>
    </w:p>
    <w:p w:rsidR="00286A0F" w:rsidRDefault="00286A0F" w:rsidP="003B1071"/>
    <w:p w:rsidR="00286A0F" w:rsidRDefault="00286A0F" w:rsidP="00FA1389"/>
    <w:p w:rsidR="00286A0F" w:rsidRDefault="00286A0F" w:rsidP="00286A0F">
      <w:pPr>
        <w:pStyle w:val="NormalNoIndent"/>
      </w:pPr>
      <w:r>
        <w:t xml:space="preserve">Лістинг файлу </w:t>
      </w:r>
      <w:r>
        <w:rPr>
          <w:lang w:val="en-US"/>
        </w:rPr>
        <w:t>presenter</w:t>
      </w:r>
      <w:r w:rsidRPr="000A2E6F">
        <w:t>.</w:t>
      </w:r>
      <w:r>
        <w:rPr>
          <w:lang w:val="en-US"/>
        </w:rPr>
        <w:t>h</w:t>
      </w:r>
      <w:r w:rsidRPr="000A2E6F">
        <w:t xml:space="preserve"> — </w:t>
      </w:r>
      <w:r w:rsidRPr="00286A0F">
        <w:t>прототип пред</w:t>
      </w:r>
      <w:r>
        <w:t>’явника-вчителя</w:t>
      </w:r>
    </w:p>
    <w:p w:rsidR="00286A0F" w:rsidRPr="00286A0F" w:rsidRDefault="00286A0F" w:rsidP="006F0864">
      <w:pPr>
        <w:pStyle w:val="Listing"/>
      </w:pPr>
      <w:r w:rsidRPr="00286A0F">
        <w:t>#ifndef PRESENTER_H</w:t>
      </w:r>
    </w:p>
    <w:p w:rsidR="00286A0F" w:rsidRPr="00286A0F" w:rsidRDefault="00286A0F" w:rsidP="006F0864">
      <w:pPr>
        <w:pStyle w:val="Listing"/>
      </w:pPr>
      <w:r w:rsidRPr="00286A0F">
        <w:t>#define PRESENTER_H</w:t>
      </w:r>
    </w:p>
    <w:p w:rsidR="00286A0F" w:rsidRPr="00286A0F" w:rsidRDefault="00286A0F" w:rsidP="006F0864">
      <w:pPr>
        <w:pStyle w:val="Listing"/>
      </w:pPr>
      <w:r w:rsidRPr="00286A0F">
        <w:t>#include &lt;QObject&gt;</w:t>
      </w:r>
    </w:p>
    <w:p w:rsidR="00286A0F" w:rsidRPr="00286A0F" w:rsidRDefault="00286A0F" w:rsidP="006F0864">
      <w:pPr>
        <w:pStyle w:val="Listing"/>
      </w:pPr>
      <w:r w:rsidRPr="00286A0F">
        <w:t>#include "View/iView.h"</w:t>
      </w:r>
    </w:p>
    <w:p w:rsidR="00286A0F" w:rsidRPr="00286A0F" w:rsidRDefault="00286A0F" w:rsidP="006F0864">
      <w:pPr>
        <w:pStyle w:val="Listing"/>
      </w:pPr>
      <w:r w:rsidRPr="00286A0F">
        <w:t>#include "Network/network.h"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//#include &lt;vector&gt;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class Presenter: public QObject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Q_OBJECT</w:t>
      </w:r>
    </w:p>
    <w:p w:rsidR="00286A0F" w:rsidRPr="00286A0F" w:rsidRDefault="00286A0F" w:rsidP="006F0864">
      <w:pPr>
        <w:pStyle w:val="Listing"/>
      </w:pPr>
      <w:r w:rsidRPr="00286A0F">
        <w:t>public:</w:t>
      </w:r>
    </w:p>
    <w:p w:rsidR="00286A0F" w:rsidRPr="00286A0F" w:rsidRDefault="00286A0F" w:rsidP="006F0864">
      <w:pPr>
        <w:pStyle w:val="Listing"/>
      </w:pPr>
      <w:r w:rsidRPr="00286A0F">
        <w:t xml:space="preserve">    Presenter();</w:t>
      </w:r>
    </w:p>
    <w:p w:rsidR="00286A0F" w:rsidRPr="00286A0F" w:rsidRDefault="00286A0F" w:rsidP="006F0864">
      <w:pPr>
        <w:pStyle w:val="Listing"/>
      </w:pPr>
      <w:r w:rsidRPr="00286A0F">
        <w:t xml:space="preserve">    Presenter(iView* userInterface);</w:t>
      </w:r>
    </w:p>
    <w:p w:rsidR="00286A0F" w:rsidRPr="00286A0F" w:rsidRDefault="00286A0F" w:rsidP="006F0864">
      <w:pPr>
        <w:pStyle w:val="Listing"/>
      </w:pPr>
      <w:r w:rsidRPr="00286A0F">
        <w:t>signals:</w:t>
      </w:r>
    </w:p>
    <w:p w:rsidR="00286A0F" w:rsidRPr="00286A0F" w:rsidRDefault="00286A0F" w:rsidP="006F0864">
      <w:pPr>
        <w:pStyle w:val="Listing"/>
      </w:pPr>
      <w:r w:rsidRPr="00286A0F">
        <w:t xml:space="preserve">    void result_returned(QVector&lt;qreal&gt;);</w:t>
      </w:r>
    </w:p>
    <w:p w:rsidR="00286A0F" w:rsidRPr="00286A0F" w:rsidRDefault="00286A0F" w:rsidP="006F0864">
      <w:pPr>
        <w:pStyle w:val="Listing"/>
      </w:pPr>
      <w:r w:rsidRPr="00286A0F">
        <w:t xml:space="preserve">    void message_showing(QString str);</w:t>
      </w:r>
    </w:p>
    <w:p w:rsidR="00286A0F" w:rsidRPr="00286A0F" w:rsidRDefault="00286A0F" w:rsidP="006F0864">
      <w:pPr>
        <w:pStyle w:val="Listing"/>
      </w:pPr>
      <w:r w:rsidRPr="00286A0F">
        <w:t xml:space="preserve">    void message_sending(QString);</w:t>
      </w:r>
    </w:p>
    <w:p w:rsidR="00286A0F" w:rsidRPr="00286A0F" w:rsidRDefault="00286A0F" w:rsidP="006F0864">
      <w:pPr>
        <w:pStyle w:val="Listing"/>
      </w:pPr>
      <w:r w:rsidRPr="00286A0F">
        <w:t xml:space="preserve">    void message_hiding();</w:t>
      </w:r>
    </w:p>
    <w:p w:rsidR="00286A0F" w:rsidRPr="00286A0F" w:rsidRDefault="00286A0F" w:rsidP="006F0864">
      <w:pPr>
        <w:pStyle w:val="Listing"/>
      </w:pPr>
      <w:r w:rsidRPr="00286A0F">
        <w:t>private slots:</w:t>
      </w:r>
    </w:p>
    <w:p w:rsidR="00286A0F" w:rsidRPr="00286A0F" w:rsidRDefault="00286A0F" w:rsidP="006F0864">
      <w:pPr>
        <w:pStyle w:val="Listing"/>
      </w:pPr>
      <w:r w:rsidRPr="00286A0F">
        <w:t xml:space="preserve">    //from view</w:t>
      </w:r>
    </w:p>
    <w:p w:rsidR="00286A0F" w:rsidRPr="00286A0F" w:rsidRDefault="00286A0F" w:rsidP="006F0864">
      <w:pPr>
        <w:pStyle w:val="Listing"/>
      </w:pPr>
      <w:r w:rsidRPr="00286A0F">
        <w:t xml:space="preserve">    void testing(QVector&lt;qreal&gt; features);</w:t>
      </w:r>
    </w:p>
    <w:p w:rsidR="00286A0F" w:rsidRPr="00286A0F" w:rsidRDefault="00286A0F" w:rsidP="006F0864">
      <w:pPr>
        <w:pStyle w:val="Listing"/>
      </w:pPr>
      <w:r w:rsidRPr="00286A0F">
        <w:t xml:space="preserve">    void training(QVector&lt;QPair&lt;QVector&lt;qreal&gt;, QVector&lt;qreal&gt; &gt; &gt;&amp; sample);</w:t>
      </w:r>
    </w:p>
    <w:p w:rsidR="00286A0F" w:rsidRPr="00286A0F" w:rsidRDefault="00286A0F" w:rsidP="006F0864">
      <w:pPr>
        <w:pStyle w:val="Listing"/>
      </w:pPr>
      <w:r w:rsidRPr="00286A0F">
        <w:t>private: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_normed(QVector&lt;qreal&gt;);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_trunk(QVector&lt;qreal&gt;);</w:t>
      </w:r>
    </w:p>
    <w:p w:rsidR="00286A0F" w:rsidRPr="00286A0F" w:rsidRDefault="00286A0F" w:rsidP="006F0864">
      <w:pPr>
        <w:pStyle w:val="Listing"/>
      </w:pPr>
      <w:r w:rsidRPr="00286A0F">
        <w:t xml:space="preserve">    qreal _effectiveness(Emotions::Emotions em);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QVector&lt;QPair&lt;QVector&lt;qreal&gt;, QVector&lt;qreal&gt; &gt; &gt; _training_data;</w:t>
      </w:r>
    </w:p>
    <w:p w:rsidR="00286A0F" w:rsidRPr="00286A0F" w:rsidRDefault="00286A0F" w:rsidP="006F0864">
      <w:pPr>
        <w:pStyle w:val="Listing"/>
      </w:pPr>
      <w:r w:rsidRPr="00286A0F">
        <w:t xml:space="preserve">    QVector&lt;QPair&lt;QVector&lt;qreal&gt;, QVector&lt;qreal&gt; &gt; &gt; _checking_data;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qreal _eps;</w:t>
      </w:r>
    </w:p>
    <w:p w:rsidR="00286A0F" w:rsidRPr="00286A0F" w:rsidRDefault="00286A0F" w:rsidP="006F0864">
      <w:pPr>
        <w:pStyle w:val="Listing"/>
      </w:pPr>
      <w:r w:rsidRPr="00286A0F">
        <w:t xml:space="preserve">    Network ANFIS;</w:t>
      </w:r>
    </w:p>
    <w:p w:rsidR="00286A0F" w:rsidRPr="00286A0F" w:rsidRDefault="00286A0F" w:rsidP="006F0864">
      <w:pPr>
        <w:pStyle w:val="Listing"/>
      </w:pPr>
      <w:r w:rsidRPr="00286A0F">
        <w:t xml:space="preserve">    static long long int iteration;//</w:t>
      </w:r>
    </w:p>
    <w:p w:rsidR="00286A0F" w:rsidRPr="00286A0F" w:rsidRDefault="00286A0F" w:rsidP="006F0864">
      <w:pPr>
        <w:pStyle w:val="Listing"/>
      </w:pPr>
      <w:r w:rsidRPr="00286A0F">
        <w:t>};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</w:p>
    <w:p w:rsidR="00286A0F" w:rsidRDefault="00286A0F" w:rsidP="006F0864">
      <w:pPr>
        <w:pStyle w:val="Listing"/>
      </w:pPr>
      <w:r w:rsidRPr="00286A0F">
        <w:t>#endif // PRESENTER_H</w:t>
      </w:r>
    </w:p>
    <w:p w:rsidR="00286A0F" w:rsidRPr="004118EE" w:rsidRDefault="00286A0F" w:rsidP="006F0864">
      <w:pPr>
        <w:pStyle w:val="Listing"/>
      </w:pPr>
    </w:p>
    <w:p w:rsidR="001C5E12" w:rsidRPr="004118EE" w:rsidRDefault="001C5E12" w:rsidP="006F0864">
      <w:pPr>
        <w:pStyle w:val="Listing"/>
      </w:pPr>
    </w:p>
    <w:p w:rsidR="00286A0F" w:rsidRDefault="00286A0F" w:rsidP="006F0864">
      <w:pPr>
        <w:pStyle w:val="Listing"/>
      </w:pPr>
      <w:r>
        <w:t xml:space="preserve">Лістинг файлу </w:t>
      </w:r>
      <w:r>
        <w:rPr>
          <w:lang w:val="en-US"/>
        </w:rPr>
        <w:t>presenter</w:t>
      </w:r>
      <w:r w:rsidRPr="00286A0F">
        <w:t>.</w:t>
      </w:r>
      <w:r>
        <w:rPr>
          <w:lang w:val="en-US"/>
        </w:rPr>
        <w:t>cpp</w:t>
      </w:r>
      <w:r w:rsidRPr="00286A0F">
        <w:t xml:space="preserve"> </w:t>
      </w:r>
      <w:r>
        <w:t>— реалізація пред’явника-вчителя</w:t>
      </w:r>
    </w:p>
    <w:p w:rsidR="00286A0F" w:rsidRPr="00286A0F" w:rsidRDefault="00286A0F" w:rsidP="006F0864">
      <w:pPr>
        <w:pStyle w:val="Listing"/>
      </w:pPr>
      <w:r w:rsidRPr="00286A0F">
        <w:t>#include "Presenter/presenter.h"</w:t>
      </w:r>
    </w:p>
    <w:p w:rsidR="00286A0F" w:rsidRPr="00286A0F" w:rsidRDefault="00286A0F" w:rsidP="006F0864">
      <w:pPr>
        <w:pStyle w:val="Listing"/>
      </w:pPr>
      <w:r w:rsidRPr="00286A0F">
        <w:t>#include "Presenter/simplex.h"</w:t>
      </w:r>
    </w:p>
    <w:p w:rsidR="00286A0F" w:rsidRPr="00286A0F" w:rsidRDefault="00286A0F" w:rsidP="006F0864">
      <w:pPr>
        <w:pStyle w:val="Listing"/>
      </w:pPr>
      <w:r w:rsidRPr="00286A0F">
        <w:t>#include &lt;qmath.h&gt;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#define PARAM_NUMBER 519</w:t>
      </w:r>
    </w:p>
    <w:p w:rsidR="00286A0F" w:rsidRPr="00286A0F" w:rsidRDefault="00286A0F" w:rsidP="006F0864">
      <w:pPr>
        <w:pStyle w:val="Listing"/>
      </w:pPr>
      <w:r w:rsidRPr="00286A0F">
        <w:t>long long int Presenter::iteration = 0;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Presenter::Presenter()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Presenter::Presenter(iView* i_userInterface)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QObject *userInterface = dynamic_cast&lt;QObject*&gt;(i_userInterface);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connect(userInterface, SIGNAL(test_inputed(QVector&lt;qreal&gt;)),this, SLOT(testing(QVector&lt;qreal&gt;)));</w:t>
      </w:r>
    </w:p>
    <w:p w:rsidR="00286A0F" w:rsidRPr="00286A0F" w:rsidRDefault="00286A0F" w:rsidP="006F0864">
      <w:pPr>
        <w:pStyle w:val="Listing"/>
      </w:pPr>
      <w:r w:rsidRPr="00286A0F">
        <w:t xml:space="preserve">    connect(userInterface, SIGNAL(train_sample_inputed(QVector&lt;QPair&lt;QVector&lt;qreal&gt;,QVector&lt;qreal&gt; &gt; &gt;&amp; )),this, SLOT(training(QVector&lt;QPair&lt;QVector&lt;qreal&gt;,QVector&lt;qreal&gt; &gt; &gt;&amp;)));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connect(this, SIGNAL(result_returned(QVector&lt;qreal&gt;)), userInterface, SLOT(show_results(QVector&lt;qreal&gt;)));</w:t>
      </w:r>
    </w:p>
    <w:p w:rsidR="00286A0F" w:rsidRPr="00286A0F" w:rsidRDefault="00286A0F" w:rsidP="006F0864">
      <w:pPr>
        <w:pStyle w:val="Listing"/>
      </w:pPr>
      <w:r w:rsidRPr="00286A0F">
        <w:t xml:space="preserve">    connect(this, SIGNAL(message_showing(QString)), userInterface, SLOT(show_message(QString)));</w:t>
      </w:r>
    </w:p>
    <w:p w:rsidR="00286A0F" w:rsidRPr="00286A0F" w:rsidRDefault="00286A0F" w:rsidP="006F0864">
      <w:pPr>
        <w:pStyle w:val="Listing"/>
      </w:pPr>
      <w:r w:rsidRPr="00286A0F">
        <w:lastRenderedPageBreak/>
        <w:t xml:space="preserve">    connect(this, SIGNAL(message_hiding()), userInterface, SLOT(hide_message()));</w:t>
      </w:r>
    </w:p>
    <w:p w:rsidR="00286A0F" w:rsidRPr="00286A0F" w:rsidRDefault="00286A0F" w:rsidP="006F0864">
      <w:pPr>
        <w:pStyle w:val="Listing"/>
      </w:pPr>
      <w:r w:rsidRPr="00286A0F">
        <w:t xml:space="preserve">    connect(this, SIGNAL(message_sending(QString)), userInterface, SLOT(show_dlg_message(QString)));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ANFIS.Init();</w:t>
      </w:r>
    </w:p>
    <w:p w:rsidR="00286A0F" w:rsidRPr="00286A0F" w:rsidRDefault="00286A0F" w:rsidP="006F0864">
      <w:pPr>
        <w:pStyle w:val="Listing"/>
      </w:pPr>
      <w:r w:rsidRPr="00286A0F">
        <w:t xml:space="preserve">    ANFIS.Deserialize("C:\\Users\\Sersajur\\Documents\\Qt-projects\\Emotion_recognizer\\src\\sources\\weights.xml");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QVector&lt;qreal&gt; Presenter::_trunk(QVector&lt;qreal&gt; result)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for(auto&amp; it: result)</w:t>
      </w:r>
    </w:p>
    <w:p w:rsidR="00286A0F" w:rsidRPr="00286A0F" w:rsidRDefault="00286A0F" w:rsidP="006F0864">
      <w:pPr>
        <w:pStyle w:val="Listing"/>
      </w:pPr>
      <w:r w:rsidRPr="00286A0F">
        <w:t xml:space="preserve">        if (it&lt;0) it=0;</w:t>
      </w:r>
    </w:p>
    <w:p w:rsidR="00286A0F" w:rsidRPr="00286A0F" w:rsidRDefault="00286A0F" w:rsidP="006F0864">
      <w:pPr>
        <w:pStyle w:val="Listing"/>
      </w:pPr>
      <w:r w:rsidRPr="00286A0F">
        <w:t xml:space="preserve">    else if(it&gt;1) it=1;</w:t>
      </w:r>
    </w:p>
    <w:p w:rsidR="00286A0F" w:rsidRPr="00286A0F" w:rsidRDefault="00286A0F" w:rsidP="006F0864">
      <w:pPr>
        <w:pStyle w:val="Listing"/>
      </w:pPr>
      <w:r w:rsidRPr="00286A0F">
        <w:t xml:space="preserve">    return result;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QVector&lt;qreal&gt; Presenter::_normed(QVector&lt;qreal&gt; features)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result = features;</w:t>
      </w:r>
    </w:p>
    <w:p w:rsidR="00286A0F" w:rsidRPr="00286A0F" w:rsidRDefault="00286A0F" w:rsidP="006F0864">
      <w:pPr>
        <w:pStyle w:val="Listing"/>
      </w:pPr>
      <w:r w:rsidRPr="00286A0F">
        <w:t xml:space="preserve">    qreal&amp; Horizontal = features[13];</w:t>
      </w:r>
    </w:p>
    <w:p w:rsidR="00286A0F" w:rsidRPr="00286A0F" w:rsidRDefault="00286A0F" w:rsidP="006F0864">
      <w:pPr>
        <w:pStyle w:val="Listing"/>
      </w:pPr>
      <w:r w:rsidRPr="00286A0F">
        <w:t xml:space="preserve">    qreal&amp; Vertical = features[19];</w:t>
      </w:r>
    </w:p>
    <w:p w:rsidR="00286A0F" w:rsidRPr="00286A0F" w:rsidRDefault="00286A0F" w:rsidP="006F0864">
      <w:pPr>
        <w:pStyle w:val="Listing"/>
      </w:pPr>
      <w:r w:rsidRPr="00286A0F">
        <w:t xml:space="preserve">    //eye_brows_size_params:</w:t>
      </w:r>
    </w:p>
    <w:p w:rsidR="00286A0F" w:rsidRPr="00286A0F" w:rsidRDefault="00286A0F" w:rsidP="006F0864">
      <w:pPr>
        <w:pStyle w:val="Listing"/>
      </w:pPr>
      <w:r w:rsidRPr="00286A0F">
        <w:t xml:space="preserve">    result[0] 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result[1]  /= Horizontal;</w:t>
      </w:r>
    </w:p>
    <w:p w:rsidR="00286A0F" w:rsidRPr="00286A0F" w:rsidRDefault="00286A0F" w:rsidP="006F0864">
      <w:pPr>
        <w:pStyle w:val="Listing"/>
      </w:pPr>
      <w:r w:rsidRPr="00286A0F">
        <w:t xml:space="preserve">    result[2] 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result[3]  /= Horizontal;</w:t>
      </w:r>
    </w:p>
    <w:p w:rsidR="00286A0F" w:rsidRPr="00286A0F" w:rsidRDefault="00286A0F" w:rsidP="006F0864">
      <w:pPr>
        <w:pStyle w:val="Listing"/>
      </w:pPr>
      <w:r w:rsidRPr="00286A0F">
        <w:t xml:space="preserve">    //eyes_size_params:</w:t>
      </w:r>
    </w:p>
    <w:p w:rsidR="00286A0F" w:rsidRPr="00286A0F" w:rsidRDefault="00286A0F" w:rsidP="006F0864">
      <w:pPr>
        <w:pStyle w:val="Listing"/>
      </w:pPr>
      <w:r w:rsidRPr="00286A0F">
        <w:t xml:space="preserve">    result[4] 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result[5]  /= Horizontal;</w:t>
      </w:r>
    </w:p>
    <w:p w:rsidR="00286A0F" w:rsidRPr="00286A0F" w:rsidRDefault="00286A0F" w:rsidP="006F0864">
      <w:pPr>
        <w:pStyle w:val="Listing"/>
      </w:pPr>
      <w:r w:rsidRPr="00286A0F">
        <w:t xml:space="preserve">    result[6] 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result[7]  /= Horizontal;</w:t>
      </w:r>
    </w:p>
    <w:p w:rsidR="00286A0F" w:rsidRPr="00286A0F" w:rsidRDefault="00286A0F" w:rsidP="006F0864">
      <w:pPr>
        <w:pStyle w:val="Listing"/>
      </w:pPr>
      <w:r w:rsidRPr="00286A0F">
        <w:t xml:space="preserve">    //nose_size_params:</w:t>
      </w:r>
    </w:p>
    <w:p w:rsidR="00286A0F" w:rsidRPr="00286A0F" w:rsidRDefault="00286A0F" w:rsidP="006F0864">
      <w:pPr>
        <w:pStyle w:val="Listing"/>
      </w:pPr>
      <w:r w:rsidRPr="00286A0F">
        <w:t xml:space="preserve">    result[8] 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result[9]  /= Horizontal;</w:t>
      </w:r>
    </w:p>
    <w:p w:rsidR="00286A0F" w:rsidRPr="00286A0F" w:rsidRDefault="00286A0F" w:rsidP="006F0864">
      <w:pPr>
        <w:pStyle w:val="Listing"/>
      </w:pPr>
      <w:r w:rsidRPr="00286A0F">
        <w:t xml:space="preserve">    //lips_size_params:</w:t>
      </w:r>
    </w:p>
    <w:p w:rsidR="00286A0F" w:rsidRPr="00286A0F" w:rsidRDefault="00286A0F" w:rsidP="006F0864">
      <w:pPr>
        <w:pStyle w:val="Listing"/>
      </w:pPr>
      <w:r w:rsidRPr="00286A0F">
        <w:t xml:space="preserve">    result[10]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result[11] /= Horizontal;</w:t>
      </w:r>
    </w:p>
    <w:p w:rsidR="00286A0F" w:rsidRPr="00286A0F" w:rsidRDefault="00286A0F" w:rsidP="006F0864">
      <w:pPr>
        <w:pStyle w:val="Listing"/>
      </w:pPr>
      <w:r w:rsidRPr="00286A0F">
        <w:t xml:space="preserve">    //distances:</w:t>
      </w:r>
    </w:p>
    <w:p w:rsidR="00286A0F" w:rsidRPr="00286A0F" w:rsidRDefault="00286A0F" w:rsidP="006F0864">
      <w:pPr>
        <w:pStyle w:val="Listing"/>
      </w:pPr>
      <w:r w:rsidRPr="00286A0F">
        <w:t xml:space="preserve">    result[12] /= Horizontal;</w:t>
      </w:r>
    </w:p>
    <w:p w:rsidR="00286A0F" w:rsidRPr="00286A0F" w:rsidRDefault="00286A0F" w:rsidP="006F0864">
      <w:pPr>
        <w:pStyle w:val="Listing"/>
      </w:pPr>
      <w:r w:rsidRPr="00286A0F">
        <w:t xml:space="preserve">    result[14]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result[15]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result[16]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result[17] /= Vertical;</w:t>
      </w:r>
    </w:p>
    <w:p w:rsidR="00286A0F" w:rsidRPr="00286A0F" w:rsidRDefault="00286A0F" w:rsidP="006F0864">
      <w:pPr>
        <w:pStyle w:val="Listing"/>
      </w:pPr>
      <w:r w:rsidRPr="00286A0F">
        <w:t xml:space="preserve">    result[18] /= Vertical;</w:t>
      </w:r>
    </w:p>
    <w:p w:rsidR="00286A0F" w:rsidRPr="00286A0F" w:rsidRDefault="00286A0F" w:rsidP="006F0864">
      <w:pPr>
        <w:pStyle w:val="Listing"/>
      </w:pPr>
      <w:r w:rsidRPr="00286A0F">
        <w:t xml:space="preserve">    //result[19] /= Vertical;</w:t>
      </w:r>
    </w:p>
    <w:p w:rsidR="00286A0F" w:rsidRPr="00286A0F" w:rsidRDefault="00286A0F" w:rsidP="006F0864">
      <w:pPr>
        <w:pStyle w:val="Listing"/>
      </w:pPr>
      <w:r w:rsidRPr="00286A0F">
        <w:t xml:space="preserve">    return result;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void Presenter::testing(QVector&lt;qreal&gt; features)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result;</w:t>
      </w:r>
    </w:p>
    <w:p w:rsidR="00286A0F" w:rsidRPr="00286A0F" w:rsidRDefault="00286A0F" w:rsidP="006F0864">
      <w:pPr>
        <w:pStyle w:val="Listing"/>
      </w:pPr>
      <w:r w:rsidRPr="00286A0F">
        <w:t xml:space="preserve">    result = ANFIS.Check(_normed(features));</w:t>
      </w:r>
    </w:p>
    <w:p w:rsidR="00286A0F" w:rsidRPr="00286A0F" w:rsidRDefault="00286A0F" w:rsidP="006F0864">
      <w:pPr>
        <w:pStyle w:val="Listing"/>
      </w:pPr>
      <w:r w:rsidRPr="00286A0F">
        <w:t xml:space="preserve">    emit result_returned(_trunk(result));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QString makeLog(int V/*, int N*//*, qreal eps*/, QVector&lt;QString&gt; em, QVector&lt;int&gt; n, QVector&lt;qreal&gt; e)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QString log = QString("Об'єм вибірки: %1\n").arg(V);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QString("Критерій зупинки: перехресна перевірка \n ");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QString("------------------------------------\n");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QString("Емоція    || Кількість епох || Ефективність \n");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log += QString("%1 %2 %3\n").arg(em[0],-14).arg(n[0],-19).arg(e[0],-9,'f');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QString("%1      %2 %3\n").arg(em[1],-14).arg(n[1],-19).arg(e[1],-9,'f');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QString("%1        %2 %3\n").arg(em[2],-14).arg(n[2],-19).arg(e[2],-9,'f');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QString("%1       %2 %3\n").arg(em[3],-14).arg(n[3],-19).arg(e[3],-9,'f');</w:t>
      </w:r>
    </w:p>
    <w:p w:rsidR="00286A0F" w:rsidRPr="00286A0F" w:rsidRDefault="00286A0F" w:rsidP="006F0864">
      <w:pPr>
        <w:pStyle w:val="Listing"/>
      </w:pPr>
      <w:r w:rsidRPr="00286A0F">
        <w:t xml:space="preserve">    log += QString("%1        %2 %3\n").arg(em[4],-14).arg(n[4],-19).arg(e[4],-9,'f');</w:t>
      </w:r>
    </w:p>
    <w:p w:rsidR="00286A0F" w:rsidRPr="00286A0F" w:rsidRDefault="00286A0F" w:rsidP="006F0864">
      <w:pPr>
        <w:pStyle w:val="Listing"/>
      </w:pPr>
      <w:r w:rsidRPr="00286A0F">
        <w:t xml:space="preserve">    return log;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  <w:r w:rsidRPr="00286A0F">
        <w:t>qreal Presenter::_effectiveness(Emotions::Emotions em)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  <w:r w:rsidRPr="00286A0F">
        <w:t xml:space="preserve">    qreal result = 0;</w:t>
      </w:r>
    </w:p>
    <w:p w:rsidR="00286A0F" w:rsidRPr="00286A0F" w:rsidRDefault="00286A0F" w:rsidP="006F0864">
      <w:pPr>
        <w:pStyle w:val="Listing"/>
      </w:pPr>
      <w:r w:rsidRPr="00286A0F">
        <w:t xml:space="preserve">    for(auto&amp; it: _checking_data)</w:t>
      </w:r>
    </w:p>
    <w:p w:rsidR="00286A0F" w:rsidRPr="00286A0F" w:rsidRDefault="00286A0F" w:rsidP="006F0864">
      <w:pPr>
        <w:pStyle w:val="Listing"/>
      </w:pPr>
      <w:r w:rsidRPr="00286A0F">
        <w:t xml:space="preserve">    {</w:t>
      </w:r>
    </w:p>
    <w:p w:rsidR="00286A0F" w:rsidRPr="00286A0F" w:rsidRDefault="00286A0F" w:rsidP="006F0864">
      <w:pPr>
        <w:pStyle w:val="Listing"/>
      </w:pPr>
      <w:r w:rsidRPr="00286A0F">
        <w:t xml:space="preserve">        ANFIS.setInput(it.first);</w:t>
      </w:r>
    </w:p>
    <w:p w:rsidR="00286A0F" w:rsidRPr="00286A0F" w:rsidRDefault="00286A0F" w:rsidP="006F0864">
      <w:pPr>
        <w:pStyle w:val="Listing"/>
      </w:pPr>
      <w:r w:rsidRPr="00286A0F">
        <w:t xml:space="preserve">        result += qAbs(it.second[em]-ANFIS.Process(em))/_checking_data.size()/it.second[em];</w:t>
      </w:r>
    </w:p>
    <w:p w:rsidR="00286A0F" w:rsidRPr="00286A0F" w:rsidRDefault="00286A0F" w:rsidP="006F0864">
      <w:pPr>
        <w:pStyle w:val="Listing"/>
      </w:pPr>
      <w:r w:rsidRPr="00286A0F">
        <w:t xml:space="preserve">    }</w:t>
      </w:r>
    </w:p>
    <w:p w:rsidR="00286A0F" w:rsidRPr="00286A0F" w:rsidRDefault="00286A0F" w:rsidP="006F0864">
      <w:pPr>
        <w:pStyle w:val="Listing"/>
      </w:pPr>
      <w:r w:rsidRPr="00286A0F">
        <w:lastRenderedPageBreak/>
        <w:t xml:space="preserve">    return (1 - result);</w:t>
      </w:r>
    </w:p>
    <w:p w:rsidR="00286A0F" w:rsidRPr="00286A0F" w:rsidRDefault="00286A0F" w:rsidP="006F0864">
      <w:pPr>
        <w:pStyle w:val="Listing"/>
      </w:pPr>
      <w:r w:rsidRPr="00286A0F">
        <w:t>}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>void Presenter::training(QVector&lt;QPair&lt;QVector&lt;qreal&gt;, QVector&lt;qreal&gt; &gt; &gt; &amp;sample)</w:t>
      </w:r>
    </w:p>
    <w:p w:rsidR="00286A0F" w:rsidRPr="00286A0F" w:rsidRDefault="00286A0F" w:rsidP="006F0864">
      <w:pPr>
        <w:pStyle w:val="Listing"/>
      </w:pPr>
      <w:r w:rsidRPr="00286A0F">
        <w:t>{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for (auto&amp; row: sample)</w:t>
      </w:r>
    </w:p>
    <w:p w:rsidR="00286A0F" w:rsidRPr="00286A0F" w:rsidRDefault="00286A0F" w:rsidP="006F0864">
      <w:pPr>
        <w:pStyle w:val="Listing"/>
      </w:pPr>
      <w:r w:rsidRPr="00286A0F">
        <w:t xml:space="preserve">        row.first = _normed(row.first);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int k = qRound(sample.size()/qSqrt(PARAM_NUMBER*2));</w:t>
      </w:r>
    </w:p>
    <w:p w:rsidR="00286A0F" w:rsidRPr="00286A0F" w:rsidRDefault="00286A0F" w:rsidP="006F0864">
      <w:pPr>
        <w:pStyle w:val="Listing"/>
      </w:pPr>
      <w:r w:rsidRPr="00286A0F">
        <w:t xml:space="preserve">    for(int i=0; i &lt; sample.size() - k; i++)</w:t>
      </w:r>
    </w:p>
    <w:p w:rsidR="00286A0F" w:rsidRPr="00286A0F" w:rsidRDefault="00286A0F" w:rsidP="006F0864">
      <w:pPr>
        <w:pStyle w:val="Listing"/>
      </w:pPr>
      <w:r w:rsidRPr="00286A0F">
        <w:t xml:space="preserve">        _training_data.append(sample[i]);</w:t>
      </w:r>
    </w:p>
    <w:p w:rsidR="00286A0F" w:rsidRPr="00286A0F" w:rsidRDefault="00286A0F" w:rsidP="006F0864">
      <w:pPr>
        <w:pStyle w:val="Listing"/>
      </w:pPr>
      <w:r w:rsidRPr="00286A0F">
        <w:t xml:space="preserve">    for(int i = _training_data.size(); i &lt; sample.size(); i++)</w:t>
      </w:r>
    </w:p>
    <w:p w:rsidR="00286A0F" w:rsidRPr="00286A0F" w:rsidRDefault="00286A0F" w:rsidP="006F0864">
      <w:pPr>
        <w:pStyle w:val="Listing"/>
      </w:pPr>
      <w:r w:rsidRPr="00286A0F">
        <w:t xml:space="preserve">        _checking_data.append(sample[i]);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qreal l_rate_cons = 0.2;</w:t>
      </w:r>
    </w:p>
    <w:p w:rsidR="00286A0F" w:rsidRPr="00286A0F" w:rsidRDefault="00286A0F" w:rsidP="006F0864">
      <w:pPr>
        <w:pStyle w:val="Listing"/>
      </w:pPr>
      <w:r w:rsidRPr="00286A0F">
        <w:t xml:space="preserve">    qreal l_rate_prem_a = 0.2;</w:t>
      </w:r>
    </w:p>
    <w:p w:rsidR="00286A0F" w:rsidRPr="00286A0F" w:rsidRDefault="00286A0F" w:rsidP="006F0864">
      <w:pPr>
        <w:pStyle w:val="Listing"/>
      </w:pPr>
      <w:r w:rsidRPr="00286A0F">
        <w:t xml:space="preserve">    qreal l_rate_prem_b = 0.2;</w:t>
      </w:r>
    </w:p>
    <w:p w:rsidR="00286A0F" w:rsidRPr="00286A0F" w:rsidRDefault="00286A0F" w:rsidP="006F0864">
      <w:pPr>
        <w:pStyle w:val="Listing"/>
      </w:pPr>
      <w:r w:rsidRPr="00286A0F">
        <w:t xml:space="preserve">    qreal l_rate_prem_c = 0.2;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int epoch_counter;</w:t>
      </w:r>
    </w:p>
    <w:p w:rsidR="00286A0F" w:rsidRPr="00286A0F" w:rsidRDefault="00286A0F" w:rsidP="006F0864">
      <w:pPr>
        <w:pStyle w:val="Listing"/>
      </w:pPr>
      <w:r w:rsidRPr="00286A0F">
        <w:t xml:space="preserve">    qreal prev_effect;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save_param;</w:t>
      </w:r>
    </w:p>
    <w:p w:rsidR="00286A0F" w:rsidRPr="00286A0F" w:rsidRDefault="00286A0F" w:rsidP="006F0864">
      <w:pPr>
        <w:pStyle w:val="Listing"/>
      </w:pPr>
      <w:r w:rsidRPr="00286A0F">
        <w:t xml:space="preserve">    QVector&lt;QString&gt; str_status = {"здивування", "щастя", "сум", "відраза", "злість"};</w:t>
      </w:r>
    </w:p>
    <w:p w:rsidR="00286A0F" w:rsidRPr="00286A0F" w:rsidRDefault="00286A0F" w:rsidP="006F0864">
      <w:pPr>
        <w:pStyle w:val="Listing"/>
      </w:pPr>
      <w:r w:rsidRPr="00286A0F">
        <w:t xml:space="preserve">    QVector&lt;int&gt; n_epoch;</w:t>
      </w:r>
    </w:p>
    <w:p w:rsidR="00286A0F" w:rsidRPr="00286A0F" w:rsidRDefault="00286A0F" w:rsidP="006F0864">
      <w:pPr>
        <w:pStyle w:val="Listing"/>
      </w:pPr>
      <w:r w:rsidRPr="00286A0F">
        <w:t xml:space="preserve">    QVector&lt;qreal&gt; effectivenesses;</w:t>
      </w:r>
    </w:p>
    <w:p w:rsidR="00286A0F" w:rsidRPr="00286A0F" w:rsidRDefault="00286A0F" w:rsidP="006F0864">
      <w:pPr>
        <w:pStyle w:val="Listing"/>
      </w:pPr>
    </w:p>
    <w:p w:rsidR="00286A0F" w:rsidRPr="00286A0F" w:rsidRDefault="00286A0F" w:rsidP="006F0864">
      <w:pPr>
        <w:pStyle w:val="Listing"/>
      </w:pPr>
      <w:r w:rsidRPr="00286A0F">
        <w:t xml:space="preserve">    for(int i = 0; i &lt; str_status.size(); i++)</w:t>
      </w:r>
    </w:p>
    <w:p w:rsidR="00286A0F" w:rsidRPr="00286A0F" w:rsidRDefault="00286A0F" w:rsidP="006F0864">
      <w:pPr>
        <w:pStyle w:val="Listing"/>
      </w:pPr>
      <w:r w:rsidRPr="00286A0F">
        <w:t xml:space="preserve">    {</w:t>
      </w:r>
    </w:p>
    <w:p w:rsidR="00286A0F" w:rsidRPr="00286A0F" w:rsidRDefault="00286A0F" w:rsidP="006F0864">
      <w:pPr>
        <w:pStyle w:val="Listing"/>
      </w:pPr>
      <w:r w:rsidRPr="00286A0F">
        <w:t xml:space="preserve">        epoch_counter = 0;</w:t>
      </w:r>
    </w:p>
    <w:p w:rsidR="00286A0F" w:rsidRPr="00286A0F" w:rsidRDefault="00286A0F" w:rsidP="006F0864">
      <w:pPr>
        <w:pStyle w:val="Listing"/>
      </w:pPr>
      <w:r w:rsidRPr="00286A0F">
        <w:t xml:space="preserve">        prev_effect = _effectiveness(Emotions::Emotions(i));</w:t>
      </w:r>
    </w:p>
    <w:p w:rsidR="00286A0F" w:rsidRPr="00286A0F" w:rsidRDefault="00286A0F" w:rsidP="006F0864">
      <w:pPr>
        <w:pStyle w:val="Listing"/>
      </w:pPr>
      <w:r w:rsidRPr="00286A0F">
        <w:t xml:space="preserve">        while((prev_effect &lt;= _effectiveness(Emotions::Emotions(i))) || !epoch_counter)</w:t>
      </w:r>
    </w:p>
    <w:p w:rsidR="00286A0F" w:rsidRPr="00286A0F" w:rsidRDefault="00286A0F" w:rsidP="006F0864">
      <w:pPr>
        <w:pStyle w:val="Listing"/>
      </w:pPr>
      <w:r w:rsidRPr="00286A0F">
        <w:t xml:space="preserve">        {</w:t>
      </w:r>
    </w:p>
    <w:p w:rsidR="00286A0F" w:rsidRPr="00286A0F" w:rsidRDefault="00286A0F" w:rsidP="006F0864">
      <w:pPr>
        <w:pStyle w:val="Listing"/>
      </w:pPr>
      <w:r w:rsidRPr="00286A0F">
        <w:t xml:space="preserve">            save_param = ANFIS.getParams();</w:t>
      </w:r>
    </w:p>
    <w:p w:rsidR="00286A0F" w:rsidRPr="00286A0F" w:rsidRDefault="00286A0F" w:rsidP="006F0864">
      <w:pPr>
        <w:pStyle w:val="Listing"/>
      </w:pPr>
      <w:r w:rsidRPr="00286A0F">
        <w:t xml:space="preserve">            prev_effect = _effectiveness(Emotions::Emotions(i));</w:t>
      </w:r>
    </w:p>
    <w:p w:rsidR="00286A0F" w:rsidRPr="00286A0F" w:rsidRDefault="00286A0F" w:rsidP="006F0864">
      <w:pPr>
        <w:pStyle w:val="Listing"/>
      </w:pPr>
      <w:r w:rsidRPr="00286A0F">
        <w:t xml:space="preserve">            message_showing("Засвоєння емоції: " + str_status[i] + ", " + QString::number(epoch_counter) + ", ефективність" + QString::number(prev_effect,'f'));</w:t>
      </w:r>
    </w:p>
    <w:p w:rsidR="00286A0F" w:rsidRPr="00286A0F" w:rsidRDefault="00286A0F" w:rsidP="006F0864">
      <w:pPr>
        <w:pStyle w:val="Listing"/>
      </w:pPr>
      <w:r w:rsidRPr="00286A0F">
        <w:t xml:space="preserve">            for(auto&amp; it: _training_data)</w:t>
      </w:r>
    </w:p>
    <w:p w:rsidR="00286A0F" w:rsidRPr="00286A0F" w:rsidRDefault="00286A0F" w:rsidP="006F0864">
      <w:pPr>
        <w:pStyle w:val="Listing"/>
      </w:pPr>
      <w:r w:rsidRPr="00286A0F">
        <w:t xml:space="preserve">            {</w:t>
      </w:r>
    </w:p>
    <w:p w:rsidR="00286A0F" w:rsidRPr="00286A0F" w:rsidRDefault="00286A0F" w:rsidP="006F0864">
      <w:pPr>
        <w:pStyle w:val="Listing"/>
      </w:pPr>
      <w:r w:rsidRPr="00286A0F">
        <w:t xml:space="preserve">                ANFIS.setInput(it.first);</w:t>
      </w:r>
    </w:p>
    <w:p w:rsidR="00286A0F" w:rsidRPr="00286A0F" w:rsidRDefault="00286A0F" w:rsidP="006F0864">
      <w:pPr>
        <w:pStyle w:val="Listing"/>
      </w:pPr>
      <w:r w:rsidRPr="00286A0F">
        <w:t xml:space="preserve">                ANFIS.One_lesson(Emotions::Emotions(i), it.second[i], l_rate_cons, l_rate_prem_a, l_rate_prem_b, l_rate_prem_c);</w:t>
      </w:r>
    </w:p>
    <w:p w:rsidR="00286A0F" w:rsidRPr="00286A0F" w:rsidRDefault="00286A0F" w:rsidP="006F0864">
      <w:pPr>
        <w:pStyle w:val="Listing"/>
      </w:pPr>
      <w:r w:rsidRPr="00286A0F">
        <w:t xml:space="preserve">            }</w:t>
      </w:r>
    </w:p>
    <w:p w:rsidR="00286A0F" w:rsidRPr="00286A0F" w:rsidRDefault="00286A0F" w:rsidP="006F0864">
      <w:pPr>
        <w:pStyle w:val="Listing"/>
      </w:pPr>
      <w:r w:rsidRPr="00286A0F">
        <w:t xml:space="preserve">            epoch_counter++;</w:t>
      </w:r>
    </w:p>
    <w:p w:rsidR="00286A0F" w:rsidRPr="00286A0F" w:rsidRDefault="00286A0F" w:rsidP="006F0864">
      <w:pPr>
        <w:pStyle w:val="Listing"/>
      </w:pPr>
      <w:r w:rsidRPr="00286A0F">
        <w:t xml:space="preserve">        }</w:t>
      </w:r>
    </w:p>
    <w:p w:rsidR="00286A0F" w:rsidRPr="00286A0F" w:rsidRDefault="00286A0F" w:rsidP="006F0864">
      <w:pPr>
        <w:pStyle w:val="Listing"/>
      </w:pPr>
      <w:r w:rsidRPr="00286A0F">
        <w:t xml:space="preserve">        ANFIS.setParams(save_param);</w:t>
      </w:r>
    </w:p>
    <w:p w:rsidR="00286A0F" w:rsidRPr="00286A0F" w:rsidRDefault="00286A0F" w:rsidP="006F0864">
      <w:pPr>
        <w:pStyle w:val="Listing"/>
      </w:pPr>
      <w:r w:rsidRPr="00286A0F">
        <w:t xml:space="preserve">        //prev_effect = _effectiveness(Emotions::Emotions(i));//</w:t>
      </w:r>
    </w:p>
    <w:p w:rsidR="00286A0F" w:rsidRPr="00286A0F" w:rsidRDefault="00286A0F" w:rsidP="006F0864">
      <w:pPr>
        <w:pStyle w:val="Listing"/>
      </w:pPr>
      <w:r w:rsidRPr="00286A0F">
        <w:t xml:space="preserve">        n_epoch.append(epoch_counter);</w:t>
      </w:r>
    </w:p>
    <w:p w:rsidR="00286A0F" w:rsidRPr="00286A0F" w:rsidRDefault="00286A0F" w:rsidP="006F0864">
      <w:pPr>
        <w:pStyle w:val="Listing"/>
      </w:pPr>
      <w:r w:rsidRPr="00286A0F">
        <w:t xml:space="preserve">        effectivenesses.append(prev_effect);</w:t>
      </w:r>
    </w:p>
    <w:p w:rsidR="00286A0F" w:rsidRPr="00286A0F" w:rsidRDefault="00286A0F" w:rsidP="006F0864">
      <w:pPr>
        <w:pStyle w:val="Listing"/>
      </w:pPr>
      <w:r w:rsidRPr="00286A0F">
        <w:t xml:space="preserve">    }</w:t>
      </w:r>
    </w:p>
    <w:p w:rsidR="00286A0F" w:rsidRPr="00286A0F" w:rsidRDefault="00286A0F" w:rsidP="006F0864">
      <w:pPr>
        <w:pStyle w:val="Listing"/>
      </w:pPr>
      <w:r w:rsidRPr="00286A0F">
        <w:t xml:space="preserve">    emit message_hiding();</w:t>
      </w:r>
    </w:p>
    <w:p w:rsidR="00286A0F" w:rsidRPr="00286A0F" w:rsidRDefault="00286A0F" w:rsidP="006F0864">
      <w:pPr>
        <w:pStyle w:val="Listing"/>
      </w:pPr>
      <w:r w:rsidRPr="00286A0F">
        <w:t xml:space="preserve">    emit message_sending(makeLog(_training_data.size()/*,max_epoch_number*//*,_eps*/,str_status,n_epoch,effectivenesses));</w:t>
      </w:r>
    </w:p>
    <w:p w:rsidR="00286A0F" w:rsidRPr="00286A0F" w:rsidRDefault="00286A0F" w:rsidP="006F0864">
      <w:pPr>
        <w:pStyle w:val="Listing"/>
      </w:pPr>
      <w:r w:rsidRPr="00286A0F">
        <w:t xml:space="preserve">    ANFIS.Serialize("C:\\Users\\Sersajur\\Documents\\Qt-projects\\Emotion_recognizer\\src\\sources\\weights.xml", 6);</w:t>
      </w:r>
    </w:p>
    <w:p w:rsidR="00286A0F" w:rsidRDefault="00286A0F" w:rsidP="006F0864">
      <w:pPr>
        <w:pStyle w:val="Listing"/>
      </w:pPr>
      <w:r w:rsidRPr="00286A0F">
        <w:t>}</w:t>
      </w:r>
    </w:p>
    <w:p w:rsidR="00286A0F" w:rsidRDefault="00286A0F" w:rsidP="00286A0F">
      <w:pPr>
        <w:pStyle w:val="Appendix"/>
      </w:pPr>
      <w:r>
        <w:br w:type="page"/>
      </w:r>
      <w:r>
        <w:lastRenderedPageBreak/>
        <w:br/>
      </w:r>
      <w:bookmarkStart w:id="26" w:name="_Toc514630165"/>
      <w:r>
        <w:t>Ілюстративний матеріал</w:t>
      </w:r>
      <w:bookmarkEnd w:id="26"/>
    </w:p>
    <w:p w:rsidR="00286A0F" w:rsidRDefault="00286A0F" w:rsidP="00286A0F"/>
    <w:p w:rsidR="00286A0F" w:rsidRDefault="00286A0F" w:rsidP="00286A0F"/>
    <w:p w:rsidR="00286A0F" w:rsidRDefault="00A97222" w:rsidP="00286A0F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5753100" cy="3228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A0F" w:rsidRDefault="00286A0F" w:rsidP="00286A0F">
      <w:pPr>
        <w:pStyle w:val="FigureCaption"/>
      </w:pPr>
      <w:r>
        <w:t>Рисунок Б.1 – Слайд 1</w:t>
      </w:r>
    </w:p>
    <w:p w:rsidR="00286A0F" w:rsidRDefault="00286A0F" w:rsidP="00286A0F">
      <w:pPr>
        <w:pStyle w:val="FigureCaption"/>
      </w:pPr>
    </w:p>
    <w:p w:rsidR="00286A0F" w:rsidRDefault="00A97222" w:rsidP="00286A0F">
      <w:pPr>
        <w:pStyle w:val="FigureCaption"/>
      </w:pPr>
      <w:r>
        <w:rPr>
          <w:noProof/>
          <w:lang w:eastAsia="uk-UA"/>
        </w:rPr>
        <w:drawing>
          <wp:inline distT="0" distB="0" distL="0" distR="0">
            <wp:extent cx="5753100" cy="3248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A0F" w:rsidRPr="00286A0F" w:rsidRDefault="00286A0F" w:rsidP="00286A0F">
      <w:pPr>
        <w:pStyle w:val="FigureCaption"/>
      </w:pPr>
      <w:r>
        <w:t>Рисунок Б.2 – Слайд 2</w:t>
      </w:r>
    </w:p>
    <w:sectPr w:rsidR="00286A0F" w:rsidRPr="00286A0F" w:rsidSect="007F72D9">
      <w:headerReference w:type="default" r:id="rId36"/>
      <w:pgSz w:w="11906" w:h="16838"/>
      <w:pgMar w:top="1134" w:right="567" w:bottom="1134" w:left="1134" w:header="1134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4055" w:rsidRDefault="00EB4055" w:rsidP="00184F49">
      <w:pPr>
        <w:spacing w:line="240" w:lineRule="auto"/>
      </w:pPr>
      <w:r>
        <w:separator/>
      </w:r>
    </w:p>
  </w:endnote>
  <w:endnote w:type="continuationSeparator" w:id="0">
    <w:p w:rsidR="00EB4055" w:rsidRDefault="00EB4055" w:rsidP="00184F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4055" w:rsidRDefault="00EB4055" w:rsidP="00184F49">
      <w:pPr>
        <w:spacing w:line="240" w:lineRule="auto"/>
      </w:pPr>
      <w:r>
        <w:separator/>
      </w:r>
    </w:p>
  </w:footnote>
  <w:footnote w:type="continuationSeparator" w:id="0">
    <w:p w:rsidR="00EB4055" w:rsidRDefault="00EB4055" w:rsidP="00184F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7438" w:rsidRPr="00A86DE2" w:rsidRDefault="00D97438" w:rsidP="0083033D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7438" w:rsidRPr="00A86DE2" w:rsidRDefault="00D97438" w:rsidP="0083033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431F0">
      <w:rPr>
        <w:noProof/>
      </w:rPr>
      <w:t>34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521F2"/>
    <w:multiLevelType w:val="hybridMultilevel"/>
    <w:tmpl w:val="92CAC664"/>
    <w:lvl w:ilvl="0" w:tplc="0422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>
    <w:nsid w:val="04710FAD"/>
    <w:multiLevelType w:val="hybridMultilevel"/>
    <w:tmpl w:val="7E1C5A88"/>
    <w:lvl w:ilvl="0" w:tplc="C574A8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0E296F0B"/>
    <w:multiLevelType w:val="multilevel"/>
    <w:tmpl w:val="C55279D6"/>
    <w:styleLink w:val="Appendices"/>
    <w:lvl w:ilvl="0">
      <w:start w:val="1"/>
      <w:numFmt w:val="russianUpper"/>
      <w:pStyle w:val="Appendix"/>
      <w:suff w:val="nothing"/>
      <w:lvlText w:val="Додаток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ppendixSection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ppendixSubsection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0E586FF9"/>
    <w:multiLevelType w:val="hybridMultilevel"/>
    <w:tmpl w:val="E992470C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26D1503"/>
    <w:multiLevelType w:val="hybridMultilevel"/>
    <w:tmpl w:val="97785FDA"/>
    <w:lvl w:ilvl="0" w:tplc="1482270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39617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DB30A1F"/>
    <w:multiLevelType w:val="hybridMultilevel"/>
    <w:tmpl w:val="F22887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1942C9"/>
    <w:multiLevelType w:val="hybridMultilevel"/>
    <w:tmpl w:val="BB541E0C"/>
    <w:lvl w:ilvl="0" w:tplc="3B3256DE">
      <w:start w:val="1"/>
      <w:numFmt w:val="russianLower"/>
      <w:lvlText w:val="%1)"/>
      <w:lvlJc w:val="left"/>
      <w:pPr>
        <w:ind w:left="142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25B67834"/>
    <w:multiLevelType w:val="hybridMultilevel"/>
    <w:tmpl w:val="DBEA41B0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7216336"/>
    <w:multiLevelType w:val="hybridMultilevel"/>
    <w:tmpl w:val="A2981ACE"/>
    <w:lvl w:ilvl="0" w:tplc="3B3256DE">
      <w:start w:val="1"/>
      <w:numFmt w:val="russianLower"/>
      <w:lvlText w:val="%1)"/>
      <w:lvlJc w:val="left"/>
      <w:pPr>
        <w:ind w:left="1353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073" w:hanging="360"/>
      </w:pPr>
    </w:lvl>
    <w:lvl w:ilvl="2" w:tplc="0422001B" w:tentative="1">
      <w:start w:val="1"/>
      <w:numFmt w:val="lowerRoman"/>
      <w:lvlText w:val="%3."/>
      <w:lvlJc w:val="right"/>
      <w:pPr>
        <w:ind w:left="2793" w:hanging="180"/>
      </w:pPr>
    </w:lvl>
    <w:lvl w:ilvl="3" w:tplc="0422000F" w:tentative="1">
      <w:start w:val="1"/>
      <w:numFmt w:val="decimal"/>
      <w:lvlText w:val="%4."/>
      <w:lvlJc w:val="left"/>
      <w:pPr>
        <w:ind w:left="3513" w:hanging="360"/>
      </w:pPr>
    </w:lvl>
    <w:lvl w:ilvl="4" w:tplc="04220019" w:tentative="1">
      <w:start w:val="1"/>
      <w:numFmt w:val="lowerLetter"/>
      <w:lvlText w:val="%5."/>
      <w:lvlJc w:val="left"/>
      <w:pPr>
        <w:ind w:left="4233" w:hanging="360"/>
      </w:pPr>
    </w:lvl>
    <w:lvl w:ilvl="5" w:tplc="0422001B" w:tentative="1">
      <w:start w:val="1"/>
      <w:numFmt w:val="lowerRoman"/>
      <w:lvlText w:val="%6."/>
      <w:lvlJc w:val="right"/>
      <w:pPr>
        <w:ind w:left="4953" w:hanging="180"/>
      </w:pPr>
    </w:lvl>
    <w:lvl w:ilvl="6" w:tplc="0422000F" w:tentative="1">
      <w:start w:val="1"/>
      <w:numFmt w:val="decimal"/>
      <w:lvlText w:val="%7."/>
      <w:lvlJc w:val="left"/>
      <w:pPr>
        <w:ind w:left="5673" w:hanging="360"/>
      </w:pPr>
    </w:lvl>
    <w:lvl w:ilvl="7" w:tplc="04220019" w:tentative="1">
      <w:start w:val="1"/>
      <w:numFmt w:val="lowerLetter"/>
      <w:lvlText w:val="%8."/>
      <w:lvlJc w:val="left"/>
      <w:pPr>
        <w:ind w:left="6393" w:hanging="360"/>
      </w:pPr>
    </w:lvl>
    <w:lvl w:ilvl="8" w:tplc="0422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2FDD6A6A"/>
    <w:multiLevelType w:val="hybridMultilevel"/>
    <w:tmpl w:val="CCAA3E8A"/>
    <w:lvl w:ilvl="0" w:tplc="B336CE60">
      <w:start w:val="1"/>
      <w:numFmt w:val="decimal"/>
      <w:pStyle w:val="SecondLevelList"/>
      <w:lvlText w:val="%1)"/>
      <w:lvlJc w:val="left"/>
      <w:pPr>
        <w:ind w:left="0" w:firstLine="113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30DC3347"/>
    <w:multiLevelType w:val="hybridMultilevel"/>
    <w:tmpl w:val="D486AA2A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801655"/>
    <w:multiLevelType w:val="multilevel"/>
    <w:tmpl w:val="C55279D6"/>
    <w:numStyleLink w:val="Appendices"/>
  </w:abstractNum>
  <w:abstractNum w:abstractNumId="13">
    <w:nsid w:val="39A06051"/>
    <w:multiLevelType w:val="hybridMultilevel"/>
    <w:tmpl w:val="C0E0FE14"/>
    <w:lvl w:ilvl="0" w:tplc="F4C03352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841490"/>
    <w:multiLevelType w:val="hybridMultilevel"/>
    <w:tmpl w:val="3446DEA8"/>
    <w:lvl w:ilvl="0" w:tplc="0409000F">
      <w:start w:val="1"/>
      <w:numFmt w:val="decimal"/>
      <w:lvlText w:val="%1."/>
      <w:lvlJc w:val="left"/>
      <w:pPr>
        <w:tabs>
          <w:tab w:val="num" w:pos="1653"/>
        </w:tabs>
        <w:ind w:left="1653" w:hanging="94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">
    <w:nsid w:val="3AB034CA"/>
    <w:multiLevelType w:val="hybridMultilevel"/>
    <w:tmpl w:val="B9A223CC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407A464C"/>
    <w:multiLevelType w:val="multilevel"/>
    <w:tmpl w:val="C55279D6"/>
    <w:numStyleLink w:val="Appendices"/>
  </w:abstractNum>
  <w:abstractNum w:abstractNumId="17">
    <w:nsid w:val="43B70E82"/>
    <w:multiLevelType w:val="multilevel"/>
    <w:tmpl w:val="92600D6E"/>
    <w:lvl w:ilvl="0">
      <w:start w:val="1"/>
      <w:numFmt w:val="russianLower"/>
      <w:lvlText w:val="%1)"/>
      <w:lvlJc w:val="left"/>
      <w:pPr>
        <w:ind w:left="135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60" w:hanging="432"/>
      </w:pPr>
    </w:lvl>
    <w:lvl w:ilvl="2">
      <w:start w:val="1"/>
      <w:numFmt w:val="decimal"/>
      <w:lvlText w:val="%1.%2.%3."/>
      <w:lvlJc w:val="left"/>
      <w:pPr>
        <w:ind w:left="2292" w:hanging="504"/>
      </w:pPr>
    </w:lvl>
    <w:lvl w:ilvl="3">
      <w:start w:val="1"/>
      <w:numFmt w:val="decimal"/>
      <w:lvlText w:val="%1.%2.%3.%4."/>
      <w:lvlJc w:val="left"/>
      <w:pPr>
        <w:ind w:left="2796" w:hanging="648"/>
      </w:pPr>
    </w:lvl>
    <w:lvl w:ilvl="4">
      <w:start w:val="1"/>
      <w:numFmt w:val="decimal"/>
      <w:lvlText w:val="%1.%2.%3.%4.%5."/>
      <w:lvlJc w:val="left"/>
      <w:pPr>
        <w:ind w:left="3300" w:hanging="792"/>
      </w:pPr>
    </w:lvl>
    <w:lvl w:ilvl="5">
      <w:start w:val="1"/>
      <w:numFmt w:val="decimal"/>
      <w:lvlText w:val="%1.%2.%3.%4.%5.%6."/>
      <w:lvlJc w:val="left"/>
      <w:pPr>
        <w:ind w:left="3804" w:hanging="936"/>
      </w:pPr>
    </w:lvl>
    <w:lvl w:ilvl="6">
      <w:start w:val="1"/>
      <w:numFmt w:val="decimal"/>
      <w:lvlText w:val="%1.%2.%3.%4.%5.%6.%7."/>
      <w:lvlJc w:val="left"/>
      <w:pPr>
        <w:ind w:left="4308" w:hanging="1080"/>
      </w:pPr>
    </w:lvl>
    <w:lvl w:ilvl="7">
      <w:start w:val="1"/>
      <w:numFmt w:val="decimal"/>
      <w:lvlText w:val="%1.%2.%3.%4.%5.%6.%7.%8."/>
      <w:lvlJc w:val="left"/>
      <w:pPr>
        <w:ind w:left="4812" w:hanging="1224"/>
      </w:pPr>
    </w:lvl>
    <w:lvl w:ilvl="8">
      <w:start w:val="1"/>
      <w:numFmt w:val="decimal"/>
      <w:lvlText w:val="%1.%2.%3.%4.%5.%6.%7.%8.%9."/>
      <w:lvlJc w:val="left"/>
      <w:pPr>
        <w:ind w:left="5388" w:hanging="1440"/>
      </w:pPr>
    </w:lvl>
  </w:abstractNum>
  <w:abstractNum w:abstractNumId="18">
    <w:nsid w:val="44D60F40"/>
    <w:multiLevelType w:val="hybridMultilevel"/>
    <w:tmpl w:val="61848E4A"/>
    <w:lvl w:ilvl="0" w:tplc="04090001">
      <w:start w:val="1"/>
      <w:numFmt w:val="bullet"/>
      <w:lvlText w:val=""/>
      <w:lvlJc w:val="left"/>
      <w:pPr>
        <w:ind w:left="12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2" w:hanging="360"/>
      </w:pPr>
      <w:rPr>
        <w:rFonts w:ascii="Wingdings" w:hAnsi="Wingdings" w:hint="default"/>
      </w:rPr>
    </w:lvl>
  </w:abstractNum>
  <w:abstractNum w:abstractNumId="19">
    <w:nsid w:val="498B277E"/>
    <w:multiLevelType w:val="multilevel"/>
    <w:tmpl w:val="2752FB9E"/>
    <w:styleLink w:val="Headings"/>
    <w:lvl w:ilvl="0">
      <w:start w:val="1"/>
      <w:numFmt w:val="decimal"/>
      <w:pStyle w:val="Heading1"/>
      <w:lvlText w:val="%1"/>
      <w:lvlJc w:val="center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49B60614"/>
    <w:multiLevelType w:val="hybridMultilevel"/>
    <w:tmpl w:val="BC3E3DDC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E8D38AD"/>
    <w:multiLevelType w:val="multilevel"/>
    <w:tmpl w:val="6B4EEB9C"/>
    <w:lvl w:ilvl="0">
      <w:start w:val="1"/>
      <w:numFmt w:val="decimal"/>
      <w:pStyle w:val="ReferenceList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2">
    <w:nsid w:val="4F5779AE"/>
    <w:multiLevelType w:val="hybridMultilevel"/>
    <w:tmpl w:val="A4F01CF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903A44"/>
    <w:multiLevelType w:val="multilevel"/>
    <w:tmpl w:val="003EBFB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4">
    <w:nsid w:val="550434D9"/>
    <w:multiLevelType w:val="hybridMultilevel"/>
    <w:tmpl w:val="24BED93C"/>
    <w:lvl w:ilvl="0" w:tplc="7F5EB2D6">
      <w:start w:val="1"/>
      <w:numFmt w:val="bullet"/>
      <w:pStyle w:val="ItemizedLis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>
    <w:nsid w:val="55A44AE3"/>
    <w:multiLevelType w:val="multilevel"/>
    <w:tmpl w:val="C55279D6"/>
    <w:numStyleLink w:val="Appendices"/>
  </w:abstractNum>
  <w:abstractNum w:abstractNumId="26">
    <w:nsid w:val="55B24E10"/>
    <w:multiLevelType w:val="hybridMultilevel"/>
    <w:tmpl w:val="8B8E560C"/>
    <w:lvl w:ilvl="0" w:tplc="620CE340">
      <w:start w:val="1"/>
      <w:numFmt w:val="bullet"/>
      <w:pStyle w:val="ListParagraph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5C2D74CD"/>
    <w:multiLevelType w:val="hybridMultilevel"/>
    <w:tmpl w:val="75E8AB66"/>
    <w:lvl w:ilvl="0" w:tplc="A9F481AA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5CB1405E"/>
    <w:multiLevelType w:val="hybridMultilevel"/>
    <w:tmpl w:val="50CCF566"/>
    <w:lvl w:ilvl="0" w:tplc="3B3256DE">
      <w:start w:val="1"/>
      <w:numFmt w:val="russianLower"/>
      <w:lvlText w:val="%1)"/>
      <w:lvlJc w:val="left"/>
      <w:pPr>
        <w:ind w:left="1352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072" w:hanging="360"/>
      </w:pPr>
    </w:lvl>
    <w:lvl w:ilvl="2" w:tplc="0422001B" w:tentative="1">
      <w:start w:val="1"/>
      <w:numFmt w:val="lowerRoman"/>
      <w:lvlText w:val="%3."/>
      <w:lvlJc w:val="right"/>
      <w:pPr>
        <w:ind w:left="2792" w:hanging="180"/>
      </w:pPr>
    </w:lvl>
    <w:lvl w:ilvl="3" w:tplc="0422000F" w:tentative="1">
      <w:start w:val="1"/>
      <w:numFmt w:val="decimal"/>
      <w:lvlText w:val="%4."/>
      <w:lvlJc w:val="left"/>
      <w:pPr>
        <w:ind w:left="3512" w:hanging="360"/>
      </w:pPr>
    </w:lvl>
    <w:lvl w:ilvl="4" w:tplc="04220019" w:tentative="1">
      <w:start w:val="1"/>
      <w:numFmt w:val="lowerLetter"/>
      <w:lvlText w:val="%5."/>
      <w:lvlJc w:val="left"/>
      <w:pPr>
        <w:ind w:left="4232" w:hanging="360"/>
      </w:pPr>
    </w:lvl>
    <w:lvl w:ilvl="5" w:tplc="0422001B" w:tentative="1">
      <w:start w:val="1"/>
      <w:numFmt w:val="lowerRoman"/>
      <w:lvlText w:val="%6."/>
      <w:lvlJc w:val="right"/>
      <w:pPr>
        <w:ind w:left="4952" w:hanging="180"/>
      </w:pPr>
    </w:lvl>
    <w:lvl w:ilvl="6" w:tplc="0422000F" w:tentative="1">
      <w:start w:val="1"/>
      <w:numFmt w:val="decimal"/>
      <w:lvlText w:val="%7."/>
      <w:lvlJc w:val="left"/>
      <w:pPr>
        <w:ind w:left="5672" w:hanging="360"/>
      </w:pPr>
    </w:lvl>
    <w:lvl w:ilvl="7" w:tplc="04220019" w:tentative="1">
      <w:start w:val="1"/>
      <w:numFmt w:val="lowerLetter"/>
      <w:lvlText w:val="%8."/>
      <w:lvlJc w:val="left"/>
      <w:pPr>
        <w:ind w:left="6392" w:hanging="360"/>
      </w:pPr>
    </w:lvl>
    <w:lvl w:ilvl="8" w:tplc="0422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9">
    <w:nsid w:val="5F1F031E"/>
    <w:multiLevelType w:val="hybridMultilevel"/>
    <w:tmpl w:val="7DD4CB56"/>
    <w:lvl w:ilvl="0" w:tplc="76C6F526">
      <w:start w:val="1"/>
      <w:numFmt w:val="russianLower"/>
      <w:pStyle w:val="Enumerated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D4A0AA7"/>
    <w:multiLevelType w:val="multilevel"/>
    <w:tmpl w:val="34F4D07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russianLower"/>
      <w:lvlText w:val="%9)"/>
      <w:lvlJc w:val="left"/>
      <w:pPr>
        <w:ind w:left="2880" w:hanging="2160"/>
      </w:pPr>
      <w:rPr>
        <w:rFonts w:hint="default"/>
      </w:rPr>
    </w:lvl>
  </w:abstractNum>
  <w:abstractNum w:abstractNumId="31">
    <w:nsid w:val="756C0495"/>
    <w:multiLevelType w:val="hybridMultilevel"/>
    <w:tmpl w:val="80221220"/>
    <w:lvl w:ilvl="0" w:tplc="97007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4"/>
  </w:num>
  <w:num w:numId="3">
    <w:abstractNumId w:val="18"/>
  </w:num>
  <w:num w:numId="4">
    <w:abstractNumId w:val="6"/>
  </w:num>
  <w:num w:numId="5">
    <w:abstractNumId w:val="31"/>
  </w:num>
  <w:num w:numId="6">
    <w:abstractNumId w:val="26"/>
  </w:num>
  <w:num w:numId="7">
    <w:abstractNumId w:val="19"/>
  </w:num>
  <w:num w:numId="8">
    <w:abstractNumId w:val="5"/>
  </w:num>
  <w:num w:numId="9">
    <w:abstractNumId w:val="4"/>
  </w:num>
  <w:num w:numId="10">
    <w:abstractNumId w:val="21"/>
  </w:num>
  <w:num w:numId="11">
    <w:abstractNumId w:val="13"/>
  </w:num>
  <w:num w:numId="12">
    <w:abstractNumId w:val="29"/>
  </w:num>
  <w:num w:numId="13">
    <w:abstractNumId w:val="29"/>
    <w:lvlOverride w:ilvl="0">
      <w:startOverride w:val="1"/>
    </w:lvlOverride>
  </w:num>
  <w:num w:numId="14">
    <w:abstractNumId w:val="29"/>
    <w:lvlOverride w:ilvl="0">
      <w:startOverride w:val="1"/>
    </w:lvlOverride>
  </w:num>
  <w:num w:numId="15">
    <w:abstractNumId w:val="29"/>
    <w:lvlOverride w:ilvl="0">
      <w:startOverride w:val="1"/>
    </w:lvlOverride>
  </w:num>
  <w:num w:numId="16">
    <w:abstractNumId w:val="29"/>
    <w:lvlOverride w:ilvl="0">
      <w:startOverride w:val="1"/>
    </w:lvlOverride>
  </w:num>
  <w:num w:numId="17">
    <w:abstractNumId w:val="29"/>
    <w:lvlOverride w:ilvl="0">
      <w:startOverride w:val="1"/>
    </w:lvlOverride>
  </w:num>
  <w:num w:numId="18">
    <w:abstractNumId w:val="1"/>
  </w:num>
  <w:num w:numId="19">
    <w:abstractNumId w:val="24"/>
  </w:num>
  <w:num w:numId="20">
    <w:abstractNumId w:val="10"/>
  </w:num>
  <w:num w:numId="21">
    <w:abstractNumId w:val="29"/>
    <w:lvlOverride w:ilvl="0">
      <w:startOverride w:val="1"/>
    </w:lvlOverride>
  </w:num>
  <w:num w:numId="22">
    <w:abstractNumId w:val="2"/>
  </w:num>
  <w:num w:numId="23">
    <w:abstractNumId w:val="25"/>
  </w:num>
  <w:num w:numId="24">
    <w:abstractNumId w:val="12"/>
  </w:num>
  <w:num w:numId="25">
    <w:abstractNumId w:val="16"/>
  </w:num>
  <w:num w:numId="26">
    <w:abstractNumId w:val="23"/>
  </w:num>
  <w:num w:numId="27">
    <w:abstractNumId w:val="17"/>
  </w:num>
  <w:num w:numId="28">
    <w:abstractNumId w:val="28"/>
  </w:num>
  <w:num w:numId="29">
    <w:abstractNumId w:val="20"/>
  </w:num>
  <w:num w:numId="30">
    <w:abstractNumId w:val="30"/>
  </w:num>
  <w:num w:numId="31">
    <w:abstractNumId w:val="9"/>
  </w:num>
  <w:num w:numId="32">
    <w:abstractNumId w:val="0"/>
  </w:num>
  <w:num w:numId="33">
    <w:abstractNumId w:val="7"/>
  </w:num>
  <w:num w:numId="34">
    <w:abstractNumId w:val="3"/>
  </w:num>
  <w:num w:numId="35">
    <w:abstractNumId w:val="15"/>
  </w:num>
  <w:num w:numId="36">
    <w:abstractNumId w:val="8"/>
  </w:num>
  <w:num w:numId="3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 w:numId="3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222"/>
    <w:rsid w:val="00000A02"/>
    <w:rsid w:val="00005146"/>
    <w:rsid w:val="0000542D"/>
    <w:rsid w:val="000077FA"/>
    <w:rsid w:val="00013359"/>
    <w:rsid w:val="000137D6"/>
    <w:rsid w:val="00021B34"/>
    <w:rsid w:val="00022696"/>
    <w:rsid w:val="00026E76"/>
    <w:rsid w:val="0003629E"/>
    <w:rsid w:val="0003694E"/>
    <w:rsid w:val="000441AC"/>
    <w:rsid w:val="00050CC2"/>
    <w:rsid w:val="00054A69"/>
    <w:rsid w:val="0005535D"/>
    <w:rsid w:val="00056139"/>
    <w:rsid w:val="0005723E"/>
    <w:rsid w:val="00057A13"/>
    <w:rsid w:val="00063FD8"/>
    <w:rsid w:val="00066324"/>
    <w:rsid w:val="00070C12"/>
    <w:rsid w:val="000825F2"/>
    <w:rsid w:val="00085220"/>
    <w:rsid w:val="0009042D"/>
    <w:rsid w:val="00090BB2"/>
    <w:rsid w:val="00092D1F"/>
    <w:rsid w:val="00092D6D"/>
    <w:rsid w:val="00096A33"/>
    <w:rsid w:val="000A0247"/>
    <w:rsid w:val="000A1BFA"/>
    <w:rsid w:val="000A2E6F"/>
    <w:rsid w:val="000A34E8"/>
    <w:rsid w:val="000A708A"/>
    <w:rsid w:val="000B129F"/>
    <w:rsid w:val="000B2D0A"/>
    <w:rsid w:val="000B4025"/>
    <w:rsid w:val="000B7B42"/>
    <w:rsid w:val="000C2C65"/>
    <w:rsid w:val="000C63C3"/>
    <w:rsid w:val="000D00C2"/>
    <w:rsid w:val="000D0D76"/>
    <w:rsid w:val="000D0E92"/>
    <w:rsid w:val="000D20C9"/>
    <w:rsid w:val="000D56CB"/>
    <w:rsid w:val="000D6BD3"/>
    <w:rsid w:val="000E174E"/>
    <w:rsid w:val="000E2209"/>
    <w:rsid w:val="000E34CE"/>
    <w:rsid w:val="000E3539"/>
    <w:rsid w:val="000E4B1C"/>
    <w:rsid w:val="000E723B"/>
    <w:rsid w:val="000F0988"/>
    <w:rsid w:val="000F195B"/>
    <w:rsid w:val="000F1A05"/>
    <w:rsid w:val="000F1E48"/>
    <w:rsid w:val="000F2FAB"/>
    <w:rsid w:val="000F3B6F"/>
    <w:rsid w:val="000F6B90"/>
    <w:rsid w:val="000F6C7F"/>
    <w:rsid w:val="0010063D"/>
    <w:rsid w:val="0011072C"/>
    <w:rsid w:val="00112B0E"/>
    <w:rsid w:val="001236C7"/>
    <w:rsid w:val="00123752"/>
    <w:rsid w:val="00125990"/>
    <w:rsid w:val="00133CF0"/>
    <w:rsid w:val="001354F1"/>
    <w:rsid w:val="001411A4"/>
    <w:rsid w:val="001425D8"/>
    <w:rsid w:val="00146EA3"/>
    <w:rsid w:val="001512A8"/>
    <w:rsid w:val="00155F82"/>
    <w:rsid w:val="00161E96"/>
    <w:rsid w:val="001620CF"/>
    <w:rsid w:val="001640BF"/>
    <w:rsid w:val="0016429B"/>
    <w:rsid w:val="001646CF"/>
    <w:rsid w:val="00167D78"/>
    <w:rsid w:val="001736F7"/>
    <w:rsid w:val="0017372F"/>
    <w:rsid w:val="00181D1D"/>
    <w:rsid w:val="00184F49"/>
    <w:rsid w:val="00187235"/>
    <w:rsid w:val="0019175C"/>
    <w:rsid w:val="00192DFA"/>
    <w:rsid w:val="00194D7B"/>
    <w:rsid w:val="001A353D"/>
    <w:rsid w:val="001A73BB"/>
    <w:rsid w:val="001B0396"/>
    <w:rsid w:val="001C143D"/>
    <w:rsid w:val="001C1F39"/>
    <w:rsid w:val="001C5E12"/>
    <w:rsid w:val="001D63B5"/>
    <w:rsid w:val="001E0660"/>
    <w:rsid w:val="001E2677"/>
    <w:rsid w:val="001E5393"/>
    <w:rsid w:val="001E7730"/>
    <w:rsid w:val="001F05FE"/>
    <w:rsid w:val="001F1952"/>
    <w:rsid w:val="001F452F"/>
    <w:rsid w:val="002068ED"/>
    <w:rsid w:val="002105FD"/>
    <w:rsid w:val="00212553"/>
    <w:rsid w:val="00212EED"/>
    <w:rsid w:val="00217540"/>
    <w:rsid w:val="0022078F"/>
    <w:rsid w:val="00236EBE"/>
    <w:rsid w:val="002411E6"/>
    <w:rsid w:val="00245BA8"/>
    <w:rsid w:val="0024605A"/>
    <w:rsid w:val="002510CD"/>
    <w:rsid w:val="00260425"/>
    <w:rsid w:val="00261A42"/>
    <w:rsid w:val="00262168"/>
    <w:rsid w:val="00262227"/>
    <w:rsid w:val="0026593E"/>
    <w:rsid w:val="00266588"/>
    <w:rsid w:val="00267800"/>
    <w:rsid w:val="00267B9D"/>
    <w:rsid w:val="00267BAE"/>
    <w:rsid w:val="00275E9D"/>
    <w:rsid w:val="00276312"/>
    <w:rsid w:val="00282359"/>
    <w:rsid w:val="00286A0F"/>
    <w:rsid w:val="00287C2D"/>
    <w:rsid w:val="00287ECE"/>
    <w:rsid w:val="002919CC"/>
    <w:rsid w:val="002921FB"/>
    <w:rsid w:val="00296C44"/>
    <w:rsid w:val="002A7C10"/>
    <w:rsid w:val="002B1165"/>
    <w:rsid w:val="002B3684"/>
    <w:rsid w:val="002B3AB8"/>
    <w:rsid w:val="002B5D1E"/>
    <w:rsid w:val="002B7222"/>
    <w:rsid w:val="002B7CB6"/>
    <w:rsid w:val="002C0BA6"/>
    <w:rsid w:val="002D4614"/>
    <w:rsid w:val="002E132C"/>
    <w:rsid w:val="002E6ABE"/>
    <w:rsid w:val="002E7A4C"/>
    <w:rsid w:val="002F2E1E"/>
    <w:rsid w:val="002F3749"/>
    <w:rsid w:val="002F40A8"/>
    <w:rsid w:val="00300506"/>
    <w:rsid w:val="00301BD1"/>
    <w:rsid w:val="00302BB7"/>
    <w:rsid w:val="00302CA7"/>
    <w:rsid w:val="00303658"/>
    <w:rsid w:val="00303A15"/>
    <w:rsid w:val="003061BB"/>
    <w:rsid w:val="00314ED0"/>
    <w:rsid w:val="003163A8"/>
    <w:rsid w:val="0031645F"/>
    <w:rsid w:val="00317D7C"/>
    <w:rsid w:val="00324DE9"/>
    <w:rsid w:val="0032551D"/>
    <w:rsid w:val="00327157"/>
    <w:rsid w:val="003273D1"/>
    <w:rsid w:val="0032777F"/>
    <w:rsid w:val="00327813"/>
    <w:rsid w:val="00333F7F"/>
    <w:rsid w:val="003357D9"/>
    <w:rsid w:val="0034043B"/>
    <w:rsid w:val="00340445"/>
    <w:rsid w:val="003445E5"/>
    <w:rsid w:val="00344F21"/>
    <w:rsid w:val="00346348"/>
    <w:rsid w:val="003517EC"/>
    <w:rsid w:val="00353BB1"/>
    <w:rsid w:val="00356CC3"/>
    <w:rsid w:val="00361FAC"/>
    <w:rsid w:val="00366136"/>
    <w:rsid w:val="00366F56"/>
    <w:rsid w:val="003811FB"/>
    <w:rsid w:val="003832C2"/>
    <w:rsid w:val="003858BC"/>
    <w:rsid w:val="003905EA"/>
    <w:rsid w:val="003935A6"/>
    <w:rsid w:val="003A2637"/>
    <w:rsid w:val="003A58CA"/>
    <w:rsid w:val="003B0E8A"/>
    <w:rsid w:val="003B1071"/>
    <w:rsid w:val="003C43F7"/>
    <w:rsid w:val="003C4B7B"/>
    <w:rsid w:val="003C7818"/>
    <w:rsid w:val="003D171D"/>
    <w:rsid w:val="003D2A7B"/>
    <w:rsid w:val="003D4571"/>
    <w:rsid w:val="003D4AA6"/>
    <w:rsid w:val="003D4DF0"/>
    <w:rsid w:val="003E035C"/>
    <w:rsid w:val="003E1803"/>
    <w:rsid w:val="003E3161"/>
    <w:rsid w:val="003E5B82"/>
    <w:rsid w:val="003F152D"/>
    <w:rsid w:val="003F3DCA"/>
    <w:rsid w:val="004012E9"/>
    <w:rsid w:val="00403138"/>
    <w:rsid w:val="00411498"/>
    <w:rsid w:val="004118EE"/>
    <w:rsid w:val="00414018"/>
    <w:rsid w:val="00414DA6"/>
    <w:rsid w:val="00424DBD"/>
    <w:rsid w:val="00424E48"/>
    <w:rsid w:val="00426A67"/>
    <w:rsid w:val="00430916"/>
    <w:rsid w:val="00431233"/>
    <w:rsid w:val="00431294"/>
    <w:rsid w:val="00431C95"/>
    <w:rsid w:val="00436608"/>
    <w:rsid w:val="004425FB"/>
    <w:rsid w:val="00450DE6"/>
    <w:rsid w:val="00451D38"/>
    <w:rsid w:val="004521F6"/>
    <w:rsid w:val="00456895"/>
    <w:rsid w:val="00457E2A"/>
    <w:rsid w:val="004704FE"/>
    <w:rsid w:val="0047471F"/>
    <w:rsid w:val="00480DAC"/>
    <w:rsid w:val="0048285B"/>
    <w:rsid w:val="0048354A"/>
    <w:rsid w:val="00484BC4"/>
    <w:rsid w:val="0049117A"/>
    <w:rsid w:val="00491D1F"/>
    <w:rsid w:val="00497C26"/>
    <w:rsid w:val="004A48A2"/>
    <w:rsid w:val="004B0000"/>
    <w:rsid w:val="004B622E"/>
    <w:rsid w:val="004C48B2"/>
    <w:rsid w:val="004C594A"/>
    <w:rsid w:val="004D6761"/>
    <w:rsid w:val="004E0312"/>
    <w:rsid w:val="004E176F"/>
    <w:rsid w:val="004E3A36"/>
    <w:rsid w:val="004E5E01"/>
    <w:rsid w:val="004E62C1"/>
    <w:rsid w:val="004E7862"/>
    <w:rsid w:val="004F4152"/>
    <w:rsid w:val="00501220"/>
    <w:rsid w:val="00505C7C"/>
    <w:rsid w:val="0051248A"/>
    <w:rsid w:val="00514A7C"/>
    <w:rsid w:val="0051656A"/>
    <w:rsid w:val="00516BB1"/>
    <w:rsid w:val="00516FB1"/>
    <w:rsid w:val="00527407"/>
    <w:rsid w:val="0052748F"/>
    <w:rsid w:val="00534063"/>
    <w:rsid w:val="005344C2"/>
    <w:rsid w:val="00535C13"/>
    <w:rsid w:val="005374CE"/>
    <w:rsid w:val="00541C06"/>
    <w:rsid w:val="005431F0"/>
    <w:rsid w:val="00543AB9"/>
    <w:rsid w:val="005470BE"/>
    <w:rsid w:val="00550250"/>
    <w:rsid w:val="00550E29"/>
    <w:rsid w:val="00551CCE"/>
    <w:rsid w:val="00554C35"/>
    <w:rsid w:val="005550B4"/>
    <w:rsid w:val="005626EC"/>
    <w:rsid w:val="00563416"/>
    <w:rsid w:val="00573683"/>
    <w:rsid w:val="0057580C"/>
    <w:rsid w:val="00582469"/>
    <w:rsid w:val="00585A57"/>
    <w:rsid w:val="00585E36"/>
    <w:rsid w:val="00586832"/>
    <w:rsid w:val="0059254E"/>
    <w:rsid w:val="00594739"/>
    <w:rsid w:val="005972B8"/>
    <w:rsid w:val="005A0021"/>
    <w:rsid w:val="005A6094"/>
    <w:rsid w:val="005B6557"/>
    <w:rsid w:val="005C11FB"/>
    <w:rsid w:val="005C2EC5"/>
    <w:rsid w:val="005C438E"/>
    <w:rsid w:val="005D093C"/>
    <w:rsid w:val="005D1649"/>
    <w:rsid w:val="005D20FD"/>
    <w:rsid w:val="005D2392"/>
    <w:rsid w:val="005D492C"/>
    <w:rsid w:val="005D660B"/>
    <w:rsid w:val="005D7CEA"/>
    <w:rsid w:val="005E0FC1"/>
    <w:rsid w:val="005E1F61"/>
    <w:rsid w:val="005E5333"/>
    <w:rsid w:val="005F21C3"/>
    <w:rsid w:val="005F25C3"/>
    <w:rsid w:val="005F6C10"/>
    <w:rsid w:val="005F709C"/>
    <w:rsid w:val="00601227"/>
    <w:rsid w:val="00601495"/>
    <w:rsid w:val="006037A9"/>
    <w:rsid w:val="00603D70"/>
    <w:rsid w:val="0061135E"/>
    <w:rsid w:val="00611813"/>
    <w:rsid w:val="00611F57"/>
    <w:rsid w:val="00612DF3"/>
    <w:rsid w:val="00624830"/>
    <w:rsid w:val="00624E54"/>
    <w:rsid w:val="00626829"/>
    <w:rsid w:val="00630042"/>
    <w:rsid w:val="00631A66"/>
    <w:rsid w:val="00631D31"/>
    <w:rsid w:val="00633BC7"/>
    <w:rsid w:val="00646C51"/>
    <w:rsid w:val="00654623"/>
    <w:rsid w:val="00661940"/>
    <w:rsid w:val="00662494"/>
    <w:rsid w:val="006659AA"/>
    <w:rsid w:val="00671BCE"/>
    <w:rsid w:val="00681447"/>
    <w:rsid w:val="006875CB"/>
    <w:rsid w:val="00690C79"/>
    <w:rsid w:val="00691F1D"/>
    <w:rsid w:val="00692BA3"/>
    <w:rsid w:val="00696754"/>
    <w:rsid w:val="006A3D47"/>
    <w:rsid w:val="006A4576"/>
    <w:rsid w:val="006A7CBA"/>
    <w:rsid w:val="006B0567"/>
    <w:rsid w:val="006B1466"/>
    <w:rsid w:val="006B58A8"/>
    <w:rsid w:val="006B5935"/>
    <w:rsid w:val="006C0665"/>
    <w:rsid w:val="006D5FF4"/>
    <w:rsid w:val="006D7138"/>
    <w:rsid w:val="006D763F"/>
    <w:rsid w:val="006E1EA8"/>
    <w:rsid w:val="006E73A9"/>
    <w:rsid w:val="006F0864"/>
    <w:rsid w:val="006F08A8"/>
    <w:rsid w:val="006F10C2"/>
    <w:rsid w:val="006F3353"/>
    <w:rsid w:val="006F37EB"/>
    <w:rsid w:val="006F3E81"/>
    <w:rsid w:val="006F51EA"/>
    <w:rsid w:val="00704915"/>
    <w:rsid w:val="007058F5"/>
    <w:rsid w:val="007105E3"/>
    <w:rsid w:val="00711CE8"/>
    <w:rsid w:val="0072055B"/>
    <w:rsid w:val="00720F89"/>
    <w:rsid w:val="00724325"/>
    <w:rsid w:val="00724B32"/>
    <w:rsid w:val="00724E5A"/>
    <w:rsid w:val="00726CDB"/>
    <w:rsid w:val="00730C24"/>
    <w:rsid w:val="00732D43"/>
    <w:rsid w:val="007362FF"/>
    <w:rsid w:val="007427F4"/>
    <w:rsid w:val="007509E0"/>
    <w:rsid w:val="00757F25"/>
    <w:rsid w:val="00761415"/>
    <w:rsid w:val="0076214D"/>
    <w:rsid w:val="00762FFA"/>
    <w:rsid w:val="00763D74"/>
    <w:rsid w:val="007640EB"/>
    <w:rsid w:val="00780740"/>
    <w:rsid w:val="007858F5"/>
    <w:rsid w:val="007940A9"/>
    <w:rsid w:val="007964AF"/>
    <w:rsid w:val="007A678C"/>
    <w:rsid w:val="007B0E14"/>
    <w:rsid w:val="007B1597"/>
    <w:rsid w:val="007B4B1B"/>
    <w:rsid w:val="007B4ED9"/>
    <w:rsid w:val="007C04C9"/>
    <w:rsid w:val="007C088F"/>
    <w:rsid w:val="007C1D61"/>
    <w:rsid w:val="007C5AFD"/>
    <w:rsid w:val="007E0A22"/>
    <w:rsid w:val="007E2E89"/>
    <w:rsid w:val="007E79D0"/>
    <w:rsid w:val="007F068B"/>
    <w:rsid w:val="007F17F1"/>
    <w:rsid w:val="007F21C4"/>
    <w:rsid w:val="007F5540"/>
    <w:rsid w:val="007F65F9"/>
    <w:rsid w:val="007F66C5"/>
    <w:rsid w:val="007F72D9"/>
    <w:rsid w:val="00801E72"/>
    <w:rsid w:val="0080205B"/>
    <w:rsid w:val="00805EDD"/>
    <w:rsid w:val="00813305"/>
    <w:rsid w:val="008154A1"/>
    <w:rsid w:val="0081676D"/>
    <w:rsid w:val="00821FD4"/>
    <w:rsid w:val="0082383C"/>
    <w:rsid w:val="008242E6"/>
    <w:rsid w:val="00827B27"/>
    <w:rsid w:val="0083033D"/>
    <w:rsid w:val="00831DC8"/>
    <w:rsid w:val="00832590"/>
    <w:rsid w:val="00833ED7"/>
    <w:rsid w:val="00834139"/>
    <w:rsid w:val="00834299"/>
    <w:rsid w:val="008342AC"/>
    <w:rsid w:val="00835ADB"/>
    <w:rsid w:val="00836D4D"/>
    <w:rsid w:val="008372A0"/>
    <w:rsid w:val="00840117"/>
    <w:rsid w:val="00840BC8"/>
    <w:rsid w:val="00843AAB"/>
    <w:rsid w:val="00853707"/>
    <w:rsid w:val="00860515"/>
    <w:rsid w:val="00860DC2"/>
    <w:rsid w:val="00862EBE"/>
    <w:rsid w:val="008661EA"/>
    <w:rsid w:val="008719A1"/>
    <w:rsid w:val="00882541"/>
    <w:rsid w:val="008867BE"/>
    <w:rsid w:val="0089058E"/>
    <w:rsid w:val="00890FE2"/>
    <w:rsid w:val="008925D2"/>
    <w:rsid w:val="00892C45"/>
    <w:rsid w:val="00893DD8"/>
    <w:rsid w:val="00894292"/>
    <w:rsid w:val="00897C16"/>
    <w:rsid w:val="008A3EB8"/>
    <w:rsid w:val="008B2D6F"/>
    <w:rsid w:val="008C3BD9"/>
    <w:rsid w:val="008C4E59"/>
    <w:rsid w:val="008C780A"/>
    <w:rsid w:val="008E07CE"/>
    <w:rsid w:val="008E3AB1"/>
    <w:rsid w:val="008F4223"/>
    <w:rsid w:val="008F5169"/>
    <w:rsid w:val="008F5244"/>
    <w:rsid w:val="008F5B74"/>
    <w:rsid w:val="008F7FB6"/>
    <w:rsid w:val="00901967"/>
    <w:rsid w:val="0090294A"/>
    <w:rsid w:val="00903D1A"/>
    <w:rsid w:val="00904901"/>
    <w:rsid w:val="00904BF4"/>
    <w:rsid w:val="009070C0"/>
    <w:rsid w:val="00907722"/>
    <w:rsid w:val="009107B3"/>
    <w:rsid w:val="00911112"/>
    <w:rsid w:val="009113D0"/>
    <w:rsid w:val="00912253"/>
    <w:rsid w:val="00914860"/>
    <w:rsid w:val="009161AF"/>
    <w:rsid w:val="00933A2D"/>
    <w:rsid w:val="00941110"/>
    <w:rsid w:val="00945AFC"/>
    <w:rsid w:val="00953473"/>
    <w:rsid w:val="00953B15"/>
    <w:rsid w:val="00963A1B"/>
    <w:rsid w:val="0096589E"/>
    <w:rsid w:val="009700B1"/>
    <w:rsid w:val="0097029B"/>
    <w:rsid w:val="009715B4"/>
    <w:rsid w:val="0097251B"/>
    <w:rsid w:val="00975A16"/>
    <w:rsid w:val="0098478B"/>
    <w:rsid w:val="00984FB9"/>
    <w:rsid w:val="00990E9A"/>
    <w:rsid w:val="00992AFA"/>
    <w:rsid w:val="009A0F9A"/>
    <w:rsid w:val="009A60AA"/>
    <w:rsid w:val="009B0CF2"/>
    <w:rsid w:val="009B13C5"/>
    <w:rsid w:val="009C1AC1"/>
    <w:rsid w:val="009C76FB"/>
    <w:rsid w:val="009D1A73"/>
    <w:rsid w:val="009D5CEB"/>
    <w:rsid w:val="009D63BC"/>
    <w:rsid w:val="009E2965"/>
    <w:rsid w:val="009E6D58"/>
    <w:rsid w:val="009F0072"/>
    <w:rsid w:val="009F25C9"/>
    <w:rsid w:val="00A01894"/>
    <w:rsid w:val="00A049DE"/>
    <w:rsid w:val="00A05E6C"/>
    <w:rsid w:val="00A13E90"/>
    <w:rsid w:val="00A153B6"/>
    <w:rsid w:val="00A1681A"/>
    <w:rsid w:val="00A1712A"/>
    <w:rsid w:val="00A3262F"/>
    <w:rsid w:val="00A34891"/>
    <w:rsid w:val="00A355C1"/>
    <w:rsid w:val="00A403B4"/>
    <w:rsid w:val="00A50D84"/>
    <w:rsid w:val="00A555F0"/>
    <w:rsid w:val="00A61465"/>
    <w:rsid w:val="00A629E2"/>
    <w:rsid w:val="00A65466"/>
    <w:rsid w:val="00A675A6"/>
    <w:rsid w:val="00A821EF"/>
    <w:rsid w:val="00A8581C"/>
    <w:rsid w:val="00A86DE2"/>
    <w:rsid w:val="00A87FA7"/>
    <w:rsid w:val="00A90A93"/>
    <w:rsid w:val="00A91338"/>
    <w:rsid w:val="00A92953"/>
    <w:rsid w:val="00A94BE5"/>
    <w:rsid w:val="00A9659C"/>
    <w:rsid w:val="00A97222"/>
    <w:rsid w:val="00AA0DF3"/>
    <w:rsid w:val="00AA621A"/>
    <w:rsid w:val="00AC05D7"/>
    <w:rsid w:val="00AC246B"/>
    <w:rsid w:val="00AC39BF"/>
    <w:rsid w:val="00AD01BB"/>
    <w:rsid w:val="00AD038C"/>
    <w:rsid w:val="00AD2F1B"/>
    <w:rsid w:val="00AD322B"/>
    <w:rsid w:val="00AD5757"/>
    <w:rsid w:val="00AD62B8"/>
    <w:rsid w:val="00AD7977"/>
    <w:rsid w:val="00AD79AF"/>
    <w:rsid w:val="00AD7FF4"/>
    <w:rsid w:val="00AE2BAA"/>
    <w:rsid w:val="00AE3083"/>
    <w:rsid w:val="00AE3A1F"/>
    <w:rsid w:val="00AE5A5D"/>
    <w:rsid w:val="00AE5F9B"/>
    <w:rsid w:val="00AE7B08"/>
    <w:rsid w:val="00AF134A"/>
    <w:rsid w:val="00AF26AE"/>
    <w:rsid w:val="00AF4461"/>
    <w:rsid w:val="00AF5A91"/>
    <w:rsid w:val="00B02CCE"/>
    <w:rsid w:val="00B037ED"/>
    <w:rsid w:val="00B03B32"/>
    <w:rsid w:val="00B07E1A"/>
    <w:rsid w:val="00B203FA"/>
    <w:rsid w:val="00B21798"/>
    <w:rsid w:val="00B224C4"/>
    <w:rsid w:val="00B2647D"/>
    <w:rsid w:val="00B3374E"/>
    <w:rsid w:val="00B360D4"/>
    <w:rsid w:val="00B437DE"/>
    <w:rsid w:val="00B45E87"/>
    <w:rsid w:val="00B46005"/>
    <w:rsid w:val="00B473CE"/>
    <w:rsid w:val="00B61ED2"/>
    <w:rsid w:val="00B62F28"/>
    <w:rsid w:val="00B63DA3"/>
    <w:rsid w:val="00B6460B"/>
    <w:rsid w:val="00B674F9"/>
    <w:rsid w:val="00B67855"/>
    <w:rsid w:val="00B7196D"/>
    <w:rsid w:val="00B7420F"/>
    <w:rsid w:val="00B7544D"/>
    <w:rsid w:val="00B7775D"/>
    <w:rsid w:val="00B778D1"/>
    <w:rsid w:val="00B84698"/>
    <w:rsid w:val="00B87749"/>
    <w:rsid w:val="00BA138C"/>
    <w:rsid w:val="00BA2886"/>
    <w:rsid w:val="00BA44D3"/>
    <w:rsid w:val="00BB149E"/>
    <w:rsid w:val="00BB372D"/>
    <w:rsid w:val="00BC038E"/>
    <w:rsid w:val="00BC5701"/>
    <w:rsid w:val="00BC7EDA"/>
    <w:rsid w:val="00BD0809"/>
    <w:rsid w:val="00BD20BA"/>
    <w:rsid w:val="00BD25FC"/>
    <w:rsid w:val="00BD6236"/>
    <w:rsid w:val="00BE51B7"/>
    <w:rsid w:val="00BE6CA9"/>
    <w:rsid w:val="00BE7E3A"/>
    <w:rsid w:val="00BF0413"/>
    <w:rsid w:val="00BF0ABF"/>
    <w:rsid w:val="00BF209E"/>
    <w:rsid w:val="00BF38FF"/>
    <w:rsid w:val="00BF3CAF"/>
    <w:rsid w:val="00BF5DD8"/>
    <w:rsid w:val="00BF65B9"/>
    <w:rsid w:val="00BF6C8D"/>
    <w:rsid w:val="00C24F23"/>
    <w:rsid w:val="00C2511A"/>
    <w:rsid w:val="00C26C59"/>
    <w:rsid w:val="00C27589"/>
    <w:rsid w:val="00C33992"/>
    <w:rsid w:val="00C33CA2"/>
    <w:rsid w:val="00C415D2"/>
    <w:rsid w:val="00C417F6"/>
    <w:rsid w:val="00C50986"/>
    <w:rsid w:val="00C5524A"/>
    <w:rsid w:val="00C55EFF"/>
    <w:rsid w:val="00C63C03"/>
    <w:rsid w:val="00C65FD7"/>
    <w:rsid w:val="00C67D38"/>
    <w:rsid w:val="00C70156"/>
    <w:rsid w:val="00C707CC"/>
    <w:rsid w:val="00C71167"/>
    <w:rsid w:val="00C72C24"/>
    <w:rsid w:val="00C72FF5"/>
    <w:rsid w:val="00C825D9"/>
    <w:rsid w:val="00C84321"/>
    <w:rsid w:val="00C97DDD"/>
    <w:rsid w:val="00CA0FC2"/>
    <w:rsid w:val="00CA144B"/>
    <w:rsid w:val="00CA358D"/>
    <w:rsid w:val="00CA475C"/>
    <w:rsid w:val="00CB1FB3"/>
    <w:rsid w:val="00CB402D"/>
    <w:rsid w:val="00CB5E6C"/>
    <w:rsid w:val="00CC10F5"/>
    <w:rsid w:val="00CC4AA5"/>
    <w:rsid w:val="00CD1377"/>
    <w:rsid w:val="00CD5FF2"/>
    <w:rsid w:val="00CD6D8B"/>
    <w:rsid w:val="00CE1577"/>
    <w:rsid w:val="00CE4052"/>
    <w:rsid w:val="00CE5204"/>
    <w:rsid w:val="00CE7B1B"/>
    <w:rsid w:val="00CF3212"/>
    <w:rsid w:val="00CF6B8B"/>
    <w:rsid w:val="00CF77FF"/>
    <w:rsid w:val="00D00DCE"/>
    <w:rsid w:val="00D048D3"/>
    <w:rsid w:val="00D0615E"/>
    <w:rsid w:val="00D07ABE"/>
    <w:rsid w:val="00D10A3A"/>
    <w:rsid w:val="00D239F7"/>
    <w:rsid w:val="00D23C02"/>
    <w:rsid w:val="00D25119"/>
    <w:rsid w:val="00D430D7"/>
    <w:rsid w:val="00D43E53"/>
    <w:rsid w:val="00D46957"/>
    <w:rsid w:val="00D47F81"/>
    <w:rsid w:val="00D55A84"/>
    <w:rsid w:val="00D621B9"/>
    <w:rsid w:val="00D62F58"/>
    <w:rsid w:val="00D63585"/>
    <w:rsid w:val="00D64919"/>
    <w:rsid w:val="00D6625D"/>
    <w:rsid w:val="00D67F68"/>
    <w:rsid w:val="00D70528"/>
    <w:rsid w:val="00D7107D"/>
    <w:rsid w:val="00D722F2"/>
    <w:rsid w:val="00D725EE"/>
    <w:rsid w:val="00D737F5"/>
    <w:rsid w:val="00D775DF"/>
    <w:rsid w:val="00D77E0D"/>
    <w:rsid w:val="00D824FD"/>
    <w:rsid w:val="00D82B79"/>
    <w:rsid w:val="00D845AD"/>
    <w:rsid w:val="00D919B0"/>
    <w:rsid w:val="00D92182"/>
    <w:rsid w:val="00D96B51"/>
    <w:rsid w:val="00D97064"/>
    <w:rsid w:val="00D97438"/>
    <w:rsid w:val="00D9781F"/>
    <w:rsid w:val="00DA0F3C"/>
    <w:rsid w:val="00DA3062"/>
    <w:rsid w:val="00DA3A79"/>
    <w:rsid w:val="00DA4CD3"/>
    <w:rsid w:val="00DA647A"/>
    <w:rsid w:val="00DA73B3"/>
    <w:rsid w:val="00DA76C5"/>
    <w:rsid w:val="00DB2057"/>
    <w:rsid w:val="00DB5BCB"/>
    <w:rsid w:val="00DC66C1"/>
    <w:rsid w:val="00DD74DE"/>
    <w:rsid w:val="00DE133E"/>
    <w:rsid w:val="00DE51EC"/>
    <w:rsid w:val="00DE739F"/>
    <w:rsid w:val="00DF2687"/>
    <w:rsid w:val="00DF373C"/>
    <w:rsid w:val="00DF4066"/>
    <w:rsid w:val="00DF4875"/>
    <w:rsid w:val="00DF67D4"/>
    <w:rsid w:val="00E07620"/>
    <w:rsid w:val="00E11021"/>
    <w:rsid w:val="00E13DC3"/>
    <w:rsid w:val="00E205DA"/>
    <w:rsid w:val="00E231A6"/>
    <w:rsid w:val="00E25E48"/>
    <w:rsid w:val="00E31355"/>
    <w:rsid w:val="00E31366"/>
    <w:rsid w:val="00E3524B"/>
    <w:rsid w:val="00E43E2F"/>
    <w:rsid w:val="00E448F3"/>
    <w:rsid w:val="00E45E4E"/>
    <w:rsid w:val="00E476F5"/>
    <w:rsid w:val="00E50318"/>
    <w:rsid w:val="00E50341"/>
    <w:rsid w:val="00E52EDC"/>
    <w:rsid w:val="00E568DE"/>
    <w:rsid w:val="00E672DE"/>
    <w:rsid w:val="00E67FC8"/>
    <w:rsid w:val="00E75C05"/>
    <w:rsid w:val="00E76B10"/>
    <w:rsid w:val="00E77934"/>
    <w:rsid w:val="00E77B47"/>
    <w:rsid w:val="00E82CC0"/>
    <w:rsid w:val="00E83D58"/>
    <w:rsid w:val="00E83D86"/>
    <w:rsid w:val="00E865D2"/>
    <w:rsid w:val="00E91694"/>
    <w:rsid w:val="00E93D1C"/>
    <w:rsid w:val="00E95904"/>
    <w:rsid w:val="00EA47D1"/>
    <w:rsid w:val="00EB280D"/>
    <w:rsid w:val="00EB4055"/>
    <w:rsid w:val="00EC1A7F"/>
    <w:rsid w:val="00EC6C94"/>
    <w:rsid w:val="00EC6E2E"/>
    <w:rsid w:val="00EE1B1B"/>
    <w:rsid w:val="00EE27BF"/>
    <w:rsid w:val="00EE3E52"/>
    <w:rsid w:val="00EE79AF"/>
    <w:rsid w:val="00EE7FDF"/>
    <w:rsid w:val="00EF126D"/>
    <w:rsid w:val="00EF1A07"/>
    <w:rsid w:val="00EF2DAC"/>
    <w:rsid w:val="00EF70EA"/>
    <w:rsid w:val="00EF74D8"/>
    <w:rsid w:val="00EF7652"/>
    <w:rsid w:val="00F0123E"/>
    <w:rsid w:val="00F04D66"/>
    <w:rsid w:val="00F07843"/>
    <w:rsid w:val="00F2318D"/>
    <w:rsid w:val="00F232D6"/>
    <w:rsid w:val="00F24C27"/>
    <w:rsid w:val="00F30D9D"/>
    <w:rsid w:val="00F31B5D"/>
    <w:rsid w:val="00F369E2"/>
    <w:rsid w:val="00F44BEA"/>
    <w:rsid w:val="00F46AED"/>
    <w:rsid w:val="00F53062"/>
    <w:rsid w:val="00F55B93"/>
    <w:rsid w:val="00F574C1"/>
    <w:rsid w:val="00F57576"/>
    <w:rsid w:val="00F63558"/>
    <w:rsid w:val="00F65A10"/>
    <w:rsid w:val="00F675EC"/>
    <w:rsid w:val="00F67FFB"/>
    <w:rsid w:val="00F7144D"/>
    <w:rsid w:val="00F83800"/>
    <w:rsid w:val="00F925D0"/>
    <w:rsid w:val="00F929DC"/>
    <w:rsid w:val="00F948D0"/>
    <w:rsid w:val="00F94DBD"/>
    <w:rsid w:val="00F96CB5"/>
    <w:rsid w:val="00FA1389"/>
    <w:rsid w:val="00FA2C55"/>
    <w:rsid w:val="00FA3898"/>
    <w:rsid w:val="00FA47C8"/>
    <w:rsid w:val="00FB46FD"/>
    <w:rsid w:val="00FB49B5"/>
    <w:rsid w:val="00FB65D7"/>
    <w:rsid w:val="00FB6E3A"/>
    <w:rsid w:val="00FB7F1C"/>
    <w:rsid w:val="00FC2481"/>
    <w:rsid w:val="00FC6E27"/>
    <w:rsid w:val="00FD2377"/>
    <w:rsid w:val="00FD5590"/>
    <w:rsid w:val="00FD5F35"/>
    <w:rsid w:val="00FE0F51"/>
    <w:rsid w:val="00FE201A"/>
    <w:rsid w:val="00FF3DCD"/>
    <w:rsid w:val="00FF5D4D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69F66EB-F448-4F75-8407-379F0D6B6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15B4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en-US"/>
    </w:rPr>
  </w:style>
  <w:style w:type="paragraph" w:styleId="Heading1">
    <w:name w:val="heading 1"/>
    <w:next w:val="Normal"/>
    <w:link w:val="Heading1Char"/>
    <w:uiPriority w:val="9"/>
    <w:qFormat/>
    <w:rsid w:val="00A92953"/>
    <w:pPr>
      <w:keepNext/>
      <w:keepLines/>
      <w:numPr>
        <w:numId w:val="7"/>
      </w:numPr>
      <w:spacing w:line="360" w:lineRule="auto"/>
      <w:jc w:val="center"/>
      <w:outlineLvl w:val="0"/>
    </w:pPr>
    <w:rPr>
      <w:rFonts w:ascii="Times New Roman" w:eastAsia="Times New Roman" w:hAnsi="Times New Roman"/>
      <w:bCs/>
      <w:caps/>
      <w:sz w:val="28"/>
      <w:szCs w:val="36"/>
      <w:lang w:eastAsia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03658"/>
    <w:pPr>
      <w:numPr>
        <w:ilvl w:val="1"/>
      </w:numPr>
      <w:jc w:val="both"/>
      <w:outlineLvl w:val="1"/>
    </w:pPr>
    <w:rPr>
      <w:bCs w:val="0"/>
      <w:caps w:val="0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A3D47"/>
    <w:pPr>
      <w:numPr>
        <w:ilvl w:val="2"/>
      </w:numPr>
      <w:outlineLvl w:val="2"/>
    </w:pPr>
    <w:rPr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A92953"/>
    <w:rPr>
      <w:rFonts w:ascii="Times New Roman" w:eastAsia="Times New Roman" w:hAnsi="Times New Roman"/>
      <w:bCs/>
      <w:caps/>
      <w:sz w:val="28"/>
      <w:szCs w:val="36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194D7B"/>
    <w:pPr>
      <w:spacing w:line="276" w:lineRule="auto"/>
      <w:jc w:val="left"/>
      <w:outlineLvl w:val="9"/>
    </w:pPr>
    <w:rPr>
      <w:rFonts w:ascii="Cambria" w:hAnsi="Cambria"/>
      <w:b/>
      <w:color w:val="365F91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A708A"/>
    <w:pPr>
      <w:tabs>
        <w:tab w:val="left" w:pos="284"/>
        <w:tab w:val="right" w:leader="dot" w:pos="10206"/>
      </w:tabs>
      <w:ind w:firstLine="0"/>
    </w:pPr>
  </w:style>
  <w:style w:type="character" w:styleId="Hyperlink">
    <w:name w:val="Hyperlink"/>
    <w:uiPriority w:val="99"/>
    <w:unhideWhenUsed/>
    <w:rsid w:val="00194D7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4D7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94D7B"/>
    <w:rPr>
      <w:rFonts w:ascii="Tahoma" w:hAnsi="Tahoma" w:cs="Tahoma"/>
      <w:sz w:val="16"/>
      <w:szCs w:val="16"/>
    </w:rPr>
  </w:style>
  <w:style w:type="paragraph" w:customStyle="1" w:styleId="Abstract">
    <w:name w:val="Abstract"/>
    <w:basedOn w:val="BodyText"/>
    <w:rsid w:val="00194D7B"/>
    <w:pPr>
      <w:spacing w:before="120" w:line="264" w:lineRule="auto"/>
      <w:ind w:left="567"/>
    </w:pPr>
    <w:rPr>
      <w:rFonts w:eastAsia="Times New Roman"/>
      <w:b/>
      <w:sz w:val="22"/>
      <w:szCs w:val="22"/>
    </w:rPr>
  </w:style>
  <w:style w:type="paragraph" w:styleId="BodyText">
    <w:name w:val="Body Text"/>
    <w:basedOn w:val="Normal"/>
    <w:link w:val="BodyTextChar"/>
    <w:uiPriority w:val="99"/>
    <w:semiHidden/>
    <w:unhideWhenUsed/>
    <w:rsid w:val="00194D7B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194D7B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FE0F51"/>
    <w:pPr>
      <w:numPr>
        <w:numId w:val="6"/>
      </w:numPr>
      <w:tabs>
        <w:tab w:val="left" w:pos="993"/>
      </w:tabs>
      <w:ind w:left="0" w:firstLine="709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85220"/>
    <w:pPr>
      <w:spacing w:line="240" w:lineRule="auto"/>
    </w:pPr>
    <w:rPr>
      <w:b/>
      <w:bCs/>
      <w:color w:val="4F81BD"/>
      <w:sz w:val="18"/>
      <w:szCs w:val="18"/>
    </w:rPr>
  </w:style>
  <w:style w:type="paragraph" w:customStyle="1" w:styleId="FigureName">
    <w:name w:val="FigureName"/>
    <w:basedOn w:val="Caption"/>
    <w:next w:val="Normal"/>
    <w:rsid w:val="00212EED"/>
    <w:pPr>
      <w:spacing w:before="120" w:after="120" w:line="264" w:lineRule="auto"/>
      <w:ind w:firstLine="0"/>
      <w:jc w:val="center"/>
    </w:pPr>
    <w:rPr>
      <w:rFonts w:eastAsia="Times New Roman"/>
      <w:b w:val="0"/>
      <w:bCs w:val="0"/>
      <w:i/>
      <w:color w:val="auto"/>
      <w:sz w:val="20"/>
      <w:szCs w:val="20"/>
    </w:rPr>
  </w:style>
  <w:style w:type="character" w:customStyle="1" w:styleId="Heading2Char">
    <w:name w:val="Heading 2 Char"/>
    <w:link w:val="Heading2"/>
    <w:uiPriority w:val="9"/>
    <w:rsid w:val="00303658"/>
    <w:rPr>
      <w:rFonts w:ascii="Times New Roman" w:eastAsia="Times New Roman" w:hAnsi="Times New Roman"/>
      <w:sz w:val="28"/>
      <w:szCs w:val="32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A708A"/>
    <w:pPr>
      <w:tabs>
        <w:tab w:val="left" w:pos="709"/>
        <w:tab w:val="right" w:leader="dot" w:pos="10206"/>
      </w:tabs>
      <w:ind w:left="284" w:firstLine="0"/>
    </w:pPr>
    <w:rPr>
      <w:noProof/>
    </w:rPr>
  </w:style>
  <w:style w:type="table" w:styleId="TableGrid">
    <w:name w:val="Table Grid"/>
    <w:basedOn w:val="TableNormal"/>
    <w:uiPriority w:val="39"/>
    <w:rsid w:val="004911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UnnumberedHeading">
    <w:name w:val="Unnumbered Heading"/>
    <w:basedOn w:val="Heading1"/>
    <w:link w:val="UnnumberedHeadingChar"/>
    <w:qFormat/>
    <w:rsid w:val="0059254E"/>
    <w:pPr>
      <w:numPr>
        <w:numId w:val="0"/>
      </w:numPr>
    </w:pPr>
  </w:style>
  <w:style w:type="character" w:customStyle="1" w:styleId="UnnumberedHeadingChar">
    <w:name w:val="Unnumbered Heading Char"/>
    <w:basedOn w:val="Heading1Char"/>
    <w:link w:val="UnnumberedHeading"/>
    <w:rsid w:val="0059254E"/>
    <w:rPr>
      <w:rFonts w:ascii="Times New Roman" w:eastAsia="Times New Roman" w:hAnsi="Times New Roman"/>
      <w:bCs/>
      <w:caps/>
      <w:sz w:val="28"/>
      <w:szCs w:val="36"/>
      <w:lang w:val="uk-UA"/>
    </w:rPr>
  </w:style>
  <w:style w:type="character" w:customStyle="1" w:styleId="Heading3Char">
    <w:name w:val="Heading 3 Char"/>
    <w:link w:val="Heading3"/>
    <w:uiPriority w:val="9"/>
    <w:rsid w:val="006A3D47"/>
    <w:rPr>
      <w:rFonts w:ascii="Times New Roman" w:eastAsia="Times New Roman" w:hAnsi="Times New Roman"/>
      <w:bCs/>
      <w:sz w:val="28"/>
      <w:szCs w:val="26"/>
      <w:lang w:val="uk-UA"/>
    </w:rPr>
  </w:style>
  <w:style w:type="numbering" w:customStyle="1" w:styleId="Headings">
    <w:name w:val="Headings"/>
    <w:uiPriority w:val="99"/>
    <w:rsid w:val="00A92953"/>
    <w:pPr>
      <w:numPr>
        <w:numId w:val="7"/>
      </w:numPr>
    </w:pPr>
  </w:style>
  <w:style w:type="paragraph" w:styleId="Header">
    <w:name w:val="header"/>
    <w:basedOn w:val="Normal"/>
    <w:link w:val="Head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HeaderChar">
    <w:name w:val="Header Char"/>
    <w:link w:val="Head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FooterChar">
    <w:name w:val="Footer Char"/>
    <w:link w:val="Foot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A708A"/>
    <w:pPr>
      <w:tabs>
        <w:tab w:val="left" w:pos="1418"/>
        <w:tab w:val="right" w:leader="dot" w:pos="10206"/>
      </w:tabs>
      <w:ind w:left="709" w:firstLine="0"/>
    </w:pPr>
  </w:style>
  <w:style w:type="character" w:styleId="EndnoteReference">
    <w:name w:val="endnote reference"/>
    <w:semiHidden/>
    <w:rsid w:val="002B1165"/>
    <w:rPr>
      <w:noProof w:val="0"/>
      <w:vertAlign w:val="superscript"/>
      <w:lang w:val="uk-UA"/>
    </w:rPr>
  </w:style>
  <w:style w:type="paragraph" w:customStyle="1" w:styleId="NormalNoIndent">
    <w:name w:val="NormalNoIndent"/>
    <w:basedOn w:val="Normal"/>
    <w:link w:val="NormalNoIndentChar"/>
    <w:qFormat/>
    <w:rsid w:val="00B62F28"/>
    <w:pPr>
      <w:ind w:firstLine="0"/>
    </w:pPr>
  </w:style>
  <w:style w:type="paragraph" w:customStyle="1" w:styleId="Enumerated">
    <w:name w:val="Enumerated"/>
    <w:basedOn w:val="Normal"/>
    <w:link w:val="EnumeratedChar"/>
    <w:rsid w:val="009B0CF2"/>
    <w:pPr>
      <w:numPr>
        <w:numId w:val="12"/>
      </w:numPr>
      <w:tabs>
        <w:tab w:val="left" w:pos="1134"/>
      </w:tabs>
    </w:pPr>
  </w:style>
  <w:style w:type="character" w:customStyle="1" w:styleId="NormalNoIndentChar">
    <w:name w:val="NormalNoIndent Char"/>
    <w:link w:val="NormalNoIndent"/>
    <w:rsid w:val="00B62F28"/>
    <w:rPr>
      <w:rFonts w:ascii="Times New Roman" w:hAnsi="Times New Roman"/>
      <w:sz w:val="28"/>
      <w:szCs w:val="28"/>
      <w:lang w:val="uk-UA"/>
    </w:rPr>
  </w:style>
  <w:style w:type="paragraph" w:customStyle="1" w:styleId="EnumeratedList">
    <w:name w:val="EnumeratedList"/>
    <w:basedOn w:val="Enumerated"/>
    <w:link w:val="EnumeratedListChar"/>
    <w:qFormat/>
    <w:rsid w:val="00BF38FF"/>
  </w:style>
  <w:style w:type="character" w:customStyle="1" w:styleId="EnumeratedChar">
    <w:name w:val="Enumerated Char"/>
    <w:link w:val="Enumerated"/>
    <w:rsid w:val="009B0CF2"/>
    <w:rPr>
      <w:rFonts w:ascii="Times New Roman" w:hAnsi="Times New Roman"/>
      <w:sz w:val="28"/>
      <w:szCs w:val="28"/>
      <w:lang w:val="uk-UA"/>
    </w:rPr>
  </w:style>
  <w:style w:type="paragraph" w:customStyle="1" w:styleId="MTDisplayEquation">
    <w:name w:val="MTDisplayEquation"/>
    <w:basedOn w:val="Normal"/>
    <w:next w:val="Normal"/>
    <w:link w:val="MTDisplayEquationChar"/>
    <w:rsid w:val="003905EA"/>
    <w:pPr>
      <w:tabs>
        <w:tab w:val="center" w:pos="4540"/>
        <w:tab w:val="right" w:pos="9080"/>
      </w:tabs>
      <w:ind w:firstLine="0"/>
    </w:pPr>
  </w:style>
  <w:style w:type="character" w:customStyle="1" w:styleId="EnumeratedListChar">
    <w:name w:val="EnumeratedList Char"/>
    <w:basedOn w:val="EnumeratedChar"/>
    <w:link w:val="EnumeratedList"/>
    <w:rsid w:val="00BF38FF"/>
    <w:rPr>
      <w:rFonts w:ascii="Times New Roman" w:hAnsi="Times New Roman"/>
      <w:sz w:val="28"/>
      <w:szCs w:val="28"/>
      <w:lang w:val="uk-UA"/>
    </w:rPr>
  </w:style>
  <w:style w:type="character" w:customStyle="1" w:styleId="MTDisplayEquationChar">
    <w:name w:val="MTDisplayEquation Char"/>
    <w:link w:val="MTDisplayEquation"/>
    <w:rsid w:val="003905EA"/>
    <w:rPr>
      <w:rFonts w:ascii="Times New Roman" w:hAnsi="Times New Roman"/>
      <w:sz w:val="28"/>
      <w:szCs w:val="28"/>
      <w:lang w:val="uk-UA"/>
    </w:rPr>
  </w:style>
  <w:style w:type="paragraph" w:customStyle="1" w:styleId="FigureCaption">
    <w:name w:val="FigureCaption"/>
    <w:basedOn w:val="NormalNoIndent"/>
    <w:link w:val="FigureCaptionChar"/>
    <w:qFormat/>
    <w:rsid w:val="00541C06"/>
    <w:pPr>
      <w:jc w:val="center"/>
    </w:pPr>
  </w:style>
  <w:style w:type="paragraph" w:customStyle="1" w:styleId="TableCaption">
    <w:name w:val="TableCaption"/>
    <w:basedOn w:val="Normal"/>
    <w:link w:val="TableCaptionChar"/>
    <w:qFormat/>
    <w:rsid w:val="00E476F5"/>
    <w:pPr>
      <w:ind w:firstLine="0"/>
    </w:pPr>
  </w:style>
  <w:style w:type="character" w:customStyle="1" w:styleId="FigureCaptionChar">
    <w:name w:val="FigureCaption Char"/>
    <w:basedOn w:val="NormalNoIndentChar"/>
    <w:link w:val="FigureCaption"/>
    <w:rsid w:val="00541C06"/>
    <w:rPr>
      <w:rFonts w:ascii="Times New Roman" w:hAnsi="Times New Roman"/>
      <w:sz w:val="28"/>
      <w:szCs w:val="28"/>
      <w:lang w:val="uk-UA"/>
    </w:rPr>
  </w:style>
  <w:style w:type="paragraph" w:customStyle="1" w:styleId="ItemizedList">
    <w:name w:val="ItemizedList"/>
    <w:basedOn w:val="Enumerated"/>
    <w:link w:val="ItemizedListChar"/>
    <w:qFormat/>
    <w:rsid w:val="00B3374E"/>
    <w:pPr>
      <w:numPr>
        <w:numId w:val="19"/>
      </w:numPr>
    </w:pPr>
  </w:style>
  <w:style w:type="character" w:customStyle="1" w:styleId="TableCaptionChar">
    <w:name w:val="TableCaption Char"/>
    <w:link w:val="TableCaption"/>
    <w:rsid w:val="00E476F5"/>
    <w:rPr>
      <w:rFonts w:ascii="Times New Roman" w:hAnsi="Times New Roman"/>
      <w:sz w:val="28"/>
      <w:szCs w:val="28"/>
      <w:lang w:val="uk-UA"/>
    </w:rPr>
  </w:style>
  <w:style w:type="paragraph" w:customStyle="1" w:styleId="ReferenceList">
    <w:name w:val="ReferenceList"/>
    <w:basedOn w:val="ListParagraph"/>
    <w:link w:val="ReferenceListChar"/>
    <w:qFormat/>
    <w:rsid w:val="0047471F"/>
    <w:pPr>
      <w:numPr>
        <w:numId w:val="10"/>
      </w:numPr>
      <w:tabs>
        <w:tab w:val="clear" w:pos="993"/>
        <w:tab w:val="left" w:pos="1134"/>
      </w:tabs>
    </w:pPr>
    <w:rPr>
      <w:lang w:val="ru-RU"/>
    </w:rPr>
  </w:style>
  <w:style w:type="character" w:customStyle="1" w:styleId="ItemizedListChar">
    <w:name w:val="ItemizedList Char"/>
    <w:basedOn w:val="EnumeratedChar"/>
    <w:link w:val="ItemizedList"/>
    <w:rsid w:val="00B3374E"/>
    <w:rPr>
      <w:rFonts w:ascii="Times New Roman" w:hAnsi="Times New Roman"/>
      <w:sz w:val="28"/>
      <w:szCs w:val="28"/>
      <w:lang w:val="uk-UA"/>
    </w:rPr>
  </w:style>
  <w:style w:type="paragraph" w:customStyle="1" w:styleId="Appendix">
    <w:name w:val="Appendix"/>
    <w:basedOn w:val="UnnumberedHeading"/>
    <w:link w:val="AppendixChar"/>
    <w:qFormat/>
    <w:rsid w:val="003B1071"/>
    <w:pPr>
      <w:numPr>
        <w:numId w:val="25"/>
      </w:numPr>
    </w:pPr>
    <w:rPr>
      <w:caps w:val="0"/>
    </w:rPr>
  </w:style>
  <w:style w:type="character" w:customStyle="1" w:styleId="ListParagraphChar">
    <w:name w:val="List Paragraph Char"/>
    <w:link w:val="ListParagraph"/>
    <w:uiPriority w:val="34"/>
    <w:rsid w:val="0047471F"/>
    <w:rPr>
      <w:rFonts w:ascii="Times New Roman" w:hAnsi="Times New Roman"/>
      <w:sz w:val="28"/>
      <w:szCs w:val="28"/>
      <w:lang w:val="uk-UA"/>
    </w:rPr>
  </w:style>
  <w:style w:type="character" w:customStyle="1" w:styleId="ReferenceListChar">
    <w:name w:val="ReferenceList Char"/>
    <w:link w:val="ReferenceList"/>
    <w:rsid w:val="0047471F"/>
    <w:rPr>
      <w:rFonts w:ascii="Times New Roman" w:hAnsi="Times New Roman"/>
      <w:sz w:val="28"/>
      <w:szCs w:val="28"/>
      <w:lang w:val="ru-RU"/>
    </w:rPr>
  </w:style>
  <w:style w:type="paragraph" w:customStyle="1" w:styleId="AbstractTitle">
    <w:name w:val="AbstractTitle"/>
    <w:basedOn w:val="NormalNoIndent"/>
    <w:link w:val="AbstractTitleChar"/>
    <w:qFormat/>
    <w:rsid w:val="00EF74D8"/>
    <w:pPr>
      <w:jc w:val="center"/>
    </w:pPr>
    <w:rPr>
      <w:caps/>
    </w:rPr>
  </w:style>
  <w:style w:type="character" w:customStyle="1" w:styleId="AppendixChar">
    <w:name w:val="Appendix Char"/>
    <w:link w:val="Appendix"/>
    <w:rsid w:val="003B1071"/>
    <w:rPr>
      <w:rFonts w:ascii="Times New Roman" w:eastAsia="Times New Roman" w:hAnsi="Times New Roman"/>
      <w:bCs/>
      <w:sz w:val="28"/>
      <w:szCs w:val="36"/>
      <w:lang w:val="uk-UA"/>
    </w:rPr>
  </w:style>
  <w:style w:type="paragraph" w:customStyle="1" w:styleId="SecondLevelList">
    <w:name w:val="SecondLevelList"/>
    <w:basedOn w:val="ItemizedList"/>
    <w:link w:val="SecondLevelListChar"/>
    <w:qFormat/>
    <w:rsid w:val="00317D7C"/>
    <w:pPr>
      <w:numPr>
        <w:numId w:val="20"/>
      </w:numPr>
    </w:pPr>
  </w:style>
  <w:style w:type="character" w:customStyle="1" w:styleId="AbstractTitleChar">
    <w:name w:val="AbstractTitle Char"/>
    <w:link w:val="AbstractTitle"/>
    <w:rsid w:val="00EF74D8"/>
    <w:rPr>
      <w:rFonts w:ascii="Times New Roman" w:hAnsi="Times New Roman"/>
      <w:caps/>
      <w:sz w:val="28"/>
      <w:szCs w:val="28"/>
      <w:lang w:val="uk-UA"/>
    </w:rPr>
  </w:style>
  <w:style w:type="numbering" w:customStyle="1" w:styleId="Appendices">
    <w:name w:val="Appendices"/>
    <w:uiPriority w:val="99"/>
    <w:rsid w:val="003B1071"/>
    <w:pPr>
      <w:numPr>
        <w:numId w:val="22"/>
      </w:numPr>
    </w:pPr>
  </w:style>
  <w:style w:type="character" w:customStyle="1" w:styleId="SecondLevelListChar">
    <w:name w:val="SecondLevelList Char"/>
    <w:basedOn w:val="ItemizedListChar"/>
    <w:link w:val="SecondLevelList"/>
    <w:rsid w:val="00317D7C"/>
    <w:rPr>
      <w:rFonts w:ascii="Times New Roman" w:hAnsi="Times New Roman"/>
      <w:sz w:val="28"/>
      <w:szCs w:val="28"/>
      <w:lang w:val="uk-UA"/>
    </w:rPr>
  </w:style>
  <w:style w:type="paragraph" w:customStyle="1" w:styleId="AppendixSection">
    <w:name w:val="AppendixSection"/>
    <w:basedOn w:val="Normal"/>
    <w:link w:val="AppendixSectionChar"/>
    <w:qFormat/>
    <w:rsid w:val="003B1071"/>
    <w:pPr>
      <w:numPr>
        <w:ilvl w:val="1"/>
        <w:numId w:val="25"/>
      </w:numPr>
    </w:pPr>
    <w:rPr>
      <w:lang w:val="en-US"/>
    </w:rPr>
  </w:style>
  <w:style w:type="paragraph" w:customStyle="1" w:styleId="AppendixSubsection">
    <w:name w:val="AppendixSubsection"/>
    <w:basedOn w:val="Normal"/>
    <w:link w:val="AppendixSubsectionChar"/>
    <w:qFormat/>
    <w:rsid w:val="003B1071"/>
    <w:pPr>
      <w:numPr>
        <w:ilvl w:val="2"/>
        <w:numId w:val="25"/>
      </w:numPr>
    </w:pPr>
  </w:style>
  <w:style w:type="character" w:customStyle="1" w:styleId="AppendixSectionChar">
    <w:name w:val="AppendixSection Char"/>
    <w:link w:val="AppendixSection"/>
    <w:rsid w:val="003B1071"/>
    <w:rPr>
      <w:rFonts w:ascii="Times New Roman" w:hAnsi="Times New Roman"/>
      <w:sz w:val="28"/>
      <w:szCs w:val="28"/>
    </w:rPr>
  </w:style>
  <w:style w:type="paragraph" w:customStyle="1" w:styleId="Listing">
    <w:name w:val="Listing"/>
    <w:basedOn w:val="NormalNoIndent"/>
    <w:link w:val="ListingChar"/>
    <w:qFormat/>
    <w:rsid w:val="006F0864"/>
    <w:pPr>
      <w:spacing w:line="240" w:lineRule="auto"/>
    </w:pPr>
    <w:rPr>
      <w:sz w:val="16"/>
      <w:szCs w:val="16"/>
    </w:rPr>
  </w:style>
  <w:style w:type="character" w:customStyle="1" w:styleId="AppendixSubsectionChar">
    <w:name w:val="AppendixSubsection Char"/>
    <w:link w:val="AppendixSubsection"/>
    <w:rsid w:val="003B1071"/>
    <w:rPr>
      <w:rFonts w:ascii="Times New Roman" w:hAnsi="Times New Roman"/>
      <w:sz w:val="28"/>
      <w:szCs w:val="28"/>
      <w:lang w:val="uk-UA"/>
    </w:rPr>
  </w:style>
  <w:style w:type="character" w:customStyle="1" w:styleId="ListingChar">
    <w:name w:val="Listing Char"/>
    <w:link w:val="Listing"/>
    <w:rsid w:val="006F0864"/>
    <w:rPr>
      <w:rFonts w:ascii="Times New Roman" w:hAnsi="Times New Roman"/>
      <w:sz w:val="16"/>
      <w:szCs w:val="16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491D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yperlink" Target="file:///E:\DefaultFolders\Documents\dyp\&#1076;&#1080;&#1087;&#1083;&#1086;&#1084;&#1085;&#1072;&#1103;v2.doc" TargetMode="Externa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diagramData" Target="diagrams/data1.xml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file:///E:\DefaultFolders\Documents\dyp\&#1076;&#1080;&#1087;&#1083;&#1086;&#1084;&#1085;&#1072;&#1103;v2.doc" TargetMode="External"/><Relationship Id="rId25" Type="http://schemas.microsoft.com/office/2007/relationships/diagramDrawing" Target="diagrams/drawing1.xml"/><Relationship Id="rId33" Type="http://schemas.openxmlformats.org/officeDocument/2006/relationships/oleObject" Target="embeddings/oleObject3.bin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file:///E:\DefaultFolders\Documents\dyp\&#1076;&#1080;&#1087;&#1083;&#1086;&#1084;&#1085;&#1072;&#1103;v2.doc" TargetMode="External"/><Relationship Id="rId20" Type="http://schemas.openxmlformats.org/officeDocument/2006/relationships/image" Target="media/image9.png"/><Relationship Id="rId29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diagramColors" Target="diagrams/colors1.xml"/><Relationship Id="rId32" Type="http://schemas.openxmlformats.org/officeDocument/2006/relationships/image" Target="media/image14.w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12.wmf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diagramLayout" Target="diagrams/layout1.xml"/><Relationship Id="rId27" Type="http://schemas.openxmlformats.org/officeDocument/2006/relationships/image" Target="media/image11.png"/><Relationship Id="rId30" Type="http://schemas.openxmlformats.org/officeDocument/2006/relationships/image" Target="media/image13.wmf"/><Relationship Id="rId35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efaultFolders\Documents\dyp\bachelor_thesis_template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2A00E5-2912-4CE0-85CB-BC77E95BE529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10AAC51F-8333-4674-A0B5-B428DD929DF6}">
      <dgm:prSet phldrT="[Text]"/>
      <dgm:spPr/>
      <dgm:t>
        <a:bodyPr/>
        <a:lstStyle/>
        <a:p>
          <a:r>
            <a:rPr lang="uk-UA" dirty="0" smtClean="0"/>
            <a:t>Перетворення </a:t>
          </a:r>
          <a:r>
            <a:rPr lang="uk-UA" dirty="0" err="1" smtClean="0"/>
            <a:t>Радона</a:t>
          </a:r>
          <a:endParaRPr lang="uk-UA" dirty="0"/>
        </a:p>
      </dgm:t>
    </dgm:pt>
    <dgm:pt modelId="{95A3779B-5350-411A-8180-595D4B79CD33}" type="parTrans" cxnId="{30732663-9166-4F69-B8FD-B561918618D5}">
      <dgm:prSet/>
      <dgm:spPr/>
      <dgm:t>
        <a:bodyPr/>
        <a:lstStyle/>
        <a:p>
          <a:endParaRPr lang="uk-UA"/>
        </a:p>
      </dgm:t>
    </dgm:pt>
    <dgm:pt modelId="{56C76C0F-A0C9-401C-81B6-08EF027EA9B0}" type="sibTrans" cxnId="{30732663-9166-4F69-B8FD-B561918618D5}">
      <dgm:prSet/>
      <dgm:spPr/>
      <dgm:t>
        <a:bodyPr/>
        <a:lstStyle/>
        <a:p>
          <a:endParaRPr lang="uk-UA"/>
        </a:p>
      </dgm:t>
    </dgm:pt>
    <dgm:pt modelId="{92BBC44B-EA98-4C82-9D93-F7D19571DCEB}">
      <dgm:prSet phldrT="[Text]"/>
      <dgm:spPr/>
      <dgm:t>
        <a:bodyPr/>
        <a:lstStyle/>
        <a:p>
          <a:r>
            <a:rPr lang="uk-UA" dirty="0" smtClean="0"/>
            <a:t>Автокореляція</a:t>
          </a:r>
          <a:endParaRPr lang="uk-UA" dirty="0"/>
        </a:p>
      </dgm:t>
    </dgm:pt>
    <dgm:pt modelId="{AD9368AD-4EDB-4AD3-B818-4C75C0A5EDF6}" type="parTrans" cxnId="{AB5DB24C-E63C-4A87-A117-F1930C9A4361}">
      <dgm:prSet/>
      <dgm:spPr/>
      <dgm:t>
        <a:bodyPr/>
        <a:lstStyle/>
        <a:p>
          <a:endParaRPr lang="uk-UA"/>
        </a:p>
      </dgm:t>
    </dgm:pt>
    <dgm:pt modelId="{E7244B15-F1AC-46A8-9095-52B9F9DEDED7}" type="sibTrans" cxnId="{AB5DB24C-E63C-4A87-A117-F1930C9A4361}">
      <dgm:prSet/>
      <dgm:spPr/>
      <dgm:t>
        <a:bodyPr/>
        <a:lstStyle/>
        <a:p>
          <a:endParaRPr lang="uk-UA"/>
        </a:p>
      </dgm:t>
    </dgm:pt>
    <dgm:pt modelId="{2BA68AA4-7D2A-4AA9-877D-00862C2F1C6D}">
      <dgm:prSet phldrT="[Text]"/>
      <dgm:spPr/>
      <dgm:t>
        <a:bodyPr/>
        <a:lstStyle/>
        <a:p>
          <a:r>
            <a:rPr lang="en-US" dirty="0" smtClean="0"/>
            <a:t>Log Mapping</a:t>
          </a:r>
          <a:endParaRPr lang="uk-UA" dirty="0"/>
        </a:p>
      </dgm:t>
    </dgm:pt>
    <dgm:pt modelId="{13869A96-50EA-4F72-9676-6807BB65D0C5}" type="parTrans" cxnId="{AC3664B0-4222-4C44-B463-F15C6FE4FEE7}">
      <dgm:prSet/>
      <dgm:spPr/>
      <dgm:t>
        <a:bodyPr/>
        <a:lstStyle/>
        <a:p>
          <a:endParaRPr lang="uk-UA"/>
        </a:p>
      </dgm:t>
    </dgm:pt>
    <dgm:pt modelId="{387E45FD-31F4-4371-BB8C-54472D1E288E}" type="sibTrans" cxnId="{AC3664B0-4222-4C44-B463-F15C6FE4FEE7}">
      <dgm:prSet/>
      <dgm:spPr/>
      <dgm:t>
        <a:bodyPr/>
        <a:lstStyle/>
        <a:p>
          <a:endParaRPr lang="uk-UA"/>
        </a:p>
      </dgm:t>
    </dgm:pt>
    <dgm:pt modelId="{525C35F4-8AD1-4BD7-9A6E-7EB12B21D983}">
      <dgm:prSet phldrT="[Text]"/>
      <dgm:spPr/>
      <dgm:t>
        <a:bodyPr/>
        <a:lstStyle/>
        <a:p>
          <a:r>
            <a:rPr lang="uk-UA" dirty="0" smtClean="0"/>
            <a:t>Перетворення Фур’є</a:t>
          </a:r>
          <a:endParaRPr lang="uk-UA" dirty="0"/>
        </a:p>
      </dgm:t>
    </dgm:pt>
    <dgm:pt modelId="{FEC6E781-78D6-4A8B-94EA-258D8FFC02E4}" type="parTrans" cxnId="{D282437E-94D0-4559-93BB-0781639E76B8}">
      <dgm:prSet/>
      <dgm:spPr/>
      <dgm:t>
        <a:bodyPr/>
        <a:lstStyle/>
        <a:p>
          <a:endParaRPr lang="uk-UA"/>
        </a:p>
      </dgm:t>
    </dgm:pt>
    <dgm:pt modelId="{B76896BD-23F7-496A-AB13-8AC49E7F8926}" type="sibTrans" cxnId="{D282437E-94D0-4559-93BB-0781639E76B8}">
      <dgm:prSet/>
      <dgm:spPr/>
      <dgm:t>
        <a:bodyPr/>
        <a:lstStyle/>
        <a:p>
          <a:endParaRPr lang="uk-UA"/>
        </a:p>
      </dgm:t>
    </dgm:pt>
    <dgm:pt modelId="{6E2BCB3B-E6E4-44C3-A036-87182C8E57F7}">
      <dgm:prSet phldrT="[Text]"/>
      <dgm:spPr/>
      <dgm:t>
        <a:bodyPr/>
        <a:lstStyle/>
        <a:p>
          <a:r>
            <a:rPr lang="uk-UA" dirty="0" smtClean="0"/>
            <a:t>Отримання бітів відбитку</a:t>
          </a:r>
          <a:endParaRPr lang="uk-UA" dirty="0"/>
        </a:p>
      </dgm:t>
    </dgm:pt>
    <dgm:pt modelId="{F818CCE2-085F-4A67-8808-97DA577097EE}" type="parTrans" cxnId="{C4CF92FD-EFA0-4F75-BEAC-5DC79709EA4B}">
      <dgm:prSet/>
      <dgm:spPr/>
      <dgm:t>
        <a:bodyPr/>
        <a:lstStyle/>
        <a:p>
          <a:endParaRPr lang="uk-UA"/>
        </a:p>
      </dgm:t>
    </dgm:pt>
    <dgm:pt modelId="{CA822D6E-F6B9-4438-B072-EE19048FFBF6}" type="sibTrans" cxnId="{C4CF92FD-EFA0-4F75-BEAC-5DC79709EA4B}">
      <dgm:prSet/>
      <dgm:spPr/>
      <dgm:t>
        <a:bodyPr/>
        <a:lstStyle/>
        <a:p>
          <a:endParaRPr lang="uk-UA"/>
        </a:p>
      </dgm:t>
    </dgm:pt>
    <dgm:pt modelId="{8919B341-978B-46AA-B088-C593A4BFD233}" type="pres">
      <dgm:prSet presAssocID="{742A00E5-2912-4CE0-85CB-BC77E95BE529}" presName="Name0" presStyleCnt="0">
        <dgm:presLayoutVars>
          <dgm:dir/>
          <dgm:resizeHandles val="exact"/>
        </dgm:presLayoutVars>
      </dgm:prSet>
      <dgm:spPr/>
    </dgm:pt>
    <dgm:pt modelId="{2418FB2D-1B06-4D04-B0F9-573442F7911B}" type="pres">
      <dgm:prSet presAssocID="{10AAC51F-8333-4674-A0B5-B428DD929DF6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62209999-3DA9-484E-9E69-C11B72F6456C}" type="pres">
      <dgm:prSet presAssocID="{56C76C0F-A0C9-401C-81B6-08EF027EA9B0}" presName="sibTrans" presStyleLbl="sibTrans2D1" presStyleIdx="0" presStyleCnt="4"/>
      <dgm:spPr/>
      <dgm:t>
        <a:bodyPr/>
        <a:lstStyle/>
        <a:p>
          <a:endParaRPr lang="uk-UA"/>
        </a:p>
      </dgm:t>
    </dgm:pt>
    <dgm:pt modelId="{52A0A547-2D71-4CB9-8B02-AA82B2A6FFDA}" type="pres">
      <dgm:prSet presAssocID="{56C76C0F-A0C9-401C-81B6-08EF027EA9B0}" presName="connectorText" presStyleLbl="sibTrans2D1" presStyleIdx="0" presStyleCnt="4"/>
      <dgm:spPr/>
      <dgm:t>
        <a:bodyPr/>
        <a:lstStyle/>
        <a:p>
          <a:endParaRPr lang="uk-UA"/>
        </a:p>
      </dgm:t>
    </dgm:pt>
    <dgm:pt modelId="{70A5A203-2593-4BFD-B591-A25EB774F919}" type="pres">
      <dgm:prSet presAssocID="{92BBC44B-EA98-4C82-9D93-F7D19571DCEB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7DD20D49-2A16-4D95-B133-17B8B4188974}" type="pres">
      <dgm:prSet presAssocID="{E7244B15-F1AC-46A8-9095-52B9F9DEDED7}" presName="sibTrans" presStyleLbl="sibTrans2D1" presStyleIdx="1" presStyleCnt="4"/>
      <dgm:spPr/>
      <dgm:t>
        <a:bodyPr/>
        <a:lstStyle/>
        <a:p>
          <a:endParaRPr lang="uk-UA"/>
        </a:p>
      </dgm:t>
    </dgm:pt>
    <dgm:pt modelId="{416F5AD2-DEFC-44C5-A0EE-E67F5FA7D236}" type="pres">
      <dgm:prSet presAssocID="{E7244B15-F1AC-46A8-9095-52B9F9DEDED7}" presName="connectorText" presStyleLbl="sibTrans2D1" presStyleIdx="1" presStyleCnt="4"/>
      <dgm:spPr/>
      <dgm:t>
        <a:bodyPr/>
        <a:lstStyle/>
        <a:p>
          <a:endParaRPr lang="uk-UA"/>
        </a:p>
      </dgm:t>
    </dgm:pt>
    <dgm:pt modelId="{86A653D6-04CC-4F5F-A083-F076C17565AF}" type="pres">
      <dgm:prSet presAssocID="{2BA68AA4-7D2A-4AA9-877D-00862C2F1C6D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A4B97858-C41B-4A97-916C-621134D091DF}" type="pres">
      <dgm:prSet presAssocID="{387E45FD-31F4-4371-BB8C-54472D1E288E}" presName="sibTrans" presStyleLbl="sibTrans2D1" presStyleIdx="2" presStyleCnt="4"/>
      <dgm:spPr/>
      <dgm:t>
        <a:bodyPr/>
        <a:lstStyle/>
        <a:p>
          <a:endParaRPr lang="uk-UA"/>
        </a:p>
      </dgm:t>
    </dgm:pt>
    <dgm:pt modelId="{DBBA3A1A-7F28-4DC6-98C0-FA14CC00A4BB}" type="pres">
      <dgm:prSet presAssocID="{387E45FD-31F4-4371-BB8C-54472D1E288E}" presName="connectorText" presStyleLbl="sibTrans2D1" presStyleIdx="2" presStyleCnt="4"/>
      <dgm:spPr/>
      <dgm:t>
        <a:bodyPr/>
        <a:lstStyle/>
        <a:p>
          <a:endParaRPr lang="uk-UA"/>
        </a:p>
      </dgm:t>
    </dgm:pt>
    <dgm:pt modelId="{FE4B4331-EF9E-47A3-8477-0F7318CAE6C9}" type="pres">
      <dgm:prSet presAssocID="{525C35F4-8AD1-4BD7-9A6E-7EB12B21D983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FC93CED9-8ED0-4545-ADCF-3C95A25AF39D}" type="pres">
      <dgm:prSet presAssocID="{B76896BD-23F7-496A-AB13-8AC49E7F8926}" presName="sibTrans" presStyleLbl="sibTrans2D1" presStyleIdx="3" presStyleCnt="4"/>
      <dgm:spPr/>
      <dgm:t>
        <a:bodyPr/>
        <a:lstStyle/>
        <a:p>
          <a:endParaRPr lang="uk-UA"/>
        </a:p>
      </dgm:t>
    </dgm:pt>
    <dgm:pt modelId="{E094D902-0CE3-4528-BF71-291E31198F5E}" type="pres">
      <dgm:prSet presAssocID="{B76896BD-23F7-496A-AB13-8AC49E7F8926}" presName="connectorText" presStyleLbl="sibTrans2D1" presStyleIdx="3" presStyleCnt="4"/>
      <dgm:spPr/>
      <dgm:t>
        <a:bodyPr/>
        <a:lstStyle/>
        <a:p>
          <a:endParaRPr lang="uk-UA"/>
        </a:p>
      </dgm:t>
    </dgm:pt>
    <dgm:pt modelId="{42840EFC-3C8D-481B-9F05-773A55E16BD4}" type="pres">
      <dgm:prSet presAssocID="{6E2BCB3B-E6E4-44C3-A036-87182C8E57F7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9F1927EC-8CEE-40AB-B3BE-ABB0FBBAD4CC}" type="presOf" srcId="{387E45FD-31F4-4371-BB8C-54472D1E288E}" destId="{A4B97858-C41B-4A97-916C-621134D091DF}" srcOrd="0" destOrd="0" presId="urn:microsoft.com/office/officeart/2005/8/layout/process1"/>
    <dgm:cxn modelId="{AC3664B0-4222-4C44-B463-F15C6FE4FEE7}" srcId="{742A00E5-2912-4CE0-85CB-BC77E95BE529}" destId="{2BA68AA4-7D2A-4AA9-877D-00862C2F1C6D}" srcOrd="2" destOrd="0" parTransId="{13869A96-50EA-4F72-9676-6807BB65D0C5}" sibTransId="{387E45FD-31F4-4371-BB8C-54472D1E288E}"/>
    <dgm:cxn modelId="{69212996-985F-4377-9357-FEC3BCFC4F6C}" type="presOf" srcId="{56C76C0F-A0C9-401C-81B6-08EF027EA9B0}" destId="{52A0A547-2D71-4CB9-8B02-AA82B2A6FFDA}" srcOrd="1" destOrd="0" presId="urn:microsoft.com/office/officeart/2005/8/layout/process1"/>
    <dgm:cxn modelId="{9441D484-3480-4B39-B6F6-559A92065280}" type="presOf" srcId="{6E2BCB3B-E6E4-44C3-A036-87182C8E57F7}" destId="{42840EFC-3C8D-481B-9F05-773A55E16BD4}" srcOrd="0" destOrd="0" presId="urn:microsoft.com/office/officeart/2005/8/layout/process1"/>
    <dgm:cxn modelId="{D05ADA8C-163B-4767-A259-9094FC95BCDA}" type="presOf" srcId="{2BA68AA4-7D2A-4AA9-877D-00862C2F1C6D}" destId="{86A653D6-04CC-4F5F-A083-F076C17565AF}" srcOrd="0" destOrd="0" presId="urn:microsoft.com/office/officeart/2005/8/layout/process1"/>
    <dgm:cxn modelId="{D282437E-94D0-4559-93BB-0781639E76B8}" srcId="{742A00E5-2912-4CE0-85CB-BC77E95BE529}" destId="{525C35F4-8AD1-4BD7-9A6E-7EB12B21D983}" srcOrd="3" destOrd="0" parTransId="{FEC6E781-78D6-4A8B-94EA-258D8FFC02E4}" sibTransId="{B76896BD-23F7-496A-AB13-8AC49E7F8926}"/>
    <dgm:cxn modelId="{AB5DB24C-E63C-4A87-A117-F1930C9A4361}" srcId="{742A00E5-2912-4CE0-85CB-BC77E95BE529}" destId="{92BBC44B-EA98-4C82-9D93-F7D19571DCEB}" srcOrd="1" destOrd="0" parTransId="{AD9368AD-4EDB-4AD3-B818-4C75C0A5EDF6}" sibTransId="{E7244B15-F1AC-46A8-9095-52B9F9DEDED7}"/>
    <dgm:cxn modelId="{80201AEF-7633-4710-9AD5-18970D3D07A3}" type="presOf" srcId="{92BBC44B-EA98-4C82-9D93-F7D19571DCEB}" destId="{70A5A203-2593-4BFD-B591-A25EB774F919}" srcOrd="0" destOrd="0" presId="urn:microsoft.com/office/officeart/2005/8/layout/process1"/>
    <dgm:cxn modelId="{C4CF92FD-EFA0-4F75-BEAC-5DC79709EA4B}" srcId="{742A00E5-2912-4CE0-85CB-BC77E95BE529}" destId="{6E2BCB3B-E6E4-44C3-A036-87182C8E57F7}" srcOrd="4" destOrd="0" parTransId="{F818CCE2-085F-4A67-8808-97DA577097EE}" sibTransId="{CA822D6E-F6B9-4438-B072-EE19048FFBF6}"/>
    <dgm:cxn modelId="{2AF0E07E-4B80-4B6B-A24A-DAA644611BB9}" type="presOf" srcId="{10AAC51F-8333-4674-A0B5-B428DD929DF6}" destId="{2418FB2D-1B06-4D04-B0F9-573442F7911B}" srcOrd="0" destOrd="0" presId="urn:microsoft.com/office/officeart/2005/8/layout/process1"/>
    <dgm:cxn modelId="{6E4A7F34-FBFA-468D-B9FF-52000958BA7D}" type="presOf" srcId="{E7244B15-F1AC-46A8-9095-52B9F9DEDED7}" destId="{416F5AD2-DEFC-44C5-A0EE-E67F5FA7D236}" srcOrd="1" destOrd="0" presId="urn:microsoft.com/office/officeart/2005/8/layout/process1"/>
    <dgm:cxn modelId="{842E73B5-1BE3-4765-9957-D2E662ED5A15}" type="presOf" srcId="{E7244B15-F1AC-46A8-9095-52B9F9DEDED7}" destId="{7DD20D49-2A16-4D95-B133-17B8B4188974}" srcOrd="0" destOrd="0" presId="urn:microsoft.com/office/officeart/2005/8/layout/process1"/>
    <dgm:cxn modelId="{4D81D666-DFDB-41F4-B188-52B25F98AC18}" type="presOf" srcId="{387E45FD-31F4-4371-BB8C-54472D1E288E}" destId="{DBBA3A1A-7F28-4DC6-98C0-FA14CC00A4BB}" srcOrd="1" destOrd="0" presId="urn:microsoft.com/office/officeart/2005/8/layout/process1"/>
    <dgm:cxn modelId="{BA3006C4-FA00-4981-8305-1D637346F66A}" type="presOf" srcId="{B76896BD-23F7-496A-AB13-8AC49E7F8926}" destId="{FC93CED9-8ED0-4545-ADCF-3C95A25AF39D}" srcOrd="0" destOrd="0" presId="urn:microsoft.com/office/officeart/2005/8/layout/process1"/>
    <dgm:cxn modelId="{ADA84F69-6EC7-48C5-8A4C-065BDDA39E0A}" type="presOf" srcId="{B76896BD-23F7-496A-AB13-8AC49E7F8926}" destId="{E094D902-0CE3-4528-BF71-291E31198F5E}" srcOrd="1" destOrd="0" presId="urn:microsoft.com/office/officeart/2005/8/layout/process1"/>
    <dgm:cxn modelId="{1A410006-7999-4490-B0A0-3790E4504D6E}" type="presOf" srcId="{742A00E5-2912-4CE0-85CB-BC77E95BE529}" destId="{8919B341-978B-46AA-B088-C593A4BFD233}" srcOrd="0" destOrd="0" presId="urn:microsoft.com/office/officeart/2005/8/layout/process1"/>
    <dgm:cxn modelId="{1AF0EB8D-140E-4BD1-AD99-9F5364EA00BB}" type="presOf" srcId="{56C76C0F-A0C9-401C-81B6-08EF027EA9B0}" destId="{62209999-3DA9-484E-9E69-C11B72F6456C}" srcOrd="0" destOrd="0" presId="urn:microsoft.com/office/officeart/2005/8/layout/process1"/>
    <dgm:cxn modelId="{30732663-9166-4F69-B8FD-B561918618D5}" srcId="{742A00E5-2912-4CE0-85CB-BC77E95BE529}" destId="{10AAC51F-8333-4674-A0B5-B428DD929DF6}" srcOrd="0" destOrd="0" parTransId="{95A3779B-5350-411A-8180-595D4B79CD33}" sibTransId="{56C76C0F-A0C9-401C-81B6-08EF027EA9B0}"/>
    <dgm:cxn modelId="{2E7D3D36-1BC9-4820-A527-85D795880D15}" type="presOf" srcId="{525C35F4-8AD1-4BD7-9A6E-7EB12B21D983}" destId="{FE4B4331-EF9E-47A3-8477-0F7318CAE6C9}" srcOrd="0" destOrd="0" presId="urn:microsoft.com/office/officeart/2005/8/layout/process1"/>
    <dgm:cxn modelId="{134C6AA5-0AC2-4611-8F4E-5639E922CCC3}" type="presParOf" srcId="{8919B341-978B-46AA-B088-C593A4BFD233}" destId="{2418FB2D-1B06-4D04-B0F9-573442F7911B}" srcOrd="0" destOrd="0" presId="urn:microsoft.com/office/officeart/2005/8/layout/process1"/>
    <dgm:cxn modelId="{B6C62C2B-AC33-4358-9A4E-A0DAC5A5E5C9}" type="presParOf" srcId="{8919B341-978B-46AA-B088-C593A4BFD233}" destId="{62209999-3DA9-484E-9E69-C11B72F6456C}" srcOrd="1" destOrd="0" presId="urn:microsoft.com/office/officeart/2005/8/layout/process1"/>
    <dgm:cxn modelId="{797AEBBC-E623-4BE4-9195-12926C762CF6}" type="presParOf" srcId="{62209999-3DA9-484E-9E69-C11B72F6456C}" destId="{52A0A547-2D71-4CB9-8B02-AA82B2A6FFDA}" srcOrd="0" destOrd="0" presId="urn:microsoft.com/office/officeart/2005/8/layout/process1"/>
    <dgm:cxn modelId="{CCE8CA4A-65F1-4718-8756-DED203EA9017}" type="presParOf" srcId="{8919B341-978B-46AA-B088-C593A4BFD233}" destId="{70A5A203-2593-4BFD-B591-A25EB774F919}" srcOrd="2" destOrd="0" presId="urn:microsoft.com/office/officeart/2005/8/layout/process1"/>
    <dgm:cxn modelId="{45F04DAF-B818-4E4E-A48D-3B4E5CC6D457}" type="presParOf" srcId="{8919B341-978B-46AA-B088-C593A4BFD233}" destId="{7DD20D49-2A16-4D95-B133-17B8B4188974}" srcOrd="3" destOrd="0" presId="urn:microsoft.com/office/officeart/2005/8/layout/process1"/>
    <dgm:cxn modelId="{4C1CBA82-8B5B-494C-9A20-891A736438A5}" type="presParOf" srcId="{7DD20D49-2A16-4D95-B133-17B8B4188974}" destId="{416F5AD2-DEFC-44C5-A0EE-E67F5FA7D236}" srcOrd="0" destOrd="0" presId="urn:microsoft.com/office/officeart/2005/8/layout/process1"/>
    <dgm:cxn modelId="{9797BB82-3377-40B9-B91E-0F4F20079B91}" type="presParOf" srcId="{8919B341-978B-46AA-B088-C593A4BFD233}" destId="{86A653D6-04CC-4F5F-A083-F076C17565AF}" srcOrd="4" destOrd="0" presId="urn:microsoft.com/office/officeart/2005/8/layout/process1"/>
    <dgm:cxn modelId="{4630AC4D-B9F0-4877-B3A8-8BA102FDDD36}" type="presParOf" srcId="{8919B341-978B-46AA-B088-C593A4BFD233}" destId="{A4B97858-C41B-4A97-916C-621134D091DF}" srcOrd="5" destOrd="0" presId="urn:microsoft.com/office/officeart/2005/8/layout/process1"/>
    <dgm:cxn modelId="{ED1561BD-D622-47C9-BE6E-1923F170AE21}" type="presParOf" srcId="{A4B97858-C41B-4A97-916C-621134D091DF}" destId="{DBBA3A1A-7F28-4DC6-98C0-FA14CC00A4BB}" srcOrd="0" destOrd="0" presId="urn:microsoft.com/office/officeart/2005/8/layout/process1"/>
    <dgm:cxn modelId="{FE550C80-8304-4BF5-A8B7-07EED6527DD9}" type="presParOf" srcId="{8919B341-978B-46AA-B088-C593A4BFD233}" destId="{FE4B4331-EF9E-47A3-8477-0F7318CAE6C9}" srcOrd="6" destOrd="0" presId="urn:microsoft.com/office/officeart/2005/8/layout/process1"/>
    <dgm:cxn modelId="{DD6615E2-69D8-4F62-9EBC-72A6712A7E5B}" type="presParOf" srcId="{8919B341-978B-46AA-B088-C593A4BFD233}" destId="{FC93CED9-8ED0-4545-ADCF-3C95A25AF39D}" srcOrd="7" destOrd="0" presId="urn:microsoft.com/office/officeart/2005/8/layout/process1"/>
    <dgm:cxn modelId="{3BC9489D-723E-4ACB-BD06-64707947F7AD}" type="presParOf" srcId="{FC93CED9-8ED0-4545-ADCF-3C95A25AF39D}" destId="{E094D902-0CE3-4528-BF71-291E31198F5E}" srcOrd="0" destOrd="0" presId="urn:microsoft.com/office/officeart/2005/8/layout/process1"/>
    <dgm:cxn modelId="{1AE2EFFE-2AFF-4CF0-BF85-A03C4A28098D}" type="presParOf" srcId="{8919B341-978B-46AA-B088-C593A4BFD233}" destId="{42840EFC-3C8D-481B-9F05-773A55E16BD4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418FB2D-1B06-4D04-B0F9-573442F7911B}">
      <dsp:nvSpPr>
        <dsp:cNvPr id="0" name=""/>
        <dsp:cNvSpPr/>
      </dsp:nvSpPr>
      <dsp:spPr>
        <a:xfrm>
          <a:off x="2538" y="1119678"/>
          <a:ext cx="786823" cy="472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/>
            <a:t>Перетворення </a:t>
          </a:r>
          <a:r>
            <a:rPr lang="uk-UA" sz="800" kern="1200" dirty="0" err="1" smtClean="0"/>
            <a:t>Радона</a:t>
          </a:r>
          <a:endParaRPr lang="uk-UA" sz="800" kern="1200" dirty="0"/>
        </a:p>
      </dsp:txBody>
      <dsp:txXfrm>
        <a:off x="16365" y="1133505"/>
        <a:ext cx="759169" cy="444439"/>
      </dsp:txXfrm>
    </dsp:sp>
    <dsp:sp modelId="{62209999-3DA9-484E-9E69-C11B72F6456C}">
      <dsp:nvSpPr>
        <dsp:cNvPr id="0" name=""/>
        <dsp:cNvSpPr/>
      </dsp:nvSpPr>
      <dsp:spPr>
        <a:xfrm>
          <a:off x="868043" y="1258158"/>
          <a:ext cx="166806" cy="19513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>
        <a:off x="868043" y="1297184"/>
        <a:ext cx="116764" cy="117080"/>
      </dsp:txXfrm>
    </dsp:sp>
    <dsp:sp modelId="{70A5A203-2593-4BFD-B591-A25EB774F919}">
      <dsp:nvSpPr>
        <dsp:cNvPr id="0" name=""/>
        <dsp:cNvSpPr/>
      </dsp:nvSpPr>
      <dsp:spPr>
        <a:xfrm>
          <a:off x="1104090" y="1119678"/>
          <a:ext cx="786823" cy="472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/>
            <a:t>Автокореляція</a:t>
          </a:r>
          <a:endParaRPr lang="uk-UA" sz="800" kern="1200" dirty="0"/>
        </a:p>
      </dsp:txBody>
      <dsp:txXfrm>
        <a:off x="1117917" y="1133505"/>
        <a:ext cx="759169" cy="444439"/>
      </dsp:txXfrm>
    </dsp:sp>
    <dsp:sp modelId="{7DD20D49-2A16-4D95-B133-17B8B4188974}">
      <dsp:nvSpPr>
        <dsp:cNvPr id="0" name=""/>
        <dsp:cNvSpPr/>
      </dsp:nvSpPr>
      <dsp:spPr>
        <a:xfrm>
          <a:off x="1969596" y="1258158"/>
          <a:ext cx="166806" cy="19513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>
        <a:off x="1969596" y="1297184"/>
        <a:ext cx="116764" cy="117080"/>
      </dsp:txXfrm>
    </dsp:sp>
    <dsp:sp modelId="{86A653D6-04CC-4F5F-A083-F076C17565AF}">
      <dsp:nvSpPr>
        <dsp:cNvPr id="0" name=""/>
        <dsp:cNvSpPr/>
      </dsp:nvSpPr>
      <dsp:spPr>
        <a:xfrm>
          <a:off x="2205643" y="1119678"/>
          <a:ext cx="786823" cy="472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 dirty="0" smtClean="0"/>
            <a:t>Log Mapping</a:t>
          </a:r>
          <a:endParaRPr lang="uk-UA" sz="800" kern="1200" dirty="0"/>
        </a:p>
      </dsp:txBody>
      <dsp:txXfrm>
        <a:off x="2219470" y="1133505"/>
        <a:ext cx="759169" cy="444439"/>
      </dsp:txXfrm>
    </dsp:sp>
    <dsp:sp modelId="{A4B97858-C41B-4A97-916C-621134D091DF}">
      <dsp:nvSpPr>
        <dsp:cNvPr id="0" name=""/>
        <dsp:cNvSpPr/>
      </dsp:nvSpPr>
      <dsp:spPr>
        <a:xfrm>
          <a:off x="3071148" y="1258158"/>
          <a:ext cx="166806" cy="19513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>
        <a:off x="3071148" y="1297184"/>
        <a:ext cx="116764" cy="117080"/>
      </dsp:txXfrm>
    </dsp:sp>
    <dsp:sp modelId="{FE4B4331-EF9E-47A3-8477-0F7318CAE6C9}">
      <dsp:nvSpPr>
        <dsp:cNvPr id="0" name=""/>
        <dsp:cNvSpPr/>
      </dsp:nvSpPr>
      <dsp:spPr>
        <a:xfrm>
          <a:off x="3307195" y="1119678"/>
          <a:ext cx="786823" cy="472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/>
            <a:t>Перетворення Фур’є</a:t>
          </a:r>
          <a:endParaRPr lang="uk-UA" sz="800" kern="1200" dirty="0"/>
        </a:p>
      </dsp:txBody>
      <dsp:txXfrm>
        <a:off x="3321022" y="1133505"/>
        <a:ext cx="759169" cy="444439"/>
      </dsp:txXfrm>
    </dsp:sp>
    <dsp:sp modelId="{FC93CED9-8ED0-4545-ADCF-3C95A25AF39D}">
      <dsp:nvSpPr>
        <dsp:cNvPr id="0" name=""/>
        <dsp:cNvSpPr/>
      </dsp:nvSpPr>
      <dsp:spPr>
        <a:xfrm>
          <a:off x="4172701" y="1258158"/>
          <a:ext cx="166806" cy="19513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>
        <a:off x="4172701" y="1297184"/>
        <a:ext cx="116764" cy="117080"/>
      </dsp:txXfrm>
    </dsp:sp>
    <dsp:sp modelId="{42840EFC-3C8D-481B-9F05-773A55E16BD4}">
      <dsp:nvSpPr>
        <dsp:cNvPr id="0" name=""/>
        <dsp:cNvSpPr/>
      </dsp:nvSpPr>
      <dsp:spPr>
        <a:xfrm>
          <a:off x="4408748" y="1119678"/>
          <a:ext cx="786823" cy="4720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800" kern="1200" dirty="0" smtClean="0"/>
            <a:t>Отримання бітів відбитку</a:t>
          </a:r>
          <a:endParaRPr lang="uk-UA" sz="800" kern="1200" dirty="0"/>
        </a:p>
      </dsp:txBody>
      <dsp:txXfrm>
        <a:off x="4422575" y="1133505"/>
        <a:ext cx="759169" cy="44443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77D98B-0317-4A3E-8DF3-34320C178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bachelor_thesis_template.dot</Template>
  <TotalTime>2736</TotalTime>
  <Pages>35</Pages>
  <Words>24108</Words>
  <Characters>13742</Characters>
  <Application>Microsoft Office Word</Application>
  <DocSecurity>0</DocSecurity>
  <Lines>114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37775</CharactersWithSpaces>
  <SharedDoc>false</SharedDoc>
  <HLinks>
    <vt:vector size="222" baseType="variant">
      <vt:variant>
        <vt:i4>1900606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_Toc483312834</vt:lpwstr>
      </vt:variant>
      <vt:variant>
        <vt:i4>1900606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_Toc483312833</vt:lpwstr>
      </vt:variant>
      <vt:variant>
        <vt:i4>1900606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_Toc483312832</vt:lpwstr>
      </vt:variant>
      <vt:variant>
        <vt:i4>1900606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_Toc483312831</vt:lpwstr>
      </vt:variant>
      <vt:variant>
        <vt:i4>1900606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_Toc483312830</vt:lpwstr>
      </vt:variant>
      <vt:variant>
        <vt:i4>1835070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_Toc483312829</vt:lpwstr>
      </vt:variant>
      <vt:variant>
        <vt:i4>1835070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_Toc483312828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_Toc483312827</vt:lpwstr>
      </vt:variant>
      <vt:variant>
        <vt:i4>1835070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_Toc483312826</vt:lpwstr>
      </vt:variant>
      <vt:variant>
        <vt:i4>1835070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_Toc483312825</vt:lpwstr>
      </vt:variant>
      <vt:variant>
        <vt:i4>1835070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_Toc483312824</vt:lpwstr>
      </vt:variant>
      <vt:variant>
        <vt:i4>1835070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_Toc483312823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_Toc483312822</vt:lpwstr>
      </vt:variant>
      <vt:variant>
        <vt:i4>1835070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_Toc483312821</vt:lpwstr>
      </vt:variant>
      <vt:variant>
        <vt:i4>1835070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_Toc483312820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_Toc483312819</vt:lpwstr>
      </vt:variant>
      <vt:variant>
        <vt:i4>2031678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_Toc483312818</vt:lpwstr>
      </vt:variant>
      <vt:variant>
        <vt:i4>2031678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_Toc483312817</vt:lpwstr>
      </vt:variant>
      <vt:variant>
        <vt:i4>2031678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_Toc483312816</vt:lpwstr>
      </vt:variant>
      <vt:variant>
        <vt:i4>2031678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_Toc483312815</vt:lpwstr>
      </vt:variant>
      <vt:variant>
        <vt:i4>2031678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_Toc483312814</vt:lpwstr>
      </vt:variant>
      <vt:variant>
        <vt:i4>2031678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_Toc483312813</vt:lpwstr>
      </vt:variant>
      <vt:variant>
        <vt:i4>2031678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_Toc483312812</vt:lpwstr>
      </vt:variant>
      <vt:variant>
        <vt:i4>2031678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_Toc483312811</vt:lpwstr>
      </vt:variant>
      <vt:variant>
        <vt:i4>2031678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_Toc483312810</vt:lpwstr>
      </vt:variant>
      <vt:variant>
        <vt:i4>1966142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_Toc483312809</vt:lpwstr>
      </vt:variant>
      <vt:variant>
        <vt:i4>1966142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_Toc483312808</vt:lpwstr>
      </vt:variant>
      <vt:variant>
        <vt:i4>1966142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_Toc483312807</vt:lpwstr>
      </vt:variant>
      <vt:variant>
        <vt:i4>1966142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_Toc483312806</vt:lpwstr>
      </vt:variant>
      <vt:variant>
        <vt:i4>1966142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_Toc483312805</vt:lpwstr>
      </vt:variant>
      <vt:variant>
        <vt:i4>1966142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_Toc483312804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_Toc483312803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_Toc483312802</vt:lpwstr>
      </vt:variant>
      <vt:variant>
        <vt:i4>1966142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_Toc483312801</vt:lpwstr>
      </vt:variant>
      <vt:variant>
        <vt:i4>1966142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_Toc483312800</vt:lpwstr>
      </vt:variant>
      <vt:variant>
        <vt:i4>1507377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_Toc483312799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_Toc483312798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Волк Илья</dc:creator>
  <cp:keywords/>
  <cp:lastModifiedBy>Волк Илья</cp:lastModifiedBy>
  <cp:revision>18</cp:revision>
  <cp:lastPrinted>2015-12-03T15:30:00Z</cp:lastPrinted>
  <dcterms:created xsi:type="dcterms:W3CDTF">2018-05-20T22:24:00Z</dcterms:created>
  <dcterms:modified xsi:type="dcterms:W3CDTF">2018-05-22T20:34:00Z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