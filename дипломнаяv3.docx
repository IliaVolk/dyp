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1B0198" w:rsidRDefault="00860515" w:rsidP="00B62F28">
      <w:pPr>
        <w:pStyle w:val="NormalNoIndent"/>
        <w:jc w:val="center"/>
        <w:rPr>
          <w:b/>
        </w:rPr>
      </w:pPr>
      <w:r w:rsidRPr="001B0198">
        <w:rPr>
          <w:b/>
        </w:rPr>
        <w:t>НАЦІОНАЛЬНИЙ ТЕХНІЧНИЙ УНІВЕРСИТЕТ УКРАЇНИ</w:t>
      </w:r>
    </w:p>
    <w:p w:rsidR="008F5B74" w:rsidRPr="001B0198" w:rsidRDefault="00EE7FDF" w:rsidP="00B62F28">
      <w:pPr>
        <w:pStyle w:val="NormalNoIndent"/>
        <w:jc w:val="center"/>
        <w:rPr>
          <w:b/>
        </w:rPr>
      </w:pPr>
      <w:r w:rsidRPr="001B0198">
        <w:rPr>
          <w:b/>
        </w:rPr>
        <w:t>«</w:t>
      </w:r>
      <w:r w:rsidR="00860515" w:rsidRPr="001B0198">
        <w:rPr>
          <w:b/>
        </w:rPr>
        <w:t>КИЇВСЬКИЙ ПОЛІТЕХНІЧНИЙ ІНСТИТУТ</w:t>
      </w:r>
      <w:r w:rsidR="00DC66C1" w:rsidRPr="001B0198">
        <w:rPr>
          <w:b/>
        </w:rPr>
        <w:br/>
      </w:r>
      <w:r w:rsidR="00DC66C1" w:rsidRPr="001B0198">
        <w:rPr>
          <w:b/>
          <w:caps/>
        </w:rPr>
        <w:t>імені Ігоря Сікорського</w:t>
      </w:r>
      <w:r w:rsidRPr="001B0198">
        <w:rPr>
          <w:b/>
        </w:rPr>
        <w:t>»</w:t>
      </w:r>
    </w:p>
    <w:p w:rsidR="00B62F28" w:rsidRPr="001B0198" w:rsidRDefault="00B62F28" w:rsidP="00B62F28">
      <w:pPr>
        <w:pStyle w:val="NormalNoIndent"/>
        <w:jc w:val="center"/>
        <w:rPr>
          <w:b/>
        </w:rPr>
      </w:pPr>
      <w:r w:rsidRPr="001B0198">
        <w:rPr>
          <w:b/>
        </w:rPr>
        <w:t>Факультет прикладної математики</w:t>
      </w:r>
    </w:p>
    <w:p w:rsidR="008F5B74" w:rsidRPr="001B0198" w:rsidRDefault="00F67FFB" w:rsidP="00F67FFB">
      <w:pPr>
        <w:pStyle w:val="NormalNoIndent"/>
        <w:spacing w:after="120"/>
        <w:jc w:val="center"/>
        <w:rPr>
          <w:b/>
        </w:rPr>
      </w:pPr>
      <w:r w:rsidRPr="001B0198">
        <w:rPr>
          <w:b/>
        </w:rPr>
        <w:t>Кафедра прикладної математики</w:t>
      </w:r>
    </w:p>
    <w:p w:rsidR="008F5B74" w:rsidRPr="001B0198" w:rsidRDefault="00B62F28" w:rsidP="00CA475C">
      <w:pPr>
        <w:pStyle w:val="NormalNoIndent"/>
        <w:spacing w:before="120"/>
        <w:ind w:left="5954"/>
        <w:jc w:val="left"/>
      </w:pPr>
      <w:r w:rsidRPr="001B0198">
        <w:t>«До захисту допущено»</w:t>
      </w:r>
    </w:p>
    <w:p w:rsidR="00B62F28" w:rsidRPr="001B0198" w:rsidRDefault="00B62F28" w:rsidP="00CA475C">
      <w:pPr>
        <w:pStyle w:val="NormalNoIndent"/>
        <w:ind w:left="5954"/>
        <w:jc w:val="left"/>
      </w:pPr>
      <w:r w:rsidRPr="001B0198">
        <w:t>Завідувач кафедри</w:t>
      </w:r>
    </w:p>
    <w:p w:rsidR="00B62F28" w:rsidRPr="001B0198" w:rsidRDefault="00B62F28" w:rsidP="00CA475C">
      <w:pPr>
        <w:pStyle w:val="NormalNoIndent"/>
        <w:ind w:left="5954"/>
        <w:jc w:val="left"/>
      </w:pPr>
      <w:r w:rsidRPr="001B0198">
        <w:t>_____________ О. Р. Чертов</w:t>
      </w:r>
    </w:p>
    <w:p w:rsidR="00B62F28" w:rsidRPr="001B0198" w:rsidRDefault="00B62F28" w:rsidP="00CA475C">
      <w:pPr>
        <w:pStyle w:val="NormalNoIndent"/>
        <w:ind w:left="5954" w:right="-427"/>
        <w:jc w:val="left"/>
      </w:pPr>
      <w:r w:rsidRPr="001B0198">
        <w:t>«___» ___</w:t>
      </w:r>
      <w:r w:rsidR="008342AC" w:rsidRPr="001B0198">
        <w:t>__</w:t>
      </w:r>
      <w:r w:rsidR="00DA647A" w:rsidRPr="001B0198">
        <w:t>_</w:t>
      </w:r>
      <w:r w:rsidRPr="001B0198">
        <w:t xml:space="preserve">_________ </w:t>
      </w:r>
      <w:r w:rsidR="00AE5A5D" w:rsidRPr="001B0198">
        <w:t>2018</w:t>
      </w:r>
      <w:r w:rsidRPr="001B0198">
        <w:t xml:space="preserve"> р.</w:t>
      </w:r>
    </w:p>
    <w:p w:rsidR="008F5B74" w:rsidRPr="001B0198" w:rsidRDefault="00F675EC" w:rsidP="00E52EDC">
      <w:pPr>
        <w:pStyle w:val="NormalNoIndent"/>
        <w:spacing w:line="240" w:lineRule="auto"/>
        <w:jc w:val="center"/>
        <w:rPr>
          <w:b/>
          <w:sz w:val="40"/>
          <w:szCs w:val="40"/>
        </w:rPr>
      </w:pPr>
      <w:r w:rsidRPr="001B0198">
        <w:rPr>
          <w:b/>
          <w:sz w:val="40"/>
          <w:szCs w:val="40"/>
        </w:rPr>
        <w:t>Дипломна робота</w:t>
      </w:r>
    </w:p>
    <w:p w:rsidR="00F675EC" w:rsidRPr="001B0198" w:rsidRDefault="00F675EC" w:rsidP="00E52EDC">
      <w:pPr>
        <w:pStyle w:val="NormalNoIndent"/>
        <w:spacing w:before="120" w:after="120" w:line="240" w:lineRule="auto"/>
        <w:jc w:val="center"/>
        <w:rPr>
          <w:b/>
        </w:rPr>
      </w:pPr>
      <w:r w:rsidRPr="001B0198">
        <w:rPr>
          <w:b/>
        </w:rPr>
        <w:t>на здобуття ступеня бакалавра</w:t>
      </w:r>
    </w:p>
    <w:p w:rsidR="00F675EC" w:rsidRPr="001B0198" w:rsidRDefault="00F675EC" w:rsidP="00B62F28">
      <w:pPr>
        <w:pStyle w:val="NormalNoIndent"/>
      </w:pPr>
      <w:r w:rsidRPr="001B0198">
        <w:t xml:space="preserve">з </w:t>
      </w:r>
      <w:r w:rsidR="001736F7" w:rsidRPr="001B0198">
        <w:t>напряму підготовки</w:t>
      </w:r>
      <w:r w:rsidRPr="001B0198">
        <w:t xml:space="preserve"> 6.040301 «Прикладна математика»</w:t>
      </w:r>
    </w:p>
    <w:p w:rsidR="00F675EC" w:rsidRPr="001B0198" w:rsidRDefault="00F675EC" w:rsidP="00E52EDC">
      <w:pPr>
        <w:pStyle w:val="NormalNoIndent"/>
        <w:spacing w:line="240" w:lineRule="auto"/>
      </w:pPr>
      <w:r w:rsidRPr="001B0198">
        <w:t xml:space="preserve">на тему: </w:t>
      </w:r>
      <w:r w:rsidR="00AE5A5D" w:rsidRPr="001B0198">
        <w:t>Автоматизована система пошуку дублікатів зображень</w:t>
      </w:r>
    </w:p>
    <w:p w:rsidR="0049117A" w:rsidRPr="001B0198" w:rsidRDefault="0049117A" w:rsidP="001512A8">
      <w:pPr>
        <w:pStyle w:val="NormalNoIndent"/>
      </w:pPr>
    </w:p>
    <w:p w:rsidR="00424E48" w:rsidRPr="001B0198" w:rsidRDefault="00424E48" w:rsidP="00B62F28">
      <w:pPr>
        <w:pStyle w:val="NormalNoIndent"/>
      </w:pPr>
      <w:r w:rsidRPr="001B0198">
        <w:t>Викона</w:t>
      </w:r>
      <w:r w:rsidR="00AE5A5D" w:rsidRPr="001B0198">
        <w:t>в</w:t>
      </w:r>
      <w:r w:rsidRPr="001B0198">
        <w:t xml:space="preserve">: </w:t>
      </w:r>
      <w:r w:rsidR="00AE5A5D" w:rsidRPr="001B0198">
        <w:t>студент IV курсу, групи КМ-42</w:t>
      </w:r>
    </w:p>
    <w:tbl>
      <w:tblPr>
        <w:tblW w:w="9889" w:type="dxa"/>
        <w:tblLook w:val="04A0" w:firstRow="1" w:lastRow="0" w:firstColumn="1" w:lastColumn="0" w:noHBand="0" w:noVBand="1"/>
      </w:tblPr>
      <w:tblGrid>
        <w:gridCol w:w="2660"/>
        <w:gridCol w:w="4678"/>
        <w:gridCol w:w="2551"/>
      </w:tblGrid>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p>
        </w:tc>
        <w:tc>
          <w:tcPr>
            <w:tcW w:w="4678" w:type="dxa"/>
            <w:shd w:val="clear" w:color="auto" w:fill="auto"/>
          </w:tcPr>
          <w:p w:rsidR="00550E29" w:rsidRPr="001B0198" w:rsidRDefault="00AE5A5D" w:rsidP="000B129F">
            <w:pPr>
              <w:pStyle w:val="NormalNoIndent"/>
              <w:tabs>
                <w:tab w:val="left" w:pos="3366"/>
              </w:tabs>
              <w:jc w:val="left"/>
            </w:pPr>
            <w:r w:rsidRPr="001B0198">
              <w:t xml:space="preserve">Волк Ілля Михайлович </w:t>
            </w:r>
          </w:p>
        </w:tc>
        <w:tc>
          <w:tcPr>
            <w:tcW w:w="2551" w:type="dxa"/>
            <w:shd w:val="clear" w:color="auto" w:fill="auto"/>
          </w:tcPr>
          <w:p w:rsidR="00550E29" w:rsidRPr="001B0198" w:rsidRDefault="00550E29" w:rsidP="008925D2">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Керівник</w:t>
            </w:r>
          </w:p>
        </w:tc>
        <w:tc>
          <w:tcPr>
            <w:tcW w:w="4678" w:type="dxa"/>
            <w:shd w:val="clear" w:color="auto" w:fill="auto"/>
          </w:tcPr>
          <w:p w:rsidR="00AE5A5D" w:rsidRPr="001B0198" w:rsidRDefault="00AE5A5D" w:rsidP="000B129F">
            <w:pPr>
              <w:pStyle w:val="NormalNoIndent"/>
              <w:tabs>
                <w:tab w:val="left" w:pos="3366"/>
              </w:tabs>
              <w:jc w:val="left"/>
            </w:pPr>
            <w:r w:rsidRPr="001B0198">
              <w:t>асистент</w:t>
            </w:r>
          </w:p>
          <w:p w:rsidR="00550E29" w:rsidRPr="001B0198" w:rsidRDefault="00AE5A5D" w:rsidP="00AE5A5D">
            <w:pPr>
              <w:pStyle w:val="NormalNoIndent"/>
              <w:tabs>
                <w:tab w:val="left" w:pos="3366"/>
              </w:tabs>
              <w:jc w:val="left"/>
            </w:pPr>
            <w:r w:rsidRPr="001B0198">
              <w:t>Дрозденко О. М.</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AE5A5D">
        <w:tc>
          <w:tcPr>
            <w:tcW w:w="2660" w:type="dxa"/>
            <w:shd w:val="clear" w:color="auto" w:fill="auto"/>
          </w:tcPr>
          <w:p w:rsidR="00550E29" w:rsidRPr="001B0198" w:rsidRDefault="00550E29" w:rsidP="000B129F">
            <w:pPr>
              <w:pStyle w:val="NormalNoIndent"/>
              <w:tabs>
                <w:tab w:val="left" w:pos="3366"/>
              </w:tabs>
              <w:jc w:val="left"/>
            </w:pPr>
            <w:r w:rsidRPr="001B0198">
              <w:t>Консультант зі спеціальних питань</w:t>
            </w:r>
          </w:p>
        </w:tc>
        <w:tc>
          <w:tcPr>
            <w:tcW w:w="4678" w:type="dxa"/>
            <w:shd w:val="clear" w:color="auto" w:fill="auto"/>
          </w:tcPr>
          <w:p w:rsidR="00AE5A5D" w:rsidRPr="001B0198" w:rsidRDefault="00550E29" w:rsidP="00AE5A5D">
            <w:pPr>
              <w:pStyle w:val="NormalNoIndent"/>
              <w:tabs>
                <w:tab w:val="left" w:pos="3366"/>
              </w:tabs>
              <w:jc w:val="left"/>
            </w:pPr>
            <w:r w:rsidRPr="001B0198">
              <w:t>старший</w:t>
            </w:r>
            <w:r w:rsidR="00AE5A5D" w:rsidRPr="001B0198">
              <w:t xml:space="preserve"> викладач</w:t>
            </w:r>
          </w:p>
          <w:p w:rsidR="00550E29" w:rsidRPr="001B0198" w:rsidRDefault="00AE5A5D" w:rsidP="00AE5A5D">
            <w:pPr>
              <w:pStyle w:val="NormalNoIndent"/>
              <w:tabs>
                <w:tab w:val="left" w:pos="3366"/>
              </w:tabs>
              <w:jc w:val="left"/>
            </w:pPr>
            <w:r w:rsidRPr="001B0198">
              <w:t>Мальчиков В.В.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Консультант із нормоконтролю</w:t>
            </w:r>
          </w:p>
        </w:tc>
        <w:tc>
          <w:tcPr>
            <w:tcW w:w="4678" w:type="dxa"/>
            <w:shd w:val="clear" w:color="auto" w:fill="auto"/>
          </w:tcPr>
          <w:p w:rsidR="00550E29" w:rsidRPr="001B0198" w:rsidRDefault="00550E29" w:rsidP="00FB6E3A">
            <w:pPr>
              <w:pStyle w:val="NormalNoIndent"/>
              <w:tabs>
                <w:tab w:val="left" w:pos="3366"/>
              </w:tabs>
              <w:jc w:val="left"/>
            </w:pPr>
            <w:r w:rsidRPr="001B0198">
              <w:t>старший викладач Мальчиков В. 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Рецензент</w:t>
            </w:r>
          </w:p>
        </w:tc>
        <w:tc>
          <w:tcPr>
            <w:tcW w:w="4678" w:type="dxa"/>
            <w:shd w:val="clear" w:color="auto" w:fill="auto"/>
          </w:tcPr>
          <w:p w:rsidR="00550E29" w:rsidRPr="001B0198" w:rsidRDefault="00187963" w:rsidP="00187963">
            <w:pPr>
              <w:pStyle w:val="NormalNoIndent"/>
              <w:tabs>
                <w:tab w:val="left" w:pos="3366"/>
              </w:tabs>
              <w:jc w:val="left"/>
            </w:pPr>
            <w:r>
              <w:t>Доцент, д-р техн. наук, доцент</w:t>
            </w:r>
            <w:r w:rsidR="00550E29" w:rsidRPr="001B0198">
              <w:t xml:space="preserve"> С</w:t>
            </w:r>
            <w:r>
              <w:t>апсай Т. Г</w:t>
            </w:r>
            <w:r w:rsidR="00550E29" w:rsidRPr="001B0198">
              <w:t>.</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bl>
    <w:p w:rsidR="0049117A" w:rsidRPr="001B0198" w:rsidRDefault="0049117A" w:rsidP="00424E48">
      <w:pPr>
        <w:pStyle w:val="NormalNoIndent"/>
        <w:tabs>
          <w:tab w:val="left" w:pos="3366"/>
        </w:tabs>
      </w:pPr>
    </w:p>
    <w:p w:rsidR="00834139" w:rsidRPr="001B0198" w:rsidRDefault="00834139" w:rsidP="00CA475C">
      <w:pPr>
        <w:pStyle w:val="NormalNoIndent"/>
        <w:tabs>
          <w:tab w:val="left" w:pos="3366"/>
        </w:tabs>
        <w:spacing w:line="240" w:lineRule="auto"/>
        <w:ind w:left="4962"/>
        <w:jc w:val="left"/>
      </w:pPr>
      <w:r w:rsidRPr="001B0198">
        <w:t xml:space="preserve">Засвідчую, що </w:t>
      </w:r>
      <w:r w:rsidR="001512A8" w:rsidRPr="001B0198">
        <w:t>в</w:t>
      </w:r>
      <w:r w:rsidRPr="001B0198">
        <w:t xml:space="preserve"> цій дипломній роботі немає запозичень </w:t>
      </w:r>
      <w:r w:rsidR="001512A8" w:rsidRPr="001B0198">
        <w:t>і</w:t>
      </w:r>
      <w:r w:rsidRPr="001B0198">
        <w:t>з праць інших авторів без відповідних посилань.</w:t>
      </w:r>
    </w:p>
    <w:p w:rsidR="00834139" w:rsidRPr="001B0198" w:rsidRDefault="00AE5A5D" w:rsidP="00CA475C">
      <w:pPr>
        <w:pStyle w:val="NormalNoIndent"/>
        <w:tabs>
          <w:tab w:val="left" w:pos="3366"/>
        </w:tabs>
        <w:spacing w:line="240" w:lineRule="auto"/>
        <w:ind w:left="4962"/>
        <w:jc w:val="left"/>
      </w:pPr>
      <w:r w:rsidRPr="001B0198">
        <w:t xml:space="preserve">Волк І.М. </w:t>
      </w:r>
      <w:r w:rsidR="00834139" w:rsidRPr="001B0198">
        <w:t xml:space="preserve"> ____________</w:t>
      </w:r>
    </w:p>
    <w:p w:rsidR="00F83800" w:rsidRPr="001B0198" w:rsidRDefault="00F83800" w:rsidP="00B62F28">
      <w:pPr>
        <w:pStyle w:val="NormalNoIndent"/>
      </w:pPr>
    </w:p>
    <w:p w:rsidR="00A86DE2" w:rsidRPr="001B0198" w:rsidRDefault="008F5B74" w:rsidP="002E132C">
      <w:pPr>
        <w:pStyle w:val="NormalNoIndent"/>
        <w:jc w:val="center"/>
        <w:rPr>
          <w:b/>
        </w:rPr>
      </w:pPr>
      <w:r w:rsidRPr="001B0198">
        <w:t>Київ</w:t>
      </w:r>
      <w:r w:rsidR="0049117A" w:rsidRPr="001B0198">
        <w:t xml:space="preserve"> —</w:t>
      </w:r>
      <w:r w:rsidRPr="001B0198">
        <w:t xml:space="preserve"> 201</w:t>
      </w:r>
      <w:r w:rsidR="00AE5A5D" w:rsidRPr="001B0198">
        <w:t>8</w:t>
      </w:r>
      <w:r w:rsidR="006F37EB" w:rsidRPr="001B0198">
        <w:br w:type="page"/>
      </w:r>
      <w:bookmarkStart w:id="0" w:name="_Toc436262487"/>
      <w:r w:rsidR="0083033D" w:rsidRPr="001B0198">
        <w:rPr>
          <w:b/>
        </w:rPr>
        <w:lastRenderedPageBreak/>
        <w:t xml:space="preserve">Національний технічний університет </w:t>
      </w:r>
      <w:r w:rsidR="00611813" w:rsidRPr="001B0198">
        <w:rPr>
          <w:b/>
        </w:rPr>
        <w:t>У</w:t>
      </w:r>
      <w:r w:rsidR="0083033D" w:rsidRPr="001B0198">
        <w:rPr>
          <w:b/>
        </w:rPr>
        <w:t>країни</w:t>
      </w:r>
    </w:p>
    <w:p w:rsidR="00A86DE2" w:rsidRPr="001B0198" w:rsidRDefault="0083033D" w:rsidP="002E132C">
      <w:pPr>
        <w:pStyle w:val="NormalNoIndent"/>
        <w:jc w:val="center"/>
        <w:rPr>
          <w:b/>
        </w:rPr>
      </w:pPr>
      <w:r w:rsidRPr="001B0198">
        <w:rPr>
          <w:b/>
        </w:rPr>
        <w:t>«Київський політехнічний інститут</w:t>
      </w:r>
      <w:r w:rsidR="00DC66C1" w:rsidRPr="001B0198">
        <w:rPr>
          <w:b/>
        </w:rPr>
        <w:br/>
        <w:t>імені Ігоря Сікорського</w:t>
      </w:r>
      <w:r w:rsidRPr="001B0198">
        <w:rPr>
          <w:b/>
        </w:rPr>
        <w:t>»</w:t>
      </w:r>
    </w:p>
    <w:p w:rsidR="00A86DE2" w:rsidRPr="001B0198" w:rsidRDefault="00A86DE2" w:rsidP="002E132C">
      <w:pPr>
        <w:pStyle w:val="NormalNoIndent"/>
        <w:jc w:val="left"/>
      </w:pPr>
      <w:r w:rsidRPr="001B0198">
        <w:t>Факультет прикладної математики</w:t>
      </w:r>
    </w:p>
    <w:p w:rsidR="00A86DE2" w:rsidRPr="001B0198" w:rsidRDefault="00A86DE2" w:rsidP="002E132C">
      <w:pPr>
        <w:pStyle w:val="NormalNoIndent"/>
        <w:jc w:val="left"/>
      </w:pPr>
      <w:r w:rsidRPr="001B0198">
        <w:t>Кафедра прикладної математики</w:t>
      </w:r>
    </w:p>
    <w:p w:rsidR="0083033D" w:rsidRPr="001B0198" w:rsidRDefault="0083033D" w:rsidP="002E132C">
      <w:pPr>
        <w:pStyle w:val="NormalNoIndent"/>
        <w:jc w:val="left"/>
      </w:pPr>
      <w:r w:rsidRPr="001B0198">
        <w:t>Рівень вищої освіти — перший (бакалаврський)</w:t>
      </w:r>
    </w:p>
    <w:p w:rsidR="0083033D" w:rsidRPr="001B0198" w:rsidRDefault="001736F7" w:rsidP="002E132C">
      <w:pPr>
        <w:pStyle w:val="NormalNoIndent"/>
        <w:jc w:val="left"/>
      </w:pPr>
      <w:r w:rsidRPr="001B0198">
        <w:t>Напрям підготовки</w:t>
      </w:r>
      <w:r w:rsidR="0083033D" w:rsidRPr="001B0198">
        <w:t xml:space="preserve"> 6.040301 «Прикладна математика»</w:t>
      </w:r>
    </w:p>
    <w:p w:rsidR="00A86DE2" w:rsidRPr="001B0198" w:rsidRDefault="0083033D" w:rsidP="00D67F68">
      <w:pPr>
        <w:pStyle w:val="NormalNoIndent"/>
        <w:ind w:left="5812"/>
        <w:jc w:val="left"/>
      </w:pPr>
      <w:r w:rsidRPr="001B0198">
        <w:t>ЗАТВЕРДЖУЮ</w:t>
      </w:r>
    </w:p>
    <w:p w:rsidR="00A86DE2" w:rsidRPr="001B0198" w:rsidRDefault="00A86DE2" w:rsidP="00D67F68">
      <w:pPr>
        <w:pStyle w:val="NormalNoIndent"/>
        <w:ind w:left="5812"/>
        <w:jc w:val="left"/>
      </w:pPr>
      <w:r w:rsidRPr="001B0198">
        <w:t>Завідувач кафедри</w:t>
      </w:r>
    </w:p>
    <w:p w:rsidR="00A86DE2" w:rsidRPr="001B0198" w:rsidRDefault="00A86DE2" w:rsidP="00D67F68">
      <w:pPr>
        <w:pStyle w:val="NormalNoIndent"/>
        <w:ind w:left="5812"/>
        <w:jc w:val="left"/>
      </w:pPr>
      <w:r w:rsidRPr="001B0198">
        <w:t>_____________ О. Р. Чертов</w:t>
      </w:r>
    </w:p>
    <w:p w:rsidR="00A86DE2" w:rsidRPr="001B0198" w:rsidRDefault="00A86DE2" w:rsidP="00D67F68">
      <w:pPr>
        <w:pStyle w:val="NormalNoIndent"/>
        <w:ind w:left="5812" w:right="-427"/>
        <w:jc w:val="left"/>
      </w:pPr>
      <w:r w:rsidRPr="001B0198">
        <w:t xml:space="preserve">«___» ______________ </w:t>
      </w:r>
      <w:r w:rsidR="00AE5A5D" w:rsidRPr="001B0198">
        <w:t>2018</w:t>
      </w:r>
      <w:r w:rsidRPr="001B0198">
        <w:t xml:space="preserve"> р.</w:t>
      </w:r>
    </w:p>
    <w:p w:rsidR="00A86DE2" w:rsidRPr="001B0198" w:rsidRDefault="00A86DE2" w:rsidP="00A86DE2">
      <w:pPr>
        <w:pStyle w:val="NormalNoIndent"/>
        <w:spacing w:line="240" w:lineRule="auto"/>
      </w:pPr>
    </w:p>
    <w:p w:rsidR="00A86DE2" w:rsidRPr="001B0198" w:rsidRDefault="0083033D" w:rsidP="00A86DE2">
      <w:pPr>
        <w:pStyle w:val="NormalNoIndent"/>
        <w:spacing w:line="240" w:lineRule="auto"/>
        <w:jc w:val="center"/>
        <w:rPr>
          <w:b/>
        </w:rPr>
      </w:pPr>
      <w:r w:rsidRPr="001B0198">
        <w:rPr>
          <w:b/>
        </w:rPr>
        <w:t>ЗАВДАННЯ</w:t>
      </w:r>
    </w:p>
    <w:p w:rsidR="00A86DE2" w:rsidRPr="001B0198" w:rsidRDefault="00A86DE2" w:rsidP="00A86DE2">
      <w:pPr>
        <w:pStyle w:val="NormalNoIndent"/>
        <w:spacing w:before="120" w:after="120" w:line="240" w:lineRule="auto"/>
        <w:jc w:val="center"/>
        <w:rPr>
          <w:b/>
        </w:rPr>
      </w:pPr>
      <w:r w:rsidRPr="001B0198">
        <w:rPr>
          <w:b/>
        </w:rPr>
        <w:t xml:space="preserve">на </w:t>
      </w:r>
      <w:r w:rsidR="0083033D" w:rsidRPr="001B0198">
        <w:rPr>
          <w:b/>
        </w:rPr>
        <w:t>дипломну роботу студен</w:t>
      </w:r>
      <w:r w:rsidR="00823AF9">
        <w:rPr>
          <w:b/>
        </w:rPr>
        <w:t>ту</w:t>
      </w:r>
    </w:p>
    <w:p w:rsidR="0083033D" w:rsidRPr="001B0198" w:rsidRDefault="00823AF9" w:rsidP="00A86DE2">
      <w:pPr>
        <w:pStyle w:val="NormalNoIndent"/>
        <w:spacing w:before="120" w:after="120" w:line="240" w:lineRule="auto"/>
        <w:jc w:val="center"/>
      </w:pPr>
      <w:r>
        <w:t>Волку Іллі Ми</w:t>
      </w:r>
      <w:r w:rsidR="00AE5A5D" w:rsidRPr="001B0198">
        <w:t>хайловичу</w:t>
      </w:r>
    </w:p>
    <w:p w:rsidR="00A86DE2" w:rsidRPr="001B0198" w:rsidRDefault="0083033D" w:rsidP="0083033D">
      <w:pPr>
        <w:pStyle w:val="NormalNoIndent"/>
      </w:pPr>
      <w:r w:rsidRPr="001B0198">
        <w:t>1. Тема роботи: «</w:t>
      </w:r>
      <w:r w:rsidR="00AE5A5D" w:rsidRPr="001B0198">
        <w:t>Автоматизована система пошуку дублікатів зображень</w:t>
      </w:r>
      <w:r w:rsidRPr="001B0198">
        <w:t>»,</w:t>
      </w:r>
    </w:p>
    <w:p w:rsidR="00A86DE2" w:rsidRPr="001B0198" w:rsidRDefault="0083033D" w:rsidP="00A86DE2">
      <w:pPr>
        <w:pStyle w:val="NormalNoIndent"/>
      </w:pPr>
      <w:r w:rsidRPr="001B0198">
        <w:t xml:space="preserve">керівник роботи </w:t>
      </w:r>
      <w:r w:rsidR="00AE5A5D" w:rsidRPr="001B0198">
        <w:t>Дрозденко Олександр Миколайович, асистент</w:t>
      </w:r>
      <w:r w:rsidRPr="001B0198">
        <w:t>,</w:t>
      </w:r>
    </w:p>
    <w:p w:rsidR="0083033D" w:rsidRPr="001B0198" w:rsidRDefault="0083033D" w:rsidP="00A86DE2">
      <w:pPr>
        <w:pStyle w:val="NormalNoIndent"/>
      </w:pPr>
      <w:r w:rsidRPr="001B0198">
        <w:t xml:space="preserve">затверджені наказом по університету від </w:t>
      </w:r>
      <w:r w:rsidR="00AE5A5D" w:rsidRPr="009860FB">
        <w:t>«06» квітня 2018 р. № 1108</w:t>
      </w:r>
      <w:r w:rsidRPr="009860FB">
        <w:t>-С</w:t>
      </w:r>
      <w:r w:rsidR="00B07E1A" w:rsidRPr="009860FB">
        <w:t>.</w:t>
      </w:r>
    </w:p>
    <w:p w:rsidR="00890FE2" w:rsidRPr="001B0198" w:rsidRDefault="00890FE2" w:rsidP="00A86DE2">
      <w:pPr>
        <w:pStyle w:val="NormalNoIndent"/>
      </w:pPr>
      <w:r w:rsidRPr="001B0198">
        <w:t>2. Те</w:t>
      </w:r>
      <w:r w:rsidR="001B035F">
        <w:t>рмін подання студентом</w:t>
      </w:r>
      <w:r w:rsidRPr="001B0198">
        <w:t xml:space="preserve"> роботи: </w:t>
      </w:r>
      <w:r w:rsidR="00EA592A">
        <w:t>«1</w:t>
      </w:r>
      <w:r w:rsidR="00EA592A" w:rsidRPr="00CD3777">
        <w:rPr>
          <w:lang w:val="ru-RU"/>
        </w:rPr>
        <w:t>2</w:t>
      </w:r>
      <w:r w:rsidR="00AE5A5D" w:rsidRPr="001B035F">
        <w:t>» червня 2018</w:t>
      </w:r>
      <w:r w:rsidRPr="001B035F">
        <w:t xml:space="preserve"> р.</w:t>
      </w:r>
    </w:p>
    <w:p w:rsidR="00890FE2" w:rsidRPr="00B2249F" w:rsidRDefault="00890FE2" w:rsidP="00A86DE2">
      <w:pPr>
        <w:pStyle w:val="NormalNoIndent"/>
        <w:rPr>
          <w:highlight w:val="yellow"/>
        </w:rPr>
      </w:pPr>
      <w:r w:rsidRPr="001B0198">
        <w:t>3. </w:t>
      </w:r>
      <w:r w:rsidRPr="00B2249F">
        <w:rPr>
          <w:highlight w:val="yellow"/>
        </w:rPr>
        <w:t xml:space="preserve">Вихідні дані до роботи: </w:t>
      </w:r>
      <w:r w:rsidR="00BE7E3A" w:rsidRPr="00B2249F">
        <w:rPr>
          <w:highlight w:val="yellow"/>
        </w:rPr>
        <w:t xml:space="preserve">розроблювана система повинна працювати з </w:t>
      </w:r>
      <w:r w:rsidR="00326AE2" w:rsidRPr="00B2249F">
        <w:rPr>
          <w:highlight w:val="yellow"/>
        </w:rPr>
        <w:t>зображеннями, до яких застосовані фільтри та афінні перетворення</w:t>
      </w:r>
      <w:r w:rsidRPr="00B2249F">
        <w:rPr>
          <w:highlight w:val="yellow"/>
        </w:rPr>
        <w:t>.</w:t>
      </w:r>
    </w:p>
    <w:p w:rsidR="00890FE2" w:rsidRPr="00B2249F" w:rsidRDefault="00890FE2" w:rsidP="00A86DE2">
      <w:pPr>
        <w:pStyle w:val="NormalNoIndent"/>
        <w:rPr>
          <w:highlight w:val="yellow"/>
        </w:rPr>
      </w:pPr>
      <w:r w:rsidRPr="00B2249F">
        <w:rPr>
          <w:highlight w:val="yellow"/>
        </w:rPr>
        <w:t>4. Зміст роботи: виконати аналіз існуючих методів розв</w:t>
      </w:r>
      <w:r w:rsidR="008E3AB1" w:rsidRPr="00B2249F">
        <w:rPr>
          <w:highlight w:val="yellow"/>
        </w:rPr>
        <w:t>’</w:t>
      </w:r>
      <w:r w:rsidRPr="00B2249F">
        <w:rPr>
          <w:highlight w:val="yellow"/>
        </w:rPr>
        <w:t xml:space="preserve">язання задачі, вибрати метод </w:t>
      </w:r>
      <w:r w:rsidR="00D3078D" w:rsidRPr="00B2249F">
        <w:rPr>
          <w:highlight w:val="yellow"/>
        </w:rPr>
        <w:t>пошуку дублікатів зображень</w:t>
      </w:r>
      <w:r w:rsidRPr="00B2249F">
        <w:rPr>
          <w:highlight w:val="yellow"/>
        </w:rPr>
        <w:t xml:space="preserve">, спроектувати автоматизовану систему </w:t>
      </w:r>
      <w:r w:rsidR="00D3078D" w:rsidRPr="00B2249F">
        <w:rPr>
          <w:highlight w:val="yellow"/>
        </w:rPr>
        <w:t>пошуку схожих зображень</w:t>
      </w:r>
      <w:r w:rsidRPr="00B2249F">
        <w:rPr>
          <w:highlight w:val="yellow"/>
        </w:rPr>
        <w:t>, здійснити програмну реалізацію розробленої системи, провести тестування розробленої системи.</w:t>
      </w:r>
    </w:p>
    <w:p w:rsidR="00890FE2" w:rsidRPr="001B0198" w:rsidRDefault="00890FE2" w:rsidP="00A86DE2">
      <w:pPr>
        <w:pStyle w:val="NormalNoIndent"/>
      </w:pPr>
      <w:r w:rsidRPr="00B2249F">
        <w:rPr>
          <w:highlight w:val="yellow"/>
        </w:rPr>
        <w:t>5. Перелік ілюстративного матеріалу:</w:t>
      </w:r>
      <w:r w:rsidR="00D3078D" w:rsidRPr="00B2249F">
        <w:rPr>
          <w:highlight w:val="yellow"/>
        </w:rPr>
        <w:t xml:space="preserve"> таблиці порівняння, послідовності виконання кроків методу, знімки екранних форм</w:t>
      </w:r>
      <w:r w:rsidR="00D3078D">
        <w:t>.</w:t>
      </w:r>
      <w:r w:rsidRPr="001B0198">
        <w:t xml:space="preserve"> </w:t>
      </w:r>
    </w:p>
    <w:p w:rsidR="00D67F68" w:rsidRPr="00EA592A" w:rsidRDefault="00D67F68" w:rsidP="00A86DE2">
      <w:pPr>
        <w:pStyle w:val="NormalNoIndent"/>
      </w:pPr>
    </w:p>
    <w:p w:rsidR="00D67F68" w:rsidRPr="00EA592A" w:rsidRDefault="00D67F68" w:rsidP="00A86DE2">
      <w:pPr>
        <w:pStyle w:val="NormalNoIndent"/>
      </w:pPr>
    </w:p>
    <w:p w:rsidR="00D3078D" w:rsidRPr="00EA592A" w:rsidRDefault="00D3078D" w:rsidP="00D3078D">
      <w:pPr>
        <w:spacing w:line="240" w:lineRule="auto"/>
        <w:ind w:firstLine="0"/>
        <w:jc w:val="left"/>
      </w:pPr>
      <w:r w:rsidRPr="00EA592A">
        <w:br w:type="page"/>
      </w:r>
    </w:p>
    <w:p w:rsidR="00BB372D" w:rsidRDefault="00BB372D" w:rsidP="00431078">
      <w:pPr>
        <w:pStyle w:val="NormalNoIndent"/>
        <w:spacing w:line="240" w:lineRule="auto"/>
        <w:rPr>
          <w:lang w:val="en-US"/>
        </w:rPr>
      </w:pPr>
      <w:r w:rsidRPr="00D3078D">
        <w:lastRenderedPageBreak/>
        <w:t>6. Консультанти розділів роботи:</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8"/>
        <w:gridCol w:w="3457"/>
        <w:gridCol w:w="1727"/>
        <w:gridCol w:w="1728"/>
      </w:tblGrid>
      <w:tr w:rsidR="00D3078D" w:rsidRPr="00D3078D" w:rsidTr="00D3078D">
        <w:trPr>
          <w:jc w:val="center"/>
        </w:trPr>
        <w:tc>
          <w:tcPr>
            <w:tcW w:w="3228"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Розділ</w:t>
            </w:r>
          </w:p>
        </w:tc>
        <w:tc>
          <w:tcPr>
            <w:tcW w:w="3457"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Прізвище, ініціали та посада консультанта</w:t>
            </w:r>
          </w:p>
        </w:tc>
        <w:tc>
          <w:tcPr>
            <w:tcW w:w="3455" w:type="dxa"/>
            <w:gridSpan w:val="2"/>
            <w:shd w:val="clear" w:color="auto" w:fill="auto"/>
            <w:vAlign w:val="center"/>
          </w:tcPr>
          <w:p w:rsidR="00E3524B" w:rsidRPr="00D3078D" w:rsidRDefault="00E3524B" w:rsidP="000F6C7F">
            <w:pPr>
              <w:pStyle w:val="NormalNoIndent"/>
              <w:jc w:val="center"/>
              <w:rPr>
                <w:sz w:val="24"/>
                <w:szCs w:val="24"/>
              </w:rPr>
            </w:pPr>
            <w:r w:rsidRPr="00D3078D">
              <w:rPr>
                <w:sz w:val="24"/>
                <w:szCs w:val="24"/>
              </w:rPr>
              <w:t>Підпис, дата</w:t>
            </w:r>
          </w:p>
        </w:tc>
      </w:tr>
      <w:tr w:rsidR="00D3078D" w:rsidRPr="00D3078D" w:rsidTr="00D3078D">
        <w:trPr>
          <w:jc w:val="center"/>
        </w:trPr>
        <w:tc>
          <w:tcPr>
            <w:tcW w:w="3228" w:type="dxa"/>
            <w:vMerge/>
            <w:shd w:val="clear" w:color="auto" w:fill="auto"/>
            <w:vAlign w:val="center"/>
          </w:tcPr>
          <w:p w:rsidR="00E3524B" w:rsidRPr="00D3078D" w:rsidRDefault="00E3524B" w:rsidP="000F6C7F">
            <w:pPr>
              <w:pStyle w:val="NormalNoIndent"/>
              <w:jc w:val="center"/>
              <w:rPr>
                <w:sz w:val="24"/>
                <w:szCs w:val="24"/>
              </w:rPr>
            </w:pPr>
          </w:p>
        </w:tc>
        <w:tc>
          <w:tcPr>
            <w:tcW w:w="3457" w:type="dxa"/>
            <w:vMerge/>
            <w:shd w:val="clear" w:color="auto" w:fill="auto"/>
            <w:vAlign w:val="center"/>
          </w:tcPr>
          <w:p w:rsidR="00E3524B" w:rsidRPr="00D3078D" w:rsidRDefault="00E3524B" w:rsidP="000F6C7F">
            <w:pPr>
              <w:pStyle w:val="NormalNoIndent"/>
              <w:jc w:val="center"/>
              <w:rPr>
                <w:sz w:val="24"/>
                <w:szCs w:val="24"/>
              </w:rPr>
            </w:pPr>
          </w:p>
        </w:tc>
        <w:tc>
          <w:tcPr>
            <w:tcW w:w="1727"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w:t>
            </w:r>
            <w:r w:rsidR="00E82CC0" w:rsidRPr="00D3078D">
              <w:rPr>
                <w:sz w:val="24"/>
                <w:szCs w:val="24"/>
              </w:rPr>
              <w:br/>
            </w:r>
            <w:r w:rsidRPr="00D3078D">
              <w:rPr>
                <w:sz w:val="24"/>
                <w:szCs w:val="24"/>
              </w:rPr>
              <w:t>видав</w:t>
            </w:r>
          </w:p>
        </w:tc>
        <w:tc>
          <w:tcPr>
            <w:tcW w:w="1728"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 прийняв</w:t>
            </w:r>
          </w:p>
        </w:tc>
      </w:tr>
      <w:tr w:rsidR="00D3078D" w:rsidRPr="001B0198" w:rsidTr="00D3078D">
        <w:trPr>
          <w:jc w:val="center"/>
        </w:trPr>
        <w:tc>
          <w:tcPr>
            <w:tcW w:w="3228" w:type="dxa"/>
            <w:shd w:val="clear" w:color="auto" w:fill="auto"/>
          </w:tcPr>
          <w:p w:rsidR="00E3524B" w:rsidRPr="00D3078D" w:rsidRDefault="00E3524B" w:rsidP="000F6C7F">
            <w:pPr>
              <w:pStyle w:val="NormalNoIndent"/>
              <w:jc w:val="left"/>
              <w:rPr>
                <w:sz w:val="24"/>
                <w:szCs w:val="24"/>
              </w:rPr>
            </w:pPr>
            <w:r w:rsidRPr="00D3078D">
              <w:rPr>
                <w:sz w:val="24"/>
                <w:szCs w:val="24"/>
              </w:rPr>
              <w:t>Розділ 3. Математичне забезпечення</w:t>
            </w:r>
          </w:p>
        </w:tc>
        <w:tc>
          <w:tcPr>
            <w:tcW w:w="3457" w:type="dxa"/>
            <w:shd w:val="clear" w:color="auto" w:fill="auto"/>
          </w:tcPr>
          <w:p w:rsidR="00E3524B" w:rsidRPr="00D3078D" w:rsidRDefault="00D3078D" w:rsidP="00484BC4">
            <w:pPr>
              <w:pStyle w:val="NormalNoIndent"/>
              <w:jc w:val="left"/>
              <w:rPr>
                <w:sz w:val="24"/>
                <w:szCs w:val="24"/>
              </w:rPr>
            </w:pPr>
            <w:r>
              <w:rPr>
                <w:sz w:val="24"/>
                <w:szCs w:val="24"/>
              </w:rPr>
              <w:t>Мальчиков В.В.</w:t>
            </w:r>
            <w:r w:rsidR="00E3524B" w:rsidRPr="00D3078D">
              <w:rPr>
                <w:sz w:val="24"/>
                <w:szCs w:val="24"/>
              </w:rPr>
              <w:t xml:space="preserve"> ст</w:t>
            </w:r>
            <w:r w:rsidR="00FB6E3A" w:rsidRPr="00D3078D">
              <w:rPr>
                <w:sz w:val="24"/>
                <w:szCs w:val="24"/>
              </w:rPr>
              <w:t>арший</w:t>
            </w:r>
            <w:r w:rsidR="00484BC4" w:rsidRPr="00D3078D">
              <w:rPr>
                <w:sz w:val="24"/>
                <w:szCs w:val="24"/>
                <w:lang w:val="en-US"/>
              </w:rPr>
              <w:t> </w:t>
            </w:r>
            <w:r w:rsidR="00E3524B" w:rsidRPr="00D3078D">
              <w:rPr>
                <w:sz w:val="24"/>
                <w:szCs w:val="24"/>
              </w:rPr>
              <w:t>викладач</w:t>
            </w:r>
          </w:p>
        </w:tc>
        <w:tc>
          <w:tcPr>
            <w:tcW w:w="1727" w:type="dxa"/>
            <w:shd w:val="clear" w:color="auto" w:fill="auto"/>
          </w:tcPr>
          <w:p w:rsidR="00E3524B" w:rsidRPr="00D3078D" w:rsidRDefault="00E3524B" w:rsidP="000F6C7F">
            <w:pPr>
              <w:pStyle w:val="NormalNoIndent"/>
              <w:rPr>
                <w:sz w:val="24"/>
                <w:szCs w:val="24"/>
              </w:rPr>
            </w:pPr>
          </w:p>
        </w:tc>
        <w:tc>
          <w:tcPr>
            <w:tcW w:w="1728" w:type="dxa"/>
            <w:shd w:val="clear" w:color="auto" w:fill="auto"/>
          </w:tcPr>
          <w:p w:rsidR="00E3524B" w:rsidRPr="00D3078D" w:rsidRDefault="00E3524B" w:rsidP="000F6C7F">
            <w:pPr>
              <w:pStyle w:val="NormalNoIndent"/>
              <w:rPr>
                <w:sz w:val="24"/>
                <w:szCs w:val="24"/>
              </w:rPr>
            </w:pPr>
          </w:p>
        </w:tc>
      </w:tr>
    </w:tbl>
    <w:p w:rsidR="008B2D6F" w:rsidRPr="00D3078D" w:rsidRDefault="008B2D6F" w:rsidP="00431078">
      <w:pPr>
        <w:pStyle w:val="NormalNoIndent"/>
        <w:spacing w:before="120" w:line="240" w:lineRule="auto"/>
      </w:pPr>
      <w:r w:rsidRPr="00D3078D">
        <w:t xml:space="preserve">7. Дата видачі завдання: </w:t>
      </w:r>
      <w:r w:rsidR="00D3078D" w:rsidRPr="00D3078D">
        <w:t>«19</w:t>
      </w:r>
      <w:r w:rsidRPr="00D3078D">
        <w:t xml:space="preserve">» </w:t>
      </w:r>
      <w:r w:rsidR="00D3078D" w:rsidRPr="00D3078D">
        <w:t>лютого 2018</w:t>
      </w:r>
      <w:r w:rsidRPr="00D3078D">
        <w:t xml:space="preserve"> р.</w:t>
      </w:r>
    </w:p>
    <w:p w:rsidR="000C63C3" w:rsidRPr="00D3078D" w:rsidRDefault="000C63C3" w:rsidP="00431078">
      <w:pPr>
        <w:pStyle w:val="NormalNoIndent"/>
        <w:spacing w:line="240" w:lineRule="auto"/>
        <w:jc w:val="center"/>
      </w:pPr>
      <w:r w:rsidRPr="00D3078D">
        <w:t>Календарний план</w:t>
      </w:r>
    </w:p>
    <w:tbl>
      <w:tblPr>
        <w:tblW w:w="10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993"/>
        <w:gridCol w:w="1809"/>
        <w:gridCol w:w="3010"/>
        <w:gridCol w:w="1526"/>
        <w:gridCol w:w="600"/>
        <w:gridCol w:w="1668"/>
        <w:gridCol w:w="536"/>
        <w:gridCol w:w="142"/>
      </w:tblGrid>
      <w:tr w:rsidR="005550B4" w:rsidRPr="00D3078D" w:rsidTr="00431078">
        <w:trPr>
          <w:gridAfter w:val="1"/>
          <w:wAfter w:w="142" w:type="dxa"/>
          <w:tblHeader/>
          <w:jc w:val="center"/>
        </w:trPr>
        <w:tc>
          <w:tcPr>
            <w:tcW w:w="993" w:type="dxa"/>
            <w:shd w:val="clear" w:color="auto" w:fill="auto"/>
            <w:vAlign w:val="center"/>
          </w:tcPr>
          <w:p w:rsidR="000C63C3" w:rsidRPr="00D3078D" w:rsidRDefault="000C63C3" w:rsidP="000F6C7F">
            <w:pPr>
              <w:pStyle w:val="NormalNoIndent"/>
              <w:jc w:val="center"/>
              <w:rPr>
                <w:sz w:val="24"/>
                <w:szCs w:val="24"/>
              </w:rPr>
            </w:pPr>
            <w:r w:rsidRPr="00D3078D">
              <w:rPr>
                <w:sz w:val="24"/>
                <w:szCs w:val="24"/>
              </w:rPr>
              <w:t>№ з/п</w:t>
            </w:r>
          </w:p>
        </w:tc>
        <w:tc>
          <w:tcPr>
            <w:tcW w:w="4819" w:type="dxa"/>
            <w:gridSpan w:val="2"/>
            <w:shd w:val="clear" w:color="auto" w:fill="auto"/>
            <w:vAlign w:val="center"/>
          </w:tcPr>
          <w:p w:rsidR="000C63C3" w:rsidRPr="00D3078D" w:rsidRDefault="005550B4" w:rsidP="000F6C7F">
            <w:pPr>
              <w:pStyle w:val="NormalNoIndent"/>
              <w:jc w:val="center"/>
              <w:rPr>
                <w:sz w:val="24"/>
                <w:szCs w:val="24"/>
              </w:rPr>
            </w:pPr>
            <w:r w:rsidRPr="00D3078D">
              <w:rPr>
                <w:sz w:val="24"/>
                <w:szCs w:val="24"/>
              </w:rPr>
              <w:t>Назва етапів виконання</w:t>
            </w:r>
            <w:r w:rsidRPr="00D3078D">
              <w:rPr>
                <w:sz w:val="24"/>
                <w:szCs w:val="24"/>
              </w:rPr>
              <w:br/>
            </w:r>
            <w:r w:rsidR="000C63C3" w:rsidRPr="00D3078D">
              <w:rPr>
                <w:sz w:val="24"/>
                <w:szCs w:val="24"/>
              </w:rPr>
              <w:t>дипломної роботи</w:t>
            </w:r>
          </w:p>
        </w:tc>
        <w:tc>
          <w:tcPr>
            <w:tcW w:w="2126"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Термін виконання етапів роботи</w:t>
            </w:r>
          </w:p>
        </w:tc>
        <w:tc>
          <w:tcPr>
            <w:tcW w:w="2204"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Примітка</w:t>
            </w:r>
          </w:p>
        </w:tc>
      </w:tr>
      <w:tr w:rsidR="00D3078D" w:rsidRPr="00D3078D" w:rsidTr="00431078">
        <w:trPr>
          <w:gridAfter w:val="1"/>
          <w:wAfter w:w="142" w:type="dxa"/>
          <w:jc w:val="center"/>
        </w:trPr>
        <w:tc>
          <w:tcPr>
            <w:tcW w:w="993" w:type="dxa"/>
            <w:shd w:val="clear" w:color="auto" w:fill="auto"/>
          </w:tcPr>
          <w:p w:rsidR="000C63C3" w:rsidRPr="00D3078D" w:rsidRDefault="000C63C3" w:rsidP="000F6C7F">
            <w:pPr>
              <w:pStyle w:val="NormalNoIndent"/>
              <w:jc w:val="center"/>
              <w:rPr>
                <w:sz w:val="24"/>
                <w:szCs w:val="24"/>
              </w:rPr>
            </w:pPr>
            <w:r w:rsidRPr="00D3078D">
              <w:rPr>
                <w:sz w:val="24"/>
                <w:szCs w:val="24"/>
              </w:rPr>
              <w:t>1</w:t>
            </w:r>
          </w:p>
        </w:tc>
        <w:tc>
          <w:tcPr>
            <w:tcW w:w="4819" w:type="dxa"/>
            <w:gridSpan w:val="2"/>
            <w:shd w:val="clear" w:color="auto" w:fill="auto"/>
          </w:tcPr>
          <w:p w:rsidR="000C63C3" w:rsidRPr="00D3078D" w:rsidRDefault="000C63C3" w:rsidP="000F6C7F">
            <w:pPr>
              <w:pStyle w:val="NormalNoIndent"/>
              <w:jc w:val="left"/>
              <w:rPr>
                <w:sz w:val="24"/>
                <w:szCs w:val="24"/>
              </w:rPr>
            </w:pPr>
            <w:r w:rsidRPr="00D3078D">
              <w:rPr>
                <w:sz w:val="24"/>
                <w:szCs w:val="24"/>
              </w:rPr>
              <w:t>Огляд літератури за тематикою та збір даних</w:t>
            </w:r>
          </w:p>
        </w:tc>
        <w:tc>
          <w:tcPr>
            <w:tcW w:w="2126" w:type="dxa"/>
            <w:gridSpan w:val="2"/>
            <w:shd w:val="clear" w:color="auto" w:fill="auto"/>
          </w:tcPr>
          <w:p w:rsidR="000C63C3" w:rsidRPr="00D3078D" w:rsidRDefault="00D3078D" w:rsidP="000F6C7F">
            <w:pPr>
              <w:pStyle w:val="NormalNoIndent"/>
              <w:jc w:val="center"/>
              <w:rPr>
                <w:sz w:val="24"/>
                <w:szCs w:val="24"/>
              </w:rPr>
            </w:pPr>
            <w:r>
              <w:rPr>
                <w:sz w:val="24"/>
                <w:szCs w:val="24"/>
              </w:rPr>
              <w:t>12.11.2018</w:t>
            </w:r>
          </w:p>
        </w:tc>
        <w:tc>
          <w:tcPr>
            <w:tcW w:w="2204" w:type="dxa"/>
            <w:gridSpan w:val="2"/>
            <w:shd w:val="clear" w:color="auto" w:fill="auto"/>
            <w:vAlign w:val="center"/>
          </w:tcPr>
          <w:p w:rsidR="000C63C3" w:rsidRPr="00D3078D" w:rsidRDefault="000C63C3"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2</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Проведення порівняльного аналізу математичних методів розпізнавання зображень</w:t>
            </w:r>
          </w:p>
        </w:tc>
        <w:tc>
          <w:tcPr>
            <w:tcW w:w="2126" w:type="dxa"/>
            <w:gridSpan w:val="2"/>
            <w:shd w:val="clear" w:color="auto" w:fill="auto"/>
          </w:tcPr>
          <w:p w:rsidR="005550B4" w:rsidRPr="00D3078D" w:rsidRDefault="00D3078D" w:rsidP="000F6C7F">
            <w:pPr>
              <w:pStyle w:val="NormalNoIndent"/>
              <w:jc w:val="center"/>
            </w:pPr>
            <w:r>
              <w:rPr>
                <w:sz w:val="24"/>
                <w:szCs w:val="24"/>
              </w:rPr>
              <w:t>14.12.2018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3</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Проведення порівняльного аналізу математичних методів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pPr>
            <w:r w:rsidRPr="00D3078D">
              <w:rPr>
                <w:sz w:val="24"/>
                <w:szCs w:val="24"/>
              </w:rPr>
              <w:t>2</w:t>
            </w:r>
            <w:r w:rsidR="00D3078D">
              <w:rPr>
                <w:sz w:val="24"/>
                <w:szCs w:val="24"/>
              </w:rPr>
              <w:t>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4</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першого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01.02.2018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5</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математичного забезпечення для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0</w:t>
            </w:r>
            <w:r w:rsidR="00D3078D">
              <w:rPr>
                <w:sz w:val="24"/>
                <w:szCs w:val="24"/>
              </w:rPr>
              <w:t>1.03.2018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6</w:t>
            </w:r>
          </w:p>
        </w:tc>
        <w:tc>
          <w:tcPr>
            <w:tcW w:w="4819" w:type="dxa"/>
            <w:gridSpan w:val="2"/>
            <w:shd w:val="clear" w:color="auto" w:fill="auto"/>
          </w:tcPr>
          <w:p w:rsidR="005550B4" w:rsidRPr="00D3078D" w:rsidRDefault="005550B4" w:rsidP="000F6C7F">
            <w:pPr>
              <w:pStyle w:val="NormalNoIndent"/>
              <w:jc w:val="left"/>
            </w:pPr>
            <w:r w:rsidRPr="00D3078D">
              <w:rPr>
                <w:sz w:val="24"/>
                <w:szCs w:val="24"/>
              </w:rPr>
              <w:t>Підготовка матеріалів другого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15.03.2018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7</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третього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8</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програмного забезпечення для </w:t>
            </w:r>
            <w:r w:rsidR="00D3078D">
              <w:rPr>
                <w:sz w:val="24"/>
                <w:szCs w:val="24"/>
              </w:rPr>
              <w:t>пошуку схожих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1</w:t>
            </w:r>
            <w:r w:rsidR="00D3078D">
              <w:rPr>
                <w:sz w:val="24"/>
                <w:szCs w:val="24"/>
              </w:rPr>
              <w:t>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9</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четвертого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03.05.2018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1B0198" w:rsidTr="00431078">
        <w:trPr>
          <w:gridAfter w:val="1"/>
          <w:wAfter w:w="142" w:type="dxa"/>
          <w:jc w:val="center"/>
        </w:trPr>
        <w:tc>
          <w:tcPr>
            <w:tcW w:w="993" w:type="dxa"/>
            <w:tcBorders>
              <w:bottom w:val="single" w:sz="4" w:space="0" w:color="auto"/>
            </w:tcBorders>
            <w:shd w:val="clear" w:color="auto" w:fill="auto"/>
          </w:tcPr>
          <w:p w:rsidR="005550B4" w:rsidRPr="00D3078D" w:rsidRDefault="005550B4" w:rsidP="000F6C7F">
            <w:pPr>
              <w:pStyle w:val="NormalNoIndent"/>
              <w:jc w:val="center"/>
              <w:rPr>
                <w:sz w:val="24"/>
                <w:szCs w:val="24"/>
              </w:rPr>
            </w:pPr>
            <w:r w:rsidRPr="00D3078D">
              <w:rPr>
                <w:sz w:val="24"/>
                <w:szCs w:val="24"/>
              </w:rPr>
              <w:t>10</w:t>
            </w:r>
          </w:p>
        </w:tc>
        <w:tc>
          <w:tcPr>
            <w:tcW w:w="4819" w:type="dxa"/>
            <w:gridSpan w:val="2"/>
            <w:tcBorders>
              <w:bottom w:val="single" w:sz="4" w:space="0" w:color="auto"/>
            </w:tcBorders>
            <w:shd w:val="clear" w:color="auto" w:fill="auto"/>
          </w:tcPr>
          <w:p w:rsidR="005550B4" w:rsidRPr="00D3078D" w:rsidRDefault="005550B4" w:rsidP="000F6C7F">
            <w:pPr>
              <w:pStyle w:val="NormalNoIndent"/>
              <w:jc w:val="left"/>
              <w:rPr>
                <w:sz w:val="24"/>
                <w:szCs w:val="24"/>
              </w:rPr>
            </w:pPr>
            <w:r w:rsidRPr="00D3078D">
              <w:rPr>
                <w:sz w:val="24"/>
                <w:szCs w:val="24"/>
              </w:rPr>
              <w:t>Оформлення пояснювальної записки</w:t>
            </w:r>
          </w:p>
        </w:tc>
        <w:tc>
          <w:tcPr>
            <w:tcW w:w="2126" w:type="dxa"/>
            <w:gridSpan w:val="2"/>
            <w:tcBorders>
              <w:bottom w:val="single" w:sz="4" w:space="0" w:color="auto"/>
            </w:tcBorders>
            <w:shd w:val="clear" w:color="auto" w:fill="auto"/>
          </w:tcPr>
          <w:p w:rsidR="005550B4" w:rsidRPr="001B0198" w:rsidRDefault="00D3078D" w:rsidP="000F6C7F">
            <w:pPr>
              <w:pStyle w:val="NormalNoIndent"/>
              <w:jc w:val="center"/>
              <w:rPr>
                <w:sz w:val="24"/>
                <w:szCs w:val="24"/>
              </w:rPr>
            </w:pPr>
            <w:r>
              <w:rPr>
                <w:sz w:val="24"/>
                <w:szCs w:val="24"/>
              </w:rPr>
              <w:t>01.06.2018</w:t>
            </w:r>
          </w:p>
        </w:tc>
        <w:tc>
          <w:tcPr>
            <w:tcW w:w="2204" w:type="dxa"/>
            <w:gridSpan w:val="2"/>
            <w:tcBorders>
              <w:bottom w:val="single" w:sz="4" w:space="0" w:color="auto"/>
            </w:tcBorders>
            <w:shd w:val="clear" w:color="auto" w:fill="auto"/>
            <w:vAlign w:val="center"/>
          </w:tcPr>
          <w:p w:rsidR="005550B4" w:rsidRPr="001B0198" w:rsidRDefault="005550B4" w:rsidP="000F6C7F">
            <w:pPr>
              <w:pStyle w:val="NormalNoIndent"/>
              <w:jc w:val="left"/>
              <w:rPr>
                <w:sz w:val="24"/>
                <w:szCs w:val="24"/>
              </w:rPr>
            </w:pPr>
          </w:p>
        </w:tc>
      </w:tr>
      <w:tr w:rsidR="00431078" w:rsidRPr="001B0198" w:rsidTr="00431078">
        <w:trPr>
          <w:gridAfter w:val="1"/>
          <w:wAfter w:w="142" w:type="dxa"/>
          <w:jc w:val="center"/>
        </w:trPr>
        <w:tc>
          <w:tcPr>
            <w:tcW w:w="993" w:type="dxa"/>
            <w:tcBorders>
              <w:left w:val="nil"/>
              <w:bottom w:val="nil"/>
              <w:right w:val="nil"/>
            </w:tcBorders>
            <w:shd w:val="clear" w:color="auto" w:fill="auto"/>
          </w:tcPr>
          <w:p w:rsidR="00431078" w:rsidRPr="00D3078D" w:rsidRDefault="00431078" w:rsidP="000F6C7F">
            <w:pPr>
              <w:pStyle w:val="NormalNoIndent"/>
              <w:jc w:val="center"/>
              <w:rPr>
                <w:sz w:val="24"/>
                <w:szCs w:val="24"/>
              </w:rPr>
            </w:pPr>
          </w:p>
        </w:tc>
        <w:tc>
          <w:tcPr>
            <w:tcW w:w="4819" w:type="dxa"/>
            <w:gridSpan w:val="2"/>
            <w:tcBorders>
              <w:left w:val="nil"/>
              <w:bottom w:val="nil"/>
              <w:right w:val="nil"/>
            </w:tcBorders>
            <w:shd w:val="clear" w:color="auto" w:fill="auto"/>
          </w:tcPr>
          <w:p w:rsidR="00431078" w:rsidRPr="00D3078D" w:rsidRDefault="00431078" w:rsidP="000F6C7F">
            <w:pPr>
              <w:pStyle w:val="NormalNoIndent"/>
              <w:jc w:val="left"/>
              <w:rPr>
                <w:sz w:val="24"/>
                <w:szCs w:val="24"/>
              </w:rPr>
            </w:pPr>
          </w:p>
        </w:tc>
        <w:tc>
          <w:tcPr>
            <w:tcW w:w="2126" w:type="dxa"/>
            <w:gridSpan w:val="2"/>
            <w:tcBorders>
              <w:left w:val="nil"/>
              <w:bottom w:val="nil"/>
              <w:right w:val="nil"/>
            </w:tcBorders>
            <w:shd w:val="clear" w:color="auto" w:fill="auto"/>
          </w:tcPr>
          <w:p w:rsidR="00431078" w:rsidRDefault="00431078" w:rsidP="000F6C7F">
            <w:pPr>
              <w:pStyle w:val="NormalNoIndent"/>
              <w:jc w:val="center"/>
              <w:rPr>
                <w:sz w:val="24"/>
                <w:szCs w:val="24"/>
              </w:rPr>
            </w:pPr>
          </w:p>
        </w:tc>
        <w:tc>
          <w:tcPr>
            <w:tcW w:w="2204" w:type="dxa"/>
            <w:gridSpan w:val="2"/>
            <w:tcBorders>
              <w:left w:val="nil"/>
              <w:bottom w:val="nil"/>
            </w:tcBorders>
            <w:shd w:val="clear" w:color="auto" w:fill="auto"/>
            <w:vAlign w:val="center"/>
          </w:tcPr>
          <w:p w:rsidR="00431078" w:rsidRPr="001B0198" w:rsidRDefault="00431078" w:rsidP="000F6C7F">
            <w:pPr>
              <w:pStyle w:val="NormalNoIndent"/>
              <w:jc w:val="left"/>
              <w:rPr>
                <w:sz w:val="24"/>
                <w:szCs w:val="24"/>
              </w:rPr>
            </w:pP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gridAfter w:val="2"/>
          <w:wAfter w:w="678" w:type="dxa"/>
        </w:trPr>
        <w:tc>
          <w:tcPr>
            <w:tcW w:w="2802" w:type="dxa"/>
            <w:gridSpan w:val="2"/>
            <w:shd w:val="clear" w:color="auto" w:fill="auto"/>
          </w:tcPr>
          <w:p w:rsidR="005550B4" w:rsidRPr="001B0198" w:rsidRDefault="005550B4" w:rsidP="000F6C7F">
            <w:pPr>
              <w:pStyle w:val="NormalNoIndent"/>
              <w:jc w:val="left"/>
            </w:pPr>
            <w:r w:rsidRPr="00D3078D">
              <w:t>Студент</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268" w:type="dxa"/>
            <w:gridSpan w:val="2"/>
            <w:shd w:val="clear" w:color="auto" w:fill="auto"/>
          </w:tcPr>
          <w:p w:rsidR="005550B4" w:rsidRPr="001B0198" w:rsidRDefault="00D3078D" w:rsidP="000F6C7F">
            <w:pPr>
              <w:pStyle w:val="NormalNoIndent"/>
              <w:jc w:val="left"/>
            </w:pPr>
            <w:r>
              <w:t>Волк І.М.</w:t>
            </w: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2802" w:type="dxa"/>
            <w:gridSpan w:val="2"/>
            <w:shd w:val="clear" w:color="auto" w:fill="auto"/>
          </w:tcPr>
          <w:p w:rsidR="005550B4" w:rsidRPr="001B0198" w:rsidRDefault="005550B4" w:rsidP="000F6C7F">
            <w:pPr>
              <w:pStyle w:val="NormalNoIndent"/>
              <w:jc w:val="left"/>
            </w:pPr>
            <w:r w:rsidRPr="001B0198">
              <w:t>Керівник роботи</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946" w:type="dxa"/>
            <w:gridSpan w:val="4"/>
            <w:shd w:val="clear" w:color="auto" w:fill="auto"/>
          </w:tcPr>
          <w:p w:rsidR="005550B4" w:rsidRPr="001B0198" w:rsidRDefault="00D3078D" w:rsidP="000F6C7F">
            <w:pPr>
              <w:pStyle w:val="NormalNoIndent"/>
              <w:jc w:val="left"/>
            </w:pPr>
            <w:r>
              <w:t>Дрозденко О.М.</w:t>
            </w:r>
          </w:p>
        </w:tc>
      </w:tr>
    </w:tbl>
    <w:p w:rsidR="00F67FFB" w:rsidRPr="001B0198" w:rsidRDefault="00A86DE2" w:rsidP="00EF74D8">
      <w:pPr>
        <w:pStyle w:val="AbstractTitle"/>
      </w:pPr>
      <w:r w:rsidRPr="001B0198">
        <w:br w:type="page"/>
      </w:r>
      <w:r w:rsidR="00F67FFB" w:rsidRPr="001B0198">
        <w:lastRenderedPageBreak/>
        <w:t>Анотація</w:t>
      </w:r>
      <w:bookmarkEnd w:id="0"/>
    </w:p>
    <w:p w:rsidR="00F67FFB" w:rsidRPr="001B0198" w:rsidRDefault="00F67FFB" w:rsidP="00F67FFB"/>
    <w:p w:rsidR="00F67FFB" w:rsidRPr="001B0198" w:rsidRDefault="00F67FFB" w:rsidP="00F67FFB"/>
    <w:p w:rsidR="00EE3E52" w:rsidRPr="00022CDD" w:rsidRDefault="00EE3E52" w:rsidP="00EE3E52">
      <w:pPr>
        <w:rPr>
          <w:highlight w:val="yellow"/>
        </w:rPr>
      </w:pPr>
      <w:r w:rsidRPr="00022CDD">
        <w:rPr>
          <w:highlight w:val="yellow"/>
        </w:rPr>
        <w:t xml:space="preserve">Дипломну роботу виконано на </w:t>
      </w:r>
      <w:r w:rsidR="00CD3777" w:rsidRPr="00022CDD">
        <w:rPr>
          <w:highlight w:val="yellow"/>
          <w:lang w:val="ru-RU"/>
        </w:rPr>
        <w:t>42</w:t>
      </w:r>
      <w:r w:rsidRPr="00022CDD">
        <w:rPr>
          <w:highlight w:val="yellow"/>
        </w:rPr>
        <w:t xml:space="preserve"> аркушах, вона містить 2 додатки та перелік посилань на використані джерела </w:t>
      </w:r>
      <w:r w:rsidR="00CD3777" w:rsidRPr="00022CDD">
        <w:rPr>
          <w:highlight w:val="yellow"/>
          <w:lang w:val="ru-RU"/>
        </w:rPr>
        <w:t xml:space="preserve"> </w:t>
      </w:r>
      <w:r w:rsidRPr="00022CDD">
        <w:rPr>
          <w:highlight w:val="yellow"/>
        </w:rPr>
        <w:t xml:space="preserve">з </w:t>
      </w:r>
      <w:r w:rsidR="00B4555A" w:rsidRPr="00022CDD">
        <w:rPr>
          <w:highlight w:val="yellow"/>
        </w:rPr>
        <w:t>12</w:t>
      </w:r>
      <w:r w:rsidRPr="00022CDD">
        <w:rPr>
          <w:highlight w:val="yellow"/>
        </w:rPr>
        <w:t xml:space="preserve"> найменувань. У роботі наведено </w:t>
      </w:r>
      <w:r w:rsidR="00B4555A" w:rsidRPr="00022CDD">
        <w:rPr>
          <w:highlight w:val="yellow"/>
        </w:rPr>
        <w:t>19 рисунків</w:t>
      </w:r>
      <w:r w:rsidRPr="00022CDD">
        <w:rPr>
          <w:highlight w:val="yellow"/>
        </w:rPr>
        <w:t xml:space="preserve"> та </w:t>
      </w:r>
      <w:r w:rsidR="00B4555A" w:rsidRPr="00022CDD">
        <w:rPr>
          <w:highlight w:val="yellow"/>
        </w:rPr>
        <w:t>3</w:t>
      </w:r>
      <w:r w:rsidRPr="00022CDD">
        <w:rPr>
          <w:highlight w:val="yellow"/>
        </w:rPr>
        <w:t xml:space="preserve"> таблиці.</w:t>
      </w:r>
    </w:p>
    <w:p w:rsidR="00EE3E52" w:rsidRPr="00022CDD" w:rsidRDefault="00EE3E52" w:rsidP="00B4555A">
      <w:pPr>
        <w:rPr>
          <w:highlight w:val="yellow"/>
          <w:lang w:val="ru-RU"/>
        </w:rPr>
      </w:pPr>
      <w:r w:rsidRPr="00022CDD">
        <w:rPr>
          <w:highlight w:val="yellow"/>
        </w:rPr>
        <w:t xml:space="preserve">Метою даної дипломної роботи є </w:t>
      </w:r>
      <w:r w:rsidR="00B4555A" w:rsidRPr="00022CDD">
        <w:rPr>
          <w:highlight w:val="yellow"/>
        </w:rPr>
        <w:t>створення автоматизованої системи виявлення схожих зображень</w:t>
      </w:r>
      <w:r w:rsidR="00B4555A" w:rsidRPr="00022CDD">
        <w:rPr>
          <w:highlight w:val="yellow"/>
          <w:lang w:val="ru-RU"/>
        </w:rPr>
        <w:t>.</w:t>
      </w:r>
    </w:p>
    <w:p w:rsidR="00F67FFB" w:rsidRPr="00022CDD" w:rsidRDefault="00F67FFB" w:rsidP="00F67FFB">
      <w:pPr>
        <w:rPr>
          <w:highlight w:val="yellow"/>
        </w:rPr>
      </w:pPr>
      <w:r w:rsidRPr="00022CDD">
        <w:rPr>
          <w:highlight w:val="yellow"/>
        </w:rPr>
        <w:t>У роботі проведено аналіз існуючих рішень указаної задачі</w:t>
      </w:r>
      <w:r w:rsidR="00BF5DD8" w:rsidRPr="00022CDD">
        <w:rPr>
          <w:highlight w:val="yellow"/>
        </w:rPr>
        <w:t xml:space="preserve"> —</w:t>
      </w:r>
      <w:r w:rsidR="00CD3777" w:rsidRPr="00022CDD">
        <w:rPr>
          <w:highlight w:val="yellow"/>
          <w:lang w:val="ru-RU"/>
        </w:rPr>
        <w:t xml:space="preserve"> </w:t>
      </w:r>
      <w:r w:rsidR="00EA6EF9" w:rsidRPr="00022CDD">
        <w:rPr>
          <w:highlight w:val="yellow"/>
        </w:rPr>
        <w:t xml:space="preserve">методів на основі водяного знака та на основі вмісту зображення. </w:t>
      </w:r>
      <w:r w:rsidR="00326AE2" w:rsidRPr="00022CDD">
        <w:rPr>
          <w:highlight w:val="yellow"/>
        </w:rPr>
        <w:t>Було вибрано метод на основі перетворення Радона.</w:t>
      </w:r>
      <w:r w:rsidR="00EA6EF9" w:rsidRPr="00022CDD">
        <w:rPr>
          <w:highlight w:val="yellow"/>
        </w:rPr>
        <w:t xml:space="preserve"> </w:t>
      </w:r>
      <w:r w:rsidRPr="00022CDD">
        <w:rPr>
          <w:highlight w:val="yellow"/>
        </w:rPr>
        <w:t xml:space="preserve">Розроблено автоматизовану систему, що реалізує обраний метод. </w:t>
      </w:r>
      <w:r w:rsidR="00BF5DD8" w:rsidRPr="00022CDD">
        <w:rPr>
          <w:highlight w:val="yellow"/>
        </w:rPr>
        <w:t>Виконано</w:t>
      </w:r>
      <w:r w:rsidRPr="00022CDD">
        <w:rPr>
          <w:highlight w:val="yellow"/>
        </w:rPr>
        <w:t xml:space="preserve"> тестування </w:t>
      </w:r>
      <w:r w:rsidR="00BF5DD8" w:rsidRPr="00022CDD">
        <w:rPr>
          <w:highlight w:val="yellow"/>
        </w:rPr>
        <w:t>розробленої системи</w:t>
      </w:r>
      <w:r w:rsidRPr="00022CDD">
        <w:rPr>
          <w:highlight w:val="yellow"/>
        </w:rPr>
        <w:t>.</w:t>
      </w:r>
    </w:p>
    <w:p w:rsidR="009107B3" w:rsidRPr="001B0198" w:rsidRDefault="00F67FFB" w:rsidP="00F67FFB">
      <w:r w:rsidRPr="00022CDD">
        <w:rPr>
          <w:highlight w:val="yellow"/>
        </w:rPr>
        <w:t xml:space="preserve">Ключові слова: </w:t>
      </w:r>
      <w:r w:rsidR="00EA6EF9" w:rsidRPr="00022CDD">
        <w:rPr>
          <w:highlight w:val="yellow"/>
        </w:rPr>
        <w:t>зображення</w:t>
      </w:r>
      <w:r w:rsidRPr="00022CDD">
        <w:rPr>
          <w:highlight w:val="yellow"/>
        </w:rPr>
        <w:t xml:space="preserve">, </w:t>
      </w:r>
      <w:r w:rsidR="00EA6EF9" w:rsidRPr="00022CDD">
        <w:rPr>
          <w:highlight w:val="yellow"/>
        </w:rPr>
        <w:t>схожість</w:t>
      </w:r>
      <w:r w:rsidRPr="00022CDD">
        <w:rPr>
          <w:highlight w:val="yellow"/>
        </w:rPr>
        <w:t xml:space="preserve">, </w:t>
      </w:r>
      <w:r w:rsidR="00EA6EF9" w:rsidRPr="00022CDD">
        <w:rPr>
          <w:highlight w:val="yellow"/>
        </w:rPr>
        <w:t>відбиток</w:t>
      </w:r>
      <w:r w:rsidRPr="00022CDD">
        <w:rPr>
          <w:highlight w:val="yellow"/>
        </w:rPr>
        <w:t>,</w:t>
      </w:r>
      <w:r w:rsidR="00326AE2" w:rsidRPr="00022CDD">
        <w:rPr>
          <w:highlight w:val="yellow"/>
        </w:rPr>
        <w:t xml:space="preserve"> створення відбитку,</w:t>
      </w:r>
      <w:r w:rsidRPr="00022CDD">
        <w:rPr>
          <w:highlight w:val="yellow"/>
        </w:rPr>
        <w:t xml:space="preserve"> </w:t>
      </w:r>
      <w:r w:rsidR="00326AE2" w:rsidRPr="00022CDD">
        <w:rPr>
          <w:highlight w:val="yellow"/>
        </w:rPr>
        <w:t>пошук схожих зображень.</w:t>
      </w:r>
    </w:p>
    <w:p w:rsidR="00F67FFB" w:rsidRPr="001B0198" w:rsidRDefault="009107B3" w:rsidP="00EF74D8">
      <w:pPr>
        <w:pStyle w:val="AbstractTitle"/>
      </w:pPr>
      <w:r w:rsidRPr="001B0198">
        <w:br w:type="page"/>
      </w:r>
      <w:r w:rsidRPr="001B0198">
        <w:lastRenderedPageBreak/>
        <w:t>A</w:t>
      </w:r>
      <w:r w:rsidR="00EF74D8" w:rsidRPr="001B0198">
        <w:t>BSTRACT</w:t>
      </w:r>
    </w:p>
    <w:p w:rsidR="009107B3" w:rsidRPr="001B0198" w:rsidRDefault="009107B3" w:rsidP="009107B3"/>
    <w:p w:rsidR="009107B3" w:rsidRPr="001B0198" w:rsidRDefault="009107B3" w:rsidP="009107B3"/>
    <w:p w:rsidR="00833ED7" w:rsidRPr="00326AE2" w:rsidRDefault="00833ED7" w:rsidP="00833ED7">
      <w:r w:rsidRPr="00326AE2">
        <w:t xml:space="preserve">The thesis is presented in </w:t>
      </w:r>
      <w:r w:rsidR="00B4555A" w:rsidRPr="00326AE2">
        <w:rPr>
          <w:lang w:val="en-US"/>
        </w:rPr>
        <w:t>5</w:t>
      </w:r>
      <w:r w:rsidRPr="00326AE2">
        <w:rPr>
          <w:lang w:val="en-US"/>
        </w:rPr>
        <w:t>8</w:t>
      </w:r>
      <w:r w:rsidRPr="00326AE2">
        <w:t xml:space="preserve"> pages. It contains </w:t>
      </w:r>
      <w:r w:rsidR="00B4555A" w:rsidRPr="00326AE2">
        <w:t>2</w:t>
      </w:r>
      <w:r w:rsidRPr="00326AE2">
        <w:t xml:space="preserve"> appendixes and bibliography of </w:t>
      </w:r>
      <w:r w:rsidR="00B4555A" w:rsidRPr="00326AE2">
        <w:t>12</w:t>
      </w:r>
      <w:r w:rsidRPr="00326AE2">
        <w:t xml:space="preserve"> references. </w:t>
      </w:r>
      <w:proofErr w:type="gramStart"/>
      <w:r w:rsidR="00B4555A" w:rsidRPr="00326AE2">
        <w:rPr>
          <w:lang w:val="en-US"/>
        </w:rPr>
        <w:t>19</w:t>
      </w:r>
      <w:proofErr w:type="gramEnd"/>
      <w:r w:rsidRPr="00326AE2">
        <w:t xml:space="preserve"> figures and </w:t>
      </w:r>
      <w:r w:rsidR="00B4555A" w:rsidRPr="00326AE2">
        <w:t>3</w:t>
      </w:r>
      <w:r w:rsidRPr="00326AE2">
        <w:t xml:space="preserve"> tables are given in the thesis. </w:t>
      </w:r>
    </w:p>
    <w:p w:rsidR="006B5935" w:rsidRPr="00326AE2" w:rsidRDefault="006B5935" w:rsidP="006B5935">
      <w:r w:rsidRPr="00326AE2">
        <w:t>Th</w:t>
      </w:r>
      <w:r w:rsidRPr="00326AE2">
        <w:rPr>
          <w:lang w:val="en-US"/>
        </w:rPr>
        <w:t>e goal of the</w:t>
      </w:r>
      <w:r w:rsidRPr="00326AE2">
        <w:t xml:space="preserve"> thesis </w:t>
      </w:r>
      <w:r w:rsidRPr="00326AE2">
        <w:rPr>
          <w:lang w:val="en-US"/>
        </w:rPr>
        <w:t xml:space="preserve">is to </w:t>
      </w:r>
      <w:r w:rsidRPr="00326AE2">
        <w:t xml:space="preserve">develop mathematical and software tools for solving the problem of </w:t>
      </w:r>
      <w:r w:rsidR="00326AE2" w:rsidRPr="00326AE2">
        <w:rPr>
          <w:lang w:val="en-US"/>
        </w:rPr>
        <w:t>duplicate image search.</w:t>
      </w:r>
    </w:p>
    <w:p w:rsidR="005374CE" w:rsidRPr="00326AE2" w:rsidRDefault="005374CE" w:rsidP="005374CE">
      <w:pPr>
        <w:rPr>
          <w:lang w:val="en-US"/>
        </w:rPr>
      </w:pPr>
      <w:r w:rsidRPr="00326AE2">
        <w:t xml:space="preserve">In the thesis, existing solutions </w:t>
      </w:r>
      <w:r w:rsidRPr="00326AE2">
        <w:rPr>
          <w:lang w:val="en-US"/>
        </w:rPr>
        <w:t xml:space="preserve">are analyzed, such as </w:t>
      </w:r>
      <w:r w:rsidR="00326AE2" w:rsidRPr="00326AE2">
        <w:rPr>
          <w:lang w:val="en-US"/>
        </w:rPr>
        <w:t>content-based methods and watermarking.</w:t>
      </w:r>
      <w:r w:rsidRPr="00326AE2">
        <w:rPr>
          <w:lang w:val="en-US"/>
        </w:rPr>
        <w:t xml:space="preserve"> </w:t>
      </w:r>
      <w:r w:rsidR="00326AE2" w:rsidRPr="00326AE2">
        <w:rPr>
          <w:lang w:val="en-US"/>
        </w:rPr>
        <w:t xml:space="preserve">Radon transform based method </w:t>
      </w:r>
      <w:proofErr w:type="gramStart"/>
      <w:r w:rsidR="00326AE2" w:rsidRPr="00326AE2">
        <w:rPr>
          <w:lang w:val="en-US"/>
        </w:rPr>
        <w:t>was chosen</w:t>
      </w:r>
      <w:proofErr w:type="gramEnd"/>
      <w:r w:rsidR="00326AE2" w:rsidRPr="00326AE2">
        <w:rPr>
          <w:lang w:val="en-US"/>
        </w:rPr>
        <w:t>. An automated system implementing and choosed method was developed. The developed system is tested.</w:t>
      </w:r>
    </w:p>
    <w:p w:rsidR="009107B3" w:rsidRPr="00326AE2" w:rsidRDefault="009107B3" w:rsidP="009107B3">
      <w:pPr>
        <w:rPr>
          <w:lang w:val="en-US"/>
        </w:rPr>
      </w:pPr>
      <w:r w:rsidRPr="00326AE2">
        <w:t xml:space="preserve">Keywords: </w:t>
      </w:r>
      <w:r w:rsidR="00326AE2" w:rsidRPr="00326AE2">
        <w:rPr>
          <w:lang w:val="en-US"/>
        </w:rPr>
        <w:t>image, similarity, fingerprint, fingerprinting, duplicate image search.</w:t>
      </w:r>
    </w:p>
    <w:p w:rsidR="009107B3" w:rsidRPr="001B0198" w:rsidRDefault="009107B3" w:rsidP="00F67FFB"/>
    <w:p w:rsidR="00A86DE2" w:rsidRPr="001B0198" w:rsidRDefault="00A86DE2" w:rsidP="00F67FFB">
      <w:pPr>
        <w:pStyle w:val="NormalNoIndent"/>
        <w:jc w:val="center"/>
        <w:sectPr w:rsidR="00A86DE2" w:rsidRPr="001B0198" w:rsidSect="007F72D9">
          <w:headerReference w:type="default" r:id="rId8"/>
          <w:type w:val="continuous"/>
          <w:pgSz w:w="11906" w:h="16838"/>
          <w:pgMar w:top="1134" w:right="567" w:bottom="1134" w:left="1134" w:header="0" w:footer="0" w:gutter="0"/>
          <w:cols w:space="708"/>
          <w:docGrid w:linePitch="381"/>
        </w:sectPr>
      </w:pPr>
    </w:p>
    <w:p w:rsidR="002919CC" w:rsidRPr="001B0198" w:rsidRDefault="002B1165" w:rsidP="00F67FFB">
      <w:pPr>
        <w:pStyle w:val="NormalNoIndent"/>
        <w:jc w:val="center"/>
      </w:pPr>
      <w:r w:rsidRPr="001B0198">
        <w:lastRenderedPageBreak/>
        <w:t>ЗМІСТ</w:t>
      </w:r>
    </w:p>
    <w:p w:rsidR="002B1165" w:rsidRPr="001B0198" w:rsidRDefault="002B1165" w:rsidP="006324BB">
      <w:pPr>
        <w:ind w:firstLine="0"/>
      </w:pPr>
    </w:p>
    <w:p w:rsidR="005F4694" w:rsidRDefault="000A708A">
      <w:pPr>
        <w:pStyle w:val="TOC1"/>
        <w:rPr>
          <w:rFonts w:asciiTheme="minorHAnsi" w:eastAsiaTheme="minorEastAsia" w:hAnsiTheme="minorHAnsi" w:cstheme="minorBidi"/>
          <w:noProof/>
          <w:sz w:val="22"/>
          <w:szCs w:val="22"/>
          <w:lang w:eastAsia="uk-UA"/>
        </w:rPr>
      </w:pPr>
      <w:r w:rsidRPr="001B0198">
        <w:fldChar w:fldCharType="begin"/>
      </w:r>
      <w:r w:rsidRPr="001B0198">
        <w:instrText xml:space="preserve"> TOC \o "1-3" \h \z \t "AppendixSection,2,AppendixSubsection,3" </w:instrText>
      </w:r>
      <w:r w:rsidRPr="001B0198">
        <w:fldChar w:fldCharType="separate"/>
      </w:r>
      <w:hyperlink w:anchor="_Toc516719278" w:history="1">
        <w:r w:rsidR="005F4694" w:rsidRPr="005302FF">
          <w:rPr>
            <w:rStyle w:val="Hyperlink"/>
            <w:noProof/>
          </w:rPr>
          <w:t>Вступ</w:t>
        </w:r>
        <w:r w:rsidR="005F4694">
          <w:rPr>
            <w:noProof/>
            <w:webHidden/>
          </w:rPr>
          <w:tab/>
        </w:r>
        <w:r w:rsidR="005F4694">
          <w:rPr>
            <w:noProof/>
            <w:webHidden/>
          </w:rPr>
          <w:fldChar w:fldCharType="begin"/>
        </w:r>
        <w:r w:rsidR="005F4694">
          <w:rPr>
            <w:noProof/>
            <w:webHidden/>
          </w:rPr>
          <w:instrText xml:space="preserve"> PAGEREF _Toc516719278 \h </w:instrText>
        </w:r>
        <w:r w:rsidR="005F4694">
          <w:rPr>
            <w:noProof/>
            <w:webHidden/>
          </w:rPr>
        </w:r>
        <w:r w:rsidR="005F4694">
          <w:rPr>
            <w:noProof/>
            <w:webHidden/>
          </w:rPr>
          <w:fldChar w:fldCharType="separate"/>
        </w:r>
        <w:r w:rsidR="005F4694">
          <w:rPr>
            <w:noProof/>
            <w:webHidden/>
          </w:rPr>
          <w:t>7</w:t>
        </w:r>
        <w:r w:rsidR="005F4694">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79" w:history="1">
        <w:r w:rsidRPr="005302FF">
          <w:rPr>
            <w:rStyle w:val="Hyperlink"/>
            <w:noProof/>
          </w:rPr>
          <w:t>1</w:t>
        </w:r>
        <w:r>
          <w:rPr>
            <w:rFonts w:asciiTheme="minorHAnsi" w:eastAsiaTheme="minorEastAsia" w:hAnsiTheme="minorHAnsi" w:cstheme="minorBidi"/>
            <w:noProof/>
            <w:sz w:val="22"/>
            <w:szCs w:val="22"/>
            <w:lang w:eastAsia="uk-UA"/>
          </w:rPr>
          <w:tab/>
        </w:r>
        <w:r w:rsidRPr="005302FF">
          <w:rPr>
            <w:rStyle w:val="Hyperlink"/>
            <w:noProof/>
          </w:rPr>
          <w:t>Постановка задачі</w:t>
        </w:r>
        <w:r>
          <w:rPr>
            <w:noProof/>
            <w:webHidden/>
          </w:rPr>
          <w:tab/>
        </w:r>
        <w:r>
          <w:rPr>
            <w:noProof/>
            <w:webHidden/>
          </w:rPr>
          <w:fldChar w:fldCharType="begin"/>
        </w:r>
        <w:r>
          <w:rPr>
            <w:noProof/>
            <w:webHidden/>
          </w:rPr>
          <w:instrText xml:space="preserve"> PAGEREF _Toc516719279 \h </w:instrText>
        </w:r>
        <w:r>
          <w:rPr>
            <w:noProof/>
            <w:webHidden/>
          </w:rPr>
        </w:r>
        <w:r>
          <w:rPr>
            <w:noProof/>
            <w:webHidden/>
          </w:rPr>
          <w:fldChar w:fldCharType="separate"/>
        </w:r>
        <w:r>
          <w:rPr>
            <w:noProof/>
            <w:webHidden/>
          </w:rPr>
          <w:t>8</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80" w:history="1">
        <w:r w:rsidRPr="005302FF">
          <w:rPr>
            <w:rStyle w:val="Hyperlink"/>
            <w:noProof/>
          </w:rPr>
          <w:t>2 ОГЛЯД існуючих програмних рішень</w:t>
        </w:r>
        <w:r>
          <w:rPr>
            <w:noProof/>
            <w:webHidden/>
          </w:rPr>
          <w:tab/>
        </w:r>
        <w:r>
          <w:rPr>
            <w:noProof/>
            <w:webHidden/>
          </w:rPr>
          <w:fldChar w:fldCharType="begin"/>
        </w:r>
        <w:r>
          <w:rPr>
            <w:noProof/>
            <w:webHidden/>
          </w:rPr>
          <w:instrText xml:space="preserve"> PAGEREF _Toc516719280 \h </w:instrText>
        </w:r>
        <w:r>
          <w:rPr>
            <w:noProof/>
            <w:webHidden/>
          </w:rPr>
        </w:r>
        <w:r>
          <w:rPr>
            <w:noProof/>
            <w:webHidden/>
          </w:rPr>
          <w:fldChar w:fldCharType="separate"/>
        </w:r>
        <w:r>
          <w:rPr>
            <w:noProof/>
            <w:webHidden/>
          </w:rPr>
          <w:t>10</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1" w:history="1">
        <w:r w:rsidRPr="005302FF">
          <w:rPr>
            <w:rStyle w:val="Hyperlink"/>
            <w:noProof/>
          </w:rPr>
          <w:t>2.1</w:t>
        </w:r>
        <w:r>
          <w:rPr>
            <w:rFonts w:asciiTheme="minorHAnsi" w:eastAsiaTheme="minorEastAsia" w:hAnsiTheme="minorHAnsi" w:cstheme="minorBidi"/>
            <w:noProof/>
            <w:sz w:val="22"/>
            <w:szCs w:val="22"/>
            <w:lang w:eastAsia="uk-UA"/>
          </w:rPr>
          <w:tab/>
        </w:r>
        <w:r w:rsidRPr="005302FF">
          <w:rPr>
            <w:rStyle w:val="Hyperlink"/>
            <w:noProof/>
            <w:lang w:val="en-US"/>
          </w:rPr>
          <w:t>Tineye</w:t>
        </w:r>
        <w:r>
          <w:rPr>
            <w:noProof/>
            <w:webHidden/>
          </w:rPr>
          <w:tab/>
        </w:r>
        <w:r>
          <w:rPr>
            <w:noProof/>
            <w:webHidden/>
          </w:rPr>
          <w:fldChar w:fldCharType="begin"/>
        </w:r>
        <w:r>
          <w:rPr>
            <w:noProof/>
            <w:webHidden/>
          </w:rPr>
          <w:instrText xml:space="preserve"> PAGEREF _Toc516719281 \h </w:instrText>
        </w:r>
        <w:r>
          <w:rPr>
            <w:noProof/>
            <w:webHidden/>
          </w:rPr>
        </w:r>
        <w:r>
          <w:rPr>
            <w:noProof/>
            <w:webHidden/>
          </w:rPr>
          <w:fldChar w:fldCharType="separate"/>
        </w:r>
        <w:r>
          <w:rPr>
            <w:noProof/>
            <w:webHidden/>
          </w:rPr>
          <w:t>10</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2" w:history="1">
        <w:r w:rsidRPr="005302FF">
          <w:rPr>
            <w:rStyle w:val="Hyperlink"/>
            <w:noProof/>
            <w:lang w:val="en-US"/>
          </w:rPr>
          <w:t>2.2</w:t>
        </w:r>
        <w:r>
          <w:rPr>
            <w:rFonts w:asciiTheme="minorHAnsi" w:eastAsiaTheme="minorEastAsia" w:hAnsiTheme="minorHAnsi" w:cstheme="minorBidi"/>
            <w:noProof/>
            <w:sz w:val="22"/>
            <w:szCs w:val="22"/>
            <w:lang w:eastAsia="uk-UA"/>
          </w:rPr>
          <w:tab/>
        </w:r>
        <w:r w:rsidRPr="005302FF">
          <w:rPr>
            <w:rStyle w:val="Hyperlink"/>
            <w:noProof/>
            <w:lang w:val="en-US"/>
          </w:rPr>
          <w:t>Dup Detector (Keronsoft).</w:t>
        </w:r>
        <w:r>
          <w:rPr>
            <w:noProof/>
            <w:webHidden/>
          </w:rPr>
          <w:tab/>
        </w:r>
        <w:r>
          <w:rPr>
            <w:noProof/>
            <w:webHidden/>
          </w:rPr>
          <w:fldChar w:fldCharType="begin"/>
        </w:r>
        <w:r>
          <w:rPr>
            <w:noProof/>
            <w:webHidden/>
          </w:rPr>
          <w:instrText xml:space="preserve"> PAGEREF _Toc516719282 \h </w:instrText>
        </w:r>
        <w:r>
          <w:rPr>
            <w:noProof/>
            <w:webHidden/>
          </w:rPr>
        </w:r>
        <w:r>
          <w:rPr>
            <w:noProof/>
            <w:webHidden/>
          </w:rPr>
          <w:fldChar w:fldCharType="separate"/>
        </w:r>
        <w:r>
          <w:rPr>
            <w:noProof/>
            <w:webHidden/>
          </w:rPr>
          <w:t>12</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3" w:history="1">
        <w:r w:rsidRPr="005302FF">
          <w:rPr>
            <w:rStyle w:val="Hyperlink"/>
            <w:noProof/>
            <w:lang w:val="en-US"/>
          </w:rPr>
          <w:t>2.3</w:t>
        </w:r>
        <w:r>
          <w:rPr>
            <w:rFonts w:asciiTheme="minorHAnsi" w:eastAsiaTheme="minorEastAsia" w:hAnsiTheme="minorHAnsi" w:cstheme="minorBidi"/>
            <w:noProof/>
            <w:sz w:val="22"/>
            <w:szCs w:val="22"/>
            <w:lang w:eastAsia="uk-UA"/>
          </w:rPr>
          <w:tab/>
        </w:r>
        <w:r w:rsidRPr="005302FF">
          <w:rPr>
            <w:rStyle w:val="Hyperlink"/>
            <w:noProof/>
            <w:lang w:val="en-US"/>
          </w:rPr>
          <w:t>Image Comparer</w:t>
        </w:r>
        <w:r>
          <w:rPr>
            <w:noProof/>
            <w:webHidden/>
          </w:rPr>
          <w:tab/>
        </w:r>
        <w:r>
          <w:rPr>
            <w:noProof/>
            <w:webHidden/>
          </w:rPr>
          <w:fldChar w:fldCharType="begin"/>
        </w:r>
        <w:r>
          <w:rPr>
            <w:noProof/>
            <w:webHidden/>
          </w:rPr>
          <w:instrText xml:space="preserve"> PAGEREF _Toc516719283 \h </w:instrText>
        </w:r>
        <w:r>
          <w:rPr>
            <w:noProof/>
            <w:webHidden/>
          </w:rPr>
        </w:r>
        <w:r>
          <w:rPr>
            <w:noProof/>
            <w:webHidden/>
          </w:rPr>
          <w:fldChar w:fldCharType="separate"/>
        </w:r>
        <w:r>
          <w:rPr>
            <w:noProof/>
            <w:webHidden/>
          </w:rPr>
          <w:t>13</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4" w:history="1">
        <w:r w:rsidRPr="005302FF">
          <w:rPr>
            <w:rStyle w:val="Hyperlink"/>
            <w:noProof/>
            <w:lang w:val="en-US"/>
          </w:rPr>
          <w:t>2.4</w:t>
        </w:r>
        <w:r>
          <w:rPr>
            <w:rFonts w:asciiTheme="minorHAnsi" w:eastAsiaTheme="minorEastAsia" w:hAnsiTheme="minorHAnsi" w:cstheme="minorBidi"/>
            <w:noProof/>
            <w:sz w:val="22"/>
            <w:szCs w:val="22"/>
            <w:lang w:eastAsia="uk-UA"/>
          </w:rPr>
          <w:tab/>
        </w:r>
        <w:r w:rsidRPr="005302FF">
          <w:rPr>
            <w:rStyle w:val="Hyperlink"/>
            <w:noProof/>
            <w:lang w:val="en-US"/>
          </w:rPr>
          <w:t>Google image search</w:t>
        </w:r>
        <w:r>
          <w:rPr>
            <w:noProof/>
            <w:webHidden/>
          </w:rPr>
          <w:tab/>
        </w:r>
        <w:r>
          <w:rPr>
            <w:noProof/>
            <w:webHidden/>
          </w:rPr>
          <w:fldChar w:fldCharType="begin"/>
        </w:r>
        <w:r>
          <w:rPr>
            <w:noProof/>
            <w:webHidden/>
          </w:rPr>
          <w:instrText xml:space="preserve"> PAGEREF _Toc516719284 \h </w:instrText>
        </w:r>
        <w:r>
          <w:rPr>
            <w:noProof/>
            <w:webHidden/>
          </w:rPr>
        </w:r>
        <w:r>
          <w:rPr>
            <w:noProof/>
            <w:webHidden/>
          </w:rPr>
          <w:fldChar w:fldCharType="separate"/>
        </w:r>
        <w:r>
          <w:rPr>
            <w:noProof/>
            <w:webHidden/>
          </w:rPr>
          <w:t>14</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5" w:history="1">
        <w:r w:rsidRPr="005302FF">
          <w:rPr>
            <w:rStyle w:val="Hyperlink"/>
            <w:noProof/>
          </w:rPr>
          <w:t>2.5</w:t>
        </w:r>
        <w:r>
          <w:rPr>
            <w:rFonts w:asciiTheme="minorHAnsi" w:eastAsiaTheme="minorEastAsia" w:hAnsiTheme="minorHAnsi" w:cstheme="minorBidi"/>
            <w:noProof/>
            <w:sz w:val="22"/>
            <w:szCs w:val="22"/>
            <w:lang w:eastAsia="uk-UA"/>
          </w:rPr>
          <w:tab/>
        </w:r>
        <w:r w:rsidRPr="005302FF">
          <w:rPr>
            <w:rStyle w:val="Hyperlink"/>
            <w:noProof/>
          </w:rPr>
          <w:t>Порівняльний аналіз існуючих програмних рішень</w:t>
        </w:r>
        <w:r>
          <w:rPr>
            <w:noProof/>
            <w:webHidden/>
          </w:rPr>
          <w:tab/>
        </w:r>
        <w:r>
          <w:rPr>
            <w:noProof/>
            <w:webHidden/>
          </w:rPr>
          <w:fldChar w:fldCharType="begin"/>
        </w:r>
        <w:r>
          <w:rPr>
            <w:noProof/>
            <w:webHidden/>
          </w:rPr>
          <w:instrText xml:space="preserve"> PAGEREF _Toc516719285 \h </w:instrText>
        </w:r>
        <w:r>
          <w:rPr>
            <w:noProof/>
            <w:webHidden/>
          </w:rPr>
        </w:r>
        <w:r>
          <w:rPr>
            <w:noProof/>
            <w:webHidden/>
          </w:rPr>
          <w:fldChar w:fldCharType="separate"/>
        </w:r>
        <w:r>
          <w:rPr>
            <w:noProof/>
            <w:webHidden/>
          </w:rPr>
          <w:t>15</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6" w:history="1">
        <w:r w:rsidRPr="005302FF">
          <w:rPr>
            <w:rStyle w:val="Hyperlink"/>
            <w:noProof/>
          </w:rPr>
          <w:t>2.6</w:t>
        </w:r>
        <w:r>
          <w:rPr>
            <w:rFonts w:asciiTheme="minorHAnsi" w:eastAsiaTheme="minorEastAsia" w:hAnsiTheme="minorHAnsi" w:cstheme="minorBidi"/>
            <w:noProof/>
            <w:sz w:val="22"/>
            <w:szCs w:val="22"/>
            <w:lang w:eastAsia="uk-UA"/>
          </w:rPr>
          <w:tab/>
        </w:r>
        <w:r w:rsidRPr="005302FF">
          <w:rPr>
            <w:rStyle w:val="Hyperlink"/>
            <w:noProof/>
          </w:rPr>
          <w:t>Висновки до розділу</w:t>
        </w:r>
        <w:r>
          <w:rPr>
            <w:noProof/>
            <w:webHidden/>
          </w:rPr>
          <w:tab/>
        </w:r>
        <w:r>
          <w:rPr>
            <w:noProof/>
            <w:webHidden/>
          </w:rPr>
          <w:fldChar w:fldCharType="begin"/>
        </w:r>
        <w:r>
          <w:rPr>
            <w:noProof/>
            <w:webHidden/>
          </w:rPr>
          <w:instrText xml:space="preserve"> PAGEREF _Toc516719286 \h </w:instrText>
        </w:r>
        <w:r>
          <w:rPr>
            <w:noProof/>
            <w:webHidden/>
          </w:rPr>
        </w:r>
        <w:r>
          <w:rPr>
            <w:noProof/>
            <w:webHidden/>
          </w:rPr>
          <w:fldChar w:fldCharType="separate"/>
        </w:r>
        <w:r>
          <w:rPr>
            <w:noProof/>
            <w:webHidden/>
          </w:rPr>
          <w:t>15</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87" w:history="1">
        <w:r w:rsidRPr="005302FF">
          <w:rPr>
            <w:rStyle w:val="Hyperlink"/>
          </w:rPr>
          <w:t>3</w:t>
        </w:r>
        <w:r>
          <w:rPr>
            <w:rFonts w:asciiTheme="minorHAnsi" w:eastAsiaTheme="minorEastAsia" w:hAnsiTheme="minorHAnsi" w:cstheme="minorBidi"/>
            <w:sz w:val="22"/>
            <w:szCs w:val="22"/>
            <w:lang w:eastAsia="uk-UA"/>
          </w:rPr>
          <w:tab/>
        </w:r>
        <w:r w:rsidRPr="005302FF">
          <w:rPr>
            <w:rStyle w:val="Hyperlink"/>
          </w:rPr>
          <w:t>ОГЛЯД МЕТОДІВ ПОШУКУ СХОЖИХ ЗОБРАЖЕНЬ</w:t>
        </w:r>
        <w:r>
          <w:rPr>
            <w:webHidden/>
          </w:rPr>
          <w:tab/>
        </w:r>
        <w:r>
          <w:rPr>
            <w:webHidden/>
          </w:rPr>
          <w:fldChar w:fldCharType="begin"/>
        </w:r>
        <w:r>
          <w:rPr>
            <w:webHidden/>
          </w:rPr>
          <w:instrText xml:space="preserve"> PAGEREF _Toc516719287 \h </w:instrText>
        </w:r>
        <w:r>
          <w:rPr>
            <w:webHidden/>
          </w:rPr>
        </w:r>
        <w:r>
          <w:rPr>
            <w:webHidden/>
          </w:rPr>
          <w:fldChar w:fldCharType="separate"/>
        </w:r>
        <w:r>
          <w:rPr>
            <w:webHidden/>
          </w:rPr>
          <w:t>17</w:t>
        </w:r>
        <w:r>
          <w:rPr>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8" w:history="1">
        <w:r w:rsidRPr="005302FF">
          <w:rPr>
            <w:rStyle w:val="Hyperlink"/>
            <w:noProof/>
          </w:rPr>
          <w:t>3.1</w:t>
        </w:r>
        <w:r>
          <w:rPr>
            <w:rFonts w:asciiTheme="minorHAnsi" w:eastAsiaTheme="minorEastAsia" w:hAnsiTheme="minorHAnsi" w:cstheme="minorBidi"/>
            <w:noProof/>
            <w:sz w:val="22"/>
            <w:szCs w:val="22"/>
            <w:lang w:eastAsia="uk-UA"/>
          </w:rPr>
          <w:tab/>
        </w:r>
        <w:r w:rsidRPr="005302FF">
          <w:rPr>
            <w:rStyle w:val="Hyperlink"/>
            <w:noProof/>
          </w:rPr>
          <w:t>Методи на основі пошуку особливостей</w:t>
        </w:r>
        <w:r>
          <w:rPr>
            <w:noProof/>
            <w:webHidden/>
          </w:rPr>
          <w:tab/>
        </w:r>
        <w:r>
          <w:rPr>
            <w:noProof/>
            <w:webHidden/>
          </w:rPr>
          <w:fldChar w:fldCharType="begin"/>
        </w:r>
        <w:r>
          <w:rPr>
            <w:noProof/>
            <w:webHidden/>
          </w:rPr>
          <w:instrText xml:space="preserve"> PAGEREF _Toc516719288 \h </w:instrText>
        </w:r>
        <w:r>
          <w:rPr>
            <w:noProof/>
            <w:webHidden/>
          </w:rPr>
        </w:r>
        <w:r>
          <w:rPr>
            <w:noProof/>
            <w:webHidden/>
          </w:rPr>
          <w:fldChar w:fldCharType="separate"/>
        </w:r>
        <w:r>
          <w:rPr>
            <w:noProof/>
            <w:webHidden/>
          </w:rPr>
          <w:t>17</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9" w:history="1">
        <w:r w:rsidRPr="005302FF">
          <w:rPr>
            <w:rStyle w:val="Hyperlink"/>
            <w:noProof/>
          </w:rPr>
          <w:t>3.2</w:t>
        </w:r>
        <w:r>
          <w:rPr>
            <w:rFonts w:asciiTheme="minorHAnsi" w:eastAsiaTheme="minorEastAsia" w:hAnsiTheme="minorHAnsi" w:cstheme="minorBidi"/>
            <w:noProof/>
            <w:sz w:val="22"/>
            <w:szCs w:val="22"/>
            <w:lang w:eastAsia="uk-UA"/>
          </w:rPr>
          <w:tab/>
        </w:r>
        <w:r w:rsidRPr="005302FF">
          <w:rPr>
            <w:rStyle w:val="Hyperlink"/>
            <w:noProof/>
          </w:rPr>
          <w:t>Методи на основі водяного знака</w:t>
        </w:r>
        <w:r>
          <w:rPr>
            <w:noProof/>
            <w:webHidden/>
          </w:rPr>
          <w:tab/>
        </w:r>
        <w:r>
          <w:rPr>
            <w:noProof/>
            <w:webHidden/>
          </w:rPr>
          <w:fldChar w:fldCharType="begin"/>
        </w:r>
        <w:r>
          <w:rPr>
            <w:noProof/>
            <w:webHidden/>
          </w:rPr>
          <w:instrText xml:space="preserve"> PAGEREF _Toc516719289 \h </w:instrText>
        </w:r>
        <w:r>
          <w:rPr>
            <w:noProof/>
            <w:webHidden/>
          </w:rPr>
        </w:r>
        <w:r>
          <w:rPr>
            <w:noProof/>
            <w:webHidden/>
          </w:rPr>
          <w:fldChar w:fldCharType="separate"/>
        </w:r>
        <w:r>
          <w:rPr>
            <w:noProof/>
            <w:webHidden/>
          </w:rPr>
          <w:t>23</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90" w:history="1">
        <w:r w:rsidRPr="005302FF">
          <w:rPr>
            <w:rStyle w:val="Hyperlink"/>
            <w:noProof/>
          </w:rPr>
          <w:t>3.3</w:t>
        </w:r>
        <w:r>
          <w:rPr>
            <w:rFonts w:asciiTheme="minorHAnsi" w:eastAsiaTheme="minorEastAsia" w:hAnsiTheme="minorHAnsi" w:cstheme="minorBidi"/>
            <w:noProof/>
            <w:sz w:val="22"/>
            <w:szCs w:val="22"/>
            <w:lang w:eastAsia="uk-UA"/>
          </w:rPr>
          <w:tab/>
        </w:r>
        <w:r w:rsidRPr="005302FF">
          <w:rPr>
            <w:rStyle w:val="Hyperlink"/>
            <w:noProof/>
          </w:rPr>
          <w:t>Порівняльний аналіз підходів те методів пошуку схожих зображень</w:t>
        </w:r>
        <w:r>
          <w:rPr>
            <w:noProof/>
            <w:webHidden/>
          </w:rPr>
          <w:tab/>
        </w:r>
        <w:r>
          <w:rPr>
            <w:noProof/>
            <w:webHidden/>
          </w:rPr>
          <w:fldChar w:fldCharType="begin"/>
        </w:r>
        <w:r>
          <w:rPr>
            <w:noProof/>
            <w:webHidden/>
          </w:rPr>
          <w:instrText xml:space="preserve"> PAGEREF _Toc516719290 \h </w:instrText>
        </w:r>
        <w:r>
          <w:rPr>
            <w:noProof/>
            <w:webHidden/>
          </w:rPr>
        </w:r>
        <w:r>
          <w:rPr>
            <w:noProof/>
            <w:webHidden/>
          </w:rPr>
          <w:fldChar w:fldCharType="separate"/>
        </w:r>
        <w:r>
          <w:rPr>
            <w:noProof/>
            <w:webHidden/>
          </w:rPr>
          <w:t>24</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1" w:history="1">
        <w:r w:rsidRPr="005302FF">
          <w:rPr>
            <w:rStyle w:val="Hyperlink"/>
          </w:rPr>
          <w:t>3.4</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_Toc516719291 \h </w:instrText>
        </w:r>
        <w:r>
          <w:rPr>
            <w:webHidden/>
          </w:rPr>
        </w:r>
        <w:r>
          <w:rPr>
            <w:webHidden/>
          </w:rPr>
          <w:fldChar w:fldCharType="separate"/>
        </w:r>
        <w:r>
          <w:rPr>
            <w:webHidden/>
          </w:rPr>
          <w:t>25</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92" w:history="1">
        <w:r w:rsidRPr="005302FF">
          <w:rPr>
            <w:rStyle w:val="Hyperlink"/>
            <w:noProof/>
          </w:rPr>
          <w:t>4</w:t>
        </w:r>
        <w:r>
          <w:rPr>
            <w:rFonts w:asciiTheme="minorHAnsi" w:eastAsiaTheme="minorEastAsia" w:hAnsiTheme="minorHAnsi" w:cstheme="minorBidi"/>
            <w:noProof/>
            <w:sz w:val="22"/>
            <w:szCs w:val="22"/>
            <w:lang w:eastAsia="uk-UA"/>
          </w:rPr>
          <w:tab/>
        </w:r>
        <w:r w:rsidRPr="005302FF">
          <w:rPr>
            <w:rStyle w:val="Hyperlink"/>
            <w:noProof/>
          </w:rPr>
          <w:t>ОПИС ОБРАНОГО МЕТОДУ</w:t>
        </w:r>
        <w:r>
          <w:rPr>
            <w:noProof/>
            <w:webHidden/>
          </w:rPr>
          <w:tab/>
        </w:r>
        <w:r>
          <w:rPr>
            <w:noProof/>
            <w:webHidden/>
          </w:rPr>
          <w:fldChar w:fldCharType="begin"/>
        </w:r>
        <w:r>
          <w:rPr>
            <w:noProof/>
            <w:webHidden/>
          </w:rPr>
          <w:instrText xml:space="preserve"> PAGEREF _Toc516719292 \h </w:instrText>
        </w:r>
        <w:r>
          <w:rPr>
            <w:noProof/>
            <w:webHidden/>
          </w:rPr>
        </w:r>
        <w:r>
          <w:rPr>
            <w:noProof/>
            <w:webHidden/>
          </w:rPr>
          <w:fldChar w:fldCharType="separate"/>
        </w:r>
        <w:r>
          <w:rPr>
            <w:noProof/>
            <w:webHidden/>
          </w:rPr>
          <w:t>26</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3" w:history="1">
        <w:r w:rsidRPr="005302FF">
          <w:rPr>
            <w:rStyle w:val="Hyperlink"/>
          </w:rPr>
          <w:t>4.1</w:t>
        </w:r>
        <w:r>
          <w:rPr>
            <w:rFonts w:asciiTheme="minorHAnsi" w:eastAsiaTheme="minorEastAsia" w:hAnsiTheme="minorHAnsi" w:cstheme="minorBidi"/>
            <w:sz w:val="22"/>
            <w:szCs w:val="22"/>
            <w:lang w:eastAsia="uk-UA"/>
          </w:rPr>
          <w:tab/>
        </w:r>
        <w:r w:rsidRPr="005302FF">
          <w:rPr>
            <w:rStyle w:val="Hyperlink"/>
          </w:rPr>
          <w:t>Перетворення Радона</w:t>
        </w:r>
        <w:r>
          <w:rPr>
            <w:webHidden/>
          </w:rPr>
          <w:tab/>
        </w:r>
        <w:r>
          <w:rPr>
            <w:webHidden/>
          </w:rPr>
          <w:fldChar w:fldCharType="begin"/>
        </w:r>
        <w:r>
          <w:rPr>
            <w:webHidden/>
          </w:rPr>
          <w:instrText xml:space="preserve"> PAGEREF _Toc516719293 \h </w:instrText>
        </w:r>
        <w:r>
          <w:rPr>
            <w:webHidden/>
          </w:rPr>
        </w:r>
        <w:r>
          <w:rPr>
            <w:webHidden/>
          </w:rPr>
          <w:fldChar w:fldCharType="separate"/>
        </w:r>
        <w:r>
          <w:rPr>
            <w:webHidden/>
          </w:rPr>
          <w:t>26</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4" w:history="1">
        <w:r w:rsidRPr="005302FF">
          <w:rPr>
            <w:rStyle w:val="Hyperlink"/>
          </w:rPr>
          <w:t>4.2</w:t>
        </w:r>
        <w:r>
          <w:rPr>
            <w:rFonts w:asciiTheme="minorHAnsi" w:eastAsiaTheme="minorEastAsia" w:hAnsiTheme="minorHAnsi" w:cstheme="minorBidi"/>
            <w:sz w:val="22"/>
            <w:szCs w:val="22"/>
            <w:lang w:eastAsia="uk-UA"/>
          </w:rPr>
          <w:tab/>
        </w:r>
        <w:r w:rsidRPr="005302FF">
          <w:rPr>
            <w:rStyle w:val="Hyperlink"/>
          </w:rPr>
          <w:t>Алгоритм отримання відбитку</w:t>
        </w:r>
        <w:r>
          <w:rPr>
            <w:webHidden/>
          </w:rPr>
          <w:tab/>
        </w:r>
        <w:r>
          <w:rPr>
            <w:webHidden/>
          </w:rPr>
          <w:fldChar w:fldCharType="begin"/>
        </w:r>
        <w:r>
          <w:rPr>
            <w:webHidden/>
          </w:rPr>
          <w:instrText xml:space="preserve"> PAGEREF _Toc516719294 \h </w:instrText>
        </w:r>
        <w:r>
          <w:rPr>
            <w:webHidden/>
          </w:rPr>
        </w:r>
        <w:r>
          <w:rPr>
            <w:webHidden/>
          </w:rPr>
          <w:fldChar w:fldCharType="separate"/>
        </w:r>
        <w:r>
          <w:rPr>
            <w:webHidden/>
          </w:rPr>
          <w:t>29</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5" w:history="1">
        <w:r w:rsidRPr="005302FF">
          <w:rPr>
            <w:rStyle w:val="Hyperlink"/>
          </w:rPr>
          <w:t>4.3</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_Toc516719295 \h </w:instrText>
        </w:r>
        <w:r>
          <w:rPr>
            <w:webHidden/>
          </w:rPr>
        </w:r>
        <w:r>
          <w:rPr>
            <w:webHidden/>
          </w:rPr>
          <w:fldChar w:fldCharType="separate"/>
        </w:r>
        <w:r>
          <w:rPr>
            <w:webHidden/>
          </w:rPr>
          <w:t>33</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96" w:history="1">
        <w:r w:rsidRPr="005302FF">
          <w:rPr>
            <w:rStyle w:val="Hyperlink"/>
            <w:noProof/>
          </w:rPr>
          <w:t>5</w:t>
        </w:r>
        <w:r>
          <w:rPr>
            <w:rFonts w:asciiTheme="minorHAnsi" w:eastAsiaTheme="minorEastAsia" w:hAnsiTheme="minorHAnsi" w:cstheme="minorBidi"/>
            <w:noProof/>
            <w:sz w:val="22"/>
            <w:szCs w:val="22"/>
            <w:lang w:eastAsia="uk-UA"/>
          </w:rPr>
          <w:tab/>
        </w:r>
        <w:r w:rsidRPr="005302FF">
          <w:rPr>
            <w:rStyle w:val="Hyperlink"/>
            <w:noProof/>
          </w:rPr>
          <w:t>Програмне забезпечення</w:t>
        </w:r>
        <w:r>
          <w:rPr>
            <w:noProof/>
            <w:webHidden/>
          </w:rPr>
          <w:tab/>
        </w:r>
        <w:r>
          <w:rPr>
            <w:noProof/>
            <w:webHidden/>
          </w:rPr>
          <w:fldChar w:fldCharType="begin"/>
        </w:r>
        <w:r>
          <w:rPr>
            <w:noProof/>
            <w:webHidden/>
          </w:rPr>
          <w:instrText xml:space="preserve"> PAGEREF _Toc516719296 \h </w:instrText>
        </w:r>
        <w:r>
          <w:rPr>
            <w:noProof/>
            <w:webHidden/>
          </w:rPr>
        </w:r>
        <w:r>
          <w:rPr>
            <w:noProof/>
            <w:webHidden/>
          </w:rPr>
          <w:fldChar w:fldCharType="separate"/>
        </w:r>
        <w:r>
          <w:rPr>
            <w:noProof/>
            <w:webHidden/>
          </w:rPr>
          <w:t>34</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7" w:history="1">
        <w:r w:rsidRPr="005302FF">
          <w:rPr>
            <w:rStyle w:val="Hyperlink"/>
          </w:rPr>
          <w:t>5.1.</w:t>
        </w:r>
        <w:r>
          <w:rPr>
            <w:rFonts w:asciiTheme="minorHAnsi" w:eastAsiaTheme="minorEastAsia" w:hAnsiTheme="minorHAnsi" w:cstheme="minorBidi"/>
            <w:sz w:val="22"/>
            <w:szCs w:val="22"/>
            <w:lang w:eastAsia="uk-UA"/>
          </w:rPr>
          <w:tab/>
        </w:r>
        <w:r w:rsidRPr="005302FF">
          <w:rPr>
            <w:rStyle w:val="Hyperlink"/>
          </w:rPr>
          <w:t>Структура програми</w:t>
        </w:r>
        <w:r>
          <w:rPr>
            <w:webHidden/>
          </w:rPr>
          <w:tab/>
        </w:r>
        <w:r>
          <w:rPr>
            <w:webHidden/>
          </w:rPr>
          <w:fldChar w:fldCharType="begin"/>
        </w:r>
        <w:r>
          <w:rPr>
            <w:webHidden/>
          </w:rPr>
          <w:instrText xml:space="preserve"> PAGEREF _Toc516719297 \h </w:instrText>
        </w:r>
        <w:r>
          <w:rPr>
            <w:webHidden/>
          </w:rPr>
        </w:r>
        <w:r>
          <w:rPr>
            <w:webHidden/>
          </w:rPr>
          <w:fldChar w:fldCharType="separate"/>
        </w:r>
        <w:r>
          <w:rPr>
            <w:webHidden/>
          </w:rPr>
          <w:t>34</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8" w:history="1">
        <w:r w:rsidRPr="005302FF">
          <w:rPr>
            <w:rStyle w:val="Hyperlink"/>
          </w:rPr>
          <w:t>5.2.</w:t>
        </w:r>
        <w:r>
          <w:rPr>
            <w:rFonts w:asciiTheme="minorHAnsi" w:eastAsiaTheme="minorEastAsia" w:hAnsiTheme="minorHAnsi" w:cstheme="minorBidi"/>
            <w:sz w:val="22"/>
            <w:szCs w:val="22"/>
            <w:lang w:eastAsia="uk-UA"/>
          </w:rPr>
          <w:tab/>
        </w:r>
        <w:r w:rsidRPr="005302FF">
          <w:rPr>
            <w:rStyle w:val="Hyperlink"/>
          </w:rPr>
          <w:t>Результати випробування</w:t>
        </w:r>
        <w:r>
          <w:rPr>
            <w:webHidden/>
          </w:rPr>
          <w:tab/>
        </w:r>
        <w:r>
          <w:rPr>
            <w:webHidden/>
          </w:rPr>
          <w:fldChar w:fldCharType="begin"/>
        </w:r>
        <w:r>
          <w:rPr>
            <w:webHidden/>
          </w:rPr>
          <w:instrText xml:space="preserve"> PAGEREF _Toc516719298 \h </w:instrText>
        </w:r>
        <w:r>
          <w:rPr>
            <w:webHidden/>
          </w:rPr>
        </w:r>
        <w:r>
          <w:rPr>
            <w:webHidden/>
          </w:rPr>
          <w:fldChar w:fldCharType="separate"/>
        </w:r>
        <w:r>
          <w:rPr>
            <w:webHidden/>
          </w:rPr>
          <w:t>35</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9" w:history="1">
        <w:r w:rsidRPr="005302FF">
          <w:rPr>
            <w:rStyle w:val="Hyperlink"/>
          </w:rPr>
          <w:t>4.3.</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_Toc516719299 \h </w:instrText>
        </w:r>
        <w:r>
          <w:rPr>
            <w:webHidden/>
          </w:rPr>
        </w:r>
        <w:r>
          <w:rPr>
            <w:webHidden/>
          </w:rPr>
          <w:fldChar w:fldCharType="separate"/>
        </w:r>
        <w:r>
          <w:rPr>
            <w:webHidden/>
          </w:rPr>
          <w:t>41</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0" w:history="1">
        <w:r w:rsidRPr="005302FF">
          <w:rPr>
            <w:rStyle w:val="Hyperlink"/>
            <w:noProof/>
          </w:rPr>
          <w:t>Висновки</w:t>
        </w:r>
        <w:r>
          <w:rPr>
            <w:noProof/>
            <w:webHidden/>
          </w:rPr>
          <w:tab/>
        </w:r>
        <w:r>
          <w:rPr>
            <w:noProof/>
            <w:webHidden/>
          </w:rPr>
          <w:fldChar w:fldCharType="begin"/>
        </w:r>
        <w:r>
          <w:rPr>
            <w:noProof/>
            <w:webHidden/>
          </w:rPr>
          <w:instrText xml:space="preserve"> PAGEREF _Toc516719300 \h </w:instrText>
        </w:r>
        <w:r>
          <w:rPr>
            <w:noProof/>
            <w:webHidden/>
          </w:rPr>
        </w:r>
        <w:r>
          <w:rPr>
            <w:noProof/>
            <w:webHidden/>
          </w:rPr>
          <w:fldChar w:fldCharType="separate"/>
        </w:r>
        <w:r>
          <w:rPr>
            <w:noProof/>
            <w:webHidden/>
          </w:rPr>
          <w:t>42</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1" w:history="1">
        <w:r w:rsidRPr="005302FF">
          <w:rPr>
            <w:rStyle w:val="Hyperlink"/>
            <w:noProof/>
          </w:rPr>
          <w:t>Перелік посилань</w:t>
        </w:r>
        <w:r>
          <w:rPr>
            <w:noProof/>
            <w:webHidden/>
          </w:rPr>
          <w:tab/>
        </w:r>
        <w:r>
          <w:rPr>
            <w:noProof/>
            <w:webHidden/>
          </w:rPr>
          <w:fldChar w:fldCharType="begin"/>
        </w:r>
        <w:r>
          <w:rPr>
            <w:noProof/>
            <w:webHidden/>
          </w:rPr>
          <w:instrText xml:space="preserve"> PAGEREF _Toc516719301 \h </w:instrText>
        </w:r>
        <w:r>
          <w:rPr>
            <w:noProof/>
            <w:webHidden/>
          </w:rPr>
        </w:r>
        <w:r>
          <w:rPr>
            <w:noProof/>
            <w:webHidden/>
          </w:rPr>
          <w:fldChar w:fldCharType="separate"/>
        </w:r>
        <w:r>
          <w:rPr>
            <w:noProof/>
            <w:webHidden/>
          </w:rPr>
          <w:t>43</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2" w:history="1">
        <w:r w:rsidRPr="005302FF">
          <w:rPr>
            <w:rStyle w:val="Hyperlink"/>
            <w:noProof/>
          </w:rPr>
          <w:t>Додаток А Лістинг програми</w:t>
        </w:r>
        <w:r>
          <w:rPr>
            <w:noProof/>
            <w:webHidden/>
          </w:rPr>
          <w:tab/>
        </w:r>
        <w:r>
          <w:rPr>
            <w:noProof/>
            <w:webHidden/>
          </w:rPr>
          <w:fldChar w:fldCharType="begin"/>
        </w:r>
        <w:r>
          <w:rPr>
            <w:noProof/>
            <w:webHidden/>
          </w:rPr>
          <w:instrText xml:space="preserve"> PAGEREF _Toc516719302 \h </w:instrText>
        </w:r>
        <w:r>
          <w:rPr>
            <w:noProof/>
            <w:webHidden/>
          </w:rPr>
        </w:r>
        <w:r>
          <w:rPr>
            <w:noProof/>
            <w:webHidden/>
          </w:rPr>
          <w:fldChar w:fldCharType="separate"/>
        </w:r>
        <w:r>
          <w:rPr>
            <w:noProof/>
            <w:webHidden/>
          </w:rPr>
          <w:t>45</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3" w:history="1">
        <w:r w:rsidRPr="005302FF">
          <w:rPr>
            <w:rStyle w:val="Hyperlink"/>
            <w:noProof/>
          </w:rPr>
          <w:t>Додаток Б Ілюстративний матеріал</w:t>
        </w:r>
        <w:r>
          <w:rPr>
            <w:noProof/>
            <w:webHidden/>
          </w:rPr>
          <w:tab/>
        </w:r>
        <w:r>
          <w:rPr>
            <w:noProof/>
            <w:webHidden/>
          </w:rPr>
          <w:fldChar w:fldCharType="begin"/>
        </w:r>
        <w:r>
          <w:rPr>
            <w:noProof/>
            <w:webHidden/>
          </w:rPr>
          <w:instrText xml:space="preserve"> PAGEREF _Toc516719303 \h </w:instrText>
        </w:r>
        <w:r>
          <w:rPr>
            <w:noProof/>
            <w:webHidden/>
          </w:rPr>
        </w:r>
        <w:r>
          <w:rPr>
            <w:noProof/>
            <w:webHidden/>
          </w:rPr>
          <w:fldChar w:fldCharType="separate"/>
        </w:r>
        <w:r>
          <w:rPr>
            <w:noProof/>
            <w:webHidden/>
          </w:rPr>
          <w:t>54</w:t>
        </w:r>
        <w:r>
          <w:rPr>
            <w:noProof/>
            <w:webHidden/>
          </w:rPr>
          <w:fldChar w:fldCharType="end"/>
        </w:r>
      </w:hyperlink>
    </w:p>
    <w:p w:rsidR="00A9659C" w:rsidRPr="001B0198" w:rsidRDefault="000A708A" w:rsidP="006324BB">
      <w:pPr>
        <w:pStyle w:val="UnnumberedHeading"/>
      </w:pPr>
      <w:r w:rsidRPr="001B0198">
        <w:rPr>
          <w:rFonts w:eastAsia="Calibri"/>
          <w:szCs w:val="28"/>
        </w:rPr>
        <w:fldChar w:fldCharType="end"/>
      </w:r>
      <w:bookmarkStart w:id="1" w:name="_Toc436262488"/>
      <w:r w:rsidR="00D621B9" w:rsidRPr="001B0198">
        <w:br w:type="page"/>
      </w:r>
      <w:bookmarkStart w:id="2" w:name="_Toc516719278"/>
      <w:r w:rsidR="00A9659C" w:rsidRPr="001B0198">
        <w:lastRenderedPageBreak/>
        <w:t>Вступ</w:t>
      </w:r>
      <w:bookmarkEnd w:id="1"/>
      <w:bookmarkEnd w:id="2"/>
    </w:p>
    <w:p w:rsidR="00A9659C" w:rsidRPr="001B0198" w:rsidRDefault="00A9659C" w:rsidP="00A9659C"/>
    <w:p w:rsidR="002919CC" w:rsidRPr="001B0198" w:rsidRDefault="002919CC" w:rsidP="00A9659C"/>
    <w:p w:rsidR="00BA5B67" w:rsidRDefault="0061135E" w:rsidP="0061135E">
      <w:r w:rsidRPr="001B0198">
        <w:t xml:space="preserve">Швидкий ріст обсягу даних які можна зберігати на персональних носіях, доступність засобів фотографування </w:t>
      </w:r>
      <w:r w:rsidR="00BA5B67">
        <w:t xml:space="preserve">призвели до </w:t>
      </w:r>
      <w:r w:rsidRPr="001B0198">
        <w:t xml:space="preserve">накопичення </w:t>
      </w:r>
      <w:r w:rsidR="00BA5B67">
        <w:t xml:space="preserve">у користувачів великої кількості </w:t>
      </w:r>
      <w:r w:rsidRPr="001B0198">
        <w:t>фотографій на персональних комп’ютерах</w:t>
      </w:r>
      <w:r w:rsidR="00BA5B67">
        <w:t xml:space="preserve"> та зовнішніх пристроях зберігання інформації</w:t>
      </w:r>
      <w:r w:rsidRPr="001B0198">
        <w:t xml:space="preserve">. </w:t>
      </w:r>
      <w:r w:rsidR="00BA5B67">
        <w:t>Часом для того, щоб знайти одну потрібну саме зараз фотографію, потрібно переглянути їх не одну сотню.</w:t>
      </w:r>
    </w:p>
    <w:p w:rsidR="00BA5B67" w:rsidRDefault="00BA5B67" w:rsidP="0061135E">
      <w:r>
        <w:t>Кількість фотографій також істотно збільшується через те, що часто один і той самий сюжет чи кадр знімається декілька разів (з різних ракурсів тощо). Подальша обробка зображень, як, наприклад, застосування різних фільтрів чи зміна контрастності, теж породжує нові файли.</w:t>
      </w:r>
    </w:p>
    <w:p w:rsidR="00BA5B67" w:rsidRDefault="00BA5B67" w:rsidP="0061135E">
      <w:r>
        <w:t xml:space="preserve">Багато користувачів активно зберігають на своєму комп’ютері різні цікаві для них зображення. </w:t>
      </w:r>
      <w:r w:rsidR="00F17CFD">
        <w:t>Проте і в цьому випадку не вдається позбавитися наявності дублікатів, тобто майже однакових зображень, які можуть відрізнятися певними параметрами (наприклад, розмірами чи кольоровою гамою)</w:t>
      </w:r>
      <w:r w:rsidR="00474B16">
        <w:t>, та ще й зберігатися в різних місцях жорстких дисків</w:t>
      </w:r>
      <w:r w:rsidR="00F17CFD">
        <w:t>.</w:t>
      </w:r>
    </w:p>
    <w:p w:rsidR="00F17CFD" w:rsidRDefault="00F17CFD" w:rsidP="0061135E">
      <w:r>
        <w:t>Вирішення проблеми зайвих витрат місця на носіях інформації полягає у виявленні схожих зображень та видалення користувачем після аналізу результатів зайвих. Проте існуючі на сьогоднішній день професійні програмні засоби в основному виконують пошук схожих зображень лише в мережі Інтернет і не працюють із даними на комп’ютерах користувачів.</w:t>
      </w:r>
      <w:r w:rsidR="00474B16">
        <w:t xml:space="preserve"> А існуючі додатки в більшості використовують достатньо прості і слабкі методи.</w:t>
      </w:r>
    </w:p>
    <w:p w:rsidR="0061135E" w:rsidRPr="00EA592A" w:rsidRDefault="0061135E" w:rsidP="0061135E">
      <w:pPr>
        <w:rPr>
          <w:lang w:val="ru-RU"/>
        </w:rPr>
      </w:pPr>
      <w:r w:rsidRPr="001B0198">
        <w:t xml:space="preserve">Саме тому </w:t>
      </w:r>
      <w:r w:rsidR="00474B16" w:rsidRPr="001B0198">
        <w:t>є актуальною</w:t>
      </w:r>
      <w:r w:rsidR="00474B16">
        <w:t xml:space="preserve"> </w:t>
      </w:r>
      <w:r w:rsidR="00F17CFD">
        <w:t xml:space="preserve">задача </w:t>
      </w:r>
      <w:r w:rsidRPr="001B0198">
        <w:t>створення програмного забезпечення для виявлення дублікатів зображень на персональному комп’ютері</w:t>
      </w:r>
      <w:r w:rsidR="00BA5B67">
        <w:t xml:space="preserve"> користувача</w:t>
      </w:r>
      <w:r w:rsidR="00474B16">
        <w:t>, яке б використовувало сучасні потужні методи пошуку схожих зображень</w:t>
      </w:r>
      <w:r w:rsidRPr="001B0198">
        <w:t>.</w:t>
      </w:r>
    </w:p>
    <w:p w:rsidR="00A9659C" w:rsidRPr="001B0198" w:rsidRDefault="002919CC" w:rsidP="003A3678">
      <w:pPr>
        <w:pStyle w:val="Heading1"/>
        <w:numPr>
          <w:ilvl w:val="0"/>
          <w:numId w:val="28"/>
        </w:numPr>
      </w:pPr>
      <w:r w:rsidRPr="001B0198">
        <w:br w:type="page"/>
      </w:r>
      <w:bookmarkStart w:id="3" w:name="_Toc516719279"/>
      <w:r w:rsidR="00763D74" w:rsidRPr="001B0198">
        <w:lastRenderedPageBreak/>
        <w:t>Постановка задачі</w:t>
      </w:r>
      <w:bookmarkEnd w:id="3"/>
    </w:p>
    <w:p w:rsidR="00070C12" w:rsidRPr="001B0198" w:rsidRDefault="00070C12" w:rsidP="00070C12"/>
    <w:p w:rsidR="00070C12" w:rsidRPr="001B0198" w:rsidRDefault="00070C12" w:rsidP="00070C12"/>
    <w:p w:rsidR="0061135E" w:rsidRDefault="0061135E" w:rsidP="006A6D26">
      <w:r w:rsidRPr="001B0198">
        <w:t xml:space="preserve">Метою даної дипломної роботи є </w:t>
      </w:r>
      <w:r w:rsidR="00EA46D8">
        <w:t xml:space="preserve">оптимізація зберігання персональних колекцій цифрових зображень шляхом </w:t>
      </w:r>
      <w:r w:rsidRPr="001B0198">
        <w:t>створення автоматизованої системи для виявлення схожих зображень.</w:t>
      </w:r>
    </w:p>
    <w:p w:rsidR="00EA46D8" w:rsidRPr="001B0198" w:rsidRDefault="00EA46D8" w:rsidP="006A6D26"/>
    <w:p w:rsidR="0061135E" w:rsidRPr="001B0198" w:rsidRDefault="0061135E" w:rsidP="006A6D26">
      <w:r w:rsidRPr="001B0198">
        <w:t>Для досягнення поставленої мети необхідно виконати наступні завдання:</w:t>
      </w:r>
    </w:p>
    <w:p w:rsidR="0061135E" w:rsidRPr="001B0198" w:rsidRDefault="00EA46D8" w:rsidP="003A3678">
      <w:pPr>
        <w:pStyle w:val="ListParagraph"/>
        <w:numPr>
          <w:ilvl w:val="0"/>
          <w:numId w:val="29"/>
        </w:numPr>
      </w:pPr>
      <w:r>
        <w:t>провести о</w:t>
      </w:r>
      <w:r w:rsidR="00E63A03">
        <w:t>гляд існуючих систем</w:t>
      </w:r>
      <w:r w:rsidR="00E27ABE">
        <w:t>;</w:t>
      </w:r>
    </w:p>
    <w:p w:rsidR="00E63A03" w:rsidRDefault="00E63A03" w:rsidP="003A3678">
      <w:pPr>
        <w:pStyle w:val="ListParagraph"/>
        <w:numPr>
          <w:ilvl w:val="0"/>
          <w:numId w:val="29"/>
        </w:numPr>
      </w:pPr>
      <w:r>
        <w:t>проаналізувати сучасні технології порівняння зображень</w:t>
      </w:r>
      <w:r w:rsidR="00E27ABE">
        <w:t>;</w:t>
      </w:r>
    </w:p>
    <w:p w:rsidR="0061135E" w:rsidRPr="001B0198" w:rsidRDefault="00E63A03" w:rsidP="003A3678">
      <w:pPr>
        <w:pStyle w:val="ListParagraph"/>
        <w:numPr>
          <w:ilvl w:val="0"/>
          <w:numId w:val="29"/>
        </w:numPr>
      </w:pPr>
      <w:r>
        <w:t>обрати найбільш підходящий метод</w:t>
      </w:r>
      <w:r w:rsidR="00E27ABE">
        <w:t>;</w:t>
      </w:r>
    </w:p>
    <w:p w:rsidR="0061135E" w:rsidRPr="001B0198" w:rsidRDefault="00E63A03" w:rsidP="003A3678">
      <w:pPr>
        <w:pStyle w:val="ListParagraph"/>
        <w:numPr>
          <w:ilvl w:val="0"/>
          <w:numId w:val="29"/>
        </w:numPr>
      </w:pPr>
      <w:r>
        <w:t>спроектувати та реалізувати систему на його основі</w:t>
      </w:r>
      <w:r w:rsidR="00E27ABE">
        <w:t>;</w:t>
      </w:r>
    </w:p>
    <w:p w:rsidR="0061135E" w:rsidRPr="001B0198" w:rsidRDefault="00E63A03" w:rsidP="003A3678">
      <w:pPr>
        <w:pStyle w:val="ListParagraph"/>
        <w:numPr>
          <w:ilvl w:val="0"/>
          <w:numId w:val="29"/>
        </w:numPr>
      </w:pPr>
      <w:r>
        <w:t>провести випробування створеної системи</w:t>
      </w:r>
      <w:r w:rsidR="00E27ABE">
        <w:t>.</w:t>
      </w:r>
    </w:p>
    <w:p w:rsidR="00EA46D8" w:rsidRDefault="00EA46D8" w:rsidP="006A6D26"/>
    <w:p w:rsidR="00E63A03" w:rsidRDefault="0027688E" w:rsidP="006A6D26">
      <w:r>
        <w:t>Розроблювана система повинна виконувати наступні функції:</w:t>
      </w:r>
    </w:p>
    <w:p w:rsidR="00962F76" w:rsidRDefault="00962F76" w:rsidP="00962F76">
      <w:pPr>
        <w:pStyle w:val="ListParagraph"/>
        <w:numPr>
          <w:ilvl w:val="0"/>
          <w:numId w:val="31"/>
        </w:numPr>
      </w:pPr>
      <w:r>
        <w:t>визначати схожі зображення відповідно до заданого переліку відмінностей</w:t>
      </w:r>
      <w:r w:rsidR="00E27ABE">
        <w:t>;</w:t>
      </w:r>
    </w:p>
    <w:p w:rsidR="00962F76" w:rsidRDefault="00962F76" w:rsidP="00962F76">
      <w:pPr>
        <w:pStyle w:val="ListParagraph"/>
        <w:numPr>
          <w:ilvl w:val="0"/>
          <w:numId w:val="31"/>
        </w:numPr>
      </w:pPr>
      <w:r>
        <w:t>оброблювати найпоширеніші формати цифрових зображень</w:t>
      </w:r>
      <w:r w:rsidR="00E27ABE">
        <w:t>;</w:t>
      </w:r>
    </w:p>
    <w:p w:rsidR="00962F76" w:rsidRPr="001B0198" w:rsidRDefault="00962F76" w:rsidP="00962F76">
      <w:pPr>
        <w:pStyle w:val="ListParagraph"/>
        <w:numPr>
          <w:ilvl w:val="0"/>
          <w:numId w:val="31"/>
        </w:numPr>
      </w:pPr>
      <w:r>
        <w:t>п</w:t>
      </w:r>
      <w:r w:rsidRPr="001B0198">
        <w:t xml:space="preserve">рацювати </w:t>
      </w:r>
      <w:r>
        <w:t xml:space="preserve">як додаток </w:t>
      </w:r>
      <w:r w:rsidRPr="001B0198">
        <w:t>на персональному комп’ютері користувача</w:t>
      </w:r>
      <w:r w:rsidR="00E27ABE">
        <w:t>;</w:t>
      </w:r>
    </w:p>
    <w:p w:rsidR="00962F76" w:rsidRPr="001B0198" w:rsidRDefault="00962F76" w:rsidP="00962F76">
      <w:pPr>
        <w:pStyle w:val="ListParagraph"/>
        <w:numPr>
          <w:ilvl w:val="0"/>
          <w:numId w:val="31"/>
        </w:numPr>
      </w:pPr>
      <w:r>
        <w:t xml:space="preserve">формувати </w:t>
      </w:r>
      <w:r w:rsidR="00E27ABE">
        <w:t>звіт.</w:t>
      </w:r>
    </w:p>
    <w:p w:rsidR="00E63A03" w:rsidRDefault="00E63A03" w:rsidP="006A6D26"/>
    <w:p w:rsidR="00E27ABE" w:rsidRDefault="00E27ABE" w:rsidP="00E27ABE">
      <w:r>
        <w:t xml:space="preserve">Розроблювана </w:t>
      </w:r>
      <w:r w:rsidRPr="001B0198">
        <w:t>система повинна вважати схожими зображення з такими відмінностями:</w:t>
      </w:r>
    </w:p>
    <w:p w:rsidR="00E27ABE" w:rsidRPr="001B0198" w:rsidRDefault="00E27ABE" w:rsidP="00E27ABE">
      <w:pPr>
        <w:pStyle w:val="ListParagraph"/>
        <w:numPr>
          <w:ilvl w:val="0"/>
          <w:numId w:val="32"/>
        </w:numPr>
      </w:pPr>
      <w:r>
        <w:t xml:space="preserve">застосування </w:t>
      </w:r>
      <w:r w:rsidRPr="001B0198">
        <w:t>фільтрів</w:t>
      </w:r>
      <w:r>
        <w:t>;</w:t>
      </w:r>
    </w:p>
    <w:p w:rsidR="00E27ABE" w:rsidRPr="001B0198" w:rsidRDefault="00E27ABE" w:rsidP="00E27ABE">
      <w:pPr>
        <w:pStyle w:val="ListParagraph"/>
        <w:numPr>
          <w:ilvl w:val="0"/>
          <w:numId w:val="32"/>
        </w:numPr>
      </w:pPr>
      <w:r>
        <w:t>п</w:t>
      </w:r>
      <w:r w:rsidRPr="001B0198">
        <w:t>оворот</w:t>
      </w:r>
      <w:r>
        <w:t>;</w:t>
      </w:r>
    </w:p>
    <w:p w:rsidR="00E27ABE" w:rsidRPr="001B0198" w:rsidRDefault="00E27ABE" w:rsidP="00E27ABE">
      <w:pPr>
        <w:pStyle w:val="ListParagraph"/>
        <w:numPr>
          <w:ilvl w:val="0"/>
          <w:numId w:val="32"/>
        </w:numPr>
      </w:pPr>
      <w:r>
        <w:t>з</w:t>
      </w:r>
      <w:r w:rsidRPr="001B0198">
        <w:t>сув</w:t>
      </w:r>
      <w:r>
        <w:t>;</w:t>
      </w:r>
    </w:p>
    <w:p w:rsidR="00E27ABE" w:rsidRDefault="00E27ABE" w:rsidP="00E27ABE">
      <w:pPr>
        <w:pStyle w:val="ListParagraph"/>
        <w:numPr>
          <w:ilvl w:val="0"/>
          <w:numId w:val="32"/>
        </w:numPr>
      </w:pPr>
      <w:r>
        <w:t>з</w:t>
      </w:r>
      <w:r w:rsidRPr="001B0198">
        <w:t>міна розмірів</w:t>
      </w:r>
      <w:r>
        <w:t>;</w:t>
      </w:r>
    </w:p>
    <w:p w:rsidR="00E27ABE" w:rsidRPr="001B0198" w:rsidRDefault="00E27ABE" w:rsidP="00E27ABE">
      <w:pPr>
        <w:pStyle w:val="ListParagraph"/>
        <w:numPr>
          <w:ilvl w:val="0"/>
          <w:numId w:val="32"/>
        </w:numPr>
      </w:pPr>
      <w:r>
        <w:t>додавання невеликих об’єктів.</w:t>
      </w:r>
    </w:p>
    <w:p w:rsidR="00962F76" w:rsidRDefault="00962F76" w:rsidP="006A6D26"/>
    <w:p w:rsidR="00E27ABE" w:rsidRPr="001B69B1" w:rsidRDefault="00E27ABE" w:rsidP="00E27ABE">
      <w:pPr>
        <w:tabs>
          <w:tab w:val="left" w:pos="993"/>
        </w:tabs>
      </w:pPr>
      <w:r>
        <w:lastRenderedPageBreak/>
        <w:t xml:space="preserve">Розроблювана система повинна виконуватися в </w:t>
      </w:r>
      <w:r w:rsidR="005F4694">
        <w:t>операційих системах</w:t>
      </w:r>
      <w:r w:rsidRPr="001B69B1">
        <w:t xml:space="preserve"> </w:t>
      </w:r>
      <w:r w:rsidR="00A96272">
        <w:t>не нижче за</w:t>
      </w:r>
      <w:r w:rsidR="005F4694">
        <w:rPr>
          <w:lang w:val="en-US"/>
        </w:rPr>
        <w:t xml:space="preserve"> Ubuntu 14.04.5,</w:t>
      </w:r>
      <w:r w:rsidR="00A96272">
        <w:t xml:space="preserve"> </w:t>
      </w:r>
      <w:r w:rsidRPr="001B69B1">
        <w:t xml:space="preserve">Windows </w:t>
      </w:r>
      <w:r w:rsidR="005F4694">
        <w:t>7</w:t>
      </w:r>
      <w:r w:rsidR="005F4694">
        <w:rPr>
          <w:lang w:val="en-US"/>
        </w:rPr>
        <w:t>, Mac OS X 10.6</w:t>
      </w:r>
      <w:r w:rsidRPr="001B69B1">
        <w:t xml:space="preserve"> на IBM-сумісному комп</w:t>
      </w:r>
      <w:r>
        <w:t>’</w:t>
      </w:r>
      <w:r w:rsidRPr="001B69B1">
        <w:t>ютері, до складу якого входять:</w:t>
      </w:r>
    </w:p>
    <w:p w:rsidR="00A96272" w:rsidRDefault="00E27ABE" w:rsidP="00A96272">
      <w:pPr>
        <w:pStyle w:val="ListParagraph"/>
        <w:numPr>
          <w:ilvl w:val="0"/>
          <w:numId w:val="34"/>
        </w:numPr>
      </w:pPr>
      <w:r w:rsidRPr="001B69B1">
        <w:t xml:space="preserve">процесор </w:t>
      </w:r>
      <w:r>
        <w:t>і</w:t>
      </w:r>
      <w:r w:rsidRPr="001B69B1">
        <w:t>з частотою</w:t>
      </w:r>
      <w:r>
        <w:t>,</w:t>
      </w:r>
      <w:r w:rsidRPr="001B69B1">
        <w:t xml:space="preserve"> не менш</w:t>
      </w:r>
      <w:r>
        <w:t>ою</w:t>
      </w:r>
      <w:r w:rsidRPr="001B69B1">
        <w:t xml:space="preserve"> </w:t>
      </w:r>
      <w:r>
        <w:t xml:space="preserve">за </w:t>
      </w:r>
      <w:r w:rsidRPr="001B69B1">
        <w:t>1</w:t>
      </w:r>
      <w:r>
        <w:t>,</w:t>
      </w:r>
      <w:r w:rsidRPr="001B69B1">
        <w:t>3 ГГц;</w:t>
      </w:r>
    </w:p>
    <w:p w:rsidR="00E63A03" w:rsidRDefault="00E27ABE" w:rsidP="00A96272">
      <w:pPr>
        <w:pStyle w:val="ListParagraph"/>
        <w:numPr>
          <w:ilvl w:val="0"/>
          <w:numId w:val="34"/>
        </w:numPr>
      </w:pPr>
      <w:r w:rsidRPr="001B69B1">
        <w:t>оперативна пам</w:t>
      </w:r>
      <w:r>
        <w:t>’</w:t>
      </w:r>
      <w:r w:rsidRPr="001B69B1">
        <w:t>ять обсягом</w:t>
      </w:r>
      <w:r>
        <w:t>,</w:t>
      </w:r>
      <w:r w:rsidRPr="001B69B1">
        <w:t xml:space="preserve"> не менш</w:t>
      </w:r>
      <w:r>
        <w:t>им за</w:t>
      </w:r>
      <w:r w:rsidRPr="001B69B1">
        <w:t xml:space="preserve"> 512 МБ.</w:t>
      </w:r>
    </w:p>
    <w:p w:rsidR="00A96272" w:rsidRDefault="00A96272" w:rsidP="00A96272"/>
    <w:p w:rsidR="0061135E" w:rsidRPr="00431078" w:rsidRDefault="0061135E" w:rsidP="006A6D26">
      <w:r w:rsidRPr="00431078">
        <w:t>Вимоги до вхідних даних:</w:t>
      </w:r>
    </w:p>
    <w:p w:rsidR="0061135E" w:rsidRPr="00431078" w:rsidRDefault="00431078" w:rsidP="003A3678">
      <w:pPr>
        <w:pStyle w:val="ListParagraph"/>
        <w:numPr>
          <w:ilvl w:val="0"/>
          <w:numId w:val="30"/>
        </w:numPr>
      </w:pPr>
      <w:r>
        <w:t>зображення у двох найпоширеніших форматах (</w:t>
      </w:r>
      <w:r w:rsidR="0061135E" w:rsidRPr="00431078">
        <w:rPr>
          <w:lang w:val="en-US"/>
        </w:rPr>
        <w:t>JPEG</w:t>
      </w:r>
      <w:r w:rsidR="0061135E" w:rsidRPr="00431078">
        <w:rPr>
          <w:lang w:val="ru-RU"/>
        </w:rPr>
        <w:t xml:space="preserve">, </w:t>
      </w:r>
      <w:r w:rsidR="0061135E" w:rsidRPr="00431078">
        <w:rPr>
          <w:lang w:val="en-US"/>
        </w:rPr>
        <w:t>PNG</w:t>
      </w:r>
      <w:r>
        <w:t>);</w:t>
      </w:r>
    </w:p>
    <w:p w:rsidR="0061135E" w:rsidRPr="00431078" w:rsidRDefault="00431078" w:rsidP="003A3678">
      <w:pPr>
        <w:pStyle w:val="ListParagraph"/>
        <w:numPr>
          <w:ilvl w:val="0"/>
          <w:numId w:val="30"/>
        </w:numPr>
      </w:pPr>
      <w:r>
        <w:t>р</w:t>
      </w:r>
      <w:r w:rsidR="0061135E" w:rsidRPr="00431078">
        <w:t>озмір</w:t>
      </w:r>
      <w:r>
        <w:t xml:space="preserve"> зображень</w:t>
      </w:r>
      <w:r w:rsidR="0061135E" w:rsidRPr="00431078">
        <w:t xml:space="preserve"> </w:t>
      </w:r>
      <w:r>
        <w:t>не більше, ніж</w:t>
      </w:r>
      <w:r w:rsidR="0061135E" w:rsidRPr="00431078">
        <w:t xml:space="preserve"> 1440</w:t>
      </w:r>
      <w:r w:rsidR="0061135E" w:rsidRPr="00431078">
        <w:rPr>
          <w:lang w:val="ru-RU"/>
        </w:rPr>
        <w:t xml:space="preserve">×2560 </w:t>
      </w:r>
      <w:r w:rsidR="0061135E" w:rsidRPr="00431078">
        <w:t>пікселів.</w:t>
      </w:r>
    </w:p>
    <w:p w:rsidR="00962F76" w:rsidRPr="001B0198" w:rsidRDefault="00962F76" w:rsidP="00962F76"/>
    <w:p w:rsidR="006A6D26" w:rsidRDefault="006A6D26" w:rsidP="00962F76">
      <w:pPr>
        <w:pStyle w:val="Heading1"/>
        <w:jc w:val="both"/>
        <w:rPr>
          <w:rFonts w:eastAsia="Calibri"/>
          <w:bCs w:val="0"/>
          <w:caps w:val="0"/>
          <w:szCs w:val="28"/>
        </w:rPr>
      </w:pPr>
    </w:p>
    <w:p w:rsidR="006A6D26" w:rsidRPr="006A6D26" w:rsidRDefault="006A6D26" w:rsidP="006A6D26">
      <w:pPr>
        <w:spacing w:line="240" w:lineRule="auto"/>
        <w:ind w:firstLine="0"/>
        <w:jc w:val="left"/>
      </w:pPr>
      <w:r>
        <w:br w:type="page"/>
      </w:r>
    </w:p>
    <w:p w:rsidR="004E0312" w:rsidRDefault="00B13BB9" w:rsidP="006A6D26">
      <w:pPr>
        <w:pStyle w:val="Heading1"/>
      </w:pPr>
      <w:bookmarkStart w:id="4" w:name="_Toc516719280"/>
      <w:r>
        <w:lastRenderedPageBreak/>
        <w:t xml:space="preserve">2 </w:t>
      </w:r>
      <w:r w:rsidR="0076233C">
        <w:t>ОГЛЯД</w:t>
      </w:r>
      <w:r w:rsidR="00EF3718">
        <w:t xml:space="preserve"> існуючих програмних рішень</w:t>
      </w:r>
      <w:bookmarkEnd w:id="4"/>
    </w:p>
    <w:p w:rsidR="00430916" w:rsidRPr="001B0198" w:rsidRDefault="0061135E" w:rsidP="0076233C">
      <w:pPr>
        <w:pStyle w:val="Heading3"/>
        <w:numPr>
          <w:ilvl w:val="1"/>
          <w:numId w:val="26"/>
        </w:numPr>
      </w:pPr>
      <w:bookmarkStart w:id="5" w:name="_Toc516719281"/>
      <w:r w:rsidRPr="001B0198">
        <w:rPr>
          <w:lang w:val="en-US"/>
        </w:rPr>
        <w:t>Tineye</w:t>
      </w:r>
      <w:bookmarkEnd w:id="5"/>
    </w:p>
    <w:p w:rsidR="0076233C" w:rsidRDefault="0076233C" w:rsidP="0061135E">
      <w:pPr>
        <w:ind w:firstLine="360"/>
      </w:pPr>
    </w:p>
    <w:p w:rsidR="0076233C" w:rsidRDefault="0076233C" w:rsidP="0061135E">
      <w:pPr>
        <w:ind w:firstLine="360"/>
      </w:pPr>
    </w:p>
    <w:p w:rsidR="0061135E" w:rsidRPr="001B0198" w:rsidRDefault="0061135E" w:rsidP="002B4E3D">
      <w:r w:rsidRPr="001B0198">
        <w:t>Tineye – сервіс для пошуку візуально схожих зображень в колекціях</w:t>
      </w:r>
      <w:r w:rsidR="005F4694" w:rsidRPr="005F4694">
        <w:rPr>
          <w:color w:val="000000" w:themeColor="text1"/>
          <w:lang w:val="en-US"/>
        </w:rPr>
        <w:t xml:space="preserve"> </w:t>
      </w:r>
      <w:hyperlink w:anchor="b16" w:history="1">
        <w:r w:rsidR="00B4646C">
          <w:rPr>
            <w:rStyle w:val="Hyperlink"/>
            <w:color w:val="000000" w:themeColor="text1"/>
            <w:lang w:val="en-US"/>
          </w:rPr>
          <w:t>[16</w:t>
        </w:r>
        <w:r w:rsidR="005F4694" w:rsidRPr="005F4694">
          <w:rPr>
            <w:rStyle w:val="Hyperlink"/>
            <w:color w:val="000000" w:themeColor="text1"/>
            <w:lang w:val="en-US"/>
          </w:rPr>
          <w:t>]</w:t>
        </w:r>
        <w:r w:rsidRPr="005F4694">
          <w:rPr>
            <w:rStyle w:val="Hyperlink"/>
            <w:color w:val="000000" w:themeColor="text1"/>
          </w:rPr>
          <w:t>.</w:t>
        </w:r>
      </w:hyperlink>
      <w:r w:rsidRPr="001B0198">
        <w:t xml:space="preserve"> Має глобальну колекцію зображень з мережі, комерційна версія надає можливість створювати власні колекції.</w:t>
      </w:r>
    </w:p>
    <w:p w:rsidR="0061135E" w:rsidRPr="001B0198" w:rsidRDefault="0061135E" w:rsidP="0061135E">
      <w:pPr>
        <w:ind w:firstLine="708"/>
      </w:pPr>
      <w:r w:rsidRPr="001B0198">
        <w:t>Призначення сервісу – пошук дублікатів, модифікованих копій, перевірка зображення на ідентичність.</w:t>
      </w:r>
    </w:p>
    <w:p w:rsidR="000F3B6F" w:rsidRDefault="0061135E" w:rsidP="000F3B6F">
      <w:pPr>
        <w:ind w:firstLine="708"/>
      </w:pPr>
      <w:r w:rsidRPr="001B0198">
        <w:t>Технологія побудована на отриманні відбитка – невеликої кількості даних, що описують особл</w:t>
      </w:r>
      <w:r w:rsidR="000F3B6F" w:rsidRPr="001B0198">
        <w:t xml:space="preserve">ивості, знайдені в зображенні. </w:t>
      </w:r>
      <w:r w:rsidRPr="001B0198">
        <w:t xml:space="preserve">Відбитки зберігаються в їх внутрішніх базах даних. </w:t>
      </w:r>
      <w:r w:rsidR="000F3B6F" w:rsidRPr="001B0198">
        <w:t xml:space="preserve">Для додавання зображення і пошуку використовуються виклики </w:t>
      </w:r>
      <w:r w:rsidR="000F3B6F" w:rsidRPr="001B0198">
        <w:rPr>
          <w:lang w:val="en-US"/>
        </w:rPr>
        <w:t>API</w:t>
      </w:r>
      <w:r w:rsidR="000F3B6F" w:rsidRPr="00EA592A">
        <w:rPr>
          <w:lang w:val="ru-RU"/>
        </w:rPr>
        <w:t xml:space="preserve">. </w:t>
      </w:r>
      <w:r w:rsidRPr="001B0198">
        <w:t>Технологія здатна скориста</w:t>
      </w:r>
      <w:r w:rsidR="002B4E3D">
        <w:t>тися схожістю частини відбитка.</w:t>
      </w:r>
    </w:p>
    <w:p w:rsidR="002B4E3D" w:rsidRPr="001B0198" w:rsidRDefault="002B4E3D" w:rsidP="000F3B6F">
      <w:pPr>
        <w:ind w:firstLine="708"/>
      </w:pPr>
    </w:p>
    <w:p w:rsidR="000F3B6F" w:rsidRPr="001B0198" w:rsidRDefault="00A94BE5" w:rsidP="000F3B6F">
      <w:pPr>
        <w:ind w:firstLine="708"/>
      </w:pPr>
      <w:r w:rsidRPr="001B0198">
        <w:t>Можливості системи:</w:t>
      </w:r>
    </w:p>
    <w:p w:rsidR="005D2392" w:rsidRPr="001B0198" w:rsidRDefault="00E52276" w:rsidP="003A3678">
      <w:pPr>
        <w:pStyle w:val="ListParagraph"/>
        <w:numPr>
          <w:ilvl w:val="0"/>
          <w:numId w:val="9"/>
        </w:numPr>
        <w:rPr>
          <w:lang w:val="en-US"/>
        </w:rPr>
      </w:pPr>
      <w:r>
        <w:t>з</w:t>
      </w:r>
      <w:r w:rsidR="005D2392" w:rsidRPr="001B0198">
        <w:t>находить ідентичні зображення</w:t>
      </w:r>
      <w:r>
        <w:t>;</w:t>
      </w:r>
    </w:p>
    <w:p w:rsidR="005D2392" w:rsidRPr="00EA592A" w:rsidRDefault="00E52276" w:rsidP="003A3678">
      <w:pPr>
        <w:pStyle w:val="ListParagraph"/>
        <w:numPr>
          <w:ilvl w:val="0"/>
          <w:numId w:val="9"/>
        </w:numPr>
        <w:rPr>
          <w:lang w:val="ru-RU"/>
        </w:rPr>
      </w:pPr>
      <w:r>
        <w:t>з</w:t>
      </w:r>
      <w:r w:rsidR="005D2392" w:rsidRPr="001B0198">
        <w:t>находить зображення, що мають схожу частину</w:t>
      </w:r>
      <w:r w:rsidR="002B4E3D">
        <w:t xml:space="preserve"> (рис. 2</w:t>
      </w:r>
      <w:r w:rsidR="00346348" w:rsidRPr="001B0198">
        <w:t>.1)</w:t>
      </w:r>
      <w:r>
        <w:t>;</w:t>
      </w:r>
    </w:p>
    <w:p w:rsidR="005D2392" w:rsidRPr="001B0198" w:rsidRDefault="00E52276" w:rsidP="003A3678">
      <w:pPr>
        <w:pStyle w:val="ListParagraph"/>
        <w:numPr>
          <w:ilvl w:val="0"/>
          <w:numId w:val="9"/>
        </w:numPr>
        <w:rPr>
          <w:lang w:val="en-US"/>
        </w:rPr>
      </w:pPr>
      <w:r>
        <w:t>ш</w:t>
      </w:r>
      <w:r w:rsidR="005D2392" w:rsidRPr="001B0198">
        <w:t>укає зображення в мережі</w:t>
      </w:r>
      <w:r>
        <w:t>;</w:t>
      </w:r>
    </w:p>
    <w:p w:rsidR="00346348" w:rsidRPr="00EA592A" w:rsidRDefault="00E52276" w:rsidP="003A3678">
      <w:pPr>
        <w:pStyle w:val="ListParagraph"/>
        <w:numPr>
          <w:ilvl w:val="0"/>
          <w:numId w:val="9"/>
        </w:numPr>
        <w:rPr>
          <w:lang w:val="ru-RU"/>
        </w:rPr>
      </w:pPr>
      <w:r>
        <w:t>н</w:t>
      </w:r>
      <w:r w:rsidR="00346348" w:rsidRPr="001B0198">
        <w:t>е вважає</w:t>
      </w:r>
      <w:r w:rsidR="002B4E3D">
        <w:t xml:space="preserve"> схожими унікальні зображення (р</w:t>
      </w:r>
      <w:r w:rsidR="00346348" w:rsidRPr="001B0198">
        <w:t>ис. 2.2)</w:t>
      </w:r>
      <w:r>
        <w:t>;</w:t>
      </w:r>
    </w:p>
    <w:p w:rsidR="002B4E3D" w:rsidRDefault="002B4E3D" w:rsidP="005D2392"/>
    <w:p w:rsidR="005D2392" w:rsidRPr="001B0198" w:rsidRDefault="00346348" w:rsidP="005D2392">
      <w:r w:rsidRPr="001B0198">
        <w:t>Недоліки:</w:t>
      </w:r>
    </w:p>
    <w:p w:rsidR="00B7196D" w:rsidRPr="001B0198" w:rsidRDefault="00E52276" w:rsidP="003A3678">
      <w:pPr>
        <w:pStyle w:val="ListParagraph"/>
        <w:numPr>
          <w:ilvl w:val="0"/>
          <w:numId w:val="10"/>
        </w:numPr>
      </w:pPr>
      <w:r>
        <w:t>п</w:t>
      </w:r>
      <w:r w:rsidR="00B7196D" w:rsidRPr="001B0198">
        <w:t>осилання на публічне зображення не актуальне</w:t>
      </w:r>
      <w:r>
        <w:t>;</w:t>
      </w:r>
    </w:p>
    <w:p w:rsidR="00346348" w:rsidRPr="001B0198" w:rsidRDefault="00E52276" w:rsidP="003A3678">
      <w:pPr>
        <w:pStyle w:val="ListParagraph"/>
        <w:numPr>
          <w:ilvl w:val="0"/>
          <w:numId w:val="10"/>
        </w:numPr>
      </w:pPr>
      <w:r>
        <w:t>в</w:t>
      </w:r>
      <w:r w:rsidR="00346348" w:rsidRPr="001B0198">
        <w:t>икористання власних зображень для пошуку платне</w:t>
      </w:r>
      <w:r>
        <w:t>;</w:t>
      </w:r>
    </w:p>
    <w:p w:rsidR="00346348" w:rsidRPr="001B0198" w:rsidRDefault="00E52276" w:rsidP="003A3678">
      <w:pPr>
        <w:pStyle w:val="ListParagraph"/>
        <w:numPr>
          <w:ilvl w:val="0"/>
          <w:numId w:val="10"/>
        </w:numPr>
      </w:pPr>
      <w:r>
        <w:t>в</w:t>
      </w:r>
      <w:r w:rsidR="00346348" w:rsidRPr="001B0198">
        <w:t>ідсутність «агента» - для використання власних зображень спочатку їх</w:t>
      </w:r>
      <w:r>
        <w:t xml:space="preserve"> потрібно завантажити в систему;</w:t>
      </w:r>
    </w:p>
    <w:p w:rsidR="000F3B6F" w:rsidRPr="001B0198" w:rsidRDefault="000F3B6F" w:rsidP="000F3B6F">
      <w:pPr>
        <w:ind w:firstLine="0"/>
      </w:pPr>
    </w:p>
    <w:p w:rsidR="0061135E" w:rsidRPr="001B0198" w:rsidRDefault="000F3B6F" w:rsidP="000F3B6F">
      <w:pPr>
        <w:ind w:firstLine="708"/>
        <w:jc w:val="center"/>
      </w:pPr>
      <w:r w:rsidRPr="001B0198">
        <w:rPr>
          <w:noProof/>
          <w:lang w:eastAsia="uk-UA"/>
        </w:rPr>
        <w:lastRenderedPageBreak/>
        <w:drawing>
          <wp:inline distT="0" distB="0" distL="0" distR="0" wp14:anchorId="1E5127FC" wp14:editId="2A77B50E">
            <wp:extent cx="4267200" cy="45707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773" cy="4582101"/>
                    </a:xfrm>
                    <a:prstGeom prst="rect">
                      <a:avLst/>
                    </a:prstGeom>
                  </pic:spPr>
                </pic:pic>
              </a:graphicData>
            </a:graphic>
          </wp:inline>
        </w:drawing>
      </w:r>
    </w:p>
    <w:p w:rsidR="000F3B6F" w:rsidRPr="001B0198" w:rsidRDefault="002B4E3D" w:rsidP="000F3B6F">
      <w:pPr>
        <w:jc w:val="center"/>
      </w:pPr>
      <w:r>
        <w:t>Рисунок 2.1</w:t>
      </w:r>
      <w:r w:rsidR="000F3B6F" w:rsidRPr="001B0198">
        <w:t xml:space="preserve"> – </w:t>
      </w:r>
      <w:r>
        <w:t>Позитивний р</w:t>
      </w:r>
      <w:r w:rsidR="000F3B6F" w:rsidRPr="001B0198">
        <w:t xml:space="preserve">езультат пошуку </w:t>
      </w:r>
      <w:r>
        <w:t xml:space="preserve">за допомогою </w:t>
      </w:r>
      <w:r w:rsidR="000F3B6F" w:rsidRPr="001B0198">
        <w:t>Tineye</w:t>
      </w:r>
      <w:r w:rsidR="000F3B6F" w:rsidRPr="00EA592A">
        <w:rPr>
          <w:lang w:val="ru-RU"/>
        </w:rPr>
        <w:t xml:space="preserve"> </w:t>
      </w:r>
    </w:p>
    <w:p w:rsidR="000F3B6F" w:rsidRPr="001B0198" w:rsidRDefault="000F3B6F" w:rsidP="0061135E">
      <w:pPr>
        <w:ind w:firstLine="708"/>
      </w:pPr>
    </w:p>
    <w:p w:rsidR="0061135E" w:rsidRPr="001B0198" w:rsidRDefault="0061135E" w:rsidP="0061135E">
      <w:r w:rsidRPr="001B0198">
        <w:rPr>
          <w:noProof/>
          <w:lang w:eastAsia="uk-UA"/>
        </w:rPr>
        <w:drawing>
          <wp:inline distT="0" distB="0" distL="0" distR="0" wp14:anchorId="4D69B101" wp14:editId="6AB841D0">
            <wp:extent cx="6120765" cy="1629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629410"/>
                    </a:xfrm>
                    <a:prstGeom prst="rect">
                      <a:avLst/>
                    </a:prstGeom>
                  </pic:spPr>
                </pic:pic>
              </a:graphicData>
            </a:graphic>
          </wp:inline>
        </w:drawing>
      </w:r>
    </w:p>
    <w:p w:rsidR="0061135E" w:rsidRPr="001B0198" w:rsidRDefault="002B4E3D" w:rsidP="0061135E">
      <w:pPr>
        <w:jc w:val="center"/>
      </w:pPr>
      <w:r>
        <w:t>Рисунок 2.</w:t>
      </w:r>
      <w:r w:rsidR="00346348" w:rsidRPr="001B0198">
        <w:t>2</w:t>
      </w:r>
      <w:r>
        <w:t xml:space="preserve"> – Негативний р</w:t>
      </w:r>
      <w:r w:rsidR="0061135E" w:rsidRPr="001B0198">
        <w:t xml:space="preserve">езультат пошуку </w:t>
      </w:r>
      <w:r>
        <w:t xml:space="preserve">за допомогою </w:t>
      </w:r>
      <w:r w:rsidR="0061135E" w:rsidRPr="001B0198">
        <w:t>Tineye</w:t>
      </w:r>
    </w:p>
    <w:p w:rsidR="00B473CE" w:rsidRPr="001B0198" w:rsidRDefault="00B473CE" w:rsidP="00430916"/>
    <w:p w:rsidR="00B473CE" w:rsidRPr="001B0198" w:rsidRDefault="00B473CE" w:rsidP="00430916"/>
    <w:p w:rsidR="00FD3FCE" w:rsidRDefault="00FD3FCE">
      <w:pPr>
        <w:spacing w:line="240" w:lineRule="auto"/>
        <w:ind w:firstLine="0"/>
        <w:jc w:val="left"/>
      </w:pPr>
      <w:r>
        <w:br w:type="page"/>
      </w:r>
    </w:p>
    <w:p w:rsidR="00430916" w:rsidRPr="001B0198" w:rsidRDefault="00897C16" w:rsidP="00FD3FCE">
      <w:pPr>
        <w:pStyle w:val="Heading3"/>
        <w:numPr>
          <w:ilvl w:val="1"/>
          <w:numId w:val="26"/>
        </w:numPr>
        <w:rPr>
          <w:lang w:val="en-US"/>
        </w:rPr>
      </w:pPr>
      <w:bookmarkStart w:id="6" w:name="_Toc516719282"/>
      <w:r w:rsidRPr="001B0198">
        <w:rPr>
          <w:lang w:val="en-US"/>
        </w:rPr>
        <w:lastRenderedPageBreak/>
        <w:t>Dup Detector (Keronsoft).</w:t>
      </w:r>
      <w:bookmarkEnd w:id="6"/>
    </w:p>
    <w:p w:rsidR="00897C16" w:rsidRDefault="00897C16" w:rsidP="00897C16"/>
    <w:p w:rsidR="002F25FA" w:rsidRPr="002F25FA" w:rsidRDefault="002F25FA" w:rsidP="00897C16"/>
    <w:p w:rsidR="00897C16" w:rsidRPr="002F25FA" w:rsidRDefault="00CA1E05" w:rsidP="00897C16">
      <w:pPr>
        <w:ind w:firstLine="567"/>
      </w:pPr>
      <w:r>
        <w:t xml:space="preserve">Компанія </w:t>
      </w:r>
      <w:r w:rsidR="00897C16" w:rsidRPr="001B0198">
        <w:rPr>
          <w:lang w:val="en-US"/>
        </w:rPr>
        <w:t>Keronsoft</w:t>
      </w:r>
      <w:r w:rsidR="00897C16" w:rsidRPr="00CA1E05">
        <w:t xml:space="preserve"> </w:t>
      </w:r>
      <w:r w:rsidR="00897C16" w:rsidRPr="001B0198">
        <w:t xml:space="preserve">спеціалізується на дослідженнях цифрових фотографій, відеозаписів, </w:t>
      </w:r>
      <w:r>
        <w:t xml:space="preserve">а також розробці додатків </w:t>
      </w:r>
      <w:r w:rsidR="00897C16" w:rsidRPr="001B0198">
        <w:t xml:space="preserve">для створення </w:t>
      </w:r>
      <w:r w:rsidR="00897C16" w:rsidRPr="005F4694">
        <w:rPr>
          <w:color w:val="000000" w:themeColor="text1"/>
        </w:rPr>
        <w:t>медіаконтенту</w:t>
      </w:r>
      <w:r w:rsidR="005F4694" w:rsidRPr="005F4694">
        <w:rPr>
          <w:color w:val="000000" w:themeColor="text1"/>
          <w:lang w:val="en-US"/>
        </w:rPr>
        <w:t xml:space="preserve"> </w:t>
      </w:r>
      <w:hyperlink w:anchor="b17" w:history="1">
        <w:r w:rsidR="00B4646C">
          <w:rPr>
            <w:rStyle w:val="Hyperlink"/>
            <w:color w:val="000000" w:themeColor="text1"/>
            <w:lang w:val="en-US"/>
          </w:rPr>
          <w:t>[17</w:t>
        </w:r>
        <w:r w:rsidR="005F4694" w:rsidRPr="005F4694">
          <w:rPr>
            <w:rStyle w:val="Hyperlink"/>
            <w:color w:val="000000" w:themeColor="text1"/>
            <w:lang w:val="en-US"/>
          </w:rPr>
          <w:t>]</w:t>
        </w:r>
        <w:r w:rsidR="00897C16" w:rsidRPr="005F4694">
          <w:rPr>
            <w:rStyle w:val="Hyperlink"/>
            <w:color w:val="000000" w:themeColor="text1"/>
          </w:rPr>
          <w:t>.</w:t>
        </w:r>
      </w:hyperlink>
      <w:r w:rsidR="00897C16" w:rsidRPr="001B0198">
        <w:t xml:space="preserve"> Також вона розповсюджує мульти</w:t>
      </w:r>
      <w:r w:rsidR="00FD3FCE">
        <w:t>медійне програмне забезпечення.</w:t>
      </w:r>
      <w:r w:rsidR="002F25FA">
        <w:t xml:space="preserve"> Одним з її продуктів являється </w:t>
      </w:r>
      <w:r w:rsidR="002F25FA" w:rsidRPr="001B0198">
        <w:rPr>
          <w:lang w:val="en-US"/>
        </w:rPr>
        <w:t>Dup</w:t>
      </w:r>
      <w:r w:rsidR="002F25FA" w:rsidRPr="002F25FA">
        <w:t xml:space="preserve"> </w:t>
      </w:r>
      <w:r w:rsidR="002F25FA" w:rsidRPr="001B0198">
        <w:rPr>
          <w:lang w:val="en-US"/>
        </w:rPr>
        <w:t>Detector</w:t>
      </w:r>
      <w:r w:rsidR="002F25FA">
        <w:t>. Інтерфейс програми наведено на рисунку 2.3.</w:t>
      </w:r>
    </w:p>
    <w:p w:rsidR="00FD3FCE" w:rsidRPr="001B0198" w:rsidRDefault="00FD3FCE" w:rsidP="00897C16">
      <w:pPr>
        <w:ind w:firstLine="567"/>
      </w:pPr>
    </w:p>
    <w:p w:rsidR="00897C16" w:rsidRPr="001B0198" w:rsidRDefault="00897C16" w:rsidP="00897C16">
      <w:pPr>
        <w:ind w:firstLine="567"/>
        <w:rPr>
          <w:lang w:val="en-US"/>
        </w:rPr>
      </w:pPr>
      <w:r w:rsidRPr="001B0198">
        <w:rPr>
          <w:noProof/>
          <w:lang w:eastAsia="uk-UA"/>
        </w:rPr>
        <w:drawing>
          <wp:inline distT="0" distB="0" distL="0" distR="0" wp14:anchorId="39C1A938" wp14:editId="5585AF52">
            <wp:extent cx="5514975" cy="4381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4381500"/>
                    </a:xfrm>
                    <a:prstGeom prst="rect">
                      <a:avLst/>
                    </a:prstGeom>
                  </pic:spPr>
                </pic:pic>
              </a:graphicData>
            </a:graphic>
          </wp:inline>
        </w:drawing>
      </w:r>
    </w:p>
    <w:p w:rsidR="00897C16" w:rsidRPr="00FD3FCE" w:rsidRDefault="00FD3FCE" w:rsidP="00897C16">
      <w:pPr>
        <w:ind w:firstLine="567"/>
        <w:jc w:val="center"/>
        <w:rPr>
          <w:lang w:val="en-US"/>
        </w:rPr>
      </w:pPr>
      <w:r>
        <w:t>Рисунок 2.3</w:t>
      </w:r>
      <w:r w:rsidR="00897C16" w:rsidRPr="001B0198">
        <w:t xml:space="preserve"> – Інтерфейс програми </w:t>
      </w:r>
      <w:r w:rsidR="00897C16" w:rsidRPr="001B0198">
        <w:rPr>
          <w:lang w:val="en-US"/>
        </w:rPr>
        <w:t>Dup</w:t>
      </w:r>
      <w:r w:rsidR="00897C16" w:rsidRPr="00FD3FCE">
        <w:rPr>
          <w:lang w:val="en-US"/>
        </w:rPr>
        <w:t xml:space="preserve"> </w:t>
      </w:r>
      <w:r w:rsidR="00897C16" w:rsidRPr="001B0198">
        <w:rPr>
          <w:lang w:val="en-US"/>
        </w:rPr>
        <w:t>Detector</w:t>
      </w:r>
    </w:p>
    <w:p w:rsidR="00897C16" w:rsidRPr="00FD3FCE" w:rsidRDefault="00897C16" w:rsidP="00897C16">
      <w:pPr>
        <w:rPr>
          <w:lang w:val="en-US"/>
        </w:rPr>
      </w:pPr>
    </w:p>
    <w:p w:rsidR="00897C16" w:rsidRPr="001B0198" w:rsidRDefault="00D72DB0" w:rsidP="00897C16">
      <w:pPr>
        <w:rPr>
          <w:rFonts w:eastAsiaTheme="minorEastAsia"/>
        </w:rPr>
      </w:pPr>
      <w:r>
        <w:t xml:space="preserve">Проведені експерименти показали, що </w:t>
      </w:r>
      <w:r w:rsidRPr="001B0198">
        <w:rPr>
          <w:lang w:val="en-US"/>
        </w:rPr>
        <w:t>Dup</w:t>
      </w:r>
      <w:r w:rsidRPr="00E9589E">
        <w:rPr>
          <w:lang w:val="en-US"/>
        </w:rPr>
        <w:t xml:space="preserve"> </w:t>
      </w:r>
      <w:r w:rsidRPr="001B0198">
        <w:rPr>
          <w:lang w:val="en-US"/>
        </w:rPr>
        <w:t>Detector</w:t>
      </w:r>
      <w:r w:rsidRPr="001B0198">
        <w:t xml:space="preserve"> </w:t>
      </w:r>
      <w:r>
        <w:t xml:space="preserve"> визначає </w:t>
      </w:r>
      <w:r w:rsidR="00897C16" w:rsidRPr="001B0198">
        <w:t xml:space="preserve">схожість </w:t>
      </w:r>
      <w:r>
        <w:t xml:space="preserve">зображень </w:t>
      </w:r>
      <w:r w:rsidR="00897C16" w:rsidRPr="001B0198">
        <w:t>у випадках застосування фільтрів, додавання об’єктів, масштабування, повороту на 10</w:t>
      </w:r>
      <m:oMath>
        <m:r>
          <w:rPr>
            <w:rFonts w:ascii="Cambria Math" w:hAnsi="Cambria Math"/>
          </w:rPr>
          <m:t>°</m:t>
        </m:r>
      </m:oMath>
      <w:r w:rsidR="00897C16" w:rsidRPr="001B0198">
        <w:t xml:space="preserve">, але </w:t>
      </w:r>
      <w:r w:rsidR="00102D3A">
        <w:t>вважає різними зображення, до яких застосовано зсув чи  поворот</w:t>
      </w:r>
      <w:r w:rsidR="00897C16" w:rsidRPr="001B0198">
        <w:t xml:space="preserve"> на 90</w:t>
      </w:r>
      <m:oMath>
        <m:r>
          <w:rPr>
            <w:rFonts w:ascii="Cambria Math" w:hAnsi="Cambria Math"/>
          </w:rPr>
          <m:t>°</m:t>
        </m:r>
      </m:oMath>
      <w:r w:rsidR="00102D3A">
        <w:rPr>
          <w:rFonts w:eastAsiaTheme="minorEastAsia"/>
        </w:rPr>
        <w:t xml:space="preserve"> або</w:t>
      </w:r>
      <w:r w:rsidR="00897C16" w:rsidRPr="001B0198">
        <w:rPr>
          <w:rFonts w:eastAsiaTheme="minorEastAsia"/>
        </w:rPr>
        <w:t xml:space="preserve"> 180</w:t>
      </w:r>
      <m:oMath>
        <m:r>
          <w:rPr>
            <w:rFonts w:ascii="Cambria Math" w:hAnsi="Cambria Math"/>
          </w:rPr>
          <m:t>°</m:t>
        </m:r>
      </m:oMath>
      <w:r w:rsidR="00897C16" w:rsidRPr="001B0198">
        <w:rPr>
          <w:rFonts w:eastAsiaTheme="minorEastAsia"/>
        </w:rPr>
        <w:t>.</w:t>
      </w:r>
    </w:p>
    <w:p w:rsidR="00430916" w:rsidRPr="001B0198" w:rsidRDefault="00897C16" w:rsidP="000073E1">
      <w:pPr>
        <w:pStyle w:val="Heading3"/>
        <w:numPr>
          <w:ilvl w:val="1"/>
          <w:numId w:val="26"/>
        </w:numPr>
        <w:rPr>
          <w:lang w:val="en-US"/>
        </w:rPr>
      </w:pPr>
      <w:bookmarkStart w:id="7" w:name="_Toc516719283"/>
      <w:r w:rsidRPr="001B0198">
        <w:rPr>
          <w:lang w:val="en-US"/>
        </w:rPr>
        <w:lastRenderedPageBreak/>
        <w:t>Image Comparer</w:t>
      </w:r>
      <w:bookmarkEnd w:id="7"/>
    </w:p>
    <w:p w:rsidR="00897C16" w:rsidRDefault="00897C16" w:rsidP="00897C16"/>
    <w:p w:rsidR="000073E1" w:rsidRPr="000073E1" w:rsidRDefault="000073E1" w:rsidP="00897C16"/>
    <w:p w:rsidR="00897C16" w:rsidRPr="001B0198" w:rsidRDefault="00897C16" w:rsidP="00897C16">
      <w:pPr>
        <w:ind w:firstLine="567"/>
      </w:pPr>
      <w:r w:rsidRPr="001B0198">
        <w:t xml:space="preserve">Програма </w:t>
      </w:r>
      <w:r w:rsidR="000073E1" w:rsidRPr="001B0198">
        <w:rPr>
          <w:lang w:val="en-US"/>
        </w:rPr>
        <w:t>Image</w:t>
      </w:r>
      <w:r w:rsidR="000073E1" w:rsidRPr="000073E1">
        <w:t xml:space="preserve"> </w:t>
      </w:r>
      <w:r w:rsidR="000073E1" w:rsidRPr="001B0198">
        <w:rPr>
          <w:lang w:val="en-US"/>
        </w:rPr>
        <w:t>Comparer</w:t>
      </w:r>
      <w:r w:rsidR="000073E1" w:rsidRPr="001B0198">
        <w:t xml:space="preserve"> </w:t>
      </w:r>
      <w:r w:rsidR="000073E1">
        <w:t xml:space="preserve"> створена компанією </w:t>
      </w:r>
      <w:r w:rsidR="000073E1">
        <w:rPr>
          <w:lang w:val="en-US"/>
        </w:rPr>
        <w:t>Bolide</w:t>
      </w:r>
      <w:r w:rsidR="000073E1" w:rsidRPr="000073E1">
        <w:t xml:space="preserve"> </w:t>
      </w:r>
      <w:r w:rsidR="000073E1">
        <w:rPr>
          <w:lang w:val="en-US"/>
        </w:rPr>
        <w:t>Software</w:t>
      </w:r>
      <w:r w:rsidR="00497945">
        <w:t xml:space="preserve"> </w:t>
      </w:r>
      <w:hyperlink w:anchor="b18" w:history="1">
        <w:r w:rsidR="00B4646C">
          <w:rPr>
            <w:rStyle w:val="Hyperlink"/>
            <w:color w:val="000000" w:themeColor="text1"/>
            <w:lang w:val="en-US"/>
          </w:rPr>
          <w:t>[18</w:t>
        </w:r>
        <w:r w:rsidR="00497945" w:rsidRPr="00497945">
          <w:rPr>
            <w:rStyle w:val="Hyperlink"/>
            <w:color w:val="000000" w:themeColor="text1"/>
            <w:lang w:val="en-US"/>
          </w:rPr>
          <w:t>].</w:t>
        </w:r>
      </w:hyperlink>
      <w:r w:rsidR="000073E1">
        <w:t xml:space="preserve"> Вона працює в операційній системі сім’ї </w:t>
      </w:r>
      <w:r w:rsidR="000073E1" w:rsidRPr="001B0198">
        <w:rPr>
          <w:lang w:val="en-US"/>
        </w:rPr>
        <w:t>Windows</w:t>
      </w:r>
      <w:r w:rsidR="000073E1" w:rsidRPr="000073E1">
        <w:t xml:space="preserve"> </w:t>
      </w:r>
      <w:r w:rsidR="000073E1">
        <w:t>і дозволяє виконувати пошук</w:t>
      </w:r>
      <w:r w:rsidRPr="001B0198">
        <w:t xml:space="preserve"> схожих зображень на </w:t>
      </w:r>
      <w:r w:rsidR="000073E1">
        <w:t xml:space="preserve">комп’ютері </w:t>
      </w:r>
      <w:r w:rsidRPr="001B0198">
        <w:t xml:space="preserve">користувача. </w:t>
      </w:r>
      <w:r w:rsidR="000073E1">
        <w:t>Інтерфейс програми наведено на рисунку 2.4.</w:t>
      </w:r>
    </w:p>
    <w:p w:rsidR="00897C16" w:rsidRDefault="00002391" w:rsidP="00897C16">
      <w:pPr>
        <w:ind w:firstLine="567"/>
      </w:pPr>
      <w:r>
        <w:t xml:space="preserve">Проаналізувавши </w:t>
      </w:r>
      <w:r w:rsidR="00897C16" w:rsidRPr="001B0198">
        <w:t>резу</w:t>
      </w:r>
      <w:r>
        <w:t>льтати</w:t>
      </w:r>
      <w:r w:rsidR="00897C16" w:rsidRPr="001B0198">
        <w:t xml:space="preserve"> її роботи</w:t>
      </w:r>
      <w:r>
        <w:t>, можна прийти до висновку, що в цій програмі використовуються</w:t>
      </w:r>
      <w:r w:rsidR="00897C16" w:rsidRPr="001B0198">
        <w:t xml:space="preserve"> ті ж методи</w:t>
      </w:r>
      <w:r>
        <w:t xml:space="preserve"> дослідження зображень на подібність,</w:t>
      </w:r>
      <w:r w:rsidR="00897C16" w:rsidRPr="001B0198">
        <w:t xml:space="preserve"> що і </w:t>
      </w:r>
      <w:r>
        <w:t xml:space="preserve">у сервісі </w:t>
      </w:r>
      <w:r w:rsidRPr="001B0198">
        <w:rPr>
          <w:lang w:val="en-US"/>
        </w:rPr>
        <w:t>Tineye</w:t>
      </w:r>
      <w:r w:rsidR="00897C16" w:rsidRPr="00EA592A">
        <w:t xml:space="preserve"> – </w:t>
      </w:r>
      <w:r>
        <w:t xml:space="preserve">методи </w:t>
      </w:r>
      <w:r w:rsidR="00897C16" w:rsidRPr="001B0198">
        <w:t xml:space="preserve">на основі отриманні </w:t>
      </w:r>
      <w:r>
        <w:t xml:space="preserve">цифрового </w:t>
      </w:r>
      <w:r w:rsidR="00897C16" w:rsidRPr="001B0198">
        <w:t>відбитка.</w:t>
      </w:r>
    </w:p>
    <w:p w:rsidR="000073E1" w:rsidRPr="001B0198" w:rsidRDefault="000073E1" w:rsidP="00897C16">
      <w:pPr>
        <w:ind w:firstLine="567"/>
      </w:pPr>
    </w:p>
    <w:p w:rsidR="00897C16" w:rsidRPr="001B0198" w:rsidRDefault="00897C16" w:rsidP="00897C16">
      <w:r w:rsidRPr="001B0198">
        <w:rPr>
          <w:noProof/>
          <w:lang w:eastAsia="uk-UA"/>
        </w:rPr>
        <w:drawing>
          <wp:inline distT="0" distB="0" distL="0" distR="0" wp14:anchorId="04A3BECD" wp14:editId="18DB6211">
            <wp:extent cx="6120765" cy="2501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501265"/>
                    </a:xfrm>
                    <a:prstGeom prst="rect">
                      <a:avLst/>
                    </a:prstGeom>
                  </pic:spPr>
                </pic:pic>
              </a:graphicData>
            </a:graphic>
          </wp:inline>
        </w:drawing>
      </w:r>
    </w:p>
    <w:p w:rsidR="00897C16" w:rsidRPr="00EA592A" w:rsidRDefault="000073E1" w:rsidP="00897C16">
      <w:pPr>
        <w:jc w:val="center"/>
      </w:pPr>
      <w:r>
        <w:t>Рисунок 2.4</w:t>
      </w:r>
      <w:r w:rsidR="00897C16" w:rsidRPr="001B0198">
        <w:t xml:space="preserve"> – Інтерфейс програми </w:t>
      </w:r>
      <w:r w:rsidR="00897C16" w:rsidRPr="001B0198">
        <w:rPr>
          <w:lang w:val="en-US"/>
        </w:rPr>
        <w:t>Image</w:t>
      </w:r>
      <w:r w:rsidR="00897C16" w:rsidRPr="00EA592A">
        <w:t xml:space="preserve"> </w:t>
      </w:r>
      <w:r w:rsidR="00897C16" w:rsidRPr="001B0198">
        <w:rPr>
          <w:lang w:val="en-US"/>
        </w:rPr>
        <w:t>Comparer</w:t>
      </w:r>
    </w:p>
    <w:p w:rsidR="000073E1" w:rsidRDefault="000073E1" w:rsidP="00897C16"/>
    <w:p w:rsidR="00897C16" w:rsidRPr="001B0198" w:rsidRDefault="00897C16" w:rsidP="00897C16">
      <w:r w:rsidRPr="001B0198">
        <w:t>При тестуванні програми виявлено що вона</w:t>
      </w:r>
      <w:r w:rsidRPr="00EA592A">
        <w:t xml:space="preserve"> </w:t>
      </w:r>
      <w:r w:rsidRPr="001B0198">
        <w:t xml:space="preserve">добре визначає схожими </w:t>
      </w:r>
      <w:r w:rsidR="000918B3" w:rsidRPr="001B0198">
        <w:t xml:space="preserve">зображення з </w:t>
      </w:r>
      <w:r w:rsidR="000918B3">
        <w:t>застосування</w:t>
      </w:r>
      <w:r w:rsidR="000918B3" w:rsidRPr="001B0198">
        <w:t xml:space="preserve"> фільтрів</w:t>
      </w:r>
      <w:r w:rsidR="000918B3">
        <w:t xml:space="preserve"> чи </w:t>
      </w:r>
      <w:r w:rsidR="000918B3" w:rsidRPr="001B0198">
        <w:t xml:space="preserve">додаванням об’єктів, </w:t>
      </w:r>
      <w:r w:rsidRPr="001B0198">
        <w:t xml:space="preserve">масштабовані зображення, але не </w:t>
      </w:r>
      <w:r w:rsidR="000918B3">
        <w:t xml:space="preserve">вважає </w:t>
      </w:r>
      <w:r w:rsidRPr="001B0198">
        <w:t>схожими повернуті та зсунуті зображення.</w:t>
      </w:r>
    </w:p>
    <w:p w:rsidR="00897C16" w:rsidRPr="000918B3" w:rsidRDefault="000918B3" w:rsidP="00897C16">
      <w:r>
        <w:t xml:space="preserve">Результати тестування програми </w:t>
      </w:r>
      <w:r w:rsidRPr="001B0198">
        <w:t xml:space="preserve">на зображеннях </w:t>
      </w:r>
      <w:r w:rsidRPr="001B0198">
        <w:rPr>
          <w:lang w:val="en-US"/>
        </w:rPr>
        <w:t>lena</w:t>
      </w:r>
      <w:r w:rsidRPr="000918B3">
        <w:rPr>
          <w:lang w:val="ru-RU"/>
        </w:rPr>
        <w:t xml:space="preserve"> </w:t>
      </w:r>
      <w:r w:rsidRPr="001B0198">
        <w:t xml:space="preserve">і </w:t>
      </w:r>
      <w:r w:rsidRPr="001B0198">
        <w:rPr>
          <w:lang w:val="en-US"/>
        </w:rPr>
        <w:t>baboon</w:t>
      </w:r>
      <w:r>
        <w:t xml:space="preserve"> наведено на рисунку 2.5.</w:t>
      </w:r>
    </w:p>
    <w:p w:rsidR="00897C16" w:rsidRPr="001B0198" w:rsidRDefault="00897C16" w:rsidP="00897C16">
      <w:pPr>
        <w:jc w:val="center"/>
        <w:rPr>
          <w:lang w:val="en-US"/>
        </w:rPr>
      </w:pPr>
      <w:r w:rsidRPr="001B0198">
        <w:rPr>
          <w:noProof/>
          <w:lang w:eastAsia="uk-UA"/>
        </w:rPr>
        <w:lastRenderedPageBreak/>
        <w:drawing>
          <wp:inline distT="0" distB="0" distL="0" distR="0" wp14:anchorId="334DE45E" wp14:editId="4E3EBAD8">
            <wp:extent cx="6120765" cy="2644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644140"/>
                    </a:xfrm>
                    <a:prstGeom prst="rect">
                      <a:avLst/>
                    </a:prstGeom>
                  </pic:spPr>
                </pic:pic>
              </a:graphicData>
            </a:graphic>
          </wp:inline>
        </w:drawing>
      </w:r>
    </w:p>
    <w:p w:rsidR="00897C16" w:rsidRDefault="000918B3" w:rsidP="00897C16">
      <w:pPr>
        <w:jc w:val="center"/>
      </w:pPr>
      <w:r>
        <w:t>Рисунок 2.5</w:t>
      </w:r>
      <w:r w:rsidR="00897C16" w:rsidRPr="001B0198">
        <w:t xml:space="preserve"> – Тестування програми </w:t>
      </w:r>
      <w:r>
        <w:rPr>
          <w:lang w:val="en-US"/>
        </w:rPr>
        <w:t>Image Comparer</w:t>
      </w:r>
    </w:p>
    <w:p w:rsidR="000918B3" w:rsidRDefault="000918B3" w:rsidP="00897C16">
      <w:pPr>
        <w:jc w:val="center"/>
      </w:pPr>
    </w:p>
    <w:p w:rsidR="000918B3" w:rsidRPr="000918B3" w:rsidRDefault="000918B3" w:rsidP="00897C16">
      <w:pPr>
        <w:jc w:val="center"/>
      </w:pPr>
    </w:p>
    <w:p w:rsidR="00DA73B3" w:rsidRPr="001B0198" w:rsidRDefault="00DA73B3" w:rsidP="000918B3">
      <w:pPr>
        <w:pStyle w:val="Heading3"/>
        <w:numPr>
          <w:ilvl w:val="1"/>
          <w:numId w:val="26"/>
        </w:numPr>
        <w:rPr>
          <w:lang w:val="en-US"/>
        </w:rPr>
      </w:pPr>
      <w:bookmarkStart w:id="8" w:name="_Toc516719284"/>
      <w:r w:rsidRPr="001B0198">
        <w:rPr>
          <w:lang w:val="en-US"/>
        </w:rPr>
        <w:t>Google image search</w:t>
      </w:r>
      <w:bookmarkEnd w:id="8"/>
    </w:p>
    <w:p w:rsidR="00DA73B3" w:rsidRDefault="00DA73B3" w:rsidP="00DA73B3">
      <w:pPr>
        <w:ind w:firstLine="360"/>
      </w:pPr>
    </w:p>
    <w:p w:rsidR="000918B3" w:rsidRPr="001B0198" w:rsidRDefault="000918B3" w:rsidP="00DA73B3">
      <w:pPr>
        <w:ind w:firstLine="360"/>
      </w:pPr>
    </w:p>
    <w:p w:rsidR="00DA73B3" w:rsidRPr="001B0198" w:rsidRDefault="000918B3" w:rsidP="00DA73B3">
      <w:pPr>
        <w:ind w:firstLine="360"/>
      </w:pPr>
      <w:r w:rsidRPr="001B0198">
        <w:rPr>
          <w:lang w:val="en-US"/>
        </w:rPr>
        <w:t>Google</w:t>
      </w:r>
      <w:r w:rsidRPr="007F5D94">
        <w:rPr>
          <w:lang w:val="ru-RU"/>
        </w:rPr>
        <w:t xml:space="preserve"> </w:t>
      </w:r>
      <w:r w:rsidRPr="001B0198">
        <w:rPr>
          <w:lang w:val="en-US"/>
        </w:rPr>
        <w:t>image</w:t>
      </w:r>
      <w:r w:rsidRPr="007F5D94">
        <w:rPr>
          <w:lang w:val="ru-RU"/>
        </w:rPr>
        <w:t xml:space="preserve"> </w:t>
      </w:r>
      <w:r w:rsidRPr="001B0198">
        <w:rPr>
          <w:lang w:val="en-US"/>
        </w:rPr>
        <w:t>search</w:t>
      </w:r>
      <w:r w:rsidRPr="001B0198">
        <w:t xml:space="preserve"> </w:t>
      </w:r>
      <w:r>
        <w:t>– це с</w:t>
      </w:r>
      <w:r w:rsidRPr="001B0198">
        <w:t>ервіс</w:t>
      </w:r>
      <w:r w:rsidR="00DA73B3" w:rsidRPr="001B0198">
        <w:t xml:space="preserve"> для пошуку схожих зображень в мережі</w:t>
      </w:r>
      <w:r w:rsidR="007F5D94">
        <w:t xml:space="preserve"> Інтернет</w:t>
      </w:r>
      <w:r w:rsidR="00497945">
        <w:t xml:space="preserve"> </w:t>
      </w:r>
      <w:hyperlink w:anchor="b19" w:history="1">
        <w:r w:rsidR="00B4646C" w:rsidRPr="00B4646C">
          <w:rPr>
            <w:rStyle w:val="Hyperlink"/>
            <w:color w:val="000000" w:themeColor="text1"/>
            <w:lang w:val="en-US"/>
          </w:rPr>
          <w:t>[19</w:t>
        </w:r>
        <w:r w:rsidR="00497945" w:rsidRPr="00B4646C">
          <w:rPr>
            <w:rStyle w:val="Hyperlink"/>
            <w:color w:val="000000" w:themeColor="text1"/>
            <w:lang w:val="en-US"/>
          </w:rPr>
          <w:t>].</w:t>
        </w:r>
      </w:hyperlink>
      <w:r w:rsidR="00497945" w:rsidRPr="00B4646C">
        <w:rPr>
          <w:color w:val="000000" w:themeColor="text1"/>
          <w:lang w:val="en-US"/>
        </w:rPr>
        <w:t xml:space="preserve"> </w:t>
      </w:r>
      <w:r w:rsidR="00DA73B3" w:rsidRPr="001B0198">
        <w:t>Він знаходить зображення</w:t>
      </w:r>
      <w:r w:rsidR="007F5D94">
        <w:t xml:space="preserve">, які можуть бути </w:t>
      </w:r>
      <w:r w:rsidR="007F5D94" w:rsidRPr="001B0198">
        <w:t>не лиш</w:t>
      </w:r>
      <w:r w:rsidR="007F5D94">
        <w:t>е візуально схожими</w:t>
      </w:r>
      <w:r w:rsidR="00DA73B3" w:rsidRPr="001B0198">
        <w:t>, а</w:t>
      </w:r>
      <w:r w:rsidR="007F5D94">
        <w:t>ле також і</w:t>
      </w:r>
      <w:r w:rsidR="00DA73B3" w:rsidRPr="001B0198">
        <w:t xml:space="preserve"> </w:t>
      </w:r>
      <w:r w:rsidR="007F5D94">
        <w:t>логічно пов’язаними</w:t>
      </w:r>
      <w:r w:rsidR="00DA73B3" w:rsidRPr="001B0198">
        <w:t xml:space="preserve">. </w:t>
      </w:r>
      <w:r w:rsidR="00C713BE">
        <w:t>Програмне забезпечення системи</w:t>
      </w:r>
      <w:r w:rsidR="00DA73B3" w:rsidRPr="001B0198">
        <w:t xml:space="preserve"> розпізнає об’єкти, що знаходяться на зображ</w:t>
      </w:r>
      <w:r w:rsidR="00C713BE">
        <w:t>е</w:t>
      </w:r>
      <w:r w:rsidR="00DA73B3" w:rsidRPr="001B0198">
        <w:t xml:space="preserve">нні і повертає </w:t>
      </w:r>
      <w:r w:rsidR="00C713BE">
        <w:t xml:space="preserve">у відповідь </w:t>
      </w:r>
      <w:r w:rsidR="00DA73B3" w:rsidRPr="001B0198">
        <w:t xml:space="preserve">зображення з </w:t>
      </w:r>
      <w:r w:rsidR="00C713BE">
        <w:t xml:space="preserve">подібними </w:t>
      </w:r>
      <w:r w:rsidR="00DA73B3" w:rsidRPr="001B0198">
        <w:t>об’єктами.</w:t>
      </w:r>
    </w:p>
    <w:p w:rsidR="00DA73B3" w:rsidRPr="001B0198" w:rsidRDefault="00DA73B3" w:rsidP="00DA73B3">
      <w:pPr>
        <w:ind w:firstLine="360"/>
      </w:pPr>
      <w:r w:rsidRPr="001B0198">
        <w:t>П</w:t>
      </w:r>
      <w:r w:rsidR="00C713BE">
        <w:t>ринцип п</w:t>
      </w:r>
      <w:r w:rsidRPr="001B0198">
        <w:t>ошук</w:t>
      </w:r>
      <w:r w:rsidR="00C713BE">
        <w:t>у</w:t>
      </w:r>
      <w:r w:rsidRPr="001B0198">
        <w:t xml:space="preserve"> </w:t>
      </w:r>
      <w:r w:rsidR="00C713BE">
        <w:t xml:space="preserve">базується </w:t>
      </w:r>
      <w:r w:rsidRPr="001B0198">
        <w:t xml:space="preserve">на ключових словах. Під час </w:t>
      </w:r>
      <w:r w:rsidR="00C713BE">
        <w:t xml:space="preserve">попереднього </w:t>
      </w:r>
      <w:r w:rsidRPr="001B0198">
        <w:t xml:space="preserve">аналізу система з’ясовує характеристики </w:t>
      </w:r>
      <w:r w:rsidR="00C713BE">
        <w:t xml:space="preserve">зображених об’єктів і описує їх за допомогою слів. </w:t>
      </w:r>
      <w:r w:rsidRPr="001B0198">
        <w:t>Результатами пошуку є зображення</w:t>
      </w:r>
      <w:r w:rsidR="00C713BE">
        <w:t xml:space="preserve"> із </w:t>
      </w:r>
      <w:r w:rsidRPr="001B0198">
        <w:t>схожим</w:t>
      </w:r>
      <w:r w:rsidR="00C713BE">
        <w:t xml:space="preserve"> описом</w:t>
      </w:r>
      <w:r w:rsidRPr="001B0198">
        <w:t>.</w:t>
      </w:r>
    </w:p>
    <w:p w:rsidR="00DA73B3" w:rsidRPr="001B0198" w:rsidRDefault="00C713BE" w:rsidP="00DA73B3">
      <w:pPr>
        <w:ind w:firstLine="360"/>
      </w:pPr>
      <w:r>
        <w:t xml:space="preserve">Наприклад, якщо задати </w:t>
      </w:r>
      <w:r w:rsidRPr="001B0198">
        <w:rPr>
          <w:lang w:val="en-US"/>
        </w:rPr>
        <w:t>Google</w:t>
      </w:r>
      <w:r w:rsidR="00DA73B3" w:rsidRPr="00EA592A">
        <w:t xml:space="preserve"> </w:t>
      </w:r>
      <w:r w:rsidR="00DA73B3" w:rsidRPr="001B0198">
        <w:rPr>
          <w:lang w:val="en-US"/>
        </w:rPr>
        <w:t>image</w:t>
      </w:r>
      <w:r w:rsidR="00DA73B3" w:rsidRPr="00EA592A">
        <w:t xml:space="preserve"> </w:t>
      </w:r>
      <w:r w:rsidR="00DA73B3" w:rsidRPr="001B0198">
        <w:rPr>
          <w:lang w:val="en-US"/>
        </w:rPr>
        <w:t>search</w:t>
      </w:r>
      <w:r w:rsidR="00DA73B3" w:rsidRPr="00EA592A">
        <w:t xml:space="preserve"> </w:t>
      </w:r>
      <w:r>
        <w:t xml:space="preserve">в якості вхідного параметру </w:t>
      </w:r>
      <w:r w:rsidRPr="001B0198">
        <w:t xml:space="preserve">зображення кота </w:t>
      </w:r>
      <w:r>
        <w:t>(рисунок 2.6), то у відповідь будуть надані зображення</w:t>
      </w:r>
      <w:r w:rsidR="00DA73B3" w:rsidRPr="001B0198">
        <w:t>, які б людина описала так само</w:t>
      </w:r>
      <w:r>
        <w:t>,</w:t>
      </w:r>
      <w:r w:rsidR="00DA73B3" w:rsidRPr="001B0198">
        <w:t xml:space="preserve"> як і </w:t>
      </w:r>
      <w:r>
        <w:t xml:space="preserve">початкове </w:t>
      </w:r>
      <w:r w:rsidR="00DA73B3" w:rsidRPr="001B0198">
        <w:t>пошукове</w:t>
      </w:r>
      <w:r>
        <w:t xml:space="preserve"> – </w:t>
      </w:r>
      <w:r w:rsidR="00DA73B3" w:rsidRPr="001B0198">
        <w:t>«Кіт на синьому фоні»</w:t>
      </w:r>
      <w:r w:rsidRPr="00C713BE">
        <w:t xml:space="preserve">. </w:t>
      </w:r>
      <w:r w:rsidR="00DA73B3" w:rsidRPr="001B0198">
        <w:t xml:space="preserve">Всі знайдені зображення </w:t>
      </w:r>
      <w:r>
        <w:t xml:space="preserve">(рисунок 2.7) </w:t>
      </w:r>
      <w:r w:rsidR="00DA73B3" w:rsidRPr="001B0198">
        <w:t xml:space="preserve">містять котів і мають </w:t>
      </w:r>
      <w:r>
        <w:t xml:space="preserve">фон, колір якого </w:t>
      </w:r>
      <w:r w:rsidR="00DA73B3" w:rsidRPr="001B0198">
        <w:t>близький до синього.</w:t>
      </w:r>
    </w:p>
    <w:p w:rsidR="00C478EC" w:rsidRDefault="00DA73B3" w:rsidP="00C478EC">
      <w:pPr>
        <w:jc w:val="center"/>
        <w:rPr>
          <w:noProof/>
          <w:lang w:eastAsia="uk-UA"/>
        </w:rPr>
      </w:pPr>
      <w:r w:rsidRPr="001B0198">
        <w:rPr>
          <w:noProof/>
          <w:lang w:eastAsia="uk-UA"/>
        </w:rPr>
        <w:lastRenderedPageBreak/>
        <w:drawing>
          <wp:inline distT="0" distB="0" distL="0" distR="0" wp14:anchorId="5792E25C" wp14:editId="3902C0DC">
            <wp:extent cx="1866900" cy="130929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2814" cy="1327464"/>
                    </a:xfrm>
                    <a:prstGeom prst="rect">
                      <a:avLst/>
                    </a:prstGeom>
                  </pic:spPr>
                </pic:pic>
              </a:graphicData>
            </a:graphic>
          </wp:inline>
        </w:drawing>
      </w:r>
    </w:p>
    <w:p w:rsidR="00C478EC" w:rsidRDefault="00C478EC" w:rsidP="00C478EC">
      <w:pPr>
        <w:jc w:val="center"/>
      </w:pPr>
      <w:r>
        <w:rPr>
          <w:noProof/>
          <w:lang w:eastAsia="uk-UA"/>
        </w:rPr>
        <w:t xml:space="preserve">Рисунок 2.6 – </w:t>
      </w:r>
      <w:r>
        <w:t>Зображення кота</w:t>
      </w:r>
    </w:p>
    <w:p w:rsidR="00C478EC" w:rsidRDefault="00C478EC" w:rsidP="00C478EC">
      <w:pPr>
        <w:jc w:val="center"/>
        <w:rPr>
          <w:noProof/>
          <w:lang w:eastAsia="uk-UA"/>
        </w:rPr>
      </w:pPr>
    </w:p>
    <w:p w:rsidR="00DA73B3" w:rsidRPr="001B0198" w:rsidRDefault="00DA73B3" w:rsidP="00C478EC">
      <w:pPr>
        <w:jc w:val="center"/>
      </w:pPr>
      <w:r w:rsidRPr="001B0198">
        <w:rPr>
          <w:noProof/>
          <w:lang w:eastAsia="uk-UA"/>
        </w:rPr>
        <w:drawing>
          <wp:inline distT="0" distB="0" distL="0" distR="0" wp14:anchorId="2BB209C7" wp14:editId="682DDA47">
            <wp:extent cx="2943225" cy="14100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829" cy="1446787"/>
                    </a:xfrm>
                    <a:prstGeom prst="rect">
                      <a:avLst/>
                    </a:prstGeom>
                  </pic:spPr>
                </pic:pic>
              </a:graphicData>
            </a:graphic>
          </wp:inline>
        </w:drawing>
      </w:r>
    </w:p>
    <w:p w:rsidR="00DA73B3" w:rsidRPr="00C478EC" w:rsidRDefault="007C1D61" w:rsidP="00B13BB9">
      <w:pPr>
        <w:jc w:val="center"/>
      </w:pPr>
      <w:r w:rsidRPr="001B0198">
        <w:t>Рис</w:t>
      </w:r>
      <w:r w:rsidR="00C478EC">
        <w:t>унок 2.7</w:t>
      </w:r>
      <w:r w:rsidR="00DA73B3" w:rsidRPr="001B0198">
        <w:t xml:space="preserve"> – Результат пошуку </w:t>
      </w:r>
      <w:r w:rsidR="00DA73B3" w:rsidRPr="001B0198">
        <w:rPr>
          <w:lang w:val="en-US"/>
        </w:rPr>
        <w:t>Google</w:t>
      </w:r>
      <w:r w:rsidR="00C478EC">
        <w:t xml:space="preserve"> </w:t>
      </w:r>
      <w:r w:rsidR="00C478EC" w:rsidRPr="001B0198">
        <w:rPr>
          <w:lang w:val="en-US"/>
        </w:rPr>
        <w:t>image</w:t>
      </w:r>
      <w:r w:rsidR="00C478EC" w:rsidRPr="00EA592A">
        <w:t xml:space="preserve"> </w:t>
      </w:r>
      <w:r w:rsidR="00C478EC" w:rsidRPr="001B0198">
        <w:rPr>
          <w:lang w:val="en-US"/>
        </w:rPr>
        <w:t>search</w:t>
      </w:r>
    </w:p>
    <w:p w:rsidR="00AC246B" w:rsidRPr="001B0198" w:rsidRDefault="00AC246B" w:rsidP="00430916"/>
    <w:p w:rsidR="00430916" w:rsidRPr="001B0198" w:rsidRDefault="00430916" w:rsidP="00430916"/>
    <w:p w:rsidR="00430916" w:rsidRPr="001B0198" w:rsidRDefault="007C1D61" w:rsidP="00C478EC">
      <w:pPr>
        <w:pStyle w:val="Heading3"/>
        <w:numPr>
          <w:ilvl w:val="1"/>
          <w:numId w:val="26"/>
        </w:numPr>
      </w:pPr>
      <w:bookmarkStart w:id="9" w:name="_Toc516719285"/>
      <w:r w:rsidRPr="001B0198">
        <w:t>Порівня</w:t>
      </w:r>
      <w:r w:rsidR="00C478EC">
        <w:t>льний аналіз</w:t>
      </w:r>
      <w:r w:rsidRPr="001B0198">
        <w:t xml:space="preserve"> існуючих програмних рішень</w:t>
      </w:r>
      <w:bookmarkEnd w:id="9"/>
    </w:p>
    <w:p w:rsidR="00430916" w:rsidRPr="001B0198" w:rsidRDefault="00430916" w:rsidP="00430916"/>
    <w:p w:rsidR="00430916" w:rsidRPr="001B0198" w:rsidRDefault="00430916" w:rsidP="00430916"/>
    <w:p w:rsidR="00C75ECA" w:rsidRDefault="0048144D" w:rsidP="00C75ECA">
      <w:r>
        <w:t xml:space="preserve">В таблиці 2.1 наведені основні характеристики </w:t>
      </w:r>
      <w:r w:rsidR="007C1D61" w:rsidRPr="001B0198">
        <w:t>існуючих програмних рішень для пошуку схожих зображень.</w:t>
      </w:r>
      <w:r w:rsidR="00C75ECA">
        <w:t xml:space="preserve"> Як можна бачити, жодна з розглянутих систем не дозволяє визначити схожість зображень на всіх заданих в розділі 1 модифікаціях.</w:t>
      </w:r>
    </w:p>
    <w:p w:rsidR="007C1D61" w:rsidRDefault="007C1D61" w:rsidP="007C1D61"/>
    <w:p w:rsidR="00660A9D" w:rsidRDefault="00660A9D" w:rsidP="007C1D61"/>
    <w:p w:rsidR="00660A9D" w:rsidRPr="001B0198" w:rsidRDefault="00660A9D" w:rsidP="00660A9D">
      <w:pPr>
        <w:pStyle w:val="Heading3"/>
        <w:numPr>
          <w:ilvl w:val="1"/>
          <w:numId w:val="26"/>
        </w:numPr>
      </w:pPr>
      <w:bookmarkStart w:id="10" w:name="_Toc516719286"/>
      <w:r>
        <w:t>Висновки до розділу</w:t>
      </w:r>
      <w:bookmarkEnd w:id="10"/>
    </w:p>
    <w:p w:rsidR="00660A9D" w:rsidRDefault="00660A9D" w:rsidP="007C1D61"/>
    <w:p w:rsidR="00660A9D" w:rsidRDefault="00660A9D" w:rsidP="007C1D61"/>
    <w:p w:rsidR="00660A9D" w:rsidRDefault="00C75ECA" w:rsidP="007C1D61">
      <w:r>
        <w:t>На сьогодні існує багато програмних засобів для пошуку схожих зображень. Проте одні з них – це інтернет-сервіси, що працюють на віддалених серверах і лише в глобальній мереж</w:t>
      </w:r>
      <w:r w:rsidR="0070524E">
        <w:t>і</w:t>
      </w:r>
      <w:r>
        <w:t xml:space="preserve">, а інші – невеличкі програми з слабкими методами і незручними </w:t>
      </w:r>
      <w:r>
        <w:lastRenderedPageBreak/>
        <w:t>інтерфейсами, що працюють на персональних комп’ютерах.</w:t>
      </w:r>
      <w:r w:rsidR="009E6486">
        <w:t xml:space="preserve"> </w:t>
      </w:r>
      <w:r w:rsidR="00EB1CA3">
        <w:t xml:space="preserve">В цьому розділі було розглянуто </w:t>
      </w:r>
      <w:r>
        <w:t xml:space="preserve">в якості прикладів </w:t>
      </w:r>
      <w:r w:rsidR="00EB1CA3">
        <w:t xml:space="preserve">найбільш відомі з існуючих програм та інтернет-сервісів. </w:t>
      </w:r>
      <w:r>
        <w:t xml:space="preserve">Було виділено </w:t>
      </w:r>
      <w:r w:rsidR="00EB1CA3">
        <w:t>їх основні характеристики</w:t>
      </w:r>
      <w:r>
        <w:t xml:space="preserve"> та</w:t>
      </w:r>
      <w:r w:rsidR="009E6486">
        <w:t xml:space="preserve"> проведено порівняльний аналіз, який показав, що жодна з систем не враховує всі задані модифікації зображення при дослідженні на схожість.</w:t>
      </w:r>
    </w:p>
    <w:p w:rsidR="00660A9D" w:rsidRPr="001B0198" w:rsidRDefault="00660A9D" w:rsidP="007C1D61"/>
    <w:p w:rsidR="007C1D61" w:rsidRDefault="007C1D61" w:rsidP="007C1D61">
      <w:pPr>
        <w:ind w:firstLine="0"/>
      </w:pPr>
      <w:r w:rsidRPr="001B0198">
        <w:t>Таблиця 2.1 – Порівняння існуючих програмних рішень</w:t>
      </w:r>
    </w:p>
    <w:tbl>
      <w:tblPr>
        <w:tblStyle w:val="TableGrid"/>
        <w:tblW w:w="0" w:type="auto"/>
        <w:tblLook w:val="04A0" w:firstRow="1" w:lastRow="0" w:firstColumn="1" w:lastColumn="0" w:noHBand="0" w:noVBand="1"/>
      </w:tblPr>
      <w:tblGrid>
        <w:gridCol w:w="817"/>
        <w:gridCol w:w="2232"/>
        <w:gridCol w:w="1843"/>
        <w:gridCol w:w="1843"/>
        <w:gridCol w:w="1843"/>
        <w:gridCol w:w="1843"/>
      </w:tblGrid>
      <w:tr w:rsidR="0030058B" w:rsidTr="001313AF">
        <w:tc>
          <w:tcPr>
            <w:tcW w:w="3049" w:type="dxa"/>
            <w:gridSpan w:val="2"/>
            <w:tcBorders>
              <w:tl2br w:val="single" w:sz="4" w:space="0" w:color="auto"/>
            </w:tcBorders>
          </w:tcPr>
          <w:p w:rsidR="0030058B" w:rsidRPr="00FF1CAD" w:rsidRDefault="0030058B" w:rsidP="007C1D61">
            <w:pPr>
              <w:ind w:firstLine="0"/>
            </w:pPr>
          </w:p>
          <w:p w:rsidR="0030058B" w:rsidRPr="00FF1CAD" w:rsidRDefault="0030058B" w:rsidP="007C1D61">
            <w:pPr>
              <w:ind w:firstLine="0"/>
            </w:pPr>
            <w:r w:rsidRPr="00FF1CAD">
              <w:t xml:space="preserve">                         Продукт</w:t>
            </w:r>
          </w:p>
          <w:p w:rsidR="0030058B" w:rsidRPr="00FF1CAD" w:rsidRDefault="0030058B" w:rsidP="007C1D61">
            <w:pPr>
              <w:ind w:firstLine="0"/>
            </w:pPr>
            <w:r w:rsidRPr="00FF1CAD">
              <w:t>Характеристика</w:t>
            </w:r>
          </w:p>
        </w:tc>
        <w:tc>
          <w:tcPr>
            <w:tcW w:w="1843" w:type="dxa"/>
          </w:tcPr>
          <w:p w:rsidR="0030058B" w:rsidRPr="00FF1CAD" w:rsidRDefault="001313AF" w:rsidP="001313AF">
            <w:pPr>
              <w:ind w:firstLine="0"/>
              <w:jc w:val="center"/>
            </w:pPr>
            <w:r w:rsidRPr="00FF1CAD">
              <w:t>Tineye</w:t>
            </w:r>
          </w:p>
        </w:tc>
        <w:tc>
          <w:tcPr>
            <w:tcW w:w="1843" w:type="dxa"/>
          </w:tcPr>
          <w:p w:rsidR="00E9589E" w:rsidRPr="00FF1CAD" w:rsidRDefault="00E9589E" w:rsidP="00E9589E">
            <w:pPr>
              <w:ind w:firstLine="0"/>
              <w:jc w:val="center"/>
            </w:pPr>
            <w:r w:rsidRPr="00FF1CAD">
              <w:t>Google</w:t>
            </w:r>
          </w:p>
          <w:p w:rsidR="00E9589E" w:rsidRPr="00FF1CAD" w:rsidRDefault="00E9589E" w:rsidP="00E9589E">
            <w:pPr>
              <w:ind w:firstLine="0"/>
              <w:jc w:val="center"/>
            </w:pPr>
            <w:r w:rsidRPr="00FF1CAD">
              <w:t>image</w:t>
            </w:r>
          </w:p>
          <w:p w:rsidR="001313AF" w:rsidRPr="00FF1CAD" w:rsidRDefault="00E9589E" w:rsidP="00E9589E">
            <w:pPr>
              <w:ind w:firstLine="0"/>
              <w:jc w:val="center"/>
            </w:pPr>
            <w:r w:rsidRPr="00FF1CAD">
              <w:t>search</w:t>
            </w:r>
          </w:p>
        </w:tc>
        <w:tc>
          <w:tcPr>
            <w:tcW w:w="1843" w:type="dxa"/>
          </w:tcPr>
          <w:p w:rsidR="0030058B" w:rsidRPr="00FF1CAD" w:rsidRDefault="001313AF" w:rsidP="001313AF">
            <w:pPr>
              <w:ind w:firstLine="0"/>
              <w:jc w:val="center"/>
            </w:pPr>
            <w:r w:rsidRPr="00FF1CAD">
              <w:t>Image</w:t>
            </w:r>
          </w:p>
          <w:p w:rsidR="001313AF" w:rsidRPr="00FF1CAD" w:rsidRDefault="001313AF" w:rsidP="001313AF">
            <w:pPr>
              <w:ind w:firstLine="0"/>
              <w:jc w:val="center"/>
            </w:pPr>
            <w:r w:rsidRPr="00FF1CAD">
              <w:t>Comparer</w:t>
            </w:r>
          </w:p>
        </w:tc>
        <w:tc>
          <w:tcPr>
            <w:tcW w:w="1843" w:type="dxa"/>
          </w:tcPr>
          <w:p w:rsidR="00E9589E" w:rsidRPr="00FF1CAD" w:rsidRDefault="00E9589E" w:rsidP="00E9589E">
            <w:pPr>
              <w:ind w:firstLine="0"/>
              <w:jc w:val="center"/>
            </w:pPr>
            <w:r w:rsidRPr="00FF1CAD">
              <w:t>Dup</w:t>
            </w:r>
          </w:p>
          <w:p w:rsidR="001313AF" w:rsidRPr="00FF1CAD" w:rsidRDefault="00E9589E" w:rsidP="00E9589E">
            <w:pPr>
              <w:ind w:firstLine="0"/>
              <w:jc w:val="center"/>
            </w:pPr>
            <w:r w:rsidRPr="00FF1CAD">
              <w:t xml:space="preserve">Detector </w:t>
            </w:r>
          </w:p>
        </w:tc>
      </w:tr>
      <w:tr w:rsidR="0030058B" w:rsidTr="001313AF">
        <w:tc>
          <w:tcPr>
            <w:tcW w:w="3049" w:type="dxa"/>
            <w:gridSpan w:val="2"/>
          </w:tcPr>
          <w:p w:rsidR="0030058B" w:rsidRPr="00FF1CAD" w:rsidRDefault="00FF1CAD" w:rsidP="00FF1CAD">
            <w:pPr>
              <w:ind w:firstLine="0"/>
              <w:jc w:val="center"/>
            </w:pPr>
            <w:r w:rsidRPr="00FF1CAD">
              <w:t>Пошук в мережі Інтернет</w:t>
            </w:r>
          </w:p>
        </w:tc>
        <w:tc>
          <w:tcPr>
            <w:tcW w:w="1843" w:type="dxa"/>
          </w:tcPr>
          <w:p w:rsidR="0030058B" w:rsidRPr="00E9589E"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ні</w:t>
            </w:r>
          </w:p>
        </w:tc>
      </w:tr>
      <w:tr w:rsidR="0030058B" w:rsidTr="001313AF">
        <w:tc>
          <w:tcPr>
            <w:tcW w:w="3049" w:type="dxa"/>
            <w:gridSpan w:val="2"/>
          </w:tcPr>
          <w:p w:rsidR="00C12472" w:rsidRDefault="00C12472" w:rsidP="00C12472">
            <w:pPr>
              <w:ind w:firstLine="0"/>
              <w:jc w:val="center"/>
            </w:pPr>
            <w:r>
              <w:t>Пошук на комп’ютері</w:t>
            </w:r>
          </w:p>
          <w:p w:rsidR="00C12472" w:rsidRPr="00FF1CAD" w:rsidRDefault="00C12472" w:rsidP="00C12472">
            <w:pPr>
              <w:ind w:firstLine="0"/>
              <w:jc w:val="center"/>
            </w:pPr>
            <w:r>
              <w:t>користувача</w:t>
            </w:r>
          </w:p>
        </w:tc>
        <w:tc>
          <w:tcPr>
            <w:tcW w:w="1843" w:type="dxa"/>
          </w:tcPr>
          <w:p w:rsidR="0030058B" w:rsidRPr="00FF1CAD" w:rsidRDefault="00E9589E" w:rsidP="00FF1CAD">
            <w:pPr>
              <w:ind w:firstLine="0"/>
              <w:jc w:val="center"/>
            </w:pPr>
            <w:r>
              <w:t>платна можливість створення персональної хмарної колекції</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r>
      <w:tr w:rsidR="00E9589E" w:rsidTr="00E9589E">
        <w:tc>
          <w:tcPr>
            <w:tcW w:w="817" w:type="dxa"/>
            <w:vMerge w:val="restart"/>
            <w:textDirection w:val="btLr"/>
            <w:vAlign w:val="center"/>
          </w:tcPr>
          <w:p w:rsidR="00E9589E" w:rsidRPr="00FF1CAD" w:rsidRDefault="00E9589E" w:rsidP="00E9589E">
            <w:pPr>
              <w:spacing w:line="240" w:lineRule="auto"/>
              <w:ind w:left="113" w:right="113" w:firstLine="0"/>
              <w:jc w:val="center"/>
            </w:pPr>
            <w:r>
              <w:t>Стійкість до перетворення</w:t>
            </w:r>
          </w:p>
        </w:tc>
        <w:tc>
          <w:tcPr>
            <w:tcW w:w="2232" w:type="dxa"/>
          </w:tcPr>
          <w:p w:rsidR="00E9589E" w:rsidRPr="00FF1CAD" w:rsidRDefault="00E9589E" w:rsidP="00FF1CAD">
            <w:pPr>
              <w:ind w:firstLine="0"/>
              <w:jc w:val="center"/>
            </w:pPr>
            <w:r>
              <w:t>фільтри</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w:t>
            </w:r>
            <w:bookmarkStart w:id="11" w:name="_GoBack"/>
            <w:bookmarkEnd w:id="11"/>
            <w:r>
              <w:t>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масштабування</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поворот</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частково</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зсув</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ні</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додавання об’єктів</w:t>
            </w:r>
          </w:p>
        </w:tc>
        <w:tc>
          <w:tcPr>
            <w:tcW w:w="1843" w:type="dxa"/>
          </w:tcPr>
          <w:p w:rsidR="00E9589E" w:rsidRPr="00FF1CAD" w:rsidRDefault="00D03E4D" w:rsidP="00FF1CAD">
            <w:pPr>
              <w:ind w:firstLine="0"/>
              <w:jc w:val="center"/>
            </w:pPr>
            <w:r>
              <w:t>так</w:t>
            </w:r>
          </w:p>
        </w:tc>
        <w:tc>
          <w:tcPr>
            <w:tcW w:w="1843" w:type="dxa"/>
          </w:tcPr>
          <w:p w:rsidR="00E9589E" w:rsidRPr="00FF1CAD" w:rsidRDefault="00D03E4D" w:rsidP="00FF1CAD">
            <w:pPr>
              <w:ind w:firstLine="0"/>
              <w:jc w:val="center"/>
            </w:pPr>
            <w:r>
              <w:t>так</w:t>
            </w: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B1CA3">
        <w:tc>
          <w:tcPr>
            <w:tcW w:w="3049" w:type="dxa"/>
            <w:gridSpan w:val="2"/>
          </w:tcPr>
          <w:p w:rsidR="00E9589E" w:rsidRDefault="00E9589E" w:rsidP="00FF1CAD">
            <w:pPr>
              <w:ind w:firstLine="0"/>
              <w:jc w:val="center"/>
            </w:pPr>
            <w:r>
              <w:t>Виведення всіх схожих зображень та їх місцезнаходження</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ні</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так</w:t>
            </w:r>
          </w:p>
        </w:tc>
      </w:tr>
    </w:tbl>
    <w:p w:rsidR="00C478EC" w:rsidRDefault="00C478EC">
      <w:pPr>
        <w:spacing w:line="240" w:lineRule="auto"/>
        <w:ind w:firstLine="0"/>
        <w:jc w:val="left"/>
      </w:pPr>
      <w:r>
        <w:br w:type="page"/>
      </w:r>
    </w:p>
    <w:p w:rsidR="00491D1F" w:rsidRPr="001B0198" w:rsidRDefault="00B13BB9" w:rsidP="00B13BB9">
      <w:pPr>
        <w:pStyle w:val="Heading2"/>
        <w:numPr>
          <w:ilvl w:val="0"/>
          <w:numId w:val="26"/>
        </w:numPr>
        <w:jc w:val="center"/>
      </w:pPr>
      <w:bookmarkStart w:id="12" w:name="_Toc516719287"/>
      <w:r w:rsidRPr="001B0198">
        <w:lastRenderedPageBreak/>
        <w:t>ОГЛЯД МЕТОДІВ</w:t>
      </w:r>
      <w:r>
        <w:t xml:space="preserve"> ПОШУКУ СХОЖИХ ЗОБРАЖЕНЬ</w:t>
      </w:r>
      <w:bookmarkEnd w:id="12"/>
    </w:p>
    <w:p w:rsidR="00EB1CA3" w:rsidRDefault="00EB1CA3" w:rsidP="00D97438"/>
    <w:p w:rsidR="00EB1CA3" w:rsidRDefault="00EB1CA3" w:rsidP="00D97438"/>
    <w:p w:rsidR="00D97438" w:rsidRPr="001B0198" w:rsidRDefault="00EB1CA3" w:rsidP="00D97438">
      <w:r>
        <w:t>На сьогодні і</w:t>
      </w:r>
      <w:r w:rsidR="00D97438" w:rsidRPr="001B0198">
        <w:t xml:space="preserve">снує два </w:t>
      </w:r>
      <w:r>
        <w:t xml:space="preserve">істотно різні підходи, які застосовуються для </w:t>
      </w:r>
      <w:r w:rsidR="00D97438" w:rsidRPr="001B0198">
        <w:t>пошуку схожих зображень – на осн</w:t>
      </w:r>
      <w:r w:rsidR="00CF3212" w:rsidRPr="001B0198">
        <w:t>ові водяного знаку і на основі в</w:t>
      </w:r>
      <w:r w:rsidR="00D97438" w:rsidRPr="001B0198">
        <w:t xml:space="preserve">місту. </w:t>
      </w:r>
      <w:r w:rsidR="00CF3212" w:rsidRPr="001B0198">
        <w:t>Підхід на основі водяного знака полягає в закарбовуванні підпису в зображенні перед його розповсюдженням.</w:t>
      </w:r>
      <w:r w:rsidR="00CF3212" w:rsidRPr="00EA592A">
        <w:rPr>
          <w:lang w:val="ru-RU"/>
        </w:rPr>
        <w:t xml:space="preserve"> </w:t>
      </w:r>
      <w:r w:rsidR="00CF3212" w:rsidRPr="001B0198">
        <w:t>Згодом за цим підписом можна буде визначити</w:t>
      </w:r>
      <w:r w:rsidR="005C442A">
        <w:t>,</w:t>
      </w:r>
      <w:r w:rsidR="00CF3212" w:rsidRPr="001B0198">
        <w:t xml:space="preserve"> чи </w:t>
      </w:r>
      <w:r w:rsidR="005C442A">
        <w:t>являються</w:t>
      </w:r>
      <w:r w:rsidR="00CF3212" w:rsidRPr="001B0198">
        <w:t xml:space="preserve"> зображення дублікатами. З іншого боку, підхід на основі вмісту, як </w:t>
      </w:r>
      <w:r w:rsidR="002B7987">
        <w:t xml:space="preserve">можна зрозуміти безпосередньо </w:t>
      </w:r>
      <w:r w:rsidR="00CF3212" w:rsidRPr="001B0198">
        <w:t xml:space="preserve">з його назви, полягає в </w:t>
      </w:r>
      <w:r w:rsidR="002B7987">
        <w:t>проведенні певного аналізу</w:t>
      </w:r>
      <w:r w:rsidR="00CF3212" w:rsidRPr="001B0198">
        <w:t xml:space="preserve"> зображення з метою визначення його особливостей.</w:t>
      </w:r>
    </w:p>
    <w:p w:rsidR="00CF3212" w:rsidRDefault="00CF3212" w:rsidP="00D97438"/>
    <w:p w:rsidR="004B70A3" w:rsidRPr="001B0198" w:rsidRDefault="004B70A3" w:rsidP="00D97438"/>
    <w:p w:rsidR="0070524E" w:rsidRPr="001B0198" w:rsidRDefault="0070524E" w:rsidP="0070524E">
      <w:pPr>
        <w:pStyle w:val="Heading3"/>
        <w:numPr>
          <w:ilvl w:val="1"/>
          <w:numId w:val="26"/>
        </w:numPr>
      </w:pPr>
      <w:bookmarkStart w:id="13" w:name="_Toc516719289"/>
      <w:r>
        <w:t xml:space="preserve">Методи на </w:t>
      </w:r>
      <w:r w:rsidRPr="001B0198">
        <w:t>основі водяного знака</w:t>
      </w:r>
      <w:bookmarkEnd w:id="13"/>
    </w:p>
    <w:p w:rsidR="004B70A3" w:rsidRDefault="004B70A3" w:rsidP="0070524E">
      <w:pPr>
        <w:ind w:left="709" w:firstLine="0"/>
      </w:pPr>
    </w:p>
    <w:p w:rsidR="004B70A3" w:rsidRDefault="004B70A3" w:rsidP="0070524E">
      <w:pPr>
        <w:ind w:left="709" w:firstLine="0"/>
      </w:pPr>
    </w:p>
    <w:p w:rsidR="0070524E" w:rsidRPr="001B0198" w:rsidRDefault="0070524E" w:rsidP="004B70A3">
      <w:pPr>
        <w:ind w:firstLine="375"/>
      </w:pPr>
      <w:r w:rsidRPr="001B0198">
        <w:t>Історично, дублікати шукалися за допом</w:t>
      </w:r>
      <w:r w:rsidR="004B70A3">
        <w:t xml:space="preserve">огою методів на основі водяного </w:t>
      </w:r>
      <w:r w:rsidRPr="001B0198">
        <w:t xml:space="preserve">знаку. </w:t>
      </w:r>
    </w:p>
    <w:p w:rsidR="0070524E" w:rsidRDefault="0070524E" w:rsidP="004B70A3">
      <w:pPr>
        <w:ind w:firstLine="375"/>
        <w:rPr>
          <w:lang w:val="en-US"/>
        </w:rPr>
      </w:pPr>
      <w:r w:rsidRPr="001B0198">
        <w:t>Ідея водяного знака проста: автор зображення додає до нього стійкий непомітний секретний підпис</w:t>
      </w:r>
      <w:r w:rsidRPr="001B0198">
        <w:rPr>
          <w:lang w:val="en-US"/>
        </w:rPr>
        <w:t xml:space="preserve"> </w:t>
      </w:r>
      <w:r w:rsidRPr="001B0198">
        <w:t>перед його розповсюдженням. Прихований підпис виконує дві функції. По-перше, він дозволяє встановити власника зображення в суперечливих ситуаціях. По-друге, за допомогою підпису можна знайти копії зображення, наприклад в мережі, і водночас визначити чи є вони легальними.</w:t>
      </w:r>
      <w:r w:rsidRPr="001B0198">
        <w:rPr>
          <w:lang w:val="en-US"/>
        </w:rPr>
        <w:t xml:space="preserve"> [5]</w:t>
      </w:r>
    </w:p>
    <w:p w:rsidR="0070524E" w:rsidRPr="00B004C1" w:rsidRDefault="0070524E" w:rsidP="004B70A3">
      <w:pPr>
        <w:ind w:firstLine="360"/>
        <w:rPr>
          <w:lang w:val="en-US"/>
        </w:rPr>
      </w:pPr>
      <w:r>
        <w:t>Останнім часом водяні знаки, як засіб захисту інтелектуальної власності, зазнали сильної критики. Херлі</w:t>
      </w:r>
      <w:r>
        <w:rPr>
          <w:lang w:val="en-US"/>
        </w:rPr>
        <w:t xml:space="preserve"> </w:t>
      </w:r>
      <w:hyperlink w:anchor="b13" w:history="1">
        <w:r w:rsidRPr="00401EBD">
          <w:rPr>
            <w:rStyle w:val="Hyperlink"/>
            <w:color w:val="auto"/>
            <w:lang w:val="en-US"/>
          </w:rPr>
          <w:t>[13]</w:t>
        </w:r>
      </w:hyperlink>
      <w:r>
        <w:rPr>
          <w:lang w:val="en-US"/>
        </w:rPr>
        <w:t xml:space="preserve"> </w:t>
      </w:r>
      <w:r w:rsidRPr="00401EBD">
        <w:rPr>
          <w:lang w:val="en-US"/>
        </w:rPr>
        <w:t>розпочав дискусію щодо недоліків водяного знака з суперечливим документом під назвою "Чому водяний знак є нісенітницею"</w:t>
      </w:r>
      <w:hyperlink w:anchor="b13" w:history="1">
        <w:r w:rsidRPr="00401EBD">
          <w:rPr>
            <w:rStyle w:val="Hyperlink"/>
            <w:color w:val="auto"/>
            <w:lang w:val="en-US"/>
          </w:rPr>
          <w:t>[13]</w:t>
        </w:r>
      </w:hyperlink>
      <w:r>
        <w:t xml:space="preserve">. </w:t>
      </w:r>
      <w:r w:rsidRPr="00401EBD">
        <w:t xml:space="preserve">Суть аргументації Херлі полягає в тому, що захищати всі об'єкти в невеликій околиці позначеного об'єкта, як це виконується в </w:t>
      </w:r>
      <w:r>
        <w:t>багатьох</w:t>
      </w:r>
      <w:r w:rsidRPr="00401EBD">
        <w:t xml:space="preserve"> опу</w:t>
      </w:r>
      <w:r>
        <w:t>блікованих алгоритмах на основі</w:t>
      </w:r>
      <w:r w:rsidRPr="00401EBD">
        <w:t xml:space="preserve"> водяного знаку</w:t>
      </w:r>
      <w:r>
        <w:t>, є необхідним, але не достатнім</w:t>
      </w:r>
      <w:r w:rsidRPr="00401EBD">
        <w:t xml:space="preserve">. Він </w:t>
      </w:r>
      <w:r>
        <w:t>стверджує,</w:t>
      </w:r>
      <w:r w:rsidRPr="00401EBD">
        <w:t xml:space="preserve"> що корисний алгоритм водяного знаку повинен захищати всі </w:t>
      </w:r>
      <w:r>
        <w:t>особливості</w:t>
      </w:r>
      <w:r w:rsidRPr="00401EBD">
        <w:t xml:space="preserve">, а не лише ті, які є близькими до </w:t>
      </w:r>
      <w:r w:rsidR="004B70A3">
        <w:t>поміченого</w:t>
      </w:r>
      <w:r w:rsidRPr="00401EBD">
        <w:t xml:space="preserve"> об'єкта.</w:t>
      </w:r>
      <w:r>
        <w:t xml:space="preserve"> </w:t>
      </w:r>
      <w:r w:rsidRPr="00EF3823">
        <w:t xml:space="preserve">Інші автори </w:t>
      </w:r>
      <w:r w:rsidRPr="00EF3823">
        <w:lastRenderedPageBreak/>
        <w:t xml:space="preserve">продовжували додавати до цієї дискусії, наприклад, </w:t>
      </w:r>
      <w:r>
        <w:t xml:space="preserve">Барні </w:t>
      </w:r>
      <w:hyperlink w:anchor="b14" w:history="1">
        <w:r w:rsidRPr="00EF3823">
          <w:rPr>
            <w:rStyle w:val="Hyperlink"/>
            <w:color w:val="auto"/>
          </w:rPr>
          <w:t>[14]</w:t>
        </w:r>
      </w:hyperlink>
      <w:r>
        <w:t xml:space="preserve"> </w:t>
      </w:r>
      <w:r w:rsidRPr="00EF3823">
        <w:t>підкреслював, що водяні знаки все ще є молодим напрямом обробки сигналів, і що жоден метод не зміг захистити вміст від усіх можливих атак. Однак, Моулін</w:t>
      </w:r>
      <w:r>
        <w:rPr>
          <w:lang w:val="en-US"/>
        </w:rPr>
        <w:t xml:space="preserve"> </w:t>
      </w:r>
      <w:hyperlink w:anchor="b15" w:history="1">
        <w:r w:rsidRPr="00EF3823">
          <w:rPr>
            <w:rStyle w:val="Hyperlink"/>
            <w:color w:val="auto"/>
          </w:rPr>
          <w:t>[15]</w:t>
        </w:r>
      </w:hyperlink>
      <w:r w:rsidRPr="00EF3823">
        <w:t xml:space="preserve"> ч</w:t>
      </w:r>
      <w:r>
        <w:t>астково відкинув заяву "водяний знак</w:t>
      </w:r>
      <w:r w:rsidRPr="00EF3823">
        <w:t xml:space="preserve"> - нісенітниця"</w:t>
      </w:r>
      <w:r>
        <w:t xml:space="preserve"> </w:t>
      </w:r>
      <w:hyperlink w:anchor="b14" w:history="1">
        <w:r w:rsidRPr="00EF3823">
          <w:rPr>
            <w:rStyle w:val="Hyperlink"/>
            <w:color w:val="auto"/>
          </w:rPr>
          <w:t>[14]</w:t>
        </w:r>
      </w:hyperlink>
      <w:r w:rsidRPr="00EF3823">
        <w:t xml:space="preserve">, помітивши, що це може бути досить </w:t>
      </w:r>
      <w:r>
        <w:t>знайти такі перетворення, які б допомогли уникнути виявлення дубліката</w:t>
      </w:r>
      <w:r w:rsidRPr="00EF3823">
        <w:t>. Крім того, він зауважив, що водян</w:t>
      </w:r>
      <w:r>
        <w:t xml:space="preserve">і знаки були досить корисними в областях з </w:t>
      </w:r>
      <w:r w:rsidRPr="00EF3823">
        <w:t>низькою безпекою, наприклад, в ка</w:t>
      </w:r>
      <w:r>
        <w:t>бельній телевізійній системі</w:t>
      </w:r>
      <w:r w:rsidRPr="00EF3823">
        <w:t>, і що нові методи можуть ще більше покращити ефективність алгоритмів водяного знаку.</w:t>
      </w:r>
      <w:r w:rsidRPr="00B004C1">
        <w:rPr>
          <w:lang w:val="en-US"/>
        </w:rPr>
        <w:t xml:space="preserve"> </w:t>
      </w:r>
      <w:r w:rsidRPr="00B004C1">
        <w:t>[5]</w:t>
      </w:r>
      <w:r>
        <w:rPr>
          <w:lang w:val="en-US"/>
        </w:rPr>
        <w:t>.</w:t>
      </w:r>
    </w:p>
    <w:p w:rsidR="0070524E" w:rsidRPr="001B0198" w:rsidRDefault="0070524E" w:rsidP="004B70A3">
      <w:pPr>
        <w:ind w:firstLine="360"/>
      </w:pPr>
      <w:r w:rsidRPr="00323671">
        <w:t xml:space="preserve">На думку автора </w:t>
      </w:r>
      <w:hyperlink w:anchor="b5" w:history="1">
        <w:r w:rsidRPr="00323671">
          <w:rPr>
            <w:rStyle w:val="Hyperlink"/>
            <w:color w:val="auto"/>
            <w:lang w:val="en-US"/>
          </w:rPr>
          <w:t>[5]</w:t>
        </w:r>
        <w:r w:rsidRPr="00323671">
          <w:rPr>
            <w:rStyle w:val="Hyperlink"/>
            <w:color w:val="auto"/>
          </w:rPr>
          <w:t>,</w:t>
        </w:r>
      </w:hyperlink>
      <w:r w:rsidRPr="00323671">
        <w:t xml:space="preserve"> водяний знак має важливі недоліки, як це описано в наступному. </w:t>
      </w:r>
      <w:r>
        <w:t>ш</w:t>
      </w:r>
      <w:r w:rsidRPr="001B0198">
        <w:t xml:space="preserve">ахрай може видалити підпис з зображення, наприклад за допомогою зміни освітлення зображення, чи застосуванні того ж самого метода додавання водяного знака. Таке зображення можна законно розповсюджувати, метод на основі </w:t>
      </w:r>
      <w:r>
        <w:t>водяного знака виявиться марним;</w:t>
      </w:r>
    </w:p>
    <w:p w:rsidR="0070524E" w:rsidRPr="001B0198" w:rsidRDefault="0070524E" w:rsidP="0070524E">
      <w:pPr>
        <w:pStyle w:val="ListParagraph"/>
        <w:numPr>
          <w:ilvl w:val="0"/>
          <w:numId w:val="12"/>
        </w:numPr>
      </w:pPr>
      <w:r>
        <w:t>методи на основі водяного знака</w:t>
      </w:r>
      <w:r w:rsidRPr="001B0198">
        <w:t xml:space="preserve"> вимагають модифікації зображення перед його розповсюдженням. Це не завжди можливо, і деякі автори можуть нег</w:t>
      </w:r>
      <w:r>
        <w:t xml:space="preserve">ативно ставитися до модифікацій </w:t>
      </w:r>
      <w:r w:rsidRPr="001B0198">
        <w:rPr>
          <w:lang w:val="en-US"/>
        </w:rPr>
        <w:t>[5]</w:t>
      </w:r>
      <w:r>
        <w:t>;</w:t>
      </w:r>
    </w:p>
    <w:p w:rsidR="0070524E" w:rsidRDefault="0070524E" w:rsidP="0070524E">
      <w:pPr>
        <w:pStyle w:val="ListParagraph"/>
        <w:numPr>
          <w:ilvl w:val="0"/>
          <w:numId w:val="12"/>
        </w:numPr>
      </w:pPr>
      <w:r>
        <w:t>в</w:t>
      </w:r>
      <w:r w:rsidRPr="001B0198">
        <w:t>они вимагають модифікації зображення перед його розповсюдженням. Це не завжди можливо, і деякі автори можуть нег</w:t>
      </w:r>
      <w:r>
        <w:t xml:space="preserve">ативно ставитися до подібних модифікацій </w:t>
      </w:r>
      <w:r w:rsidRPr="00EA592A">
        <w:rPr>
          <w:lang w:val="ru-RU"/>
        </w:rPr>
        <w:t>[5]</w:t>
      </w:r>
      <w:r>
        <w:t>.</w:t>
      </w:r>
    </w:p>
    <w:p w:rsidR="004B70A3" w:rsidRPr="001B0198" w:rsidRDefault="004B70A3" w:rsidP="004B70A3">
      <w:pPr>
        <w:ind w:firstLine="360"/>
      </w:pPr>
      <w:r w:rsidRPr="00323671">
        <w:t>Хоча водяні знаки можуть бути ко</w:t>
      </w:r>
      <w:r>
        <w:t>рисними в певних ситуаціях, вони</w:t>
      </w:r>
      <w:r w:rsidRPr="00323671">
        <w:t xml:space="preserve"> не може розглядатися як засіб для захисту вмісту у довгостроковій перспективі</w:t>
      </w:r>
      <w:r>
        <w:rPr>
          <w:lang w:val="en-US"/>
        </w:rPr>
        <w:t>.</w:t>
      </w:r>
    </w:p>
    <w:p w:rsidR="006065BC" w:rsidRDefault="006065BC" w:rsidP="00D97438"/>
    <w:p w:rsidR="004B70A3" w:rsidRPr="001B0198" w:rsidRDefault="004B70A3" w:rsidP="00D97438"/>
    <w:p w:rsidR="00453846" w:rsidRPr="001B0198" w:rsidRDefault="0062413B" w:rsidP="002B7987">
      <w:pPr>
        <w:pStyle w:val="Heading3"/>
        <w:numPr>
          <w:ilvl w:val="1"/>
          <w:numId w:val="26"/>
        </w:numPr>
      </w:pPr>
      <w:bookmarkStart w:id="14" w:name="_Toc516719288"/>
      <w:r>
        <w:t>Методи на основі п</w:t>
      </w:r>
      <w:r w:rsidR="00453846" w:rsidRPr="001B0198">
        <w:t>ошук</w:t>
      </w:r>
      <w:r>
        <w:t>у</w:t>
      </w:r>
      <w:r w:rsidR="00453846" w:rsidRPr="001B0198">
        <w:t xml:space="preserve"> особливостей</w:t>
      </w:r>
      <w:bookmarkEnd w:id="14"/>
    </w:p>
    <w:p w:rsidR="00CF3212" w:rsidRPr="001B0198" w:rsidRDefault="00CF3212" w:rsidP="00D97438"/>
    <w:p w:rsidR="00453846" w:rsidRPr="001B0198" w:rsidRDefault="00453846" w:rsidP="00D97438"/>
    <w:p w:rsidR="002B7987" w:rsidRDefault="00453846" w:rsidP="00D97438">
      <w:r w:rsidRPr="001B0198">
        <w:t xml:space="preserve">Ці методи є достатньо молодими. </w:t>
      </w:r>
      <w:r w:rsidR="002B7987">
        <w:t xml:space="preserve">В роботі </w:t>
      </w:r>
      <w:r w:rsidRPr="002B7987">
        <w:t>[5]</w:t>
      </w:r>
      <w:r w:rsidR="002B7987">
        <w:t xml:space="preserve"> відмічається, що у 2007 році</w:t>
      </w:r>
      <w:r w:rsidRPr="00EA592A">
        <w:rPr>
          <w:lang w:val="ru-RU"/>
        </w:rPr>
        <w:t xml:space="preserve"> </w:t>
      </w:r>
      <w:r w:rsidR="00286701" w:rsidRPr="001B0198">
        <w:t>методи визначення схожості</w:t>
      </w:r>
      <w:r w:rsidR="008942AE" w:rsidRPr="001B0198">
        <w:t xml:space="preserve"> зображень на основі пошуку особливостей лише починали </w:t>
      </w:r>
      <w:r w:rsidR="002B7987">
        <w:t>розвиватися та досліджуватися</w:t>
      </w:r>
      <w:r w:rsidR="008942AE" w:rsidRPr="001B0198">
        <w:t xml:space="preserve">. </w:t>
      </w:r>
      <w:r w:rsidR="002B7987">
        <w:t xml:space="preserve">Значна кількість наукових праць містить </w:t>
      </w:r>
      <w:r w:rsidR="002B7987">
        <w:lastRenderedPageBreak/>
        <w:t xml:space="preserve">лише опис </w:t>
      </w:r>
      <w:r w:rsidR="00062CA1">
        <w:t xml:space="preserve">запропонованих </w:t>
      </w:r>
      <w:r w:rsidR="002B7987">
        <w:t xml:space="preserve">методів без наведення хоча б наближеної якісної </w:t>
      </w:r>
      <w:r w:rsidR="00062CA1">
        <w:t>оцінки їх роботи</w:t>
      </w:r>
      <w:r w:rsidR="002B7987">
        <w:t xml:space="preserve">. </w:t>
      </w:r>
    </w:p>
    <w:p w:rsidR="00D75B68" w:rsidRDefault="00062CA1" w:rsidP="00D97438">
      <w:r>
        <w:t xml:space="preserve">В основному </w:t>
      </w:r>
      <w:r w:rsidR="008942AE" w:rsidRPr="001B0198">
        <w:t xml:space="preserve">продуктивність </w:t>
      </w:r>
      <w:r>
        <w:t xml:space="preserve">методів </w:t>
      </w:r>
      <w:r w:rsidR="008942AE" w:rsidRPr="001B0198">
        <w:t xml:space="preserve">є низькою, а </w:t>
      </w:r>
      <w:r>
        <w:t xml:space="preserve">програмна </w:t>
      </w:r>
      <w:r w:rsidR="008942AE" w:rsidRPr="001B0198">
        <w:t xml:space="preserve">реалізація </w:t>
      </w:r>
      <w:r>
        <w:t xml:space="preserve">достатньо </w:t>
      </w:r>
      <w:r w:rsidR="008942AE" w:rsidRPr="001B0198">
        <w:t>складною</w:t>
      </w:r>
      <w:r>
        <w:t xml:space="preserve"> </w:t>
      </w:r>
      <w:r w:rsidRPr="002B7987">
        <w:t>[5]</w:t>
      </w:r>
      <w:r w:rsidR="008942AE" w:rsidRPr="001B0198">
        <w:t xml:space="preserve">. </w:t>
      </w:r>
      <w:r w:rsidR="003C3F78">
        <w:t>Оскільки ряд методів представляють собою інтелектуальну власність компаній-розробників, то їх детальні описи не опубліковані.</w:t>
      </w:r>
      <w:r w:rsidR="00035C1F" w:rsidRPr="001B0198">
        <w:t xml:space="preserve"> </w:t>
      </w:r>
      <w:r w:rsidR="00D75B68">
        <w:t xml:space="preserve">В багатьох </w:t>
      </w:r>
      <w:r w:rsidR="00035C1F" w:rsidRPr="001B0198">
        <w:t>опублікованих роб</w:t>
      </w:r>
      <w:r w:rsidR="00D75B68">
        <w:t>о</w:t>
      </w:r>
      <w:r w:rsidR="00035C1F" w:rsidRPr="001B0198">
        <w:t>т</w:t>
      </w:r>
      <w:r w:rsidR="00D75B68">
        <w:t>ах</w:t>
      </w:r>
      <w:r w:rsidR="00035C1F" w:rsidRPr="001B0198">
        <w:t xml:space="preserve"> </w:t>
      </w:r>
      <w:r w:rsidR="00D75B68">
        <w:t xml:space="preserve">запропоновані методи </w:t>
      </w:r>
      <w:r w:rsidR="00035C1F" w:rsidRPr="001B0198">
        <w:t>протестовані лише поверхнево, для невеликої кіль</w:t>
      </w:r>
      <w:r w:rsidR="00D75B68">
        <w:t>кості зображень та перетворень.</w:t>
      </w:r>
    </w:p>
    <w:p w:rsidR="00D75B68" w:rsidRDefault="00D75B68" w:rsidP="00D97438"/>
    <w:p w:rsidR="00453846" w:rsidRDefault="00035C1F" w:rsidP="00D97438">
      <w:pPr>
        <w:rPr>
          <w:rStyle w:val="Hyperlink"/>
          <w:color w:val="auto"/>
        </w:rPr>
      </w:pPr>
      <w:r w:rsidRPr="001B0198">
        <w:t xml:space="preserve">Далі буде розглянуто деякі з опублікованих </w:t>
      </w:r>
      <w:r w:rsidR="00D75B68">
        <w:t xml:space="preserve">методів та проведено їх аналіз </w:t>
      </w:r>
      <w:r w:rsidRPr="001B0198">
        <w:t>за такими критеріями як відгук (</w:t>
      </w:r>
      <w:r w:rsidRPr="001B0198">
        <w:rPr>
          <w:lang w:val="en-US"/>
        </w:rPr>
        <w:t>recall</w:t>
      </w:r>
      <w:r w:rsidRPr="00EA592A">
        <w:t xml:space="preserve">) </w:t>
      </w:r>
      <w:r w:rsidRPr="001B0198">
        <w:t>та точність</w:t>
      </w:r>
      <w:r w:rsidRPr="00EA592A">
        <w:t xml:space="preserve"> </w:t>
      </w:r>
      <w:r w:rsidRPr="001B0198">
        <w:t>(</w:t>
      </w:r>
      <w:r w:rsidRPr="001B0198">
        <w:rPr>
          <w:lang w:val="en-US"/>
        </w:rPr>
        <w:t>precision</w:t>
      </w:r>
      <w:r w:rsidRPr="00EA592A">
        <w:t xml:space="preserve">) </w:t>
      </w:r>
      <w:hyperlink w:anchor="b5" w:history="1">
        <w:r w:rsidRPr="00EA592A">
          <w:rPr>
            <w:rStyle w:val="Hyperlink"/>
            <w:color w:val="auto"/>
          </w:rPr>
          <w:t>[5]</w:t>
        </w:r>
      </w:hyperlink>
      <w:r w:rsidR="002B7987">
        <w:rPr>
          <w:rStyle w:val="Hyperlink"/>
          <w:color w:val="auto"/>
        </w:rPr>
        <w:t>:</w:t>
      </w:r>
    </w:p>
    <w:p w:rsidR="002B7987" w:rsidRPr="00EA592A" w:rsidRDefault="002B7987" w:rsidP="00D97438"/>
    <w:p w:rsidR="00035C1F" w:rsidRPr="002B7987" w:rsidRDefault="00035C1F" w:rsidP="00D97438">
      <m:oMathPara>
        <m:oMath>
          <m:r>
            <w:rPr>
              <w:rFonts w:ascii="Cambria Math" w:hAnsi="Cambria Math"/>
              <w:lang w:val="en-US"/>
            </w:rPr>
            <m:t>відгук=</m:t>
          </m:r>
          <m:f>
            <m:fPr>
              <m:ctrlPr>
                <w:rPr>
                  <w:rFonts w:ascii="Cambria Math" w:hAnsi="Cambria Math"/>
                  <w:i/>
                  <w:lang w:val="en-US"/>
                </w:rPr>
              </m:ctrlPr>
            </m:fPr>
            <m:num>
              <m:r>
                <w:rPr>
                  <w:rFonts w:ascii="Cambria Math" w:hAnsi="Cambria Math"/>
                  <w:lang w:val="en-US"/>
                </w:rPr>
                <m:t>кількість правильно знайдених копій</m:t>
              </m:r>
            </m:num>
            <m:den>
              <m:r>
                <w:rPr>
                  <w:rFonts w:ascii="Cambria Math" w:hAnsi="Cambria Math"/>
                  <w:lang w:val="en-US"/>
                </w:rPr>
                <m:t>дійсна кількість копій</m:t>
              </m:r>
            </m:den>
          </m:f>
        </m:oMath>
      </m:oMathPara>
    </w:p>
    <w:p w:rsidR="002B7987" w:rsidRPr="002B7987" w:rsidRDefault="002B7987" w:rsidP="00D97438"/>
    <w:p w:rsidR="00035C1F" w:rsidRPr="001B0198" w:rsidRDefault="00035C1F" w:rsidP="00D97438">
      <w:pPr>
        <w:rPr>
          <w:i/>
        </w:rPr>
      </w:pPr>
      <m:oMathPara>
        <m:oMath>
          <m:r>
            <w:rPr>
              <w:rFonts w:ascii="Cambria Math" w:hAnsi="Cambria Math"/>
              <w:lang w:val="en-US"/>
            </w:rPr>
            <m:t>точність=</m:t>
          </m:r>
          <m:f>
            <m:fPr>
              <m:ctrlPr>
                <w:rPr>
                  <w:rFonts w:ascii="Cambria Math" w:hAnsi="Cambria Math"/>
                  <w:i/>
                </w:rPr>
              </m:ctrlPr>
            </m:fPr>
            <m:num>
              <m:r>
                <w:rPr>
                  <w:rFonts w:ascii="Cambria Math" w:hAnsi="Cambria Math"/>
                </w:rPr>
                <m:t>кількість правильно знайдених копій</m:t>
              </m:r>
            </m:num>
            <m:den>
              <m:r>
                <w:rPr>
                  <w:rFonts w:ascii="Cambria Math" w:hAnsi="Cambria Math"/>
                </w:rPr>
                <m:t>кількість всього знайдених копій</m:t>
              </m:r>
            </m:den>
          </m:f>
        </m:oMath>
      </m:oMathPara>
    </w:p>
    <w:p w:rsidR="002B7987" w:rsidRDefault="002B7987" w:rsidP="00D97438"/>
    <w:p w:rsidR="0037702A" w:rsidRDefault="00D75B68" w:rsidP="00D97438">
      <w:r>
        <w:t xml:space="preserve">Незважаючи на те, що </w:t>
      </w:r>
      <w:r w:rsidR="0037702A" w:rsidRPr="001B0198">
        <w:t xml:space="preserve">в </w:t>
      </w:r>
      <w:r>
        <w:t xml:space="preserve">своїх роботах різні автори </w:t>
      </w:r>
      <w:r w:rsidR="0037702A" w:rsidRPr="001B0198">
        <w:t xml:space="preserve">використовуються </w:t>
      </w:r>
      <w:r>
        <w:t xml:space="preserve">різні </w:t>
      </w:r>
      <w:r w:rsidR="0037702A" w:rsidRPr="001B0198">
        <w:t xml:space="preserve">зображення для порівняння, </w:t>
      </w:r>
      <w:r w:rsidR="002C00CD" w:rsidRPr="001B0198">
        <w:t>до них застосовуються різні перетворення,</w:t>
      </w:r>
      <w:r w:rsidR="000C6010" w:rsidRPr="001B0198">
        <w:t xml:space="preserve"> </w:t>
      </w:r>
      <w:r>
        <w:t xml:space="preserve">вищевказані критерії </w:t>
      </w:r>
      <w:r w:rsidR="000C6010" w:rsidRPr="001B0198">
        <w:t>будуть вираховуватися</w:t>
      </w:r>
      <w:r>
        <w:t>,</w:t>
      </w:r>
      <w:r w:rsidR="000C6010" w:rsidRPr="001B0198">
        <w:t xml:space="preserve"> виходячи з результатів представлених в самих роботах. Зрештою, більшість робіт використовують типо</w:t>
      </w:r>
      <w:r w:rsidR="002B7987">
        <w:t xml:space="preserve">ві зображення, </w:t>
      </w:r>
      <w:r>
        <w:t xml:space="preserve">приклади яких </w:t>
      </w:r>
      <w:r w:rsidR="002B7987">
        <w:t>представлені на р</w:t>
      </w:r>
      <w:r w:rsidR="000C6010" w:rsidRPr="001B0198">
        <w:t>ис</w:t>
      </w:r>
      <w:r w:rsidR="002B7987">
        <w:t>унку</w:t>
      </w:r>
      <w:r w:rsidR="000C6010" w:rsidRPr="001B0198">
        <w:t xml:space="preserve"> </w:t>
      </w:r>
      <w:r w:rsidR="002B7987">
        <w:t>3</w:t>
      </w:r>
      <w:r w:rsidR="000C6010" w:rsidRPr="001B0198">
        <w:t>.1.</w:t>
      </w:r>
    </w:p>
    <w:p w:rsidR="002B7987" w:rsidRPr="001B0198" w:rsidRDefault="002B7987" w:rsidP="00D97438"/>
    <w:p w:rsidR="000C6010" w:rsidRPr="001B0198" w:rsidRDefault="000C6010" w:rsidP="000C6010">
      <w:pPr>
        <w:jc w:val="center"/>
      </w:pPr>
      <w:r w:rsidRPr="001B0198">
        <w:rPr>
          <w:noProof/>
          <w:lang w:eastAsia="uk-UA"/>
        </w:rPr>
        <w:drawing>
          <wp:inline distT="0" distB="0" distL="0" distR="0" wp14:anchorId="5E88C32C" wp14:editId="3FB46393">
            <wp:extent cx="466725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1533525"/>
                    </a:xfrm>
                    <a:prstGeom prst="rect">
                      <a:avLst/>
                    </a:prstGeom>
                  </pic:spPr>
                </pic:pic>
              </a:graphicData>
            </a:graphic>
          </wp:inline>
        </w:drawing>
      </w:r>
    </w:p>
    <w:p w:rsidR="000C6010" w:rsidRPr="001B0198" w:rsidRDefault="000C6010" w:rsidP="000C6010">
      <w:pPr>
        <w:jc w:val="center"/>
      </w:pPr>
      <w:r w:rsidRPr="001B0198">
        <w:t>Рис</w:t>
      </w:r>
      <w:r w:rsidR="002B7987">
        <w:t>унок 3.</w:t>
      </w:r>
      <w:r w:rsidRPr="001B0198">
        <w:t xml:space="preserve">1 – </w:t>
      </w:r>
      <w:r w:rsidR="002B7987">
        <w:t>Т</w:t>
      </w:r>
      <w:r w:rsidRPr="001B0198">
        <w:t>ипові зображення для тестування методів.</w:t>
      </w:r>
    </w:p>
    <w:p w:rsidR="000C6010" w:rsidRPr="001B0198" w:rsidRDefault="000C6010" w:rsidP="000C6010">
      <w:pPr>
        <w:jc w:val="center"/>
      </w:pPr>
    </w:p>
    <w:p w:rsidR="006065BC" w:rsidRPr="001B0198" w:rsidRDefault="006065BC" w:rsidP="000C6010">
      <w:pPr>
        <w:jc w:val="center"/>
      </w:pPr>
    </w:p>
    <w:p w:rsidR="006065BC" w:rsidRPr="001B0198" w:rsidRDefault="00D75B68" w:rsidP="000C6010">
      <w:r>
        <w:t>Методи на основі відбитку.</w:t>
      </w:r>
    </w:p>
    <w:p w:rsidR="00D75B68" w:rsidRDefault="00D75B68" w:rsidP="000C6010">
      <w:r>
        <w:t>Цифровий в</w:t>
      </w:r>
      <w:r w:rsidR="000C6010" w:rsidRPr="001B0198">
        <w:t xml:space="preserve">ідбиток – це короткий опис зображення. </w:t>
      </w:r>
      <w:r>
        <w:t>Його а</w:t>
      </w:r>
      <w:r w:rsidR="000C6010" w:rsidRPr="001B0198">
        <w:t xml:space="preserve">налогом </w:t>
      </w:r>
      <w:r>
        <w:t>можна вважати</w:t>
      </w:r>
      <w:r w:rsidR="000C6010" w:rsidRPr="001B0198">
        <w:t xml:space="preserve"> криптографічні хеш-функції, які для будь-якого об’єму даних визначають невелику завчасно визначену к</w:t>
      </w:r>
      <w:r>
        <w:t xml:space="preserve">ількість бітів даних </w:t>
      </w:r>
      <w:hyperlink r:id="rId17" w:anchor="b2" w:history="1">
        <w:r w:rsidR="000C6010" w:rsidRPr="001B0198">
          <w:rPr>
            <w:rStyle w:val="Hyperlink"/>
            <w:color w:val="auto"/>
          </w:rPr>
          <w:t>[2]</w:t>
        </w:r>
      </w:hyperlink>
      <w:r>
        <w:rPr>
          <w:rStyle w:val="Hyperlink"/>
          <w:color w:val="auto"/>
        </w:rPr>
        <w:t>.</w:t>
      </w:r>
      <w:r w:rsidR="000C6010" w:rsidRPr="00D75B68">
        <w:t xml:space="preserve"> </w:t>
      </w:r>
      <w:r>
        <w:t>Проте</w:t>
      </w:r>
      <w:r w:rsidR="000C6010" w:rsidRPr="001B0198">
        <w:t xml:space="preserve"> криптографічні функції не можуть бути застосовані для створення відбитків зображень. </w:t>
      </w:r>
      <w:r>
        <w:t>Причина цього полягає у тому, що к</w:t>
      </w:r>
      <w:r w:rsidRPr="001B0198">
        <w:t xml:space="preserve">риптографічні функції </w:t>
      </w:r>
      <w:r>
        <w:t xml:space="preserve">є дуже чутливими – </w:t>
      </w:r>
      <w:r w:rsidRPr="001B0198">
        <w:t>зміна одного біта зображення може значно змінити отриманий хеш</w:t>
      </w:r>
      <w:r>
        <w:t>.</w:t>
      </w:r>
    </w:p>
    <w:p w:rsidR="00D75B68" w:rsidRDefault="00D75B68" w:rsidP="000C6010">
      <w:r>
        <w:t xml:space="preserve">Тобто, виконання маніпуляцій над </w:t>
      </w:r>
      <w:r w:rsidR="000C6010" w:rsidRPr="001B0198">
        <w:t>зображенням</w:t>
      </w:r>
      <w:r>
        <w:t>, таких як</w:t>
      </w:r>
      <w:r w:rsidR="000C6010" w:rsidRPr="001B0198">
        <w:t xml:space="preserve"> стиснення, покращення, геометричні перетворення</w:t>
      </w:r>
      <w:r>
        <w:t xml:space="preserve"> тощо, буде призводити до зміни його хешу</w:t>
      </w:r>
      <w:r w:rsidR="000C6010" w:rsidRPr="001B0198">
        <w:t>. Через це криптографічні функції не можуть бути застосовані для отримання цифрових відбитків</w:t>
      </w:r>
      <w:r>
        <w:t xml:space="preserve"> зображень.</w:t>
      </w:r>
    </w:p>
    <w:p w:rsidR="000C6010" w:rsidRPr="00EA592A" w:rsidRDefault="000C6010" w:rsidP="000C6010">
      <w:r w:rsidRPr="001B0198">
        <w:t xml:space="preserve">Методи створення таких відбитків повинні дозволяти незначні зміни в зображенні. </w:t>
      </w:r>
      <w:r w:rsidR="00582593">
        <w:t>Усунення цього недоліку можливо за допомогою мультимедійних відбитків (</w:t>
      </w:r>
      <w:r w:rsidRPr="001B0198">
        <w:rPr>
          <w:lang w:val="en-US"/>
        </w:rPr>
        <w:t>multimedia</w:t>
      </w:r>
      <w:r w:rsidRPr="00EA592A">
        <w:t xml:space="preserve"> </w:t>
      </w:r>
      <w:r w:rsidRPr="001B0198">
        <w:rPr>
          <w:lang w:val="en-US"/>
        </w:rPr>
        <w:t>fingerprinting</w:t>
      </w:r>
      <w:r w:rsidR="00582593">
        <w:t>)</w:t>
      </w:r>
      <w:r w:rsidRPr="00EA592A">
        <w:t xml:space="preserve">, </w:t>
      </w:r>
      <w:r w:rsidR="00582593">
        <w:t>або, як їх</w:t>
      </w:r>
      <w:r w:rsidRPr="001B0198">
        <w:t xml:space="preserve"> ще називають</w:t>
      </w:r>
      <w:r w:rsidR="00582593">
        <w:t xml:space="preserve">, </w:t>
      </w:r>
      <w:r w:rsidR="005B65C8">
        <w:t>стійких</w:t>
      </w:r>
      <w:r w:rsidR="00582593">
        <w:t xml:space="preserve"> хеш-функцій</w:t>
      </w:r>
      <w:r w:rsidRPr="001B0198">
        <w:t xml:space="preserve"> </w:t>
      </w:r>
      <w:r w:rsidR="00582593">
        <w:t>(</w:t>
      </w:r>
      <w:r w:rsidRPr="001B0198">
        <w:rPr>
          <w:lang w:val="en-US"/>
        </w:rPr>
        <w:t>robust</w:t>
      </w:r>
      <w:r w:rsidRPr="00EA592A">
        <w:t xml:space="preserve"> </w:t>
      </w:r>
      <w:r w:rsidRPr="001B0198">
        <w:rPr>
          <w:lang w:val="en-US"/>
        </w:rPr>
        <w:t>hash</w:t>
      </w:r>
      <w:r w:rsidRPr="00EA592A">
        <w:t xml:space="preserve"> </w:t>
      </w:r>
      <w:r w:rsidRPr="001B0198">
        <w:rPr>
          <w:lang w:val="en-US"/>
        </w:rPr>
        <w:t>functions</w:t>
      </w:r>
      <w:r w:rsidR="00582593">
        <w:t xml:space="preserve">) </w:t>
      </w:r>
      <w:hyperlink r:id="rId18" w:anchor="b3" w:history="1">
        <w:r w:rsidRPr="00EA592A">
          <w:rPr>
            <w:rStyle w:val="Hyperlink"/>
            <w:color w:val="auto"/>
          </w:rPr>
          <w:t>[3]</w:t>
        </w:r>
      </w:hyperlink>
      <w:r w:rsidR="00582593">
        <w:rPr>
          <w:rStyle w:val="Hyperlink"/>
          <w:color w:val="auto"/>
        </w:rPr>
        <w:t>.</w:t>
      </w:r>
    </w:p>
    <w:p w:rsidR="000C6010" w:rsidRPr="00EA592A" w:rsidRDefault="004865C8" w:rsidP="000C6010">
      <w:r>
        <w:t>Важливою характеристикою методу обчислення відбитку  є його с</w:t>
      </w:r>
      <w:r w:rsidR="000C6010" w:rsidRPr="001B0198">
        <w:t>тійкість</w:t>
      </w:r>
      <w:r>
        <w:t xml:space="preserve">, або </w:t>
      </w:r>
      <w:r w:rsidR="000C6010" w:rsidRPr="00EA592A">
        <w:t>інваріантні</w:t>
      </w:r>
      <w:r>
        <w:t xml:space="preserve">сть за подібністю до сприйняття. Тобто </w:t>
      </w:r>
      <w:r w:rsidR="000C6010" w:rsidRPr="00EA592A">
        <w:t xml:space="preserve">відбитки, що виникають внаслідок </w:t>
      </w:r>
      <w:r w:rsidR="000C6010" w:rsidRPr="001B0198">
        <w:t>модифікації</w:t>
      </w:r>
      <w:r w:rsidR="000C6010" w:rsidRPr="00EA592A">
        <w:t xml:space="preserve"> зображення, повинні </w:t>
      </w:r>
      <w:r w:rsidR="000C6010" w:rsidRPr="001B0198">
        <w:t>бути схожими на</w:t>
      </w:r>
      <w:r w:rsidR="000C6010" w:rsidRPr="00EA592A">
        <w:t xml:space="preserve"> відбиток </w:t>
      </w:r>
      <w:r>
        <w:t xml:space="preserve">оригінального </w:t>
      </w:r>
      <w:r w:rsidR="000C6010" w:rsidRPr="00EA592A">
        <w:t xml:space="preserve"> </w:t>
      </w:r>
      <w:r>
        <w:t>зображення</w:t>
      </w:r>
      <w:r w:rsidR="000C6010" w:rsidRPr="00EA592A">
        <w:t xml:space="preserve">. </w:t>
      </w:r>
      <w:r>
        <w:t>Іншими словами, с</w:t>
      </w:r>
      <w:r w:rsidR="000C6010" w:rsidRPr="001B0198">
        <w:t>тійкість</w:t>
      </w:r>
      <w:r w:rsidR="000C6010" w:rsidRPr="00EA592A">
        <w:t xml:space="preserve"> - це здатність ідентифікувати два подібні об'єкти як схож</w:t>
      </w:r>
      <w:r w:rsidR="000C6010" w:rsidRPr="001B0198">
        <w:t>і</w:t>
      </w:r>
      <w:r w:rsidR="000C6010" w:rsidRPr="00EA592A">
        <w:t xml:space="preserve"> </w:t>
      </w:r>
      <w:hyperlink r:id="rId19" w:anchor="b1" w:history="1">
        <w:r w:rsidR="000C6010" w:rsidRPr="00EA592A">
          <w:rPr>
            <w:rStyle w:val="Hyperlink"/>
            <w:color w:val="auto"/>
          </w:rPr>
          <w:t>[1]</w:t>
        </w:r>
      </w:hyperlink>
      <w:r>
        <w:rPr>
          <w:rStyle w:val="Hyperlink"/>
          <w:color w:val="auto"/>
        </w:rPr>
        <w:t>.</w:t>
      </w:r>
    </w:p>
    <w:p w:rsidR="000C6010" w:rsidRPr="00EA592A" w:rsidRDefault="000C6010" w:rsidP="000C6010">
      <w:pPr>
        <w:ind w:firstLine="708"/>
        <w:rPr>
          <w:rFonts w:eastAsia="Times New Roman"/>
          <w:i/>
        </w:rPr>
      </w:pPr>
      <w:r w:rsidRPr="001B0198">
        <w:t xml:space="preserve">Відбитки можна порівнюються різними способами, наприклад, за допомогою норми Хемінга. </w:t>
      </w:r>
    </w:p>
    <w:p w:rsidR="000C6010" w:rsidRPr="001B0198" w:rsidRDefault="000C6010" w:rsidP="000C6010">
      <w:pPr>
        <w:ind w:firstLine="708"/>
      </w:pPr>
      <w:r w:rsidRPr="001B0198">
        <w:t xml:space="preserve">В деяких підходах </w:t>
      </w:r>
      <w:r w:rsidR="004865C8">
        <w:t xml:space="preserve">використовуються декілька </w:t>
      </w:r>
      <w:r w:rsidRPr="001B0198">
        <w:t>хеш</w:t>
      </w:r>
      <w:r w:rsidR="004865C8">
        <w:t>ей, кожен з яких</w:t>
      </w:r>
      <w:r w:rsidRPr="001B0198">
        <w:t xml:space="preserve"> описує </w:t>
      </w:r>
      <w:r w:rsidR="004865C8">
        <w:t xml:space="preserve">деяку </w:t>
      </w:r>
      <w:r w:rsidRPr="001B0198">
        <w:t xml:space="preserve">конкретну частину зображення. </w:t>
      </w:r>
      <w:r w:rsidR="004865C8">
        <w:t>За рахунок цього о</w:t>
      </w:r>
      <w:r w:rsidRPr="001B0198">
        <w:t xml:space="preserve">пис зображення стає багатшим. Кількість частин, їхнє положення і форма залежать від вмісту зображення. Таких частин може бути від кількох до кількох тисяч. Зображення </w:t>
      </w:r>
      <w:r w:rsidR="004865C8">
        <w:t xml:space="preserve">в цьому випадку </w:t>
      </w:r>
      <w:r w:rsidRPr="001B0198">
        <w:t>вважаються схожими</w:t>
      </w:r>
      <w:r w:rsidR="004865C8">
        <w:t>,</w:t>
      </w:r>
      <w:r w:rsidRPr="001B0198">
        <w:t xml:space="preserve"> якщо кількість співпадаючих хешів </w:t>
      </w:r>
      <w:r w:rsidR="004865C8">
        <w:t xml:space="preserve">перевищує </w:t>
      </w:r>
      <w:r w:rsidRPr="001B0198">
        <w:lastRenderedPageBreak/>
        <w:t>певний рівень.</w:t>
      </w:r>
      <w:r w:rsidRPr="00EA592A">
        <w:t xml:space="preserve"> </w:t>
      </w:r>
      <w:r w:rsidRPr="001B0198">
        <w:t xml:space="preserve">Такі методи є більш точними. Вони покладаються на конкретні особливості зображення і потребують великої кількості порівнянь. </w:t>
      </w:r>
    </w:p>
    <w:p w:rsidR="000C6010" w:rsidRPr="001B0198" w:rsidRDefault="000C6010" w:rsidP="000C6010">
      <w:pPr>
        <w:ind w:firstLine="708"/>
      </w:pPr>
      <w:r w:rsidRPr="001B0198">
        <w:t xml:space="preserve">Хоча </w:t>
      </w:r>
      <w:r w:rsidR="004865C8">
        <w:t xml:space="preserve">згадані </w:t>
      </w:r>
      <w:r w:rsidRPr="001B0198">
        <w:t>методи є більш гнучкими</w:t>
      </w:r>
      <w:r w:rsidR="004865C8">
        <w:t>,</w:t>
      </w:r>
      <w:r w:rsidRPr="001B0198">
        <w:t xml:space="preserve"> ніж методи </w:t>
      </w:r>
      <w:r w:rsidR="004865C8">
        <w:t xml:space="preserve">на основі </w:t>
      </w:r>
      <w:r w:rsidRPr="001B0198">
        <w:t xml:space="preserve">додавання водяного знака, і не вимагають попередньої модифікації зображення, вони роблять більше помилок </w:t>
      </w:r>
      <w:r w:rsidR="004865C8">
        <w:t xml:space="preserve">за </w:t>
      </w:r>
      <w:r w:rsidRPr="001B0198">
        <w:t>методи на основі водяного знака.</w:t>
      </w:r>
      <w:r w:rsidRPr="00EA592A">
        <w:t xml:space="preserve"> </w:t>
      </w:r>
      <w:r w:rsidRPr="001B0198">
        <w:t>В той же час вони будуть визначати два зображення як схожі</w:t>
      </w:r>
      <w:r w:rsidR="004865C8">
        <w:t>,</w:t>
      </w:r>
      <w:r w:rsidRPr="001B0198">
        <w:t xml:space="preserve"> якщо вони мають схожий зміст, навіть якщо вони є різними в сенсі авторства.</w:t>
      </w:r>
      <w:r w:rsidRPr="00EA592A">
        <w:rPr>
          <w:lang w:val="ru-RU"/>
        </w:rPr>
        <w:t xml:space="preserve"> </w:t>
      </w:r>
      <w:r w:rsidRPr="001B0198">
        <w:t>Також особливості можуть бути визначені по-іншому після модифікації зображення, що спричинить створення різних відбитків.</w:t>
      </w:r>
    </w:p>
    <w:p w:rsidR="006065BC" w:rsidRDefault="006065BC" w:rsidP="000C6010">
      <w:pPr>
        <w:ind w:firstLine="708"/>
      </w:pPr>
    </w:p>
    <w:p w:rsidR="004865C8" w:rsidRDefault="004865C8" w:rsidP="000C6010">
      <w:pPr>
        <w:ind w:firstLine="708"/>
      </w:pPr>
    </w:p>
    <w:p w:rsidR="004865C8" w:rsidRPr="001B0198" w:rsidRDefault="004865C8" w:rsidP="000C6010">
      <w:pPr>
        <w:ind w:firstLine="708"/>
      </w:pPr>
    </w:p>
    <w:p w:rsidR="006065BC" w:rsidRPr="001B0198" w:rsidRDefault="006065BC" w:rsidP="004865C8">
      <w:r w:rsidRPr="001B0198">
        <w:t>Створення відбитків на основі перетворення Радона.</w:t>
      </w:r>
    </w:p>
    <w:p w:rsidR="00191416" w:rsidRDefault="004865C8" w:rsidP="004865C8">
      <w:r>
        <w:t>Дана технологія буда запропонована Лефевром</w:t>
      </w:r>
      <w:r w:rsidR="006065BC" w:rsidRPr="00EA592A">
        <w:rPr>
          <w:lang w:val="ru-RU"/>
        </w:rPr>
        <w:t xml:space="preserve"> </w:t>
      </w:r>
      <w:hyperlink w:anchor="b8" w:history="1">
        <w:r w:rsidR="006065BC" w:rsidRPr="00EA592A">
          <w:rPr>
            <w:rStyle w:val="Hyperlink"/>
            <w:color w:val="auto"/>
            <w:lang w:val="ru-RU"/>
          </w:rPr>
          <w:t>[8</w:t>
        </w:r>
      </w:hyperlink>
      <w:r w:rsidR="006065BC" w:rsidRPr="00EA592A">
        <w:rPr>
          <w:lang w:val="ru-RU"/>
        </w:rPr>
        <w:t xml:space="preserve">, </w:t>
      </w:r>
      <w:hyperlink w:anchor="b9" w:history="1">
        <w:r w:rsidR="006065BC" w:rsidRPr="00EA592A">
          <w:rPr>
            <w:rStyle w:val="Hyperlink"/>
            <w:color w:val="auto"/>
            <w:lang w:val="ru-RU"/>
          </w:rPr>
          <w:t>9].</w:t>
        </w:r>
      </w:hyperlink>
      <w:r w:rsidR="006065BC" w:rsidRPr="00EA592A">
        <w:rPr>
          <w:lang w:val="ru-RU"/>
        </w:rPr>
        <w:t xml:space="preserve"> </w:t>
      </w:r>
      <w:r w:rsidR="00191416">
        <w:t xml:space="preserve">В її основі – застосування </w:t>
      </w:r>
      <w:r w:rsidR="006065BC" w:rsidRPr="001B0198">
        <w:t xml:space="preserve">перетворення Радона </w:t>
      </w:r>
      <w:hyperlink w:anchor="b7" w:history="1">
        <w:r w:rsidR="006065BC" w:rsidRPr="001B0198">
          <w:rPr>
            <w:rStyle w:val="Hyperlink"/>
            <w:color w:val="auto"/>
          </w:rPr>
          <w:t>[7]</w:t>
        </w:r>
      </w:hyperlink>
      <w:r w:rsidR="00434A29" w:rsidRPr="001B0198">
        <w:t xml:space="preserve">. </w:t>
      </w:r>
      <w:r w:rsidR="00191416">
        <w:t>Проводиться обчислення середньої точки</w:t>
      </w:r>
      <w:r w:rsidR="00434A29" w:rsidRPr="001B0198">
        <w:t xml:space="preserve">, </w:t>
      </w:r>
      <w:r w:rsidR="00191416">
        <w:t xml:space="preserve">яка </w:t>
      </w:r>
      <w:r w:rsidR="00434A29" w:rsidRPr="001B0198">
        <w:t xml:space="preserve">інваріантна до подібних перетворень зображення. Відбиток утворюється складанням докупи всіх цих точок. </w:t>
      </w:r>
      <w:r w:rsidR="00191416">
        <w:t>Приклад х</w:t>
      </w:r>
      <w:r w:rsidR="00434A29" w:rsidRPr="001B0198">
        <w:t>еші</w:t>
      </w:r>
      <w:r w:rsidR="00191416">
        <w:t>в для цього методу</w:t>
      </w:r>
      <w:r w:rsidR="00434A29" w:rsidRPr="001B0198">
        <w:t xml:space="preserve"> </w:t>
      </w:r>
      <w:r w:rsidR="00191416">
        <w:t xml:space="preserve">наведено </w:t>
      </w:r>
      <w:r w:rsidR="00434A29" w:rsidRPr="001B0198">
        <w:t xml:space="preserve">на </w:t>
      </w:r>
      <w:r>
        <w:t>р</w:t>
      </w:r>
      <w:r w:rsidR="00434A29" w:rsidRPr="004865C8">
        <w:t>ис</w:t>
      </w:r>
      <w:r>
        <w:t>унку 3</w:t>
      </w:r>
      <w:r w:rsidR="00434A29" w:rsidRPr="004865C8">
        <w:t>.2</w:t>
      </w:r>
      <w:r w:rsidR="00191416">
        <w:t>.</w:t>
      </w:r>
    </w:p>
    <w:p w:rsidR="006065BC" w:rsidRDefault="00191416" w:rsidP="004865C8">
      <w:r>
        <w:t xml:space="preserve">Розраховані хеші дозволяють також з’ясувати, </w:t>
      </w:r>
      <w:r w:rsidR="0019283E" w:rsidRPr="001B0198">
        <w:t xml:space="preserve">як саме модифікували зображення. </w:t>
      </w:r>
      <w:r>
        <w:t xml:space="preserve">Для дослідження зображень на схожість перш за все </w:t>
      </w:r>
      <w:r w:rsidR="0019283E" w:rsidRPr="001B0198">
        <w:t xml:space="preserve">розраховується </w:t>
      </w:r>
      <w:r>
        <w:t xml:space="preserve">крос-кореляція </w:t>
      </w:r>
      <w:r w:rsidR="0019283E" w:rsidRPr="001B0198">
        <w:t xml:space="preserve">між хешами, а потім </w:t>
      </w:r>
      <w:r>
        <w:t>обчислюється середньо квадратична помилка (</w:t>
      </w:r>
      <w:r w:rsidRPr="00191416">
        <w:t>MSE</w:t>
      </w:r>
      <w:r>
        <w:t>)</w:t>
      </w:r>
      <w:r w:rsidR="0019283E" w:rsidRPr="00EA592A">
        <w:t>.</w:t>
      </w:r>
    </w:p>
    <w:p w:rsidR="00191416" w:rsidRPr="001B0198" w:rsidRDefault="00191416" w:rsidP="004865C8"/>
    <w:p w:rsidR="00434A29" w:rsidRPr="001B0198" w:rsidRDefault="00434A29" w:rsidP="006065BC">
      <w:pPr>
        <w:ind w:firstLine="0"/>
        <w:rPr>
          <w:lang w:val="en-US"/>
        </w:rPr>
      </w:pPr>
      <w:r w:rsidRPr="001B0198">
        <w:rPr>
          <w:noProof/>
          <w:lang w:eastAsia="uk-UA"/>
        </w:rPr>
        <w:drawing>
          <wp:inline distT="0" distB="0" distL="0" distR="0" wp14:anchorId="065CCA29" wp14:editId="30C42C83">
            <wp:extent cx="6076950" cy="146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50" cy="1466850"/>
                    </a:xfrm>
                    <a:prstGeom prst="rect">
                      <a:avLst/>
                    </a:prstGeom>
                  </pic:spPr>
                </pic:pic>
              </a:graphicData>
            </a:graphic>
          </wp:inline>
        </w:drawing>
      </w:r>
    </w:p>
    <w:p w:rsidR="00434A29" w:rsidRDefault="00434A29" w:rsidP="00434A29">
      <w:pPr>
        <w:ind w:firstLine="0"/>
        <w:jc w:val="center"/>
        <w:rPr>
          <w:lang w:val="ru-RU"/>
        </w:rPr>
      </w:pPr>
      <w:bookmarkStart w:id="15" w:name="im2_2_1_1_1_1"/>
      <w:r w:rsidRPr="001B0198">
        <w:t>Рис</w:t>
      </w:r>
      <w:r w:rsidR="00191416">
        <w:t>унок 3.2</w:t>
      </w:r>
      <w:r w:rsidRPr="001B0198">
        <w:t xml:space="preserve"> – Приклади відбитків методу </w:t>
      </w:r>
      <w:r w:rsidR="00191416">
        <w:t>Лефевра</w:t>
      </w:r>
      <w:r w:rsidRPr="00EA592A">
        <w:rPr>
          <w:lang w:val="ru-RU"/>
        </w:rPr>
        <w:t>.</w:t>
      </w:r>
    </w:p>
    <w:p w:rsidR="00191416" w:rsidRPr="00EA592A" w:rsidRDefault="00191416" w:rsidP="00434A29">
      <w:pPr>
        <w:ind w:firstLine="0"/>
        <w:jc w:val="center"/>
        <w:rPr>
          <w:lang w:val="ru-RU"/>
        </w:rPr>
      </w:pPr>
    </w:p>
    <w:bookmarkEnd w:id="15"/>
    <w:p w:rsidR="006065BC" w:rsidRPr="00487EE6" w:rsidRDefault="0019283E" w:rsidP="00487EE6">
      <w:r w:rsidRPr="00487EE6">
        <w:lastRenderedPageBreak/>
        <w:t xml:space="preserve">В </w:t>
      </w:r>
      <w:r w:rsidR="00487EE6" w:rsidRPr="00487EE6">
        <w:t>роботі []</w:t>
      </w:r>
      <w:r w:rsidRPr="00487EE6">
        <w:t xml:space="preserve"> показано, що метод </w:t>
      </w:r>
      <w:r w:rsidR="00487EE6" w:rsidRPr="00487EE6">
        <w:t xml:space="preserve">непогано </w:t>
      </w:r>
      <w:r w:rsidRPr="00487EE6">
        <w:t>показує себе при застосуванні Гаусівського фільтру, JPER-стиснення на 25%</w:t>
      </w:r>
      <w:r w:rsidR="00487EE6" w:rsidRPr="00487EE6">
        <w:t xml:space="preserve"> / </w:t>
      </w:r>
      <w:r w:rsidRPr="00487EE6">
        <w:t>15%, масштабування в 0.8</w:t>
      </w:r>
      <w:r w:rsidR="00487EE6" w:rsidRPr="00487EE6">
        <w:t xml:space="preserve"> /</w:t>
      </w:r>
      <w:r w:rsidRPr="00487EE6">
        <w:t xml:space="preserve"> 1.2 разів, </w:t>
      </w:r>
      <w:r w:rsidR="00487EE6" w:rsidRPr="00487EE6">
        <w:t xml:space="preserve">а також </w:t>
      </w:r>
      <w:r w:rsidRPr="00487EE6">
        <w:t>повороту на 1</w:t>
      </w:r>
      <m:oMath>
        <m:r>
          <w:rPr>
            <w:rFonts w:ascii="Cambria Math" w:hAnsi="Cambria Math"/>
          </w:rPr>
          <m:t>°</m:t>
        </m:r>
      </m:oMath>
      <w:r w:rsidRPr="00487EE6">
        <w:t xml:space="preserve"> і </w:t>
      </w:r>
      <m:oMath>
        <m:r>
          <w:rPr>
            <w:rFonts w:ascii="Cambria Math" w:hAnsi="Cambria Math"/>
          </w:rPr>
          <m:t>2°</m:t>
        </m:r>
      </m:oMath>
      <w:r w:rsidRPr="00487EE6">
        <w:t>. За таких умов показник відгуку становить 0.975, а точність – 1.</w:t>
      </w:r>
      <w:r w:rsidR="000F0B43" w:rsidRPr="00487EE6">
        <w:t xml:space="preserve"> </w:t>
      </w:r>
      <w:r w:rsidR="00487EE6" w:rsidRPr="00487EE6">
        <w:t xml:space="preserve">У той же час слід зауважити, що </w:t>
      </w:r>
      <w:r w:rsidR="000F0B43" w:rsidRPr="00487EE6">
        <w:t xml:space="preserve">кількість протестованих зображень </w:t>
      </w:r>
      <w:r w:rsidR="00487EE6">
        <w:t>невелика</w:t>
      </w:r>
      <w:r w:rsidR="000F0B43" w:rsidRPr="00487EE6">
        <w:t xml:space="preserve">, а перетворення, які застосовувалися до зображень, </w:t>
      </w:r>
      <w:r w:rsidR="00487EE6">
        <w:t xml:space="preserve">несуттєво їх </w:t>
      </w:r>
      <w:r w:rsidR="000F0B43" w:rsidRPr="00487EE6">
        <w:t>змінюють.</w:t>
      </w:r>
    </w:p>
    <w:p w:rsidR="006065BC" w:rsidRDefault="006065BC" w:rsidP="006065BC">
      <w:pPr>
        <w:ind w:firstLine="0"/>
      </w:pPr>
    </w:p>
    <w:p w:rsidR="00C86DFA" w:rsidRPr="001B0198" w:rsidRDefault="00C86DFA" w:rsidP="006065BC">
      <w:pPr>
        <w:ind w:firstLine="0"/>
      </w:pPr>
    </w:p>
    <w:p w:rsidR="006065BC" w:rsidRPr="001B0198" w:rsidRDefault="00E22538" w:rsidP="00487EE6">
      <w:pPr>
        <w:pStyle w:val="ListParagraph"/>
        <w:numPr>
          <w:ilvl w:val="0"/>
          <w:numId w:val="0"/>
        </w:numPr>
        <w:tabs>
          <w:tab w:val="clear" w:pos="993"/>
        </w:tabs>
        <w:ind w:firstLine="709"/>
      </w:pPr>
      <w:r w:rsidRPr="001B0198">
        <w:t>Створення відбитків на основі ключових точок</w:t>
      </w:r>
    </w:p>
    <w:p w:rsidR="00713D39" w:rsidRPr="001B0198" w:rsidRDefault="00E22538" w:rsidP="00E22538">
      <w:r w:rsidRPr="001B0198">
        <w:t xml:space="preserve">В </w:t>
      </w:r>
      <w:hyperlink w:anchor="b10" w:history="1">
        <w:r w:rsidRPr="00EA592A">
          <w:rPr>
            <w:rStyle w:val="Hyperlink"/>
            <w:color w:val="auto"/>
            <w:lang w:val="ru-RU"/>
          </w:rPr>
          <w:t>[10]</w:t>
        </w:r>
      </w:hyperlink>
      <w:r w:rsidRPr="001B0198">
        <w:t xml:space="preserve"> пропонується метод створення відбитку, що побудований на визначенні особливостей, названих ключовими точками (</w:t>
      </w:r>
      <w:r w:rsidRPr="001B0198">
        <w:rPr>
          <w:lang w:val="en-US"/>
        </w:rPr>
        <w:t>Key</w:t>
      </w:r>
      <w:r w:rsidRPr="00EA592A">
        <w:rPr>
          <w:lang w:val="ru-RU"/>
        </w:rPr>
        <w:t xml:space="preserve"> </w:t>
      </w:r>
      <w:r w:rsidRPr="001B0198">
        <w:rPr>
          <w:lang w:val="en-US"/>
        </w:rPr>
        <w:t>points</w:t>
      </w:r>
      <w:r w:rsidRPr="00EA592A">
        <w:rPr>
          <w:lang w:val="ru-RU"/>
        </w:rPr>
        <w:t xml:space="preserve">). </w:t>
      </w:r>
      <w:r w:rsidRPr="001B0198">
        <w:rPr>
          <w:lang w:val="en-US"/>
        </w:rPr>
        <w:t xml:space="preserve">Їх властивості описані як </w:t>
      </w:r>
      <w:r w:rsidRPr="001B0198">
        <w:t>«</w:t>
      </w:r>
      <w:r w:rsidR="00713D39" w:rsidRPr="001B0198">
        <w:t>stable in a scale-space representation</w:t>
      </w:r>
      <w:r w:rsidRPr="001B0198">
        <w:t>»</w:t>
      </w:r>
      <w:r w:rsidR="00713D39" w:rsidRPr="001B0198">
        <w:rPr>
          <w:lang w:val="en-US"/>
        </w:rPr>
        <w:t xml:space="preserve"> </w:t>
      </w:r>
      <w:hyperlink w:anchor="b10" w:history="1">
        <w:r w:rsidR="00713D39" w:rsidRPr="001B0198">
          <w:rPr>
            <w:rStyle w:val="Hyperlink"/>
            <w:color w:val="auto"/>
            <w:lang w:val="en-US"/>
          </w:rPr>
          <w:t>[10].</w:t>
        </w:r>
      </w:hyperlink>
      <w:r w:rsidR="00713D39" w:rsidRPr="001B0198">
        <w:rPr>
          <w:lang w:val="en-US"/>
        </w:rPr>
        <w:t xml:space="preserve"> </w:t>
      </w:r>
      <w:r w:rsidR="00713D39" w:rsidRPr="001B0198">
        <w:t xml:space="preserve">Зображення представляється у вигляді тисяч ключових точок. Зображення визначаються як схожі чи не схожі за допомогою співпадінь хешів, обчислених навколо ключових точок. Цей підхід є методом на основі отримання відбитку з використанням багатьох хешів, оскільки зображення представляється у вигляді тисяч частин. </w:t>
      </w:r>
    </w:p>
    <w:p w:rsidR="000A63EB" w:rsidRPr="001B0198" w:rsidRDefault="00713D39" w:rsidP="00E22538">
      <w:r w:rsidRPr="001B0198">
        <w:t xml:space="preserve">Цей метод отримання відбитку покладається на стійкість ключових точок, які є також способом опису частин зображення в </w:t>
      </w:r>
      <w:hyperlink w:anchor="b11" w:history="1">
        <w:r w:rsidRPr="00EA592A">
          <w:rPr>
            <w:rStyle w:val="Hyperlink"/>
            <w:color w:val="auto"/>
            <w:lang w:val="ru-RU"/>
          </w:rPr>
          <w:t>[11]</w:t>
        </w:r>
      </w:hyperlink>
      <w:r w:rsidRPr="001B0198">
        <w:t xml:space="preserve">. </w:t>
      </w:r>
      <w:r w:rsidR="00DD6C98" w:rsidRPr="001B0198">
        <w:t>Пошу</w:t>
      </w:r>
      <w:r w:rsidR="000A63EB" w:rsidRPr="001B0198">
        <w:t>к ключових точок складається з таких етапів:</w:t>
      </w:r>
    </w:p>
    <w:p w:rsidR="000A63EB" w:rsidRPr="001B0198" w:rsidRDefault="000A63EB" w:rsidP="003A3678">
      <w:pPr>
        <w:pStyle w:val="ListParagraph"/>
        <w:numPr>
          <w:ilvl w:val="0"/>
          <w:numId w:val="24"/>
        </w:numPr>
      </w:pPr>
      <w:r w:rsidRPr="001B0198">
        <w:t>«scale-space maxima detection»</w:t>
      </w:r>
      <w:r w:rsidRPr="001B0198">
        <w:rPr>
          <w:lang w:val="en-US"/>
        </w:rPr>
        <w:t xml:space="preserve"> </w:t>
      </w:r>
      <w:hyperlink w:anchor="b10" w:history="1">
        <w:r w:rsidRPr="001B0198">
          <w:rPr>
            <w:rStyle w:val="Hyperlink"/>
            <w:color w:val="auto"/>
            <w:lang w:val="en-US"/>
          </w:rPr>
          <w:t>[10]</w:t>
        </w:r>
      </w:hyperlink>
      <w:r w:rsidRPr="001B0198">
        <w:t>;</w:t>
      </w:r>
    </w:p>
    <w:p w:rsidR="00E22538" w:rsidRPr="001B0198" w:rsidRDefault="000A63EB" w:rsidP="003A3678">
      <w:pPr>
        <w:pStyle w:val="ListParagraph"/>
        <w:numPr>
          <w:ilvl w:val="0"/>
          <w:numId w:val="24"/>
        </w:numPr>
      </w:pPr>
      <w:r w:rsidRPr="001B0198">
        <w:t>локалізація ключових точок;</w:t>
      </w:r>
    </w:p>
    <w:p w:rsidR="000A63EB" w:rsidRPr="001B0198" w:rsidRDefault="000A63EB" w:rsidP="003A3678">
      <w:pPr>
        <w:pStyle w:val="ListParagraph"/>
        <w:numPr>
          <w:ilvl w:val="0"/>
          <w:numId w:val="24"/>
        </w:numPr>
      </w:pPr>
      <w:r w:rsidRPr="001B0198">
        <w:t>присвоєння</w:t>
      </w:r>
      <w:r w:rsidRPr="001B0198">
        <w:rPr>
          <w:lang w:val="en-US"/>
        </w:rPr>
        <w:t xml:space="preserve"> </w:t>
      </w:r>
      <w:r w:rsidRPr="001B0198">
        <w:t>напрямку;</w:t>
      </w:r>
    </w:p>
    <w:p w:rsidR="00487EE6" w:rsidRDefault="00487EE6" w:rsidP="009F7A45"/>
    <w:p w:rsidR="009F7A45" w:rsidRPr="00EA592A" w:rsidRDefault="009F7A45" w:rsidP="009F7A45">
      <w:pPr>
        <w:rPr>
          <w:lang w:val="ru-RU"/>
        </w:rPr>
      </w:pPr>
      <w:r w:rsidRPr="001B0198">
        <w:t xml:space="preserve">Приклад визначених ключових точок </w:t>
      </w:r>
      <w:r w:rsidR="00487EE6">
        <w:t xml:space="preserve">для оригінального та модифікованого зображень наведено </w:t>
      </w:r>
      <w:r w:rsidRPr="001B0198">
        <w:t xml:space="preserve">на </w:t>
      </w:r>
      <w:r w:rsidR="00487EE6">
        <w:t>рисунку 3.3а та 3.3б відповідно.</w:t>
      </w:r>
    </w:p>
    <w:p w:rsidR="00487EE6" w:rsidRDefault="007D3D72" w:rsidP="009F7A45">
      <w:r w:rsidRPr="001B0198">
        <w:t xml:space="preserve">Цей підхід досягає великої точності 0.99 і відгуку 0.98, правильно визначає зображення зі значними змінами. </w:t>
      </w:r>
    </w:p>
    <w:p w:rsidR="00487EE6" w:rsidRDefault="00487EE6" w:rsidP="009F7A45"/>
    <w:p w:rsidR="007D3D72" w:rsidRPr="001B0198" w:rsidRDefault="00487EE6" w:rsidP="009F7A45">
      <w:r>
        <w:lastRenderedPageBreak/>
        <w:t xml:space="preserve">Проте для обчислення одного відбитку потрібно </w:t>
      </w:r>
      <w:r w:rsidR="007D3D72" w:rsidRPr="001B0198">
        <w:t xml:space="preserve">кілька секунд, він </w:t>
      </w:r>
      <w:r w:rsidRPr="001B0198">
        <w:t xml:space="preserve">складається з тисяч 150-елементних векторів </w:t>
      </w:r>
      <w:r>
        <w:t xml:space="preserve"> і вимагає багато місця для з</w:t>
      </w:r>
      <w:r w:rsidR="007D3D72" w:rsidRPr="001B0198">
        <w:t xml:space="preserve">берігання та </w:t>
      </w:r>
      <w:r>
        <w:t xml:space="preserve">достатньо </w:t>
      </w:r>
      <w:r w:rsidR="007D3D72" w:rsidRPr="001B0198">
        <w:t>багато часу для порівняння з іншими. Таким чином</w:t>
      </w:r>
      <w:r>
        <w:t>,</w:t>
      </w:r>
      <w:r w:rsidR="007D3D72" w:rsidRPr="001B0198">
        <w:t xml:space="preserve"> продуктивність методу є малою.</w:t>
      </w:r>
    </w:p>
    <w:p w:rsidR="007D3D72" w:rsidRPr="00487EE6" w:rsidRDefault="007D3D72" w:rsidP="009F7A45"/>
    <w:p w:rsidR="009F7A45" w:rsidRPr="001B0198" w:rsidRDefault="009F7A45" w:rsidP="00487EE6">
      <w:pPr>
        <w:jc w:val="center"/>
      </w:pPr>
      <w:r w:rsidRPr="001B0198">
        <w:rPr>
          <w:noProof/>
          <w:lang w:eastAsia="uk-UA"/>
        </w:rPr>
        <w:drawing>
          <wp:inline distT="0" distB="0" distL="0" distR="0" wp14:anchorId="70EC581B" wp14:editId="35FCFEB1">
            <wp:extent cx="5172075" cy="202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2028825"/>
                    </a:xfrm>
                    <a:prstGeom prst="rect">
                      <a:avLst/>
                    </a:prstGeom>
                  </pic:spPr>
                </pic:pic>
              </a:graphicData>
            </a:graphic>
          </wp:inline>
        </w:drawing>
      </w:r>
    </w:p>
    <w:p w:rsidR="009F7A45" w:rsidRPr="001B0198" w:rsidRDefault="009F7A45" w:rsidP="00487EE6">
      <w:pPr>
        <w:ind w:firstLine="0"/>
        <w:jc w:val="center"/>
      </w:pPr>
      <w:r w:rsidRPr="001B0198">
        <w:t xml:space="preserve">(а) </w:t>
      </w:r>
      <w:r w:rsidR="00487EE6">
        <w:t xml:space="preserve">                                             </w:t>
      </w:r>
      <w:r w:rsidRPr="001B0198">
        <w:t xml:space="preserve">(б) </w:t>
      </w:r>
    </w:p>
    <w:p w:rsidR="009F7A45" w:rsidRPr="001B0198" w:rsidRDefault="00487EE6" w:rsidP="009F7A45">
      <w:pPr>
        <w:jc w:val="center"/>
      </w:pPr>
      <w:bookmarkStart w:id="16" w:name="im2_2_1_1_2_1"/>
      <w:r>
        <w:t xml:space="preserve">Рисунок 3.3 </w:t>
      </w:r>
      <w:r w:rsidR="009F7A45" w:rsidRPr="001B0198">
        <w:t xml:space="preserve">– </w:t>
      </w:r>
      <w:r>
        <w:t>В</w:t>
      </w:r>
      <w:r w:rsidR="009F7A45" w:rsidRPr="001B0198">
        <w:t>изначення ключових точок</w:t>
      </w:r>
      <w:r>
        <w:t>.</w:t>
      </w:r>
    </w:p>
    <w:p w:rsidR="00F72EB9" w:rsidRPr="001B0198" w:rsidRDefault="00F72EB9" w:rsidP="009F7A45">
      <w:pPr>
        <w:jc w:val="center"/>
      </w:pPr>
    </w:p>
    <w:bookmarkEnd w:id="16"/>
    <w:p w:rsidR="00E22538" w:rsidRPr="001B0198" w:rsidRDefault="007D3D72" w:rsidP="00487EE6">
      <w:pPr>
        <w:pStyle w:val="ListParagraph"/>
        <w:numPr>
          <w:ilvl w:val="0"/>
          <w:numId w:val="0"/>
        </w:numPr>
        <w:tabs>
          <w:tab w:val="clear" w:pos="993"/>
        </w:tabs>
        <w:ind w:firstLine="709"/>
      </w:pPr>
      <w:r w:rsidRPr="001B0198">
        <w:t>Створення відбитків на основі сіткового представлення зображення.</w:t>
      </w:r>
    </w:p>
    <w:p w:rsidR="00F72EB9" w:rsidRPr="001B0198" w:rsidRDefault="00F72EB9" w:rsidP="00F72EB9">
      <w:r w:rsidRPr="001B0198">
        <w:t xml:space="preserve">Метод, описаний в </w:t>
      </w:r>
      <w:hyperlink w:anchor="b12" w:history="1">
        <w:r w:rsidRPr="001B0198">
          <w:rPr>
            <w:rStyle w:val="Hyperlink"/>
            <w:color w:val="auto"/>
          </w:rPr>
          <w:t>[12]</w:t>
        </w:r>
      </w:hyperlink>
      <w:r w:rsidRPr="001B0198">
        <w:t>, побудований на розрізанні зображення на трикутники, що не перетинаються</w:t>
      </w:r>
      <w:r w:rsidR="00487EE6">
        <w:t>,</w:t>
      </w:r>
      <w:r w:rsidRPr="001B0198">
        <w:t xml:space="preserve"> і генерування хеша для кожного трикутника. Метод складається з двох етапів:</w:t>
      </w:r>
    </w:p>
    <w:p w:rsidR="00F72EB9" w:rsidRPr="001B0198" w:rsidRDefault="00E52276" w:rsidP="003A3678">
      <w:pPr>
        <w:pStyle w:val="ListParagraph"/>
        <w:numPr>
          <w:ilvl w:val="0"/>
          <w:numId w:val="25"/>
        </w:numPr>
      </w:pPr>
      <w:r>
        <w:t>р</w:t>
      </w:r>
      <w:r w:rsidR="00F72EB9" w:rsidRPr="001B0198">
        <w:t>озділення зображення на трикутники;</w:t>
      </w:r>
    </w:p>
    <w:p w:rsidR="00F72EB9" w:rsidRPr="001B0198" w:rsidRDefault="00E52276" w:rsidP="003A3678">
      <w:pPr>
        <w:pStyle w:val="ListParagraph"/>
        <w:numPr>
          <w:ilvl w:val="0"/>
          <w:numId w:val="25"/>
        </w:numPr>
      </w:pPr>
      <w:r>
        <w:t>г</w:t>
      </w:r>
      <w:r w:rsidR="00F72EB9" w:rsidRPr="001B0198">
        <w:t>енерува</w:t>
      </w:r>
      <w:r w:rsidR="00487EE6">
        <w:t>ння хеша для кожного трикутника.</w:t>
      </w:r>
    </w:p>
    <w:p w:rsidR="00487EE6" w:rsidRDefault="00487EE6" w:rsidP="00DD3740"/>
    <w:p w:rsidR="00F72EB9" w:rsidRDefault="00DD3740" w:rsidP="00DD3740">
      <w:r w:rsidRPr="001B0198">
        <w:t xml:space="preserve">Алгоритми надзвичайно складні, можна лише додати приклад розділення на трикутники зображення </w:t>
      </w:r>
      <w:r w:rsidRPr="001B0198">
        <w:rPr>
          <w:lang w:val="en-US"/>
        </w:rPr>
        <w:t>Lena</w:t>
      </w:r>
      <w:r w:rsidRPr="00EA592A">
        <w:rPr>
          <w:lang w:val="ru-RU"/>
        </w:rPr>
        <w:t xml:space="preserve"> (</w:t>
      </w:r>
      <w:r w:rsidR="00C86DFA">
        <w:t>рисунок 3.4</w:t>
      </w:r>
      <w:r w:rsidRPr="001B0198">
        <w:t>). Цей метод був протестований на великій базі зображень, його точність і відгук, відповідно, складають 0.82 і 0.82. Швидкість роботи методу прийнятна.</w:t>
      </w:r>
    </w:p>
    <w:p w:rsidR="00C86DFA" w:rsidRPr="001B0198" w:rsidRDefault="00C86DFA" w:rsidP="00DD3740"/>
    <w:p w:rsidR="00DD3740" w:rsidRPr="001B0198" w:rsidRDefault="00DD3740" w:rsidP="00DD3740">
      <w:pPr>
        <w:ind w:left="720" w:firstLine="0"/>
        <w:jc w:val="center"/>
        <w:rPr>
          <w:lang w:val="en-US"/>
        </w:rPr>
      </w:pPr>
      <w:r w:rsidRPr="001B0198">
        <w:rPr>
          <w:noProof/>
          <w:lang w:eastAsia="uk-UA"/>
        </w:rPr>
        <w:lastRenderedPageBreak/>
        <w:drawing>
          <wp:inline distT="0" distB="0" distL="0" distR="0" wp14:anchorId="45C3A1F2" wp14:editId="7D288BFD">
            <wp:extent cx="3943350" cy="3933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350" cy="3933825"/>
                    </a:xfrm>
                    <a:prstGeom prst="rect">
                      <a:avLst/>
                    </a:prstGeom>
                  </pic:spPr>
                </pic:pic>
              </a:graphicData>
            </a:graphic>
          </wp:inline>
        </w:drawing>
      </w:r>
    </w:p>
    <w:p w:rsidR="00DD3740" w:rsidRPr="00C86DFA" w:rsidRDefault="00DD3740" w:rsidP="00DD3740">
      <w:pPr>
        <w:ind w:left="720" w:firstLine="0"/>
        <w:jc w:val="center"/>
      </w:pPr>
      <w:bookmarkStart w:id="17" w:name="im2_2_1_1_3_1"/>
      <w:r w:rsidRPr="001B0198">
        <w:t>Рис</w:t>
      </w:r>
      <w:r w:rsidR="00C86DFA">
        <w:t>унок 3.4</w:t>
      </w:r>
      <w:r w:rsidRPr="001B0198">
        <w:t xml:space="preserve"> – Розділення на трикутники зображення </w:t>
      </w:r>
      <w:r w:rsidRPr="001B0198">
        <w:rPr>
          <w:lang w:val="en-US"/>
        </w:rPr>
        <w:t>Lena</w:t>
      </w:r>
      <w:r w:rsidR="00C86DFA">
        <w:t>.</w:t>
      </w:r>
    </w:p>
    <w:p w:rsidR="001B0198" w:rsidRPr="00EA592A" w:rsidRDefault="001B0198" w:rsidP="00DD3740">
      <w:pPr>
        <w:ind w:left="720" w:firstLine="0"/>
        <w:jc w:val="center"/>
        <w:rPr>
          <w:lang w:val="ru-RU"/>
        </w:rPr>
      </w:pPr>
    </w:p>
    <w:p w:rsidR="001B0198" w:rsidRDefault="001B0198" w:rsidP="00DD3740">
      <w:pPr>
        <w:ind w:left="720" w:firstLine="0"/>
        <w:jc w:val="center"/>
        <w:rPr>
          <w:lang w:val="ru-RU"/>
        </w:rPr>
      </w:pPr>
    </w:p>
    <w:p w:rsidR="00C86DFA" w:rsidRPr="00EA592A" w:rsidRDefault="00C86DFA" w:rsidP="00C86DFA">
      <w:pPr>
        <w:ind w:left="720" w:firstLine="0"/>
        <w:rPr>
          <w:lang w:val="ru-RU"/>
        </w:rPr>
      </w:pPr>
    </w:p>
    <w:bookmarkEnd w:id="17"/>
    <w:p w:rsidR="001B0198" w:rsidRPr="001B0198" w:rsidRDefault="001B0198" w:rsidP="00C86DFA">
      <w:pPr>
        <w:pStyle w:val="ListParagraph"/>
        <w:numPr>
          <w:ilvl w:val="0"/>
          <w:numId w:val="0"/>
        </w:numPr>
        <w:tabs>
          <w:tab w:val="clear" w:pos="993"/>
        </w:tabs>
        <w:ind w:firstLine="709"/>
      </w:pPr>
      <w:r w:rsidRPr="001B0198">
        <w:t>Хешування на основі перетворення Радона – 2.</w:t>
      </w:r>
    </w:p>
    <w:p w:rsidR="00E22538" w:rsidRPr="00C86DFA" w:rsidRDefault="00C86DFA" w:rsidP="001B0198">
      <w:r w:rsidRPr="00C86DFA">
        <w:t xml:space="preserve">Застосування перетворення Радона для отримання відбитку зображення пропонується і в роботі </w:t>
      </w:r>
      <w:hyperlink w:anchor="b1" w:history="1">
        <w:r w:rsidR="001B0198" w:rsidRPr="00C86DFA">
          <w:rPr>
            <w:rStyle w:val="Hyperlink"/>
            <w:color w:val="auto"/>
          </w:rPr>
          <w:t>[1]</w:t>
        </w:r>
      </w:hyperlink>
      <w:r w:rsidRPr="00C86DFA">
        <w:rPr>
          <w:rStyle w:val="Hyperlink"/>
          <w:color w:val="auto"/>
        </w:rPr>
        <w:t>.</w:t>
      </w:r>
      <w:r w:rsidRPr="00C86DFA">
        <w:t xml:space="preserve"> Більш детально цей метод буде розглянуто в наступному </w:t>
      </w:r>
      <w:r w:rsidR="001B0198" w:rsidRPr="00C86DFA">
        <w:t xml:space="preserve">розділі. </w:t>
      </w:r>
      <w:r w:rsidRPr="00C86DFA">
        <w:t xml:space="preserve">Виходячи з представлених в [1] результатів, </w:t>
      </w:r>
      <w:r w:rsidR="00431078">
        <w:t xml:space="preserve">можна зробити висновок, що для цього методу  відгук дорівнює </w:t>
      </w:r>
      <w:r w:rsidR="001B0198" w:rsidRPr="00C86DFA">
        <w:t xml:space="preserve">0.998, а точність – 0.02. </w:t>
      </w:r>
      <w:r w:rsidR="00431078">
        <w:t>Низька т</w:t>
      </w:r>
      <w:r w:rsidR="001B0198" w:rsidRPr="00C86DFA">
        <w:t xml:space="preserve">очність </w:t>
      </w:r>
      <w:r w:rsidR="00431078">
        <w:t xml:space="preserve">пояснюється тим, що використана в статі </w:t>
      </w:r>
      <w:r w:rsidR="001B0198" w:rsidRPr="00C86DFA">
        <w:t xml:space="preserve">база містила велику кількість схожих між собою груп зображень, і метод повертав всі зображення з </w:t>
      </w:r>
      <w:r w:rsidR="00431078">
        <w:t xml:space="preserve">однієї </w:t>
      </w:r>
      <w:r w:rsidR="001B0198" w:rsidRPr="00C86DFA">
        <w:t xml:space="preserve">групи. </w:t>
      </w:r>
      <w:r w:rsidR="00431078">
        <w:t>Тим не менш, такий підхід є дуже зручним у випадку, коли серед зображень зустрічається велика кількість копій деякого</w:t>
      </w:r>
      <w:r w:rsidR="001B0198" w:rsidRPr="00C86DFA">
        <w:t xml:space="preserve"> і треба знайти їх усі.</w:t>
      </w:r>
    </w:p>
    <w:p w:rsidR="00491D1F" w:rsidRDefault="00491D1F" w:rsidP="0070524E">
      <w:pPr>
        <w:ind w:firstLine="0"/>
      </w:pPr>
    </w:p>
    <w:p w:rsidR="00EA745E" w:rsidRPr="001B0198" w:rsidRDefault="00EA745E" w:rsidP="00491D1F"/>
    <w:p w:rsidR="00491D1F" w:rsidRPr="001B0198" w:rsidRDefault="00491D1F" w:rsidP="0062413B">
      <w:pPr>
        <w:pStyle w:val="Heading3"/>
        <w:numPr>
          <w:ilvl w:val="1"/>
          <w:numId w:val="26"/>
        </w:numPr>
      </w:pPr>
      <w:bookmarkStart w:id="18" w:name="_Toc516719290"/>
      <w:r w:rsidRPr="001B0198">
        <w:lastRenderedPageBreak/>
        <w:t>Порівня</w:t>
      </w:r>
      <w:r w:rsidR="0062413B">
        <w:t>льний аналіз підходів те методів пошуку схожих зображень</w:t>
      </w:r>
      <w:bookmarkEnd w:id="18"/>
    </w:p>
    <w:p w:rsidR="00491D1F" w:rsidRPr="001B0198" w:rsidRDefault="00491D1F" w:rsidP="00491D1F"/>
    <w:p w:rsidR="00491D1F" w:rsidRPr="001B0198" w:rsidRDefault="00491D1F" w:rsidP="00491D1F"/>
    <w:p w:rsidR="00EA745E" w:rsidRDefault="00491D1F" w:rsidP="00491D1F">
      <w:r w:rsidRPr="001B0198">
        <w:t xml:space="preserve">Результати аналізу </w:t>
      </w:r>
      <w:r w:rsidR="00F313CD">
        <w:t>груп мет</w:t>
      </w:r>
      <w:r w:rsidR="00332457">
        <w:t>одів наведено в таблиці 3.1</w:t>
      </w:r>
      <w:r w:rsidR="00EA745E">
        <w:t>.</w:t>
      </w:r>
    </w:p>
    <w:p w:rsidR="00491D1F" w:rsidRPr="00F313CD" w:rsidRDefault="00332457" w:rsidP="00491D1F">
      <w:r>
        <w:t xml:space="preserve">Таблиця </w:t>
      </w:r>
      <w:r w:rsidR="00EA745E">
        <w:t>3</w:t>
      </w:r>
      <w:r>
        <w:t>.2</w:t>
      </w:r>
      <w:r w:rsidR="00EA745E">
        <w:t xml:space="preserve"> містить результати </w:t>
      </w:r>
      <w:r w:rsidR="00F313CD">
        <w:t>порівняння методів на о</w:t>
      </w:r>
      <w:r w:rsidR="00EA745E">
        <w:t>снові аналізу вмісту зображення.</w:t>
      </w:r>
    </w:p>
    <w:p w:rsidR="00E07B0F" w:rsidRDefault="00E07B0F" w:rsidP="00491D1F">
      <w:pPr>
        <w:rPr>
          <w:lang w:val="ru-RU"/>
        </w:rPr>
      </w:pPr>
    </w:p>
    <w:p w:rsidR="00B62759" w:rsidRPr="001B0198" w:rsidRDefault="00B62759" w:rsidP="00491D1F">
      <w:pPr>
        <w:rPr>
          <w:lang w:val="ru-RU"/>
        </w:rPr>
      </w:pPr>
    </w:p>
    <w:p w:rsidR="00491D1F" w:rsidRPr="001B0198" w:rsidRDefault="00332457" w:rsidP="00491D1F">
      <w:pPr>
        <w:pStyle w:val="TableCaption"/>
      </w:pPr>
      <w:r>
        <w:t>Таблиця 3.1</w:t>
      </w:r>
      <w:r w:rsidR="00491D1F" w:rsidRPr="001B0198">
        <w:t xml:space="preserve"> – Порівняння </w:t>
      </w:r>
      <w:r w:rsidR="00F313CD">
        <w:t>груп методів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1809"/>
        <w:gridCol w:w="2404"/>
        <w:gridCol w:w="1567"/>
        <w:gridCol w:w="2165"/>
      </w:tblGrid>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bCs/>
                <w:caps/>
              </w:rPr>
            </w:pPr>
            <w:r>
              <w:t>Технологія</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C75ECA">
            <w:pPr>
              <w:pStyle w:val="NormalNoIndent"/>
              <w:jc w:val="center"/>
            </w:pPr>
            <w:r w:rsidRPr="001B0198">
              <w:t xml:space="preserve">Вимагає </w:t>
            </w:r>
            <w:r w:rsidR="00C75ECA">
              <w:t xml:space="preserve">попередньої </w:t>
            </w:r>
            <w:r w:rsidRPr="001B0198">
              <w:t>підготовки</w:t>
            </w:r>
            <w:r>
              <w:t xml:space="preserve"> </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pPr>
            <w:r>
              <w:t>Швидкість роботи</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Pr="00332457" w:rsidRDefault="001B0198" w:rsidP="00B62759">
            <w:pPr>
              <w:pStyle w:val="NormalNoIndent"/>
              <w:jc w:val="center"/>
              <w:rPr>
                <w:lang w:val="ru-RU"/>
              </w:rPr>
            </w:pPr>
            <w:r>
              <w:t xml:space="preserve">Кількість </w:t>
            </w:r>
            <w:r>
              <w:rPr>
                <w:lang w:val="en-US"/>
              </w:rPr>
              <w:t>false</w:t>
            </w:r>
            <w:r w:rsidRPr="00332457">
              <w:rPr>
                <w:lang w:val="ru-RU"/>
              </w:rPr>
              <w:t>-</w:t>
            </w:r>
            <w:r>
              <w:rPr>
                <w:lang w:val="en-US"/>
              </w:rPr>
              <w:t>positives</w:t>
            </w:r>
          </w:p>
        </w:tc>
        <w:tc>
          <w:tcPr>
            <w:tcW w:w="2165"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C75ECA">
            <w:pPr>
              <w:pStyle w:val="NormalNoIndent"/>
              <w:jc w:val="center"/>
              <w:rPr>
                <w:rFonts w:eastAsia="Times New Roman"/>
                <w:bCs/>
                <w:szCs w:val="26"/>
              </w:rPr>
            </w:pPr>
          </w:p>
          <w:p w:rsidR="001B0198" w:rsidRDefault="001B0198" w:rsidP="00C75ECA">
            <w:pPr>
              <w:pStyle w:val="NormalNoIndent"/>
              <w:jc w:val="center"/>
              <w:rPr>
                <w:rFonts w:eastAsia="Times New Roman"/>
                <w:bCs/>
                <w:szCs w:val="26"/>
              </w:rPr>
            </w:pPr>
            <w:r w:rsidRPr="001B0198">
              <w:rPr>
                <w:rFonts w:eastAsia="Times New Roman"/>
                <w:bCs/>
                <w:szCs w:val="26"/>
              </w:rPr>
              <w:t>Визначення схожими різних зображень з схожим вмістом</w:t>
            </w:r>
          </w:p>
          <w:p w:rsidR="00C75ECA" w:rsidRPr="001B0198" w:rsidRDefault="00C75ECA" w:rsidP="00C75ECA">
            <w:pPr>
              <w:pStyle w:val="NormalNoIndent"/>
              <w:jc w:val="center"/>
            </w:pP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Fingerprinting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ні</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низька</w:t>
            </w:r>
          </w:p>
        </w:tc>
        <w:tc>
          <w:tcPr>
            <w:tcW w:w="1567" w:type="dxa"/>
            <w:tcBorders>
              <w:top w:val="single" w:sz="4" w:space="0" w:color="auto"/>
              <w:left w:val="single" w:sz="4" w:space="0" w:color="auto"/>
              <w:bottom w:val="single" w:sz="4" w:space="0" w:color="auto"/>
              <w:right w:val="single" w:sz="4" w:space="0" w:color="auto"/>
            </w:tcBorders>
            <w:vAlign w:val="center"/>
          </w:tcPr>
          <w:p w:rsidR="00C75ECA" w:rsidRDefault="00C75ECA" w:rsidP="00B62759">
            <w:pPr>
              <w:pStyle w:val="NormalNoIndent"/>
              <w:jc w:val="center"/>
            </w:pPr>
          </w:p>
          <w:p w:rsidR="001B0198" w:rsidRDefault="00C75ECA" w:rsidP="00B62759">
            <w:pPr>
              <w:pStyle w:val="NormalNoIndent"/>
              <w:jc w:val="center"/>
            </w:pPr>
            <w:r>
              <w:t>достатньо багато</w:t>
            </w:r>
          </w:p>
          <w:p w:rsidR="00C75ECA" w:rsidRPr="00C75ECA" w:rsidRDefault="00C75ECA" w:rsidP="00B62759">
            <w:pPr>
              <w:pStyle w:val="NormalNoIndent"/>
              <w:jc w:val="center"/>
            </w:pP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так</w:t>
            </w: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Watermarking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B62759">
            <w:pPr>
              <w:pStyle w:val="NormalNoIndent"/>
              <w:jc w:val="center"/>
            </w:pPr>
          </w:p>
          <w:p w:rsidR="001B0198" w:rsidRDefault="00C75ECA" w:rsidP="00B62759">
            <w:pPr>
              <w:pStyle w:val="NormalNoIndent"/>
              <w:jc w:val="center"/>
            </w:pPr>
            <w:r>
              <w:t>так</w:t>
            </w:r>
          </w:p>
          <w:p w:rsidR="00C75ECA" w:rsidRPr="001B0198" w:rsidRDefault="00C75ECA" w:rsidP="00B62759">
            <w:pPr>
              <w:pStyle w:val="NormalNoIndent"/>
              <w:jc w:val="center"/>
            </w:pP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висока</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Default="00C75ECA" w:rsidP="00B62759">
            <w:pPr>
              <w:pStyle w:val="NormalNoIndent"/>
              <w:jc w:val="center"/>
            </w:pPr>
            <w:r>
              <w:t>мало</w:t>
            </w: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ні</w:t>
            </w:r>
          </w:p>
        </w:tc>
      </w:tr>
    </w:tbl>
    <w:p w:rsidR="00F313CD" w:rsidRDefault="00F313CD" w:rsidP="00F313CD">
      <w:pPr>
        <w:pStyle w:val="Heading1"/>
      </w:pPr>
    </w:p>
    <w:p w:rsidR="00B62759" w:rsidRDefault="00B62759">
      <w:pPr>
        <w:spacing w:line="240" w:lineRule="auto"/>
        <w:ind w:firstLine="0"/>
        <w:jc w:val="left"/>
        <w:rPr>
          <w:rFonts w:eastAsia="Times New Roman"/>
          <w:bCs/>
          <w:caps/>
          <w:szCs w:val="36"/>
        </w:rPr>
      </w:pPr>
      <w:r>
        <w:br w:type="page"/>
      </w:r>
    </w:p>
    <w:p w:rsidR="00F313CD" w:rsidRDefault="00332457" w:rsidP="00F313CD">
      <w:pPr>
        <w:pStyle w:val="TableCaption"/>
      </w:pPr>
      <w:r>
        <w:lastRenderedPageBreak/>
        <w:t>Таблиця 3.2</w:t>
      </w:r>
      <w:r w:rsidR="00F313CD" w:rsidRPr="001B0198">
        <w:t xml:space="preserve"> – Порівняння </w:t>
      </w:r>
      <w:r w:rsidR="00F313CD">
        <w:t>методів</w:t>
      </w:r>
      <w:r w:rsidR="00C75ECA">
        <w:t xml:space="preserve"> на основі аналізу вмісту.</w:t>
      </w:r>
    </w:p>
    <w:tbl>
      <w:tblPr>
        <w:tblStyle w:val="TableGrid"/>
        <w:tblW w:w="10195" w:type="dxa"/>
        <w:tblLook w:val="04A0" w:firstRow="1" w:lastRow="0" w:firstColumn="1" w:lastColumn="0" w:noHBand="0" w:noVBand="1"/>
      </w:tblPr>
      <w:tblGrid>
        <w:gridCol w:w="1988"/>
        <w:gridCol w:w="1587"/>
        <w:gridCol w:w="1440"/>
        <w:gridCol w:w="1726"/>
        <w:gridCol w:w="1758"/>
        <w:gridCol w:w="1696"/>
      </w:tblGrid>
      <w:tr w:rsidR="00E07B0F" w:rsidTr="00C75ECA">
        <w:trPr>
          <w:trHeight w:val="486"/>
        </w:trPr>
        <w:tc>
          <w:tcPr>
            <w:tcW w:w="1997" w:type="dxa"/>
            <w:vAlign w:val="center"/>
          </w:tcPr>
          <w:p w:rsidR="00E07B0F" w:rsidRDefault="00E07B0F" w:rsidP="00C75ECA">
            <w:pPr>
              <w:pStyle w:val="NormalNoIndent"/>
              <w:jc w:val="center"/>
            </w:pPr>
            <w:r>
              <w:t>Метод</w:t>
            </w:r>
          </w:p>
        </w:tc>
        <w:tc>
          <w:tcPr>
            <w:tcW w:w="1711" w:type="dxa"/>
            <w:vAlign w:val="center"/>
          </w:tcPr>
          <w:p w:rsidR="00E07B0F" w:rsidRDefault="00E07B0F" w:rsidP="00C75ECA">
            <w:pPr>
              <w:pStyle w:val="NormalNoIndent"/>
              <w:jc w:val="center"/>
            </w:pPr>
            <w:r>
              <w:t>Точність</w:t>
            </w:r>
          </w:p>
        </w:tc>
        <w:tc>
          <w:tcPr>
            <w:tcW w:w="1607" w:type="dxa"/>
            <w:vAlign w:val="center"/>
          </w:tcPr>
          <w:p w:rsidR="00E07B0F" w:rsidRDefault="00E07B0F" w:rsidP="00C75ECA">
            <w:pPr>
              <w:pStyle w:val="NormalNoIndent"/>
              <w:jc w:val="center"/>
            </w:pPr>
            <w:r>
              <w:t>Відгук</w:t>
            </w:r>
          </w:p>
        </w:tc>
        <w:tc>
          <w:tcPr>
            <w:tcW w:w="1810" w:type="dxa"/>
            <w:vAlign w:val="center"/>
          </w:tcPr>
          <w:p w:rsidR="00E07B0F" w:rsidRDefault="00E07B0F" w:rsidP="00C75ECA">
            <w:pPr>
              <w:pStyle w:val="NormalNoIndent"/>
              <w:jc w:val="center"/>
            </w:pPr>
            <w:r>
              <w:t>Швидкість роботи</w:t>
            </w:r>
          </w:p>
        </w:tc>
        <w:tc>
          <w:tcPr>
            <w:tcW w:w="1285" w:type="dxa"/>
            <w:vAlign w:val="center"/>
          </w:tcPr>
          <w:p w:rsidR="00C75ECA" w:rsidRDefault="00E07B0F" w:rsidP="00C75ECA">
            <w:pPr>
              <w:pStyle w:val="NormalNoIndent"/>
              <w:jc w:val="center"/>
            </w:pPr>
            <w:r>
              <w:t>Якість тестування</w:t>
            </w:r>
            <w:r w:rsidR="00C75ECA">
              <w:t xml:space="preserve"> в оригінальній роботі</w:t>
            </w:r>
          </w:p>
        </w:tc>
        <w:tc>
          <w:tcPr>
            <w:tcW w:w="1785" w:type="dxa"/>
            <w:vAlign w:val="center"/>
          </w:tcPr>
          <w:p w:rsidR="00C75ECA" w:rsidRDefault="00C75ECA" w:rsidP="00C75ECA">
            <w:pPr>
              <w:pStyle w:val="NormalNoIndent"/>
              <w:jc w:val="center"/>
            </w:pPr>
          </w:p>
          <w:p w:rsidR="00E07B0F" w:rsidRDefault="00C75ECA" w:rsidP="00C75ECA">
            <w:pPr>
              <w:pStyle w:val="NormalNoIndent"/>
              <w:jc w:val="center"/>
            </w:pPr>
            <w:r>
              <w:t>Кількість знайдених схожих зображень</w:t>
            </w:r>
          </w:p>
          <w:p w:rsidR="00C75ECA" w:rsidRDefault="00C75ECA" w:rsidP="00C75ECA">
            <w:pPr>
              <w:pStyle w:val="NormalNoIndent"/>
              <w:jc w:val="center"/>
            </w:pPr>
          </w:p>
        </w:tc>
      </w:tr>
      <w:tr w:rsidR="00E07B0F" w:rsidTr="00C75ECA">
        <w:trPr>
          <w:trHeight w:val="486"/>
        </w:trPr>
        <w:tc>
          <w:tcPr>
            <w:tcW w:w="1997" w:type="dxa"/>
            <w:vAlign w:val="center"/>
          </w:tcPr>
          <w:p w:rsidR="00E07B0F" w:rsidRDefault="00E07B0F" w:rsidP="00C75ECA">
            <w:pPr>
              <w:pStyle w:val="NormalNoIndent"/>
              <w:jc w:val="center"/>
            </w:pPr>
            <w:r>
              <w:t>Радон - 1</w:t>
            </w:r>
          </w:p>
        </w:tc>
        <w:tc>
          <w:tcPr>
            <w:tcW w:w="1711" w:type="dxa"/>
            <w:vAlign w:val="center"/>
          </w:tcPr>
          <w:p w:rsidR="00E07B0F" w:rsidRDefault="00E07B0F" w:rsidP="00C75ECA">
            <w:pPr>
              <w:pStyle w:val="NormalNoIndent"/>
              <w:jc w:val="center"/>
            </w:pPr>
            <w:r>
              <w:t>1</w:t>
            </w:r>
          </w:p>
        </w:tc>
        <w:tc>
          <w:tcPr>
            <w:tcW w:w="1607" w:type="dxa"/>
            <w:vAlign w:val="center"/>
          </w:tcPr>
          <w:p w:rsidR="00E07B0F" w:rsidRDefault="00E07B0F" w:rsidP="00C75ECA">
            <w:pPr>
              <w:pStyle w:val="NormalNoIndent"/>
              <w:jc w:val="center"/>
            </w:pPr>
            <w:r>
              <w:t>0.975</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Ключові точки</w:t>
            </w:r>
          </w:p>
        </w:tc>
        <w:tc>
          <w:tcPr>
            <w:tcW w:w="1711" w:type="dxa"/>
            <w:vAlign w:val="center"/>
          </w:tcPr>
          <w:p w:rsidR="00E07B0F" w:rsidRDefault="00870908" w:rsidP="00C75ECA">
            <w:pPr>
              <w:pStyle w:val="NormalNoIndent"/>
              <w:jc w:val="center"/>
            </w:pPr>
            <w:r>
              <w:t>0.98</w:t>
            </w:r>
          </w:p>
        </w:tc>
        <w:tc>
          <w:tcPr>
            <w:tcW w:w="1607" w:type="dxa"/>
            <w:vAlign w:val="center"/>
          </w:tcPr>
          <w:p w:rsidR="00E07B0F" w:rsidRDefault="00870908" w:rsidP="00C75ECA">
            <w:pPr>
              <w:pStyle w:val="NormalNoIndent"/>
              <w:jc w:val="center"/>
            </w:pPr>
            <w:r>
              <w:t>0.99</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71"/>
        </w:trPr>
        <w:tc>
          <w:tcPr>
            <w:tcW w:w="1997" w:type="dxa"/>
            <w:vAlign w:val="center"/>
          </w:tcPr>
          <w:p w:rsidR="00E07B0F" w:rsidRDefault="00E07B0F" w:rsidP="00C75ECA">
            <w:pPr>
              <w:pStyle w:val="NormalNoIndent"/>
              <w:jc w:val="center"/>
            </w:pPr>
            <w:r>
              <w:t>Сіткове представлення</w:t>
            </w:r>
          </w:p>
        </w:tc>
        <w:tc>
          <w:tcPr>
            <w:tcW w:w="1711" w:type="dxa"/>
            <w:vAlign w:val="center"/>
          </w:tcPr>
          <w:p w:rsidR="00E07B0F" w:rsidRDefault="00E07B0F" w:rsidP="00C75ECA">
            <w:pPr>
              <w:pStyle w:val="NormalNoIndent"/>
              <w:jc w:val="center"/>
            </w:pPr>
            <w:r>
              <w:t>0.82</w:t>
            </w:r>
          </w:p>
        </w:tc>
        <w:tc>
          <w:tcPr>
            <w:tcW w:w="1607" w:type="dxa"/>
            <w:vAlign w:val="center"/>
          </w:tcPr>
          <w:p w:rsidR="00E07B0F" w:rsidRDefault="00E07B0F" w:rsidP="00C75ECA">
            <w:pPr>
              <w:pStyle w:val="NormalNoIndent"/>
              <w:jc w:val="center"/>
            </w:pPr>
            <w:r>
              <w:t>0.82</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Радон - 2</w:t>
            </w:r>
          </w:p>
        </w:tc>
        <w:tc>
          <w:tcPr>
            <w:tcW w:w="1711" w:type="dxa"/>
            <w:vAlign w:val="center"/>
          </w:tcPr>
          <w:p w:rsidR="00E07B0F" w:rsidRDefault="00E07B0F" w:rsidP="00C75ECA">
            <w:pPr>
              <w:pStyle w:val="NormalNoIndent"/>
              <w:jc w:val="center"/>
            </w:pPr>
            <w:r>
              <w:t>0.02</w:t>
            </w:r>
          </w:p>
        </w:tc>
        <w:tc>
          <w:tcPr>
            <w:tcW w:w="1607" w:type="dxa"/>
            <w:vAlign w:val="center"/>
          </w:tcPr>
          <w:p w:rsidR="00E07B0F" w:rsidRDefault="00E07B0F" w:rsidP="00C75ECA">
            <w:pPr>
              <w:pStyle w:val="NormalNoIndent"/>
              <w:jc w:val="center"/>
            </w:pPr>
            <w:r>
              <w:t>0.998</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багато</w:t>
            </w:r>
          </w:p>
        </w:tc>
      </w:tr>
    </w:tbl>
    <w:p w:rsidR="00B771A2" w:rsidRDefault="00B771A2" w:rsidP="00B771A2"/>
    <w:p w:rsidR="00B771A2" w:rsidRPr="00B771A2" w:rsidRDefault="00B771A2" w:rsidP="00B771A2">
      <w:pPr>
        <w:spacing w:line="240" w:lineRule="auto"/>
        <w:ind w:firstLine="0"/>
        <w:jc w:val="left"/>
      </w:pPr>
    </w:p>
    <w:p w:rsidR="00B771A2" w:rsidRDefault="00B771A2" w:rsidP="00B13BB9">
      <w:pPr>
        <w:pStyle w:val="Heading2"/>
        <w:numPr>
          <w:ilvl w:val="1"/>
          <w:numId w:val="26"/>
        </w:numPr>
      </w:pPr>
      <w:bookmarkStart w:id="19" w:name="_Toc516719291"/>
      <w:r>
        <w:t>Висновки до розділу</w:t>
      </w:r>
      <w:bookmarkEnd w:id="19"/>
    </w:p>
    <w:p w:rsidR="00B771A2" w:rsidRDefault="00B771A2" w:rsidP="00B771A2"/>
    <w:p w:rsidR="00B771A2" w:rsidRDefault="00B771A2" w:rsidP="00B771A2"/>
    <w:p w:rsidR="00B771A2" w:rsidRDefault="000C55FD" w:rsidP="00B771A2">
      <w:r>
        <w:t>В даному розділі розглянуто два підходи до визначення схожих зображень. Проведено порівняльний аналіз методів, що базуються на аналізі вмісту. Д</w:t>
      </w:r>
      <w:r w:rsidR="00B771A2">
        <w:t xml:space="preserve">ля </w:t>
      </w:r>
      <w:r>
        <w:t xml:space="preserve">пошуку схожих зображень вирішено використовувати </w:t>
      </w:r>
      <w:r w:rsidR="00B771A2">
        <w:t>метод на основі перетворення Радона</w:t>
      </w:r>
      <w:r w:rsidR="00B771A2" w:rsidRPr="00CF75C7">
        <w:rPr>
          <w:color w:val="000000" w:themeColor="text1"/>
        </w:rPr>
        <w:t xml:space="preserve"> </w:t>
      </w:r>
      <w:hyperlink w:anchor="b1" w:history="1">
        <w:r w:rsidRPr="00CF75C7">
          <w:rPr>
            <w:rStyle w:val="Hyperlink"/>
            <w:color w:val="000000" w:themeColor="text1"/>
            <w:lang w:val="ru-RU"/>
          </w:rPr>
          <w:t>[</w:t>
        </w:r>
        <w:r w:rsidR="00CF75C7" w:rsidRPr="00CF75C7">
          <w:rPr>
            <w:rStyle w:val="Hyperlink"/>
            <w:color w:val="000000" w:themeColor="text1"/>
            <w:lang w:val="ru-RU"/>
          </w:rPr>
          <w:t>1</w:t>
        </w:r>
        <w:r w:rsidRPr="00CF75C7">
          <w:rPr>
            <w:rStyle w:val="Hyperlink"/>
            <w:color w:val="000000" w:themeColor="text1"/>
            <w:lang w:val="ru-RU"/>
          </w:rPr>
          <w:t>]</w:t>
        </w:r>
      </w:hyperlink>
      <w:r w:rsidRPr="000C55FD">
        <w:rPr>
          <w:lang w:val="ru-RU"/>
        </w:rPr>
        <w:t xml:space="preserve"> </w:t>
      </w:r>
      <w:r w:rsidR="00B771A2">
        <w:t>через такі переваги:</w:t>
      </w:r>
    </w:p>
    <w:p w:rsidR="00B771A2" w:rsidRDefault="006A6D26" w:rsidP="003A3678">
      <w:pPr>
        <w:pStyle w:val="ListParagraph"/>
        <w:numPr>
          <w:ilvl w:val="0"/>
          <w:numId w:val="27"/>
        </w:numPr>
      </w:pPr>
      <w:r>
        <w:t>в</w:t>
      </w:r>
      <w:r w:rsidR="00B771A2">
        <w:t>ідсутність необхідності підготовки перед роботою;</w:t>
      </w:r>
    </w:p>
    <w:p w:rsidR="00B771A2" w:rsidRDefault="006A6D26" w:rsidP="003A3678">
      <w:pPr>
        <w:pStyle w:val="ListParagraph"/>
        <w:numPr>
          <w:ilvl w:val="0"/>
          <w:numId w:val="27"/>
        </w:numPr>
      </w:pPr>
      <w:r>
        <w:t>п</w:t>
      </w:r>
      <w:r w:rsidR="00B771A2">
        <w:t>ростота реалізації;</w:t>
      </w:r>
    </w:p>
    <w:p w:rsidR="00B771A2" w:rsidRDefault="006A6D26" w:rsidP="003A3678">
      <w:pPr>
        <w:pStyle w:val="ListParagraph"/>
        <w:numPr>
          <w:ilvl w:val="0"/>
          <w:numId w:val="27"/>
        </w:numPr>
      </w:pPr>
      <w:r>
        <w:t>м</w:t>
      </w:r>
      <w:r w:rsidR="001707E1">
        <w:t>ожливість виявлення сімейства дублікатів;</w:t>
      </w:r>
    </w:p>
    <w:p w:rsidR="001707E1" w:rsidRPr="00B771A2" w:rsidRDefault="006A6D26" w:rsidP="003A3678">
      <w:pPr>
        <w:pStyle w:val="ListParagraph"/>
        <w:numPr>
          <w:ilvl w:val="0"/>
          <w:numId w:val="27"/>
        </w:numPr>
      </w:pPr>
      <w:r>
        <w:t>сті</w:t>
      </w:r>
      <w:r w:rsidR="00644774">
        <w:t>йкість до застосування фільтрів.</w:t>
      </w:r>
    </w:p>
    <w:p w:rsidR="00B771A2" w:rsidRDefault="00B771A2" w:rsidP="00F313CD">
      <w:pPr>
        <w:pStyle w:val="Heading1"/>
      </w:pPr>
    </w:p>
    <w:p w:rsidR="00630042" w:rsidRPr="001B0198" w:rsidRDefault="00FF73EC" w:rsidP="00B13BB9">
      <w:pPr>
        <w:pStyle w:val="Heading1"/>
        <w:numPr>
          <w:ilvl w:val="0"/>
          <w:numId w:val="33"/>
        </w:numPr>
      </w:pPr>
      <w:r w:rsidRPr="001B0198">
        <w:br w:type="page"/>
      </w:r>
      <w:bookmarkStart w:id="20" w:name="_Toc436262500"/>
      <w:bookmarkStart w:id="21" w:name="_Toc516719292"/>
      <w:r w:rsidR="005750D7">
        <w:lastRenderedPageBreak/>
        <w:t>ОПИС ОБРАНОГО МЕТОДУ</w:t>
      </w:r>
      <w:bookmarkEnd w:id="21"/>
    </w:p>
    <w:p w:rsidR="003B0E8A" w:rsidRPr="001B0198" w:rsidRDefault="003B0E8A" w:rsidP="003B0E8A"/>
    <w:p w:rsidR="003B0E8A" w:rsidRPr="001B0198" w:rsidRDefault="003B0E8A" w:rsidP="003B0E8A"/>
    <w:p w:rsidR="003B0E8A" w:rsidRPr="00EA592A" w:rsidRDefault="002E7D50" w:rsidP="002E7D50">
      <w:pPr>
        <w:ind w:firstLine="708"/>
        <w:rPr>
          <w:lang w:val="ru-RU"/>
        </w:rPr>
      </w:pPr>
      <w:r>
        <w:t xml:space="preserve">В результаті проведеного в розділі 3 порівняльного аналізу методів пошуку схожих   зображень   на  основі   отримання   цифрового   відбитку   для використання  в  даній роботі  було  обрано  метод,  в  якому  застосовується   </w:t>
      </w:r>
      <w:r w:rsidR="003B0E8A" w:rsidRPr="001B0198">
        <w:t>перетворення Радона.</w:t>
      </w:r>
      <w:r w:rsidR="003B0E8A" w:rsidRPr="00EA592A">
        <w:rPr>
          <w:lang w:val="ru-RU"/>
        </w:rPr>
        <w:t xml:space="preserve"> </w:t>
      </w:r>
      <w:r w:rsidR="005F4694">
        <w:fldChar w:fldCharType="begin"/>
      </w:r>
      <w:r w:rsidR="005F4694">
        <w:instrText xml:space="preserve"> HYPERLINK \l "b1" </w:instrText>
      </w:r>
      <w:r w:rsidR="005F4694">
        <w:fldChar w:fldCharType="separate"/>
      </w:r>
      <w:r w:rsidR="003B0E8A" w:rsidRPr="00EA592A">
        <w:rPr>
          <w:rStyle w:val="Hyperlink"/>
          <w:color w:val="auto"/>
          <w:lang w:val="ru-RU"/>
        </w:rPr>
        <w:t>[1</w:t>
      </w:r>
      <w:r w:rsidR="005F4694">
        <w:rPr>
          <w:rStyle w:val="Hyperlink"/>
          <w:color w:val="auto"/>
          <w:lang w:val="ru-RU"/>
        </w:rPr>
        <w:fldChar w:fldCharType="end"/>
      </w:r>
      <w:r>
        <w:rPr>
          <w:rStyle w:val="Hyperlink"/>
          <w:color w:val="auto"/>
          <w:lang w:val="ru-RU"/>
        </w:rPr>
        <w:t>,</w:t>
      </w:r>
      <w:r w:rsidR="00F61A7E" w:rsidRPr="00EA592A">
        <w:rPr>
          <w:rStyle w:val="Hyperlink"/>
          <w:color w:val="auto"/>
          <w:lang w:val="ru-RU"/>
        </w:rPr>
        <w:t xml:space="preserve"> </w:t>
      </w:r>
      <w:hyperlink w:anchor="b7" w:history="1">
        <w:r w:rsidR="00F61A7E" w:rsidRPr="00EA592A">
          <w:rPr>
            <w:rStyle w:val="Hyperlink"/>
            <w:color w:val="auto"/>
            <w:lang w:val="ru-RU"/>
          </w:rPr>
          <w:t>7]</w:t>
        </w:r>
      </w:hyperlink>
      <w:r>
        <w:rPr>
          <w:rStyle w:val="Hyperlink"/>
          <w:color w:val="auto"/>
          <w:lang w:val="ru-RU"/>
        </w:rPr>
        <w:t>.</w:t>
      </w:r>
    </w:p>
    <w:p w:rsidR="00625F82" w:rsidRDefault="00625F82" w:rsidP="003B0E8A"/>
    <w:p w:rsidR="003B0E8A" w:rsidRDefault="002E7D50" w:rsidP="003B0E8A">
      <w:pPr>
        <w:rPr>
          <w:lang w:val="ru-RU"/>
        </w:rPr>
      </w:pPr>
      <w:r>
        <w:t xml:space="preserve">Згідно </w:t>
      </w:r>
      <w:hyperlink w:anchor="b1" w:history="1">
        <w:r w:rsidR="00CF7C3F" w:rsidRPr="00CF7C3F">
          <w:rPr>
            <w:rStyle w:val="Hyperlink"/>
            <w:color w:val="000000" w:themeColor="text1"/>
            <w:lang w:val="ru-RU"/>
          </w:rPr>
          <w:t>[1</w:t>
        </w:r>
        <w:r w:rsidRPr="00CF7C3F">
          <w:rPr>
            <w:rStyle w:val="Hyperlink"/>
            <w:color w:val="000000" w:themeColor="text1"/>
            <w:lang w:val="ru-RU"/>
          </w:rPr>
          <w:t>]</w:t>
        </w:r>
      </w:hyperlink>
      <w:r>
        <w:rPr>
          <w:lang w:val="ru-RU"/>
        </w:rPr>
        <w:t xml:space="preserve"> ц</w:t>
      </w:r>
      <w:r w:rsidR="003B0E8A" w:rsidRPr="001B0198">
        <w:t>ей метод є стійким до афінних перетворень</w:t>
      </w:r>
      <w:r>
        <w:rPr>
          <w:lang w:val="ru-RU"/>
        </w:rPr>
        <w:t xml:space="preserve"> (масштабування та зсув)</w:t>
      </w:r>
      <w:r w:rsidR="003B0E8A" w:rsidRPr="001B0198">
        <w:t>, шумів, розмиття</w:t>
      </w:r>
      <w:r>
        <w:rPr>
          <w:lang w:val="ru-RU"/>
        </w:rPr>
        <w:t xml:space="preserve"> та</w:t>
      </w:r>
      <w:r w:rsidR="003B0E8A" w:rsidRPr="001B0198">
        <w:t xml:space="preserve"> стиснення.</w:t>
      </w:r>
    </w:p>
    <w:p w:rsidR="002E7D50" w:rsidRDefault="002E7D50" w:rsidP="003B0E8A">
      <w:pPr>
        <w:rPr>
          <w:lang w:val="ru-RU"/>
        </w:rPr>
      </w:pPr>
    </w:p>
    <w:p w:rsidR="00625F82" w:rsidRDefault="00625F82" w:rsidP="003B0E8A">
      <w:pPr>
        <w:rPr>
          <w:lang w:val="ru-RU"/>
        </w:rPr>
      </w:pPr>
    </w:p>
    <w:p w:rsidR="002E7D50" w:rsidRDefault="002E7D50" w:rsidP="003B0E8A">
      <w:pPr>
        <w:rPr>
          <w:lang w:val="ru-RU"/>
        </w:rPr>
      </w:pPr>
    </w:p>
    <w:p w:rsidR="002E7D50" w:rsidRPr="001B0198" w:rsidRDefault="005750D7" w:rsidP="002E7D50">
      <w:pPr>
        <w:pStyle w:val="Heading2"/>
        <w:numPr>
          <w:ilvl w:val="1"/>
          <w:numId w:val="33"/>
        </w:numPr>
      </w:pPr>
      <w:bookmarkStart w:id="22" w:name="_Toc516719293"/>
      <w:r>
        <w:t>Перетворення Радона</w:t>
      </w:r>
      <w:bookmarkEnd w:id="22"/>
    </w:p>
    <w:p w:rsidR="002E7D50" w:rsidRDefault="002E7D50" w:rsidP="003B0E8A">
      <w:pPr>
        <w:rPr>
          <w:lang w:val="ru-RU"/>
        </w:rPr>
      </w:pPr>
    </w:p>
    <w:p w:rsidR="002E7D50" w:rsidRPr="002E7D50" w:rsidRDefault="002E7D50" w:rsidP="003B0E8A">
      <w:pPr>
        <w:rPr>
          <w:lang w:val="ru-RU"/>
        </w:rPr>
      </w:pPr>
    </w:p>
    <w:p w:rsidR="003B0E8A" w:rsidRDefault="003B0E8A" w:rsidP="003B0E8A">
      <w:r w:rsidRPr="001B0198">
        <w:t xml:space="preserve">Перетворення Радона представляє зображення як </w:t>
      </w:r>
      <w:r w:rsidR="005750D7">
        <w:t xml:space="preserve">сукупність </w:t>
      </w:r>
      <w:r w:rsidRPr="001B0198">
        <w:t xml:space="preserve">проекцій по різних напрямках. Перетворення Радона </w:t>
      </w: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oMath>
      <w:r w:rsidRPr="001B0198">
        <w:t xml:space="preserve"> зображення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oMath>
      <w:r w:rsidRPr="001B0198">
        <w:t xml:space="preserve"> визначається як інтеграл по лінії, нахиленої на кут </w:t>
      </w:r>
      <m:oMath>
        <m:r>
          <w:rPr>
            <w:rFonts w:ascii="Cambria Math" w:hAnsi="Cambria Math"/>
            <w:lang w:val="en-US"/>
          </w:rPr>
          <m:t>y</m:t>
        </m:r>
      </m:oMath>
      <w:r w:rsidRPr="00EA592A">
        <w:rPr>
          <w:lang w:val="ru-RU"/>
        </w:rPr>
        <w:t xml:space="preserve"> </w:t>
      </w:r>
      <w:r w:rsidRPr="001B0198">
        <w:t xml:space="preserve">вісі </w:t>
      </w:r>
      <m:oMath>
        <m:r>
          <w:rPr>
            <w:rFonts w:ascii="Cambria Math" w:hAnsi="Cambria Math"/>
            <w:lang w:val="en-US"/>
          </w:rPr>
          <m:t>y</m:t>
        </m:r>
      </m:oMath>
      <w:r w:rsidRPr="001B0198">
        <w:t xml:space="preserve"> на відстані </w:t>
      </w:r>
      <m:oMath>
        <m:r>
          <w:rPr>
            <w:rFonts w:ascii="Cambria Math" w:hAnsi="Cambria Math"/>
            <w:lang w:val="en-US"/>
          </w:rPr>
          <m:t>s</m:t>
        </m:r>
      </m:oMath>
      <w:r w:rsidRPr="001B0198">
        <w:t xml:space="preserve"> від початку координат. </w:t>
      </w:r>
      <w:r w:rsidRPr="00EA592A">
        <w:rPr>
          <w:lang w:val="ru-RU"/>
        </w:rPr>
        <w:t>(</w:t>
      </w:r>
      <w:r w:rsidR="007D4187">
        <w:t>рис. 4.1</w:t>
      </w:r>
      <w:hyperlink w:anchor="b1" w:history="1">
        <w:r w:rsidR="007D4187" w:rsidRPr="00CF7C3F">
          <w:rPr>
            <w:rStyle w:val="Hyperlink"/>
            <w:color w:val="000000" w:themeColor="text1"/>
          </w:rPr>
          <w:t>)</w:t>
        </w:r>
        <w:r w:rsidR="00CF7C3F" w:rsidRPr="00CF7C3F">
          <w:rPr>
            <w:rStyle w:val="Hyperlink"/>
            <w:color w:val="000000" w:themeColor="text1"/>
            <w:lang w:val="en-US"/>
          </w:rPr>
          <w:t>[1</w:t>
        </w:r>
        <w:r w:rsidR="007D4187" w:rsidRPr="00CF7C3F">
          <w:rPr>
            <w:rStyle w:val="Hyperlink"/>
            <w:color w:val="000000" w:themeColor="text1"/>
            <w:lang w:val="en-US"/>
          </w:rPr>
          <w:t>]</w:t>
        </w:r>
        <w:r w:rsidR="007D4187" w:rsidRPr="00CF7C3F">
          <w:rPr>
            <w:rStyle w:val="Hyperlink"/>
            <w:color w:val="000000" w:themeColor="text1"/>
          </w:rPr>
          <w:t>.</w:t>
        </w:r>
      </w:hyperlink>
      <w:r w:rsidR="007D4187">
        <w:t xml:space="preserve"> Аналітично це можна записати наступним чином</w:t>
      </w:r>
      <w:r w:rsidRPr="001B0198">
        <w:t>:</w:t>
      </w:r>
    </w:p>
    <w:p w:rsidR="007D4187" w:rsidRPr="001B0198" w:rsidRDefault="007D4187" w:rsidP="003B0E8A"/>
    <w:p w:rsidR="003B0E8A" w:rsidRPr="007D4187" w:rsidRDefault="003B0E8A" w:rsidP="003B0E8A">
      <m:oMathPara>
        <m:oMathParaPr>
          <m:jc m:val="center"/>
        </m:oMathParaP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r>
            <w:rPr>
              <w:rFonts w:ascii="Cambria Math" w:hAnsi="Cambria Math"/>
              <w:lang w:val="ru-RU"/>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r>
                    <w:rPr>
                      <w:rFonts w:ascii="Cambria Math" w:hAnsi="Cambria Math"/>
                      <w:lang w:val="en-US"/>
                    </w:rPr>
                    <m:t>δ</m:t>
                  </m:r>
                  <m:d>
                    <m:dPr>
                      <m:ctrlPr>
                        <w:rPr>
                          <w:rFonts w:ascii="Cambria Math" w:hAnsi="Cambria Math"/>
                          <w:i/>
                          <w:lang w:val="en-US"/>
                        </w:rPr>
                      </m:ctrlPr>
                    </m:dPr>
                    <m:e>
                      <m:r>
                        <w:rPr>
                          <w:rFonts w:ascii="Cambria Math" w:hAnsi="Cambria Math"/>
                          <w:lang w:val="en-US"/>
                        </w:rPr>
                        <m:t>x</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ru-RU"/>
                        </w:rPr>
                        <m:t>+</m:t>
                      </m:r>
                      <m:r>
                        <w:rPr>
                          <w:rFonts w:ascii="Cambria Math" w:hAnsi="Cambria Math"/>
                          <w:lang w:val="en-US"/>
                        </w:rPr>
                        <m:t>ysin</m:t>
                      </m:r>
                      <m:d>
                        <m:dPr>
                          <m:ctrlPr>
                            <w:rPr>
                              <w:rFonts w:ascii="Cambria Math" w:hAnsi="Cambria Math"/>
                              <w:i/>
                              <w:lang w:val="en-US"/>
                            </w:rPr>
                          </m:ctrlPr>
                        </m:dPr>
                        <m:e>
                          <m:r>
                            <w:rPr>
                              <w:rFonts w:ascii="Cambria Math" w:hAnsi="Cambria Math"/>
                              <w:lang w:val="en-US"/>
                            </w:rPr>
                            <m:t>θ</m:t>
                          </m:r>
                        </m:e>
                      </m:d>
                      <m:r>
                        <w:rPr>
                          <w:rFonts w:ascii="Cambria Math" w:hAnsi="Cambria Math"/>
                          <w:lang w:val="ru-RU"/>
                        </w:rPr>
                        <m:t>-</m:t>
                      </m:r>
                      <m:r>
                        <w:rPr>
                          <w:rFonts w:ascii="Cambria Math" w:hAnsi="Cambria Math"/>
                          <w:lang w:val="en-US"/>
                        </w:rPr>
                        <m:t>s</m:t>
                      </m:r>
                    </m:e>
                  </m:d>
                  <m:r>
                    <w:rPr>
                      <w:rFonts w:ascii="Cambria Math" w:hAnsi="Cambria Math"/>
                      <w:lang w:val="en-US"/>
                    </w:rPr>
                    <m:t>dx</m:t>
                  </m:r>
                </m:e>
              </m:nary>
            </m:e>
          </m:nary>
        </m:oMath>
      </m:oMathPara>
    </w:p>
    <w:p w:rsidR="007D4187" w:rsidRPr="001B0198" w:rsidRDefault="007D4187" w:rsidP="003B0E8A"/>
    <w:p w:rsidR="003B0E8A" w:rsidRPr="007D4187" w:rsidRDefault="003B0E8A" w:rsidP="007D4187">
      <w:pPr>
        <w:ind w:firstLine="0"/>
        <w:rPr>
          <w:lang w:val="ru-RU"/>
        </w:rPr>
      </w:pPr>
      <w:r w:rsidRPr="001B0198">
        <w:t xml:space="preserve">де </w:t>
      </w:r>
      <m:oMath>
        <m:r>
          <w:rPr>
            <w:rFonts w:ascii="Cambria Math" w:hAnsi="Cambria Math"/>
          </w:rPr>
          <m:t>-∞</m:t>
        </m:r>
        <m:r>
          <w:rPr>
            <w:rFonts w:ascii="Cambria Math" w:hAnsi="Cambria Math"/>
            <w:lang w:val="ru-RU"/>
          </w:rPr>
          <m:t>&lt;</m:t>
        </m:r>
        <m:r>
          <w:rPr>
            <w:rFonts w:ascii="Cambria Math" w:hAnsi="Cambria Math"/>
            <w:lang w:val="en-US"/>
          </w:rPr>
          <m:t>s</m:t>
        </m:r>
        <m:r>
          <w:rPr>
            <w:rFonts w:ascii="Cambria Math" w:hAnsi="Cambria Math"/>
            <w:lang w:val="ru-RU"/>
          </w:rPr>
          <m:t>&lt;∞, 0 ≤</m:t>
        </m:r>
        <m:r>
          <w:rPr>
            <w:rFonts w:ascii="Cambria Math" w:hAnsi="Cambria Math"/>
            <w:lang w:val="en-US"/>
          </w:rPr>
          <m:t>θ</m:t>
        </m:r>
        <m:r>
          <w:rPr>
            <w:rFonts w:ascii="Cambria Math" w:hAnsi="Cambria Math"/>
            <w:lang w:val="ru-RU"/>
          </w:rPr>
          <m:t>&lt;</m:t>
        </m:r>
        <m:r>
          <w:rPr>
            <w:rFonts w:ascii="Cambria Math" w:hAnsi="Cambria Math"/>
            <w:lang w:val="en-US"/>
          </w:rPr>
          <m:t>π</m:t>
        </m:r>
      </m:oMath>
      <w:r w:rsidRPr="007D4187">
        <w:rPr>
          <w:lang w:val="ru-RU"/>
        </w:rPr>
        <w:t>.</w:t>
      </w:r>
    </w:p>
    <w:p w:rsidR="003B0E8A" w:rsidRPr="007D4187" w:rsidRDefault="005750D7" w:rsidP="00823AF9">
      <w:pPr>
        <w:jc w:val="center"/>
        <w:rPr>
          <w:lang w:val="ru-RU"/>
        </w:rPr>
      </w:pPr>
      <w:r>
        <w:rPr>
          <w:i/>
          <w:noProof/>
          <w:lang w:eastAsia="uk-UA"/>
        </w:rPr>
        <w:lastRenderedPageBreak/>
        <w:drawing>
          <wp:inline distT="0" distB="0" distL="0" distR="0">
            <wp:extent cx="5267325" cy="4419529"/>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4419529"/>
                    </a:xfrm>
                    <a:prstGeom prst="rect">
                      <a:avLst/>
                    </a:prstGeom>
                    <a:noFill/>
                    <a:ln>
                      <a:noFill/>
                    </a:ln>
                  </pic:spPr>
                </pic:pic>
              </a:graphicData>
            </a:graphic>
          </wp:inline>
        </w:drawing>
      </w:r>
    </w:p>
    <w:p w:rsidR="003B0E8A" w:rsidRPr="001B0198" w:rsidRDefault="003B0E8A" w:rsidP="003B0E8A">
      <w:pPr>
        <w:jc w:val="center"/>
      </w:pPr>
      <w:bookmarkStart w:id="23" w:name="im1"/>
      <w:r w:rsidRPr="001B0198">
        <w:t>Рис</w:t>
      </w:r>
      <w:r w:rsidR="005750D7">
        <w:t>унок 4.</w:t>
      </w:r>
      <w:r w:rsidRPr="001B0198">
        <w:t xml:space="preserve">1 – Інтеграл по напрямку  </w:t>
      </w:r>
      <m:oMath>
        <m:r>
          <w:rPr>
            <w:rFonts w:ascii="Cambria Math" w:hAnsi="Cambria Math"/>
            <w:lang w:val="en-US"/>
          </w:rPr>
          <m:t>θ</m:t>
        </m:r>
      </m:oMath>
    </w:p>
    <w:bookmarkEnd w:id="23"/>
    <w:p w:rsidR="005750D7" w:rsidRDefault="005750D7" w:rsidP="003B0E8A"/>
    <w:p w:rsidR="003B0E8A" w:rsidRDefault="003B0E8A" w:rsidP="003B0E8A">
      <w:r w:rsidRPr="001B0198">
        <w:t xml:space="preserve">Перетворення Радона має такі корисні властивості, </w:t>
      </w:r>
      <w:r w:rsidR="00625F82">
        <w:t xml:space="preserve">які </w:t>
      </w:r>
      <w:r w:rsidRPr="001B0198">
        <w:t>пов’язані з афінними перетвореннями зображення:</w:t>
      </w:r>
    </w:p>
    <w:p w:rsidR="00B342C4" w:rsidRPr="001B0198" w:rsidRDefault="00B342C4" w:rsidP="003B0E8A"/>
    <w:p w:rsidR="003B0E8A" w:rsidRPr="00B342C4" w:rsidRDefault="00E52276" w:rsidP="003A3678">
      <w:pPr>
        <w:pStyle w:val="ListParagraph"/>
        <w:numPr>
          <w:ilvl w:val="0"/>
          <w:numId w:val="13"/>
        </w:numPr>
        <w:tabs>
          <w:tab w:val="clear" w:pos="993"/>
        </w:tabs>
        <w:ind w:left="1068"/>
        <w:jc w:val="left"/>
      </w:pPr>
      <w:r>
        <w:t>з</w:t>
      </w:r>
      <w:r w:rsidR="003B0E8A" w:rsidRPr="001B0198">
        <w:t xml:space="preserve">сув зображення на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3B0E8A" w:rsidRPr="00EA592A">
        <w:rPr>
          <w:lang w:val="ru-RU"/>
        </w:rPr>
        <w:t xml:space="preserve"> </w:t>
      </w:r>
      <w:r w:rsidR="003B0E8A" w:rsidRPr="001B0198">
        <w:t xml:space="preserve">викликає зсув перетворення Радона на </w:t>
      </w:r>
      <w:r w:rsidR="003B0E8A" w:rsidRPr="001B0198">
        <w:rPr>
          <w:lang w:val="en-US"/>
        </w:rPr>
        <w:t>s</w:t>
      </w:r>
      <w:r w:rsidR="003B0E8A" w:rsidRPr="00EA592A">
        <w:rPr>
          <w:lang w:val="ru-RU"/>
        </w:rPr>
        <w:t>:</w:t>
      </w:r>
    </w:p>
    <w:p w:rsidR="00B342C4" w:rsidRPr="001B0198" w:rsidRDefault="00B342C4" w:rsidP="00B342C4">
      <w:pPr>
        <w:pStyle w:val="ListParagraph"/>
        <w:numPr>
          <w:ilvl w:val="0"/>
          <w:numId w:val="0"/>
        </w:numPr>
        <w:tabs>
          <w:tab w:val="clear" w:pos="993"/>
        </w:tabs>
        <w:ind w:left="1068"/>
        <w:jc w:val="left"/>
      </w:pPr>
    </w:p>
    <w:p w:rsidR="003B0E8A" w:rsidRPr="00B342C4" w:rsidRDefault="003B0E8A" w:rsidP="003B0E8A">
      <w:pPr>
        <w:ind w:left="348"/>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↔g</m:t>
          </m:r>
          <m:d>
            <m:dPr>
              <m:ctrlPr>
                <w:rPr>
                  <w:rFonts w:ascii="Cambria Math" w:hAnsi="Cambria Math"/>
                  <w:i/>
                </w:rPr>
              </m:ctrlPr>
            </m:dPr>
            <m:e>
              <m:r>
                <w:rPr>
                  <w:rFonts w:ascii="Cambria Math" w:hAnsi="Cambria Math"/>
                </w:rPr>
                <m:t>s-xcos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 θ</m:t>
              </m:r>
            </m:e>
          </m:d>
        </m:oMath>
      </m:oMathPara>
    </w:p>
    <w:p w:rsidR="00B342C4" w:rsidRPr="001B0198" w:rsidRDefault="00B342C4" w:rsidP="003B0E8A">
      <w:pPr>
        <w:ind w:left="348"/>
        <w:rPr>
          <w:lang w:val="en-US"/>
        </w:rPr>
      </w:pPr>
    </w:p>
    <w:p w:rsidR="00392D1B" w:rsidRPr="00392D1B" w:rsidRDefault="00E52276" w:rsidP="003A3678">
      <w:pPr>
        <w:pStyle w:val="ListParagraph"/>
        <w:numPr>
          <w:ilvl w:val="0"/>
          <w:numId w:val="13"/>
        </w:numPr>
        <w:tabs>
          <w:tab w:val="clear" w:pos="993"/>
        </w:tabs>
        <w:ind w:left="1068"/>
        <w:jc w:val="left"/>
        <w:rPr>
          <w:lang w:val="ru-RU"/>
        </w:rPr>
      </w:pPr>
      <w:r>
        <w:t>м</w:t>
      </w:r>
      <w:r w:rsidR="003B0E8A" w:rsidRPr="001B0198">
        <w:t xml:space="preserve">асштабування зображення в </w:t>
      </w:r>
      <m:oMath>
        <m:r>
          <w:rPr>
            <w:rFonts w:ascii="Cambria Math" w:hAnsi="Cambria Math"/>
          </w:rPr>
          <m:t>p (</m:t>
        </m:r>
        <m:r>
          <w:rPr>
            <w:rFonts w:ascii="Cambria Math" w:hAnsi="Cambria Math"/>
            <w:lang w:val="en-US"/>
          </w:rPr>
          <m:t>p</m:t>
        </m:r>
        <m:r>
          <w:rPr>
            <w:rFonts w:ascii="Cambria Math" w:hAnsi="Cambria Math"/>
            <w:lang w:val="ru-RU"/>
          </w:rPr>
          <m:t>&gt;0)</m:t>
        </m:r>
      </m:oMath>
      <w:r w:rsidR="003B0E8A" w:rsidRPr="00EA592A">
        <w:rPr>
          <w:lang w:val="ru-RU"/>
        </w:rPr>
        <w:t xml:space="preserve"> </w:t>
      </w:r>
      <w:r w:rsidR="003B0E8A" w:rsidRPr="001B0198">
        <w:t xml:space="preserve">разів викликає масштабування перетворення в </w:t>
      </w:r>
      <m:oMath>
        <m:r>
          <w:rPr>
            <w:rFonts w:ascii="Cambria Math" w:hAnsi="Cambria Math"/>
          </w:rPr>
          <m:t>p</m:t>
        </m:r>
      </m:oMath>
      <w:r w:rsidR="003B0E8A" w:rsidRPr="00EA592A">
        <w:rPr>
          <w:lang w:val="ru-RU"/>
        </w:rPr>
        <w:t xml:space="preserve"> </w:t>
      </w:r>
      <w:r w:rsidR="003B0E8A" w:rsidRPr="001B0198">
        <w:t>разів</w:t>
      </w:r>
    </w:p>
    <w:p w:rsidR="00392D1B" w:rsidRDefault="00392D1B" w:rsidP="00392D1B">
      <w:pPr>
        <w:pStyle w:val="ListParagraph"/>
        <w:numPr>
          <w:ilvl w:val="0"/>
          <w:numId w:val="0"/>
        </w:numPr>
        <w:tabs>
          <w:tab w:val="clear" w:pos="993"/>
        </w:tabs>
        <w:ind w:left="1068"/>
        <w:jc w:val="left"/>
      </w:pPr>
    </w:p>
    <w:p w:rsidR="003B0E8A" w:rsidRDefault="00E52276" w:rsidP="00392D1B">
      <w:pPr>
        <w:pStyle w:val="ListParagraph"/>
        <w:numPr>
          <w:ilvl w:val="0"/>
          <w:numId w:val="0"/>
        </w:numPr>
        <w:tabs>
          <w:tab w:val="clear" w:pos="993"/>
        </w:tabs>
        <w:ind w:left="1068"/>
        <w:jc w:val="center"/>
      </w:pPr>
      <m:oMathPara>
        <m:oMath>
          <m:r>
            <w:rPr>
              <w:rFonts w:ascii="Cambria Math" w:hAnsi="Cambria Math"/>
            </w:rPr>
            <m:t>f(px,py)↔</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p</m:t>
                  </m:r>
                </m:e>
              </m:d>
            </m:den>
          </m:f>
          <m:r>
            <w:rPr>
              <w:rFonts w:ascii="Cambria Math" w:hAnsi="Cambria Math"/>
            </w:rPr>
            <m:t>g(ps, θ)</m:t>
          </m:r>
        </m:oMath>
      </m:oMathPara>
    </w:p>
    <w:p w:rsidR="00392D1B" w:rsidRPr="00392D1B" w:rsidRDefault="00392D1B" w:rsidP="00392D1B">
      <w:pPr>
        <w:pStyle w:val="ListParagraph"/>
        <w:numPr>
          <w:ilvl w:val="0"/>
          <w:numId w:val="0"/>
        </w:numPr>
        <w:tabs>
          <w:tab w:val="clear" w:pos="993"/>
        </w:tabs>
        <w:ind w:left="1068"/>
        <w:jc w:val="left"/>
      </w:pPr>
    </w:p>
    <w:p w:rsidR="003B0E8A" w:rsidRPr="00EA592A" w:rsidRDefault="00E52276" w:rsidP="003A3678">
      <w:pPr>
        <w:pStyle w:val="ListParagraph"/>
        <w:numPr>
          <w:ilvl w:val="0"/>
          <w:numId w:val="13"/>
        </w:numPr>
        <w:tabs>
          <w:tab w:val="clear" w:pos="993"/>
        </w:tabs>
        <w:ind w:left="1068"/>
        <w:jc w:val="left"/>
        <w:rPr>
          <w:lang w:val="ru-RU"/>
        </w:rPr>
      </w:pPr>
      <w:r>
        <w:t>о</w:t>
      </w:r>
      <w:r w:rsidR="003B0E8A" w:rsidRPr="001B0198">
        <w:t xml:space="preserve">бертання зображення на кут </w:t>
      </w:r>
      <m:oMath>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 xml:space="preserve"> </m:t>
        </m:r>
      </m:oMath>
      <w:r w:rsidR="003B0E8A" w:rsidRPr="001B0198">
        <w:t>викликає зсув перетворення:</w:t>
      </w:r>
    </w:p>
    <w:p w:rsidR="00392D1B" w:rsidRDefault="00392D1B" w:rsidP="003B0E8A">
      <w:pPr>
        <w:ind w:left="348"/>
      </w:pPr>
    </w:p>
    <w:p w:rsidR="003B0E8A" w:rsidRPr="00E52276" w:rsidRDefault="003B0E8A" w:rsidP="003B0E8A">
      <w:pPr>
        <w:ind w:left="348"/>
        <w:rPr>
          <w:rFonts w:eastAsiaTheme="minorEastAsia"/>
        </w:rPr>
      </w:pPr>
      <m:oMath>
        <m:r>
          <w:rPr>
            <w:rFonts w:ascii="Cambria Math" w:hAnsi="Cambria Math"/>
            <w:lang w:val="en-US"/>
          </w:rPr>
          <m:t>f</m:t>
        </m:r>
        <m:r>
          <w:rPr>
            <w:rFonts w:ascii="Cambria Math" w:hAnsi="Cambria Math"/>
            <w:lang w:val="ru-RU"/>
          </w:rPr>
          <m:t>(</m:t>
        </m:r>
        <m:r>
          <w:rPr>
            <w:rFonts w:ascii="Cambria Math" w:hAnsi="Cambria Math"/>
            <w:lang w:val="en-US"/>
          </w:rPr>
          <m:t>xcos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ysin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 xml:space="preserve">, </m:t>
        </m:r>
        <m:r>
          <w:rPr>
            <w:rFonts w:ascii="Cambria Math" w:hAnsi="Cambria Math"/>
            <w:lang w:val="en-US"/>
          </w:rPr>
          <m:t>xsin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ycos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g</m:t>
        </m:r>
        <m:r>
          <w:rPr>
            <w:rFonts w:ascii="Cambria Math" w:hAnsi="Cambria Math"/>
            <w:lang w:val="ru-RU"/>
          </w:rPr>
          <m:t>(</m:t>
        </m:r>
        <m:r>
          <w:rPr>
            <w:rFonts w:ascii="Cambria Math" w:hAnsi="Cambria Math"/>
            <w:lang w:val="en-US"/>
          </w:rPr>
          <m:t>s</m:t>
        </m:r>
        <m:r>
          <w:rPr>
            <w:rFonts w:ascii="Cambria Math" w:hAnsi="Cambria Math"/>
            <w:lang w:val="ru-RU"/>
          </w:rPr>
          <m:t xml:space="preserve">, </m:t>
        </m:r>
        <m:r>
          <w:rPr>
            <w:rFonts w:ascii="Cambria Math" w:hAnsi="Cambria Math"/>
            <w:lang w:val="en-US"/>
          </w:rPr>
          <m:t>θ</m:t>
        </m:r>
        <m:r>
          <w:rPr>
            <w:rFonts w:ascii="Cambria Math" w:hAnsi="Cambria Math"/>
            <w:lang w:val="ru-RU"/>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oMath>
      <w:r w:rsidR="00E52276">
        <w:rPr>
          <w:rFonts w:eastAsiaTheme="minorEastAsia"/>
        </w:rPr>
        <w:t>;</w:t>
      </w:r>
    </w:p>
    <w:p w:rsidR="00625F82" w:rsidRDefault="00625F82" w:rsidP="00625F82">
      <w:pPr>
        <w:rPr>
          <w:rFonts w:eastAsiaTheme="minorEastAsia"/>
        </w:rPr>
      </w:pPr>
    </w:p>
    <w:p w:rsidR="00AC4ED9" w:rsidRPr="00C743D2" w:rsidRDefault="003B0E8A" w:rsidP="00625F82">
      <w:pPr>
        <w:rPr>
          <w:rFonts w:eastAsiaTheme="minorEastAsia"/>
          <w:lang w:val="en-US"/>
        </w:rPr>
      </w:pPr>
      <w:r w:rsidRPr="001B0198">
        <w:rPr>
          <w:rFonts w:eastAsiaTheme="minorEastAsia"/>
        </w:rPr>
        <w:t xml:space="preserve">На </w:t>
      </w:r>
      <w:r w:rsidR="00625F82">
        <w:rPr>
          <w:rFonts w:eastAsiaTheme="minorEastAsia"/>
        </w:rPr>
        <w:t>рисунку 4</w:t>
      </w:r>
      <w:r w:rsidR="00AC4ED9" w:rsidRPr="00625F82">
        <w:rPr>
          <w:rFonts w:eastAsiaTheme="minorEastAsia"/>
          <w:lang w:val="ru-RU"/>
        </w:rPr>
        <w:t>.3</w:t>
      </w:r>
      <w:r w:rsidRPr="00EA592A">
        <w:rPr>
          <w:rFonts w:eastAsiaTheme="minorEastAsia"/>
          <w:lang w:val="ru-RU"/>
        </w:rPr>
        <w:t xml:space="preserve"> </w:t>
      </w:r>
      <w:r w:rsidR="00625F82">
        <w:rPr>
          <w:rFonts w:eastAsiaTheme="minorEastAsia"/>
        </w:rPr>
        <w:t xml:space="preserve">наведено результат застосування </w:t>
      </w:r>
      <w:r w:rsidRPr="001B0198">
        <w:rPr>
          <w:rFonts w:eastAsiaTheme="minorEastAsia"/>
        </w:rPr>
        <w:t xml:space="preserve">перетворення Радона </w:t>
      </w:r>
      <w:r w:rsidR="00625F82">
        <w:rPr>
          <w:rFonts w:eastAsiaTheme="minorEastAsia"/>
        </w:rPr>
        <w:t xml:space="preserve">до </w:t>
      </w:r>
      <w:r w:rsidRPr="001B0198">
        <w:rPr>
          <w:rFonts w:eastAsiaTheme="minorEastAsia"/>
        </w:rPr>
        <w:t xml:space="preserve">зображення </w:t>
      </w:r>
      <w:r w:rsidRPr="001B0198">
        <w:rPr>
          <w:rFonts w:eastAsiaTheme="minorEastAsia"/>
          <w:lang w:val="en-US"/>
        </w:rPr>
        <w:t>Lena</w:t>
      </w:r>
      <w:r w:rsidR="00F61A7E" w:rsidRPr="00EA592A">
        <w:rPr>
          <w:rFonts w:eastAsiaTheme="minorEastAsia"/>
          <w:lang w:val="ru-RU"/>
        </w:rPr>
        <w:t xml:space="preserve"> (</w:t>
      </w:r>
      <w:r w:rsidR="00625F82">
        <w:rPr>
          <w:rFonts w:eastAsiaTheme="minorEastAsia"/>
        </w:rPr>
        <w:t>рис</w:t>
      </w:r>
      <w:r w:rsidR="00F61A7E" w:rsidRPr="00625F82">
        <w:rPr>
          <w:rFonts w:eastAsiaTheme="minorEastAsia"/>
        </w:rPr>
        <w:t xml:space="preserve">. </w:t>
      </w:r>
      <w:r w:rsidR="00625F82">
        <w:rPr>
          <w:rFonts w:eastAsiaTheme="minorEastAsia"/>
        </w:rPr>
        <w:t>4</w:t>
      </w:r>
      <w:r w:rsidR="00F61A7E" w:rsidRPr="00625F82">
        <w:rPr>
          <w:rFonts w:eastAsiaTheme="minorEastAsia"/>
        </w:rPr>
        <w:t>.2</w:t>
      </w:r>
      <w:r w:rsidR="00F61A7E" w:rsidRPr="001B0198">
        <w:rPr>
          <w:rFonts w:eastAsiaTheme="minorEastAsia"/>
        </w:rPr>
        <w:t>)</w:t>
      </w:r>
    </w:p>
    <w:p w:rsidR="00392D1B" w:rsidRPr="001B0198" w:rsidRDefault="00392D1B" w:rsidP="00625F82">
      <w:pPr>
        <w:rPr>
          <w:rFonts w:eastAsiaTheme="minorEastAsia"/>
        </w:rPr>
      </w:pPr>
    </w:p>
    <w:p w:rsidR="008D7735" w:rsidRPr="001B0198" w:rsidRDefault="008D7735" w:rsidP="008D7735">
      <w:pPr>
        <w:ind w:firstLine="0"/>
        <w:jc w:val="center"/>
        <w:rPr>
          <w:rFonts w:eastAsiaTheme="minorEastAsia"/>
          <w:lang w:val="en-US"/>
        </w:rPr>
      </w:pPr>
      <w:r w:rsidRPr="001B0198">
        <w:rPr>
          <w:noProof/>
          <w:lang w:eastAsia="uk-UA"/>
        </w:rPr>
        <w:drawing>
          <wp:inline distT="0" distB="0" distL="0" distR="0" wp14:anchorId="77F7A951" wp14:editId="73277598">
            <wp:extent cx="4667693" cy="467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5659" cy="4694776"/>
                    </a:xfrm>
                    <a:prstGeom prst="rect">
                      <a:avLst/>
                    </a:prstGeom>
                  </pic:spPr>
                </pic:pic>
              </a:graphicData>
            </a:graphic>
          </wp:inline>
        </w:drawing>
      </w:r>
    </w:p>
    <w:p w:rsidR="00AC4ED9" w:rsidRPr="00392D1B" w:rsidRDefault="00AC4ED9" w:rsidP="00AC4ED9">
      <w:pPr>
        <w:ind w:firstLine="0"/>
        <w:jc w:val="center"/>
        <w:rPr>
          <w:rFonts w:eastAsiaTheme="minorEastAsia"/>
          <w:lang w:val="en-US"/>
        </w:rPr>
      </w:pPr>
      <w:bookmarkStart w:id="24" w:name="im2_3_2"/>
      <w:r w:rsidRPr="001B0198">
        <w:rPr>
          <w:rFonts w:eastAsiaTheme="minorEastAsia"/>
        </w:rPr>
        <w:t>Рис</w:t>
      </w:r>
      <w:r w:rsidR="00392D1B">
        <w:rPr>
          <w:rFonts w:eastAsiaTheme="minorEastAsia"/>
        </w:rPr>
        <w:t>унок 4.2</w:t>
      </w:r>
      <w:r w:rsidRPr="001B0198">
        <w:rPr>
          <w:rFonts w:eastAsiaTheme="minorEastAsia"/>
        </w:rPr>
        <w:t xml:space="preserve"> –Зображення </w:t>
      </w:r>
      <w:r w:rsidRPr="001B0198">
        <w:rPr>
          <w:rFonts w:eastAsiaTheme="minorEastAsia"/>
          <w:lang w:val="en-US"/>
        </w:rPr>
        <w:t>Lena</w:t>
      </w:r>
    </w:p>
    <w:bookmarkEnd w:id="24"/>
    <w:p w:rsidR="00F61A7E" w:rsidRPr="00392D1B" w:rsidRDefault="00F61A7E" w:rsidP="00AC4ED9">
      <w:pPr>
        <w:ind w:firstLine="0"/>
        <w:jc w:val="center"/>
        <w:rPr>
          <w:rFonts w:eastAsiaTheme="minorEastAsia"/>
          <w:lang w:val="en-US"/>
        </w:rPr>
      </w:pPr>
    </w:p>
    <w:p w:rsidR="003B0E8A" w:rsidRPr="00392D1B" w:rsidRDefault="003B0E8A" w:rsidP="008D7735">
      <w:pPr>
        <w:ind w:firstLine="0"/>
        <w:jc w:val="center"/>
        <w:rPr>
          <w:rFonts w:eastAsiaTheme="minorEastAsia"/>
          <w:lang w:val="en-US"/>
        </w:rPr>
      </w:pPr>
      <w:r w:rsidRPr="00392D1B">
        <w:rPr>
          <w:rFonts w:eastAsiaTheme="minorEastAsia"/>
          <w:lang w:val="en-US"/>
        </w:rPr>
        <w:lastRenderedPageBreak/>
        <w:t>.</w:t>
      </w:r>
      <w:r w:rsidR="00AC4ED9" w:rsidRPr="001B0198">
        <w:rPr>
          <w:noProof/>
          <w:lang w:eastAsia="uk-UA"/>
        </w:rPr>
        <w:t xml:space="preserve"> </w:t>
      </w:r>
      <w:r w:rsidR="00AC4ED9" w:rsidRPr="001B0198">
        <w:rPr>
          <w:noProof/>
          <w:lang w:eastAsia="uk-UA"/>
        </w:rPr>
        <w:drawing>
          <wp:inline distT="0" distB="0" distL="0" distR="0" wp14:anchorId="4BD73B15" wp14:editId="1B028001">
            <wp:extent cx="5467350" cy="3019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480" cy="3034075"/>
                    </a:xfrm>
                    <a:prstGeom prst="rect">
                      <a:avLst/>
                    </a:prstGeom>
                  </pic:spPr>
                </pic:pic>
              </a:graphicData>
            </a:graphic>
          </wp:inline>
        </w:drawing>
      </w:r>
    </w:p>
    <w:p w:rsidR="003B0E8A" w:rsidRDefault="00AC4ED9" w:rsidP="003B0E8A">
      <w:pPr>
        <w:ind w:firstLine="0"/>
        <w:jc w:val="center"/>
        <w:rPr>
          <w:rFonts w:eastAsiaTheme="minorEastAsia"/>
        </w:rPr>
      </w:pPr>
      <w:bookmarkStart w:id="25" w:name="im2_3_3"/>
      <w:r w:rsidRPr="001B0198">
        <w:rPr>
          <w:rFonts w:eastAsiaTheme="minorEastAsia"/>
        </w:rPr>
        <w:t>Рис</w:t>
      </w:r>
      <w:r w:rsidR="00392D1B">
        <w:rPr>
          <w:rFonts w:eastAsiaTheme="minorEastAsia"/>
        </w:rPr>
        <w:t>унок 4.3</w:t>
      </w:r>
      <w:r w:rsidR="003B0E8A" w:rsidRPr="001B0198">
        <w:rPr>
          <w:rFonts w:eastAsiaTheme="minorEastAsia"/>
        </w:rPr>
        <w:t xml:space="preserve"> – Перетворення Радона зображення </w:t>
      </w:r>
      <w:r w:rsidR="003B0E8A" w:rsidRPr="001B0198">
        <w:rPr>
          <w:rFonts w:eastAsiaTheme="minorEastAsia"/>
          <w:lang w:val="en-US"/>
        </w:rPr>
        <w:t>Lena</w:t>
      </w:r>
    </w:p>
    <w:p w:rsidR="00392D1B" w:rsidRPr="00392D1B" w:rsidRDefault="00392D1B" w:rsidP="003B0E8A">
      <w:pPr>
        <w:ind w:firstLine="0"/>
        <w:jc w:val="center"/>
        <w:rPr>
          <w:rFonts w:eastAsiaTheme="minorEastAsia"/>
        </w:rPr>
      </w:pPr>
    </w:p>
    <w:bookmarkEnd w:id="25"/>
    <w:p w:rsidR="00392D1B" w:rsidRDefault="00392D1B" w:rsidP="00392D1B">
      <w:pPr>
        <w:rPr>
          <w:rFonts w:eastAsiaTheme="minorEastAsia"/>
        </w:rPr>
      </w:pPr>
    </w:p>
    <w:p w:rsidR="00392D1B" w:rsidRPr="001B0198" w:rsidRDefault="00392D1B" w:rsidP="00392D1B">
      <w:pPr>
        <w:pStyle w:val="Heading2"/>
        <w:numPr>
          <w:ilvl w:val="1"/>
          <w:numId w:val="33"/>
        </w:numPr>
      </w:pPr>
      <w:bookmarkStart w:id="26" w:name="_Toc516719294"/>
      <w:r>
        <w:t>Алгоритм отримання відбитку</w:t>
      </w:r>
      <w:bookmarkEnd w:id="26"/>
    </w:p>
    <w:p w:rsidR="00392D1B" w:rsidRDefault="00392D1B" w:rsidP="00392D1B">
      <w:pPr>
        <w:rPr>
          <w:rFonts w:eastAsiaTheme="minorEastAsia"/>
        </w:rPr>
      </w:pPr>
    </w:p>
    <w:p w:rsidR="00392D1B" w:rsidRDefault="00392D1B" w:rsidP="00392D1B">
      <w:pPr>
        <w:rPr>
          <w:rFonts w:eastAsiaTheme="minorEastAsia"/>
        </w:rPr>
      </w:pPr>
    </w:p>
    <w:p w:rsidR="00111C37" w:rsidRDefault="00111C37" w:rsidP="00392D1B">
      <w:pPr>
        <w:rPr>
          <w:rFonts w:eastAsiaTheme="minorEastAsia"/>
        </w:rPr>
      </w:pPr>
      <w:r>
        <w:rPr>
          <w:rFonts w:eastAsiaTheme="minorEastAsia"/>
        </w:rPr>
        <w:t xml:space="preserve">Запропонований в </w:t>
      </w:r>
      <w:r w:rsidR="00CF7C3F">
        <w:rPr>
          <w:rFonts w:eastAsiaTheme="minorEastAsia"/>
          <w:lang w:val="ru-RU"/>
        </w:rPr>
        <w:t>[1</w:t>
      </w:r>
      <w:r w:rsidRPr="00111C37">
        <w:rPr>
          <w:rFonts w:eastAsiaTheme="minorEastAsia"/>
          <w:lang w:val="ru-RU"/>
        </w:rPr>
        <w:t>]</w:t>
      </w:r>
      <w:r>
        <w:rPr>
          <w:rFonts w:eastAsiaTheme="minorEastAsia"/>
        </w:rPr>
        <w:t xml:space="preserve"> алгоритм отримання цифрового відбитку зображення включає в себе наступні кроки:</w:t>
      </w:r>
    </w:p>
    <w:p w:rsidR="00111C37" w:rsidRDefault="00111C37" w:rsidP="00111C37">
      <w:pPr>
        <w:pStyle w:val="ListParagraph"/>
        <w:numPr>
          <w:ilvl w:val="0"/>
          <w:numId w:val="37"/>
        </w:numPr>
        <w:rPr>
          <w:rFonts w:eastAsiaTheme="minorEastAsia"/>
        </w:rPr>
      </w:pPr>
      <w:r>
        <w:rPr>
          <w:rFonts w:eastAsiaTheme="minorEastAsia"/>
        </w:rPr>
        <w:t>застосування перетворення Радона;</w:t>
      </w:r>
    </w:p>
    <w:p w:rsidR="00111C37" w:rsidRDefault="00111C37" w:rsidP="00111C37">
      <w:pPr>
        <w:pStyle w:val="ListParagraph"/>
        <w:numPr>
          <w:ilvl w:val="0"/>
          <w:numId w:val="37"/>
        </w:numPr>
        <w:rPr>
          <w:rFonts w:eastAsiaTheme="minorEastAsia"/>
        </w:rPr>
      </w:pPr>
      <w:r>
        <w:rPr>
          <w:rFonts w:eastAsiaTheme="minorEastAsia"/>
        </w:rPr>
        <w:t>обчислення автокореляції;</w:t>
      </w:r>
    </w:p>
    <w:p w:rsidR="00111C37" w:rsidRDefault="00111C37" w:rsidP="00111C37">
      <w:pPr>
        <w:pStyle w:val="ListParagraph"/>
        <w:numPr>
          <w:ilvl w:val="0"/>
          <w:numId w:val="37"/>
        </w:numPr>
        <w:rPr>
          <w:rFonts w:eastAsiaTheme="minorEastAsia"/>
        </w:rPr>
      </w:pPr>
      <w:r>
        <w:rPr>
          <w:rFonts w:eastAsiaTheme="minorEastAsia"/>
        </w:rPr>
        <w:t>використання лог-маппінгу;</w:t>
      </w:r>
    </w:p>
    <w:p w:rsidR="00111C37" w:rsidRDefault="00111C37" w:rsidP="00111C37">
      <w:pPr>
        <w:pStyle w:val="ListParagraph"/>
        <w:numPr>
          <w:ilvl w:val="0"/>
          <w:numId w:val="37"/>
        </w:numPr>
        <w:rPr>
          <w:rFonts w:eastAsiaTheme="minorEastAsia"/>
        </w:rPr>
      </w:pPr>
      <w:r>
        <w:rPr>
          <w:rFonts w:eastAsiaTheme="minorEastAsia"/>
        </w:rPr>
        <w:t>знаходження двовимірного перетворення Фур’є з подальшим отриманням бітів відбитку.</w:t>
      </w:r>
    </w:p>
    <w:p w:rsidR="00111C37" w:rsidRDefault="00111C37" w:rsidP="00111C37">
      <w:pPr>
        <w:rPr>
          <w:rFonts w:eastAsiaTheme="minorEastAsia"/>
        </w:rPr>
      </w:pPr>
    </w:p>
    <w:p w:rsidR="00111C37" w:rsidRDefault="00111C37" w:rsidP="00111C37">
      <w:pPr>
        <w:rPr>
          <w:rFonts w:eastAsiaTheme="minorEastAsia"/>
        </w:rPr>
      </w:pPr>
      <w:r>
        <w:rPr>
          <w:rFonts w:eastAsiaTheme="minorEastAsia"/>
        </w:rPr>
        <w:t>Схематично цей процес зображено на рисунку 4.2.</w:t>
      </w:r>
    </w:p>
    <w:p w:rsidR="00111C37" w:rsidRDefault="00111C37" w:rsidP="00111C37">
      <w:pPr>
        <w:rPr>
          <w:rFonts w:eastAsiaTheme="minorEastAsia"/>
        </w:rPr>
      </w:pPr>
    </w:p>
    <w:p w:rsidR="00111C37" w:rsidRPr="00111C37" w:rsidRDefault="00111C37" w:rsidP="00111C37">
      <w:pPr>
        <w:ind w:firstLine="0"/>
        <w:rPr>
          <w:rFonts w:eastAsiaTheme="minorEastAsia"/>
        </w:rPr>
      </w:pPr>
      <w:r w:rsidRPr="001B0198">
        <w:rPr>
          <w:noProof/>
          <w:lang w:eastAsia="uk-UA"/>
        </w:rPr>
        <w:lastRenderedPageBreak/>
        <w:drawing>
          <wp:inline distT="0" distB="0" distL="0" distR="0" wp14:anchorId="26AFE7F9" wp14:editId="4563033D">
            <wp:extent cx="6276975" cy="4143375"/>
            <wp:effectExtent l="0" t="38100" r="0" b="476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111C37" w:rsidRDefault="00111C37" w:rsidP="00111C37">
      <w:pPr>
        <w:jc w:val="center"/>
        <w:rPr>
          <w:rFonts w:eastAsiaTheme="minorEastAsia"/>
        </w:rPr>
      </w:pPr>
      <w:r>
        <w:t>Рисунок 4.2</w:t>
      </w:r>
      <w:r w:rsidRPr="001B0198">
        <w:t xml:space="preserve"> – Послідо</w:t>
      </w:r>
      <w:r>
        <w:t>вність застосування перетворень</w:t>
      </w:r>
    </w:p>
    <w:p w:rsidR="00111C37" w:rsidRPr="00111C37" w:rsidRDefault="00111C37" w:rsidP="00392D1B">
      <w:pPr>
        <w:rPr>
          <w:rFonts w:eastAsiaTheme="minorEastAsia"/>
        </w:rPr>
      </w:pPr>
    </w:p>
    <w:p w:rsidR="003B0E8A" w:rsidRDefault="003B0E8A" w:rsidP="00392D1B">
      <w:pPr>
        <w:rPr>
          <w:rFonts w:eastAsiaTheme="minorEastAsia"/>
        </w:rPr>
      </w:pPr>
      <w:r w:rsidRPr="001B0198">
        <w:rPr>
          <w:rFonts w:eastAsiaTheme="minorEastAsia"/>
        </w:rPr>
        <w:t xml:space="preserve">Розглянемо афінні перетворення: зсув, масштабування (зі збереженням кутів) та поворот. З </w:t>
      </w:r>
      <w:r w:rsidR="00392D1B">
        <w:rPr>
          <w:rFonts w:eastAsiaTheme="minorEastAsia"/>
        </w:rPr>
        <w:t>першої</w:t>
      </w:r>
      <w:r w:rsidRPr="001B0198">
        <w:rPr>
          <w:rFonts w:eastAsiaTheme="minorEastAsia"/>
        </w:rPr>
        <w:t xml:space="preserve"> властивості </w:t>
      </w:r>
      <w:r w:rsidR="00392D1B">
        <w:rPr>
          <w:rFonts w:eastAsiaTheme="minorEastAsia"/>
        </w:rPr>
        <w:t xml:space="preserve">випливає, </w:t>
      </w:r>
      <w:r w:rsidRPr="001B0198">
        <w:rPr>
          <w:rFonts w:eastAsiaTheme="minorEastAsia"/>
        </w:rPr>
        <w:t xml:space="preserve">що зсув зображення спричиняє зсув перетворення Радона, але розмір зсуву для кожної проекції є різним. </w:t>
      </w:r>
      <w:r w:rsidRPr="00EA592A">
        <w:rPr>
          <w:rFonts w:eastAsiaTheme="minorEastAsia"/>
          <w:lang w:val="ru-RU"/>
        </w:rPr>
        <w:t xml:space="preserve">Для забезпечення незмінності зсуву до </w:t>
      </w:r>
      <w:r w:rsidRPr="001B0198">
        <w:rPr>
          <w:rFonts w:eastAsiaTheme="minorEastAsia"/>
        </w:rPr>
        <w:t>кожної проекції перетворення застосовується нормалізована автокореляція.</w:t>
      </w:r>
    </w:p>
    <w:p w:rsidR="00392D1B" w:rsidRPr="001B0198" w:rsidRDefault="00392D1B" w:rsidP="00392D1B">
      <w:pPr>
        <w:rPr>
          <w:rFonts w:eastAsiaTheme="minorEastAsia"/>
        </w:rPr>
      </w:pPr>
    </w:p>
    <w:p w:rsidR="003B0E8A" w:rsidRPr="00392D1B" w:rsidRDefault="003B0E8A" w:rsidP="003B0E8A">
      <m:oMathPara>
        <m:oMathParaPr>
          <m:jc m:val="center"/>
        </m:oMathParaPr>
        <m:oMath>
          <m:r>
            <w:rPr>
              <w:rFonts w:ascii="Cambria Math" w:hAnsi="Cambria Math"/>
            </w:rPr>
            <m:t>c</m:t>
          </m:r>
          <m:d>
            <m:dPr>
              <m:ctrlPr>
                <w:rPr>
                  <w:rFonts w:ascii="Cambria Math" w:hAnsi="Cambria Math"/>
                  <w:i/>
                </w:rPr>
              </m:ctrlPr>
            </m:dPr>
            <m:e>
              <m:r>
                <w:rPr>
                  <w:rFonts w:ascii="Cambria Math" w:hAnsi="Cambria Math"/>
                </w:rPr>
                <m:t>l, θ</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s-1, θ</m:t>
                      </m:r>
                    </m:e>
                  </m:d>
                  <m:r>
                    <w:rPr>
                      <w:rFonts w:ascii="Cambria Math" w:hAnsi="Cambria Math"/>
                    </w:rPr>
                    <m:t>ds</m:t>
                  </m:r>
                </m:e>
              </m:nary>
            </m:num>
            <m:den>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ds</m:t>
                  </m:r>
                </m:e>
              </m:nary>
            </m:den>
          </m:f>
        </m:oMath>
      </m:oMathPara>
    </w:p>
    <w:p w:rsidR="00392D1B" w:rsidRDefault="00392D1B" w:rsidP="003B0E8A"/>
    <w:p w:rsidR="00C413D7" w:rsidRDefault="00C413D7" w:rsidP="003B0E8A">
      <w:r>
        <w:t>В</w:t>
      </w:r>
      <w:r w:rsidR="003B0E8A" w:rsidRPr="001B0198">
        <w:t xml:space="preserve">икористання автокореляції </w:t>
      </w:r>
      <w:r>
        <w:t>дозволяє отримати</w:t>
      </w:r>
      <w:r w:rsidR="003B0E8A" w:rsidRPr="001B0198">
        <w:t xml:space="preserve"> сигнал </w:t>
      </w:r>
      <m:oMath>
        <m:r>
          <w:rPr>
            <w:rFonts w:ascii="Cambria Math" w:hAnsi="Cambria Math"/>
          </w:rPr>
          <m:t>c</m:t>
        </m:r>
        <m:d>
          <m:dPr>
            <m:ctrlPr>
              <w:rPr>
                <w:rFonts w:ascii="Cambria Math" w:hAnsi="Cambria Math"/>
                <w:i/>
              </w:rPr>
            </m:ctrlPr>
          </m:dPr>
          <m:e>
            <m:r>
              <w:rPr>
                <w:rFonts w:ascii="Cambria Math" w:hAnsi="Cambria Math"/>
              </w:rPr>
              <m:t>l, θ</m:t>
            </m:r>
          </m:e>
        </m:d>
      </m:oMath>
      <w:r w:rsidR="003B0E8A" w:rsidRPr="001B0198">
        <w:t xml:space="preserve">, </w:t>
      </w:r>
      <w:r>
        <w:t>який буде стійким</w:t>
      </w:r>
      <w:r w:rsidR="003B0E8A" w:rsidRPr="001B0198">
        <w:t xml:space="preserve"> до зсувів. Серед афінних перетворень залишил</w:t>
      </w:r>
      <w:r>
        <w:t>ись масштабування і поворот. З другої</w:t>
      </w:r>
      <w:r w:rsidR="003B0E8A" w:rsidRPr="001B0198">
        <w:t xml:space="preserve"> і </w:t>
      </w:r>
      <w:r>
        <w:t>третьої</w:t>
      </w:r>
      <w:r w:rsidR="003B0E8A" w:rsidRPr="001B0198">
        <w:t xml:space="preserve"> властивості перетворення Радона, автокореляція масштабованого і повернутого зображення представлена як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003B0E8A" w:rsidRPr="001B0198">
        <w:t xml:space="preserve">де </w:t>
      </w:r>
      <m:oMath>
        <m:r>
          <w:rPr>
            <w:rFonts w:ascii="Cambria Math" w:hAnsi="Cambria Math"/>
          </w:rPr>
          <m:t>p   (p&gt;0)</m:t>
        </m:r>
      </m:oMath>
      <w:r w:rsidR="003B0E8A" w:rsidRPr="00EA592A">
        <w:rPr>
          <w:lang w:val="ru-RU"/>
        </w:rPr>
        <w:t xml:space="preserve"> </w:t>
      </w:r>
      <w:r w:rsidR="003B0E8A" w:rsidRPr="001B0198">
        <w:t xml:space="preserve">та </w:t>
      </w:r>
      <m:oMath>
        <m:sSub>
          <m:sSubPr>
            <m:ctrlPr>
              <w:rPr>
                <w:rFonts w:ascii="Cambria Math" w:hAnsi="Cambria Math"/>
                <w:i/>
              </w:rPr>
            </m:ctrlPr>
          </m:sSubPr>
          <m:e>
            <m:r>
              <w:rPr>
                <w:rFonts w:ascii="Cambria Math" w:hAnsi="Cambria Math"/>
              </w:rPr>
              <m:t>θ</m:t>
            </m:r>
          </m:e>
          <m:sub>
            <m:r>
              <w:rPr>
                <w:rFonts w:ascii="Cambria Math" w:hAnsi="Cambria Math"/>
              </w:rPr>
              <m:t>r</m:t>
            </m:r>
          </m:sub>
        </m:sSub>
      </m:oMath>
      <w:r w:rsidR="003B0E8A" w:rsidRPr="00EA592A">
        <w:rPr>
          <w:lang w:val="ru-RU"/>
        </w:rPr>
        <w:t xml:space="preserve"> </w:t>
      </w:r>
      <w:r w:rsidR="003B0E8A" w:rsidRPr="00EA592A">
        <w:rPr>
          <w:lang w:val="ru-RU"/>
        </w:rPr>
        <w:lastRenderedPageBreak/>
        <w:t xml:space="preserve">– </w:t>
      </w:r>
      <w:r w:rsidR="003B0E8A" w:rsidRPr="001B0198">
        <w:t xml:space="preserve">розмір масштабування та повороту відповідно. Для того щоб досягти стійкості до масштабування і повороту використовується перетворення </w:t>
      </w:r>
      <w:r>
        <w:t>лог-маппінгу</w:t>
      </w:r>
      <w:r w:rsidR="003B0E8A" w:rsidRPr="00EA592A">
        <w:t xml:space="preserve"> </w:t>
      </w:r>
      <w:hyperlink w:anchor="b4" w:history="1">
        <w:r w:rsidR="003B0E8A" w:rsidRPr="00EA592A">
          <w:rPr>
            <w:rStyle w:val="Hyperlink"/>
            <w:color w:val="auto"/>
          </w:rPr>
          <w:t>[4]</w:t>
        </w:r>
      </w:hyperlink>
      <w:r w:rsidR="003B0E8A" w:rsidRPr="00EA592A">
        <w:t xml:space="preserve"> </w:t>
      </w:r>
      <w:r w:rsidR="003B0E8A" w:rsidRPr="001B0198">
        <w:t xml:space="preserve">та двомірне перетворення Фур’є. Перетворення </w:t>
      </w:r>
      <w:r>
        <w:t xml:space="preserve">лог-маппінгу </w:t>
      </w:r>
      <w:r w:rsidR="003B0E8A" w:rsidRPr="001B0198">
        <w:t>перетворює масштабування сигналу в зсув. Потім перетворення Фур’є</w:t>
      </w:r>
      <w:r w:rsidR="00F61A7E" w:rsidRPr="00EA592A">
        <w:rPr>
          <w:lang w:val="ru-RU"/>
        </w:rPr>
        <w:t xml:space="preserve"> </w:t>
      </w:r>
      <w:hyperlink w:anchor="b6" w:history="1">
        <w:r w:rsidR="00F61A7E" w:rsidRPr="00EA592A">
          <w:rPr>
            <w:rStyle w:val="Hyperlink"/>
            <w:color w:val="auto"/>
            <w:lang w:val="ru-RU"/>
          </w:rPr>
          <w:t>[6]</w:t>
        </w:r>
      </w:hyperlink>
      <w:r w:rsidR="003B0E8A" w:rsidRPr="001B0198">
        <w:t xml:space="preserve"> ві</w:t>
      </w:r>
      <w:r>
        <w:t>дображає цей зсув в зміну фази.</w:t>
      </w:r>
    </w:p>
    <w:p w:rsidR="00C413D7" w:rsidRPr="004A6FB9" w:rsidRDefault="004A6FB9" w:rsidP="004A6FB9">
      <w:r>
        <w:t xml:space="preserve">Перетворення </w:t>
      </w:r>
      <w:r>
        <w:rPr>
          <w:lang w:val="en-US"/>
        </w:rPr>
        <w:t>лог-мапінгу</w:t>
      </w:r>
      <w:r w:rsidR="003B0E8A" w:rsidRPr="00EA592A">
        <w:rPr>
          <w:lang w:val="ru-RU"/>
        </w:rPr>
        <w:t xml:space="preserve"> </w:t>
      </w:r>
      <m:oMath>
        <m:r>
          <w:rPr>
            <w:rFonts w:ascii="Cambria Math" w:hAnsi="Cambria Math"/>
            <w:lang w:val="en-US"/>
          </w:rPr>
          <m:t>l</m:t>
        </m:r>
        <m:r>
          <w:rPr>
            <w:rFonts w:ascii="Cambria Math" w:hAnsi="Cambria Math"/>
            <w:lang w:val="ru-RU"/>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sup>
        </m:sSup>
      </m:oMath>
      <w:r w:rsidR="003B0E8A" w:rsidRPr="00EA592A">
        <w:rPr>
          <w:lang w:val="ru-RU"/>
        </w:rPr>
        <w:t xml:space="preserve"> </w:t>
      </w:r>
      <w:r>
        <w:rPr>
          <w:lang w:val="en-US"/>
        </w:rPr>
        <w:t xml:space="preserve">, </w:t>
      </w:r>
      <w:r>
        <w:t xml:space="preserve">яке ми будемо обчислювати як </w:t>
      </w:r>
    </w:p>
    <w:p w:rsidR="00C413D7" w:rsidRDefault="00C413D7" w:rsidP="003B0E8A">
      <w:pPr>
        <w:ind w:firstLine="708"/>
        <w:rPr>
          <w:lang w:val="ru-RU"/>
        </w:rPr>
      </w:pPr>
    </w:p>
    <w:p w:rsidR="00C413D7" w:rsidRDefault="005F4694" w:rsidP="004A6FB9">
      <w:pPr>
        <w:ind w:firstLine="708"/>
        <w:jc w:val="center"/>
        <w:rPr>
          <w:lang w:val="en-US"/>
        </w:rPr>
      </w:pPr>
      <m:oMath>
        <m:acc>
          <m:accPr>
            <m:chr m:val="̃"/>
            <m:ctrlPr>
              <w:rPr>
                <w:rFonts w:ascii="Cambria Math" w:hAnsi="Cambria Math"/>
                <w:i/>
              </w:rPr>
            </m:ctrlPr>
          </m:accPr>
          <m:e>
            <m:r>
              <w:rPr>
                <w:rFonts w:ascii="Cambria Math" w:hAnsi="Cambria Math"/>
              </w:rPr>
              <m:t>с'</m:t>
            </m:r>
          </m:e>
        </m:acc>
        <m:r>
          <w:rPr>
            <w:rFonts w:ascii="Cambria Math" w:hAnsi="Cambria Math"/>
          </w:rPr>
          <m:t>(μ,θ)=</m:t>
        </m:r>
        <m:func>
          <m:funcPr>
            <m:ctrlPr>
              <w:rPr>
                <w:rFonts w:ascii="Cambria Math" w:hAnsi="Cambria Math"/>
                <w:i/>
                <w:lang w:val="en-US"/>
              </w:rPr>
            </m:ctrlPr>
          </m:funcPr>
          <m:fName>
            <m:sSub>
              <m:sSubPr>
                <m:ctrlPr>
                  <w:rPr>
                    <w:rFonts w:ascii="Cambria Math" w:hAnsi="Cambria Math"/>
                    <w:i/>
                    <w:lang w:val="en-US"/>
                  </w:rPr>
                </m:ctrlPr>
              </m:sSubPr>
              <m:e>
                <m:f>
                  <m:fPr>
                    <m:ctrlPr>
                      <w:rPr>
                        <w:rFonts w:ascii="Cambria Math" w:hAnsi="Cambria Math"/>
                        <w:lang w:val="en-US"/>
                      </w:rPr>
                    </m:ctrlPr>
                  </m:fPr>
                  <m:num>
                    <m:r>
                      <m:rPr>
                        <m:sty m:val="p"/>
                      </m:rPr>
                      <w:rPr>
                        <w:rFonts w:ascii="Cambria Math" w:hAnsi="Cambria Math"/>
                        <w:lang w:val="ru-RU"/>
                      </w:rPr>
                      <m:t>1</m:t>
                    </m:r>
                  </m:num>
                  <m:den>
                    <m:r>
                      <m:rPr>
                        <m:sty m:val="p"/>
                      </m:rPr>
                      <w:rPr>
                        <w:rFonts w:ascii="Cambria Math" w:hAnsi="Cambria Math"/>
                        <w:lang w:val="en-US"/>
                      </w:rPr>
                      <m:t>k</m:t>
                    </m:r>
                  </m:den>
                </m:f>
                <m:r>
                  <m:rPr>
                    <m:sty m:val="p"/>
                  </m:rPr>
                  <w:rPr>
                    <w:rFonts w:ascii="Cambria Math" w:hAnsi="Cambria Math"/>
                    <w:lang w:val="en-US"/>
                  </w:rPr>
                  <m:t>log</m:t>
                </m:r>
                <m:ctrlPr>
                  <w:rPr>
                    <w:rFonts w:ascii="Cambria Math" w:hAnsi="Cambria Math"/>
                    <w:lang w:val="en-US"/>
                  </w:rPr>
                </m:ctrlPr>
              </m:e>
              <m:sub>
                <m:r>
                  <w:rPr>
                    <w:rFonts w:ascii="Cambria Math" w:hAnsi="Cambria Math"/>
                    <w:lang w:val="ru-RU"/>
                  </w:rPr>
                  <m:t>10</m:t>
                </m:r>
                <m:ctrlPr>
                  <w:rPr>
                    <w:rFonts w:ascii="Cambria Math" w:hAnsi="Cambria Math"/>
                    <w:lang w:val="en-US"/>
                  </w:rPr>
                </m:ctrlPr>
              </m:sub>
            </m:sSub>
            <m:ctrlPr>
              <w:rPr>
                <w:rFonts w:ascii="Cambria Math" w:hAnsi="Cambria Math"/>
                <w:i/>
              </w:rPr>
            </m:ctrlPr>
          </m:fName>
          <m:e>
            <m:r>
              <w:rPr>
                <w:rFonts w:ascii="Cambria Math" w:hAnsi="Cambria Math"/>
              </w:rPr>
              <m:t>(1+k*c(l, θ))</m:t>
            </m:r>
            <m:ctrlPr>
              <w:rPr>
                <w:rFonts w:ascii="Cambria Math" w:hAnsi="Cambria Math"/>
                <w:i/>
              </w:rPr>
            </m:ctrlPr>
          </m:e>
        </m:func>
        <m:r>
          <w:rPr>
            <w:rFonts w:ascii="Cambria Math" w:hAnsi="Cambria Math"/>
          </w:rPr>
          <m:t xml:space="preserve"> </m:t>
        </m:r>
      </m:oMath>
      <w:r w:rsidR="004A6FB9">
        <w:rPr>
          <w:lang w:val="en-US"/>
        </w:rPr>
        <w:t>,</w:t>
      </w:r>
    </w:p>
    <w:p w:rsidR="00C413D7" w:rsidRDefault="00C413D7" w:rsidP="003B0E8A">
      <w:pPr>
        <w:ind w:firstLine="708"/>
        <w:rPr>
          <w:lang w:val="ru-RU"/>
        </w:rPr>
      </w:pPr>
    </w:p>
    <w:p w:rsidR="00C743D2" w:rsidRDefault="00C413D7" w:rsidP="00C413D7">
      <w:pPr>
        <w:ind w:firstLine="0"/>
      </w:pPr>
      <w:r>
        <w:t xml:space="preserve">перетворює </w:t>
      </w:r>
      <w:r w:rsidR="0087520B" w:rsidRPr="001B0198">
        <w:t xml:space="preserve">масштабування в зсув. </w:t>
      </w:r>
      <w:r w:rsidR="00C743D2">
        <w:t xml:space="preserve">Зсунутий і повернутий сигнал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 xml:space="preserve"> </m:t>
        </m:r>
      </m:oMath>
      <w:r w:rsidR="00C743D2">
        <w:t xml:space="preserve"> </w:t>
      </w:r>
      <w:r w:rsidR="00C743D2">
        <w:rPr>
          <w:lang w:val="en-US"/>
        </w:rPr>
        <w:t xml:space="preserve">, </w:t>
      </w:r>
      <w:r w:rsidR="00C743D2">
        <w:t>записаний як</w:t>
      </w:r>
    </w:p>
    <w:p w:rsidR="00A534BD" w:rsidRPr="00C743D2" w:rsidRDefault="00A534BD" w:rsidP="00C413D7">
      <w:pPr>
        <w:ind w:firstLine="0"/>
      </w:pPr>
    </w:p>
    <w:p w:rsidR="00C743D2" w:rsidRDefault="00C743D2" w:rsidP="00C743D2">
      <w:pPr>
        <w:ind w:firstLine="0"/>
        <w:jc w:val="center"/>
        <w:rPr>
          <w:i/>
          <w:lang w:val="en-US"/>
        </w:rPr>
      </w:pP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m:t>
        </m:r>
        <m:r>
          <w:rPr>
            <w:rFonts w:ascii="Cambria Math" w:hAnsi="Cambria Math"/>
            <w:lang w:val="en-US"/>
          </w:rPr>
          <m:t>c(</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sup>
        </m:sSup>
        <m:r>
          <w:rPr>
            <w:rFonts w:ascii="Cambria Math" w:hAnsi="Cambria Math"/>
            <w:lang w:val="en-US"/>
          </w:rPr>
          <m:t xml:space="preserve">, </m:t>
        </m:r>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rPr>
          <w:i/>
          <w:lang w:val="en-US"/>
        </w:rPr>
        <w:t>,</w:t>
      </w:r>
    </w:p>
    <w:p w:rsidR="00A534BD" w:rsidRDefault="00A534BD" w:rsidP="00C743D2">
      <w:pPr>
        <w:ind w:firstLine="0"/>
        <w:jc w:val="center"/>
        <w:rPr>
          <w:i/>
          <w:lang w:val="en-US"/>
        </w:rPr>
      </w:pPr>
    </w:p>
    <w:p w:rsidR="00C743D2" w:rsidRDefault="00C743D2" w:rsidP="00C743D2">
      <w:pPr>
        <w:ind w:firstLine="0"/>
        <w:jc w:val="left"/>
      </w:pPr>
      <w:proofErr w:type="gramStart"/>
      <w:r>
        <w:rPr>
          <w:lang w:val="en-US"/>
        </w:rPr>
        <w:t>стане</w:t>
      </w:r>
      <w:proofErr w:type="gramEnd"/>
      <w:r>
        <w:rPr>
          <w:lang w:val="en-US"/>
        </w:rPr>
        <w:t xml:space="preserve"> </w:t>
      </w:r>
      <w:r>
        <w:t>таким</w:t>
      </w:r>
    </w:p>
    <w:p w:rsidR="00A534BD" w:rsidRDefault="00A534BD" w:rsidP="00C743D2">
      <w:pPr>
        <w:ind w:firstLine="0"/>
        <w:jc w:val="left"/>
      </w:pPr>
    </w:p>
    <w:p w:rsidR="00C743D2" w:rsidRPr="00A534BD" w:rsidRDefault="00C743D2" w:rsidP="00C743D2">
      <w:pPr>
        <w:ind w:firstLine="0"/>
        <w:jc w:val="center"/>
      </w:pPr>
      <m:oMathPara>
        <m:oMath>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acc>
            <m:accPr>
              <m:chr m:val="̃"/>
              <m:ctrlPr>
                <w:rPr>
                  <w:rFonts w:ascii="Cambria Math" w:hAnsi="Cambria Math"/>
                  <w:i/>
                </w:rPr>
              </m:ctrlPr>
            </m:accPr>
            <m:e>
              <m:r>
                <w:rPr>
                  <w:rFonts w:ascii="Cambria Math" w:hAnsi="Cambria Math"/>
                </w:rPr>
                <m:t>с</m:t>
              </m:r>
            </m:e>
          </m:acc>
          <m:r>
            <w:rPr>
              <w:rFonts w:ascii="Cambria Math" w:hAnsi="Cambria Math"/>
            </w:rPr>
            <m:t>(μ</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r>
            <w:rPr>
              <w:rFonts w:ascii="Cambria Math" w:hAnsi="Cambria Math"/>
              <w:lang w:val="en-US"/>
            </w:rPr>
            <m:t>, θ-</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oMath>
      </m:oMathPara>
    </w:p>
    <w:p w:rsidR="00A534BD" w:rsidRPr="00C743D2" w:rsidRDefault="00A534BD" w:rsidP="00C743D2">
      <w:pPr>
        <w:ind w:firstLine="0"/>
        <w:jc w:val="center"/>
      </w:pPr>
    </w:p>
    <w:p w:rsidR="003B0E8A" w:rsidRDefault="00C413D7" w:rsidP="00C413D7">
      <w:pPr>
        <w:ind w:firstLine="0"/>
      </w:pPr>
      <w:r>
        <w:t>Після цього знаходиться двомірне перетворення Фур’є отриманого сигналу</w:t>
      </w:r>
    </w:p>
    <w:p w:rsidR="00C413D7" w:rsidRPr="001B0198" w:rsidRDefault="00C413D7" w:rsidP="003B0E8A">
      <w:pPr>
        <w:ind w:firstLine="708"/>
      </w:pPr>
    </w:p>
    <w:p w:rsidR="003B0E8A" w:rsidRPr="001B0198" w:rsidRDefault="005F4694" w:rsidP="003B0E8A">
      <w:pPr>
        <w:rPr>
          <w:lang w:val="en-US"/>
        </w:rPr>
      </w:pPr>
      <m:oMathPara>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π</m:t>
              </m:r>
            </m:sup>
            <m:e>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m:rPr>
                      <m:sty m:val="p"/>
                    </m:rPr>
                    <w:rPr>
                      <w:rFonts w:ascii="Cambria Math" w:hAnsi="Cambria Math"/>
                      <w:lang w:val="en-US"/>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-i(μ</m:t>
                      </m:r>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+θ</m:t>
                      </m:r>
                      <m:sSub>
                        <m:sSubPr>
                          <m:ctrlPr>
                            <w:rPr>
                              <w:rFonts w:ascii="Cambria Math" w:hAnsi="Cambria Math"/>
                              <w:i/>
                            </w:rPr>
                          </m:ctrlPr>
                        </m:sSubPr>
                        <m:e>
                          <m:r>
                            <w:rPr>
                              <w:rFonts w:ascii="Cambria Math" w:hAnsi="Cambria Math"/>
                            </w:rPr>
                            <m:t>ξ</m:t>
                          </m:r>
                        </m:e>
                        <m:sub>
                          <m:r>
                            <w:rPr>
                              <w:rFonts w:ascii="Cambria Math" w:hAnsi="Cambria Math"/>
                            </w:rPr>
                            <m:t>θ</m:t>
                          </m:r>
                        </m:sub>
                      </m:sSub>
                      <m:r>
                        <w:rPr>
                          <w:rFonts w:ascii="Cambria Math" w:hAnsi="Cambria Math"/>
                        </w:rPr>
                        <m:t>)</m:t>
                      </m:r>
                    </m:sup>
                  </m:sSup>
                </m:e>
              </m:nary>
            </m:e>
          </m:nary>
          <m:r>
            <w:rPr>
              <w:rFonts w:ascii="Cambria Math" w:hAnsi="Cambria Math"/>
              <w:lang w:val="en-US"/>
            </w:rPr>
            <m:t xml:space="preserve"> </m:t>
          </m:r>
          <m:r>
            <w:rPr>
              <w:rFonts w:ascii="Cambria Math" w:eastAsiaTheme="minorEastAsia" w:hAnsi="Cambria Math"/>
              <w:lang w:val="en-US"/>
            </w:rPr>
            <m:t>dμdθ</m:t>
          </m:r>
        </m:oMath>
      </m:oMathPara>
    </w:p>
    <w:p w:rsidR="00C413D7" w:rsidRDefault="00C413D7" w:rsidP="003B0E8A"/>
    <w:p w:rsidR="00C743D2" w:rsidRDefault="00C413D7" w:rsidP="00C413D7">
      <w:pPr>
        <w:ind w:firstLine="0"/>
      </w:pPr>
      <w:r>
        <w:t xml:space="preserve">яке </w:t>
      </w:r>
      <w:r w:rsidR="003B0E8A" w:rsidRPr="001B0198">
        <w:t>перетворює зсув зображення в зміну фази.</w:t>
      </w:r>
      <w:r w:rsidR="00C743D2">
        <w:t xml:space="preserve"> Фаза і амплітуда сигналу після перетворення Фур’є будуть дорівнювати</w:t>
      </w:r>
    </w:p>
    <w:p w:rsidR="00A534BD" w:rsidRDefault="00A534BD" w:rsidP="00C413D7">
      <w:pPr>
        <w:ind w:firstLine="0"/>
      </w:pPr>
    </w:p>
    <w:p w:rsidR="00C743D2" w:rsidRPr="00C743D2" w:rsidRDefault="00C743D2" w:rsidP="00C413D7">
      <w:pPr>
        <w:ind w:firstLine="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oMath>
      </m:oMathPara>
    </w:p>
    <w:p w:rsidR="00C743D2" w:rsidRDefault="00C743D2" w:rsidP="00C743D2">
      <w:pPr>
        <w:ind w:firstLine="0"/>
        <w:jc w:val="center"/>
        <w:rPr>
          <w:i/>
          <w:lang w:val="en-US"/>
        </w:rPr>
      </w:pP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rPr>
          <w:i/>
          <w:lang w:val="en-US"/>
        </w:rPr>
        <w:t xml:space="preserve">, </w:t>
      </w:r>
    </w:p>
    <w:p w:rsidR="00A534BD" w:rsidRPr="00A534BD" w:rsidRDefault="00A534BD" w:rsidP="00C743D2">
      <w:pPr>
        <w:ind w:firstLine="0"/>
        <w:jc w:val="center"/>
        <w:rPr>
          <w:i/>
        </w:rPr>
      </w:pPr>
    </w:p>
    <w:p w:rsidR="006B5C61" w:rsidRDefault="008016F4" w:rsidP="00C413D7">
      <w:pPr>
        <w:ind w:firstLine="0"/>
      </w:pPr>
      <w:r>
        <w:lastRenderedPageBreak/>
        <w:t>д</w:t>
      </w:r>
      <w:r w:rsidR="00A534BD">
        <w:t>е</w:t>
      </w:r>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t xml:space="preserve"> – фаза </w:t>
      </w:r>
      <w:r>
        <w:t>комплексного сигналу</w:t>
      </w:r>
      <w:r w:rsidR="00A534BD">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p>
    <w:p w:rsidR="00E46457" w:rsidRPr="001B0198" w:rsidRDefault="00E46457" w:rsidP="00C413D7">
      <w:pPr>
        <w:ind w:firstLine="0"/>
      </w:pPr>
    </w:p>
    <w:p w:rsidR="00C413D7" w:rsidRDefault="00C413D7" w:rsidP="00A534BD">
      <w:r>
        <w:t xml:space="preserve">Отримані коефіцієнти двовимірного перетворення Фур’є використовуються для того, щоб обчислити біти цифрового відбитку початкового зображення. Схема знаходження бітів наведена на рисунку 4.3 </w:t>
      </w:r>
      <w:r w:rsidR="008D7735" w:rsidRPr="001B0198">
        <w:rPr>
          <w:noProof/>
          <w:lang w:eastAsia="uk-UA"/>
        </w:rPr>
        <mc:AlternateContent>
          <mc:Choice Requires="wpg">
            <w:drawing>
              <wp:anchor distT="0" distB="0" distL="114300" distR="114300" simplePos="0" relativeHeight="251653120" behindDoc="0" locked="0" layoutInCell="1" allowOverlap="1" wp14:anchorId="33458098" wp14:editId="0C630C9B">
                <wp:simplePos x="0" y="0"/>
                <wp:positionH relativeFrom="column">
                  <wp:posOffset>19107150</wp:posOffset>
                </wp:positionH>
                <wp:positionV relativeFrom="paragraph">
                  <wp:posOffset>2397125</wp:posOffset>
                </wp:positionV>
                <wp:extent cx="401717" cy="107951"/>
                <wp:effectExtent l="0" t="19050" r="36830" b="44450"/>
                <wp:wrapNone/>
                <wp:docPr id="11" name="Group 55"/>
                <wp:cNvGraphicFramePr/>
                <a:graphic xmlns:a="http://schemas.openxmlformats.org/drawingml/2006/main">
                  <a:graphicData uri="http://schemas.microsoft.com/office/word/2010/wordprocessingGroup">
                    <wpg:wgp>
                      <wpg:cNvGrpSpPr/>
                      <wpg:grpSpPr>
                        <a:xfrm>
                          <a:off x="0" y="0"/>
                          <a:ext cx="401717" cy="107951"/>
                          <a:chOff x="9552740" y="1743116"/>
                          <a:chExt cx="401717" cy="107951"/>
                        </a:xfrm>
                      </wpg:grpSpPr>
                      <wps:wsp>
                        <wps:cNvPr id="12" name="Right Arrow 12"/>
                        <wps:cNvSpPr/>
                        <wps:spPr>
                          <a:xfrm flipV="1">
                            <a:off x="9552740" y="1743116"/>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3" name="Right Arrow 4"/>
                        <wps:cNvSpPr/>
                        <wps:spPr>
                          <a:xfrm rot="10800000">
                            <a:off x="9552740" y="1764706"/>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69B468F1" id="Group 55" o:spid="_x0000_s1026" style="position:absolute;margin-left:1504.5pt;margin-top:188.75pt;width:31.65pt;height:8.5pt;z-index:251653120" coordorigin="95527,1743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7" type="#_x0000_t13" style="position:absolute;left:95527;top:1743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VJcEA&#10;AADbAAAADwAAAGRycy9kb3ducmV2LnhtbERPTYvCMBC9C/6HMII3TRVc1q5RRBEFUbS77HlsxrbY&#10;TEoTa/ffmwXB2zze58wWrSlFQ7UrLCsYDSMQxKnVBWcKfr43g08QziNrLC2Tgj9ysJh3OzOMtX3w&#10;mZrEZyKEsItRQe59FUvp0pwMuqGtiAN3tbVBH2CdSV3jI4SbUo6j6EMaLDg05FjRKqf0ltyNArc7&#10;rveJ3Gyb4+QQXdutv/yepkr1e+3yC4Sn1r/FL/dOh/lj+P8lHC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1SXBAAAA2wAAAA8AAAAAAAAAAAAAAAAAmAIAAGRycy9kb3du&#10;cmV2LnhtbFBLBQYAAAAABAAEAPUAAACGAwAAAAA=&#10;" adj="18698,4320" fillcolor="black [3213]" strokecolor="black [3213]"/>
                <v:rect id="Right Arrow 4" o:spid="_x0000_s1028" style="position:absolute;left:95527;top:1764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Er8A&#10;AADbAAAADwAAAGRycy9kb3ducmV2LnhtbERPTWvCQBC9C/0PyxS86aYt1BLdhFos9KQYi+chO2aD&#10;mdmQXTX++26h0Ns83uesypE7daUhtF4MPM0zUCS1t600Br4Pn7M3UCGiWOy8kIE7BSiLh8kKc+tv&#10;sqdrFRuVQiTkaMDF2Odah9oRY5j7niRxJz8wxgSHRtsBbymcO/2cZa+asZXU4LCnD0f1ubqwgTVv&#10;NK0XVdxtHY7dlrmW3dGY6eP4vgQVaYz/4j/3l03zX+D3l3SAL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L9sSvwAAANsAAAAPAAAAAAAAAAAAAAAAAJgCAABkcnMvZG93bnJl&#10;di54bWxQSwUGAAAAAAQABAD1AAAAhAMAAAAA&#10;" filled="f" stroked="f">
                  <v:textbox inset="0,0,0,0"/>
                </v:rect>
              </v:group>
            </w:pict>
          </mc:Fallback>
        </mc:AlternateContent>
      </w:r>
      <w:r w:rsidR="008D7735" w:rsidRPr="001B0198">
        <w:rPr>
          <w:noProof/>
          <w:lang w:eastAsia="uk-UA"/>
        </w:rPr>
        <mc:AlternateContent>
          <mc:Choice Requires="wpg">
            <w:drawing>
              <wp:anchor distT="0" distB="0" distL="114300" distR="114300" simplePos="0" relativeHeight="251655168" behindDoc="0" locked="0" layoutInCell="1" allowOverlap="1" wp14:anchorId="4EE7516D" wp14:editId="1B2BA881">
                <wp:simplePos x="0" y="0"/>
                <wp:positionH relativeFrom="column">
                  <wp:posOffset>19107150</wp:posOffset>
                </wp:positionH>
                <wp:positionV relativeFrom="paragraph">
                  <wp:posOffset>3654425</wp:posOffset>
                </wp:positionV>
                <wp:extent cx="401717" cy="107951"/>
                <wp:effectExtent l="0" t="19050" r="36830" b="44450"/>
                <wp:wrapNone/>
                <wp:docPr id="14" name="Group 58"/>
                <wp:cNvGraphicFramePr/>
                <a:graphic xmlns:a="http://schemas.openxmlformats.org/drawingml/2006/main">
                  <a:graphicData uri="http://schemas.microsoft.com/office/word/2010/wordprocessingGroup">
                    <wpg:wgp>
                      <wpg:cNvGrpSpPr/>
                      <wpg:grpSpPr>
                        <a:xfrm>
                          <a:off x="0" y="0"/>
                          <a:ext cx="401717" cy="107951"/>
                          <a:chOff x="9552740" y="2371131"/>
                          <a:chExt cx="401717" cy="107951"/>
                        </a:xfrm>
                      </wpg:grpSpPr>
                      <wps:wsp>
                        <wps:cNvPr id="15" name="Right Arrow 15"/>
                        <wps:cNvSpPr/>
                        <wps:spPr>
                          <a:xfrm flipV="1">
                            <a:off x="9552740" y="2371131"/>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6" name="Right Arrow 4"/>
                        <wps:cNvSpPr/>
                        <wps:spPr>
                          <a:xfrm rot="10800000">
                            <a:off x="9552740" y="2392721"/>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11D6B43E" id="Group 58" o:spid="_x0000_s1026" style="position:absolute;margin-left:1504.5pt;margin-top:287.75pt;width:31.65pt;height:8.5pt;z-index:251655168" coordorigin="95527,2371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">
                <v:shape id="Right Arrow 15" o:spid="_x0000_s1027" type="#_x0000_t13" style="position:absolute;left:95527;top:2371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NUcIA&#10;AADbAAAADwAAAGRycy9kb3ducmV2LnhtbERPTWvCQBC9F/wPywjedFMhoqmrlBZJoFQ0LT1Ps2MS&#10;mp0N2W0S/31XEHqbx/uc7X40jeipc7VlBY+LCARxYXXNpYLPj8N8DcJ5ZI2NZVJwJQf73eRhi4m2&#10;A5+pz30pQgi7BBVU3reJlK6oyKBb2JY4cBfbGfQBdqXUHQ4h3DRyGUUrabDm0FBhSy8VFT/5r1Hg&#10;suPrWy4PaX+M36PLmPrvr9NGqdl0fH4C4Wn0/+K7O9Nhfgy3X8I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1RwgAAANsAAAAPAAAAAAAAAAAAAAAAAJgCAABkcnMvZG93&#10;bnJldi54bWxQSwUGAAAAAAQABAD1AAAAhwMAAAAA&#10;" adj="18698,4320" fillcolor="black [3213]" strokecolor="black [3213]"/>
                <v:rect id="Right Arrow 4" o:spid="_x0000_s1028" style="position:absolute;left:95527;top:2392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4ir8A&#10;AADbAAAADwAAAGRycy9kb3ducmV2LnhtbERPTWvCQBC9F/wPyxR6q5t6UEldQyMKPSnG0vOQnWZD&#10;M7Mhu2r8965Q6G0e73NWxcidutAQWi8G3qYZKJLa21YaA1+n3esSVIgoFjsvZOBGAYr15GmFufVX&#10;OdKlio1KIRJyNOBi7HOtQ+2IMUx9T5K4Hz8wxgSHRtsBrymcOz3LsrlmbCU1OOxp46j+rc5soOSt&#10;pnJRxcPe4djtmWs5fBvz8jx+vIOKNMZ/8Z/706b5c3j8kg7Q6z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WHiKvwAAANsAAAAPAAAAAAAAAAAAAAAAAJgCAABkcnMvZG93bnJl&#10;di54bWxQSwUGAAAAAAQABAD1AAAAhAMAAAAA&#10;" filled="f" stroked="f">
                  <v:textbox inset="0,0,0,0"/>
                </v:rect>
              </v:group>
            </w:pict>
          </mc:Fallback>
        </mc:AlternateContent>
      </w:r>
    </w:p>
    <w:p w:rsidR="00311EFF" w:rsidRPr="001B0198" w:rsidRDefault="00854F52" w:rsidP="003B0E8A">
      <w:pPr>
        <w:ind w:firstLine="708"/>
      </w:pPr>
      <w:r w:rsidRPr="001B0198">
        <w:rPr>
          <w:noProof/>
          <w:lang w:eastAsia="uk-UA"/>
        </w:rPr>
        <w:drawing>
          <wp:anchor distT="0" distB="0" distL="114300" distR="114300" simplePos="0" relativeHeight="251663360" behindDoc="0" locked="0" layoutInCell="1" allowOverlap="1" wp14:anchorId="4FD4D626" wp14:editId="33285316">
            <wp:simplePos x="0" y="0"/>
            <wp:positionH relativeFrom="margin">
              <wp:align>left</wp:align>
            </wp:positionH>
            <wp:positionV relativeFrom="paragraph">
              <wp:posOffset>303530</wp:posOffset>
            </wp:positionV>
            <wp:extent cx="1790700" cy="1962150"/>
            <wp:effectExtent l="0" t="0" r="19050" b="19050"/>
            <wp:wrapNone/>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w:drawing>
          <wp:anchor distT="0" distB="0" distL="114300" distR="114300" simplePos="0" relativeHeight="251658240" behindDoc="0" locked="0" layoutInCell="1" allowOverlap="1" wp14:anchorId="2D084052" wp14:editId="30984EA6">
            <wp:simplePos x="0" y="0"/>
            <wp:positionH relativeFrom="column">
              <wp:posOffset>2385060</wp:posOffset>
            </wp:positionH>
            <wp:positionV relativeFrom="paragraph">
              <wp:posOffset>6350</wp:posOffset>
            </wp:positionV>
            <wp:extent cx="2619375" cy="771525"/>
            <wp:effectExtent l="0" t="0" r="9525" b="47625"/>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r w:rsidRPr="001B0198">
        <w:rPr>
          <w:noProof/>
          <w:lang w:eastAsia="uk-UA"/>
        </w:rPr>
        <w:drawing>
          <wp:anchor distT="0" distB="0" distL="114300" distR="114300" simplePos="0" relativeHeight="251659264" behindDoc="0" locked="0" layoutInCell="1" allowOverlap="1" wp14:anchorId="5E0E0D5F" wp14:editId="5C23D1E6">
            <wp:simplePos x="0" y="0"/>
            <wp:positionH relativeFrom="column">
              <wp:posOffset>5442585</wp:posOffset>
            </wp:positionH>
            <wp:positionV relativeFrom="paragraph">
              <wp:posOffset>6350</wp:posOffset>
            </wp:positionV>
            <wp:extent cx="1097280" cy="1962150"/>
            <wp:effectExtent l="0" t="0" r="26670" b="19050"/>
            <wp:wrapNone/>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57216" behindDoc="0" locked="0" layoutInCell="1" allowOverlap="1" wp14:anchorId="65383CF8" wp14:editId="3987DCD2">
                <wp:simplePos x="0" y="0"/>
                <wp:positionH relativeFrom="column">
                  <wp:posOffset>1912620</wp:posOffset>
                </wp:positionH>
                <wp:positionV relativeFrom="paragraph">
                  <wp:posOffset>35560</wp:posOffset>
                </wp:positionV>
                <wp:extent cx="296545" cy="53975"/>
                <wp:effectExtent l="0" t="19050" r="46355" b="41275"/>
                <wp:wrapNone/>
                <wp:docPr id="2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22" name="Right Arrow 22"/>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3"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159D9E1" id="Group 64" o:spid="_x0000_s1026" style="position:absolute;margin-left:150.6pt;margin-top:2.8pt;width:23.35pt;height:4.25pt;flip:y;z-index:251657216;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">
                <v:shape id="Right Arrow 22"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mMMA&#10;AADbAAAADwAAAGRycy9kb3ducmV2LnhtbESPQWvCQBSE70L/w/IK3nRjwGKjq0iLKIhio3h+zT6T&#10;0OzbkF1j+u9dQfA4zMw3zGzRmUq01LjSsoLRMAJBnFldcq7gdFwNJiCcR9ZYWSYF/+RgMX/rzTDR&#10;9sY/1KY+FwHCLkEFhfd1IqXLCjLohrYmDt7FNgZ9kE0udYO3ADeVjKPoQxosOSwUWNNXQdlfejUK&#10;3Gb/vU3lat3ux7vo0q397/nwqVT/vVtOQXjq/Cv8bG+0gjiGx5fw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fmMMAAADbAAAADwAAAAAAAAAAAAAAAACYAgAAZHJzL2Rv&#10;d25yZXYueG1sUEsFBgAAAAAEAAQA9QAAAIgDA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MRr8EA&#10;AADbAAAADwAAAGRycy9kb3ducmV2LnhtbESPQWvCQBSE74X+h+UVvNVNLdgS3QQtLXhSmpaeH9ln&#10;Npj3NmS3Gv+9Kwgeh5n5hlmWI3fqSENovRh4mWagSGpvW2kM/P58Pb+DChHFYueFDJwpQFk8Piwx&#10;t/4k33SsYqMSREKOBlyMfa51qB0xhqnvSZK39wNjTHJotB3wlODc6VmWzTVjK2nBYU8fjupD9c8G&#10;1vypaf1Wxd3W4dhtmWvZ/RkzeRpXC1CRxngP39oba2D2Ctcv6Qfo4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DEa/BAAAA2wAAAA8AAAAAAAAAAAAAAAAAmAIAAGRycy9kb3du&#10;cmV2LnhtbFBLBQYAAAAABAAEAPUAAACGAwAAAAA=&#10;" filled="f" stroked="f">
                  <v:textbox inset="0,0,0,0"/>
                </v:rect>
              </v:group>
            </w:pict>
          </mc:Fallback>
        </mc:AlternateContent>
      </w:r>
      <w:r w:rsidRPr="001B0198">
        <w:rPr>
          <w:noProof/>
          <w:lang w:eastAsia="uk-UA"/>
        </w:rPr>
        <mc:AlternateContent>
          <mc:Choice Requires="wpg">
            <w:drawing>
              <wp:anchor distT="0" distB="0" distL="114300" distR="114300" simplePos="0" relativeHeight="251662336" behindDoc="0" locked="0" layoutInCell="1" allowOverlap="1" wp14:anchorId="2C2F3F41" wp14:editId="2B9A67B9">
                <wp:simplePos x="0" y="0"/>
                <wp:positionH relativeFrom="column">
                  <wp:posOffset>5067300</wp:posOffset>
                </wp:positionH>
                <wp:positionV relativeFrom="paragraph">
                  <wp:posOffset>185420</wp:posOffset>
                </wp:positionV>
                <wp:extent cx="296545" cy="53975"/>
                <wp:effectExtent l="0" t="19050" r="46355" b="41275"/>
                <wp:wrapNone/>
                <wp:docPr id="3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34" name="Right Arrow 34"/>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35"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1B1B5E5" id="Group 64" o:spid="_x0000_s1026" style="position:absolute;margin-left:399pt;margin-top:14.6pt;width:23.35pt;height:4.25pt;flip:y;z-index:251662336;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">
                <v:shape id="Right Arrow 34"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0qsQA&#10;AADbAAAADwAAAGRycy9kb3ducmV2LnhtbESPQWvCQBSE74L/YXlCb7rRWmmjq4giClKxqXh+Zp9J&#10;MPs2ZNeY/vuuUOhxmJlvmNmiNaVoqHaFZQXDQQSCOLW64EzB6XvTfwfhPLLG0jIp+CEHi3m3M8NY&#10;2wd/UZP4TAQIuxgV5N5XsZQuzcmgG9iKOHhXWxv0QdaZ1DU+AtyUchRFE2mw4LCQY0WrnNJbcjcK&#10;3O6w3idys20Ob5/Rtd36y/n4odRLr11OQXhq/X/4r73TCl7H8PwSf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tKrEAAAA2wAAAA8AAAAAAAAAAAAAAAAAmAIAAGRycy9k&#10;b3ducmV2LnhtbFBLBQYAAAAABAAEAPUAAACJAw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ncEA&#10;AADbAAAADwAAAGRycy9kb3ducmV2LnhtbESPQWvCQBSE70L/w/IK3symLVWJrlJLhZ4U0+L5kX1m&#10;Q/PehuxW03/fFQSPw8x8wyzXA7fqTH1ovBh4ynJQJJW3jdQGvr+2kzmoEFEstl7IwB8FWK8eRkss&#10;rL/Igc5lrFWCSCjQgIuxK7QOlSPGkPmOJHkn3zPGJPta2x4vCc6tfs7zqWZsJC047OjdUfVT/rKB&#10;DX9o2szKuN85HNodcyX7ozHjx+FtASrSEO/hW/vTGnh5heuX9AP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p3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p>
    <w:p w:rsidR="00311EFF" w:rsidRPr="001B0198" w:rsidRDefault="00311EFF" w:rsidP="003B0E8A">
      <w:pPr>
        <w:ind w:firstLine="708"/>
      </w:pPr>
      <w:r w:rsidRPr="001B0198">
        <w:rPr>
          <w:noProof/>
          <w:lang w:eastAsia="uk-UA"/>
        </w:rPr>
        <w:drawing>
          <wp:anchor distT="0" distB="0" distL="114300" distR="114300" simplePos="0" relativeHeight="251660288" behindDoc="0" locked="0" layoutInCell="1" allowOverlap="1" wp14:anchorId="5D89E624" wp14:editId="0E4EED4A">
            <wp:simplePos x="0" y="0"/>
            <wp:positionH relativeFrom="column">
              <wp:posOffset>2308860</wp:posOffset>
            </wp:positionH>
            <wp:positionV relativeFrom="paragraph">
              <wp:posOffset>181610</wp:posOffset>
            </wp:positionV>
            <wp:extent cx="2695575" cy="1122680"/>
            <wp:effectExtent l="0" t="0" r="9525" b="0"/>
            <wp:wrapNone/>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page">
              <wp14:pctWidth>0</wp14:pctWidth>
            </wp14:sizeRelH>
            <wp14:sizeRelV relativeFrom="page">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61312" behindDoc="0" locked="0" layoutInCell="1" allowOverlap="1" wp14:anchorId="04F1ED2E" wp14:editId="5024A127">
                <wp:simplePos x="0" y="0"/>
                <wp:positionH relativeFrom="column">
                  <wp:posOffset>5061584</wp:posOffset>
                </wp:positionH>
                <wp:positionV relativeFrom="paragraph">
                  <wp:posOffset>303530</wp:posOffset>
                </wp:positionV>
                <wp:extent cx="277495" cy="79375"/>
                <wp:effectExtent l="0" t="19050" r="46355" b="34925"/>
                <wp:wrapNone/>
                <wp:docPr id="27" name="Group 61"/>
                <wp:cNvGraphicFramePr/>
                <a:graphic xmlns:a="http://schemas.openxmlformats.org/drawingml/2006/main">
                  <a:graphicData uri="http://schemas.microsoft.com/office/word/2010/wordprocessingGroup">
                    <wpg:wgp>
                      <wpg:cNvGrpSpPr/>
                      <wpg:grpSpPr>
                        <a:xfrm>
                          <a:off x="0" y="0"/>
                          <a:ext cx="277495" cy="79375"/>
                          <a:chOff x="2842125" y="2735660"/>
                          <a:chExt cx="401717" cy="107951"/>
                        </a:xfrm>
                      </wpg:grpSpPr>
                      <wps:wsp>
                        <wps:cNvPr id="28" name="Right Arrow 2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EC3C1C5" id="Group 61" o:spid="_x0000_s1026" style="position:absolute;margin-left:398.55pt;margin-top:23.9pt;width:21.85pt;height:6.25pt;z-index:251661312;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">
                <v:shape id="Right Arrow 2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ocsAA&#10;AADbAAAADwAAAGRycy9kb3ducmV2LnhtbERPTYvCMBC9C/6HMIK3NVVQ1moUUURBlN0qnsdmbIvN&#10;pDSxdv/95iB4fLzv+bI1pWiodoVlBcNBBII4tbrgTMHlvP36BuE8ssbSMin4IwfLRbczx1jbF/9S&#10;k/hMhBB2MSrIva9iKV2ak0E3sBVx4O62NugDrDOpa3yFcFPKURRNpMGCQ0OOFa1zSh/J0yhw+9Pm&#10;kMjtrjmNj9G93fnb9WeqVL/XrmYgPLX+I36791rBKIwN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IocsAAAADbAAAADwAAAAAAAAAAAAAAAACYAgAAZHJzL2Rvd25y&#10;ZXYueG1sUEsFBgAAAAAEAAQA9QAAAIUDA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mRcEA&#10;AADbAAAADwAAAGRycy9kb3ducmV2LnhtbESPQWvCQBSE74X+h+UVvNVNPdQ2uglaWvCkNC09P7LP&#10;bDDvbchuNf57VxA8DjPzDbMsR+7UkYbQejHwMs1AkdTettIY+P35en4DFSKKxc4LGThTgLJ4fFhi&#10;bv1JvulYxUYliIQcDbgY+1zrUDtiDFPfkyRv7wfGmOTQaDvgKcG507Mse9WMraQFhz19OKoP1T8b&#10;WPOnpvW8irutw7HbMtey+zNm8jSuFqAijfEevrU31sDsHa5f0g/Qx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JkX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56192" behindDoc="0" locked="0" layoutInCell="1" allowOverlap="1" wp14:anchorId="28472BC9" wp14:editId="4D6796F5">
                <wp:simplePos x="0" y="0"/>
                <wp:positionH relativeFrom="column">
                  <wp:posOffset>1871805</wp:posOffset>
                </wp:positionH>
                <wp:positionV relativeFrom="paragraph">
                  <wp:posOffset>25400</wp:posOffset>
                </wp:positionV>
                <wp:extent cx="325120" cy="50800"/>
                <wp:effectExtent l="0" t="19050" r="36830" b="44450"/>
                <wp:wrapNone/>
                <wp:docPr id="17" name="Group 61"/>
                <wp:cNvGraphicFramePr/>
                <a:graphic xmlns:a="http://schemas.openxmlformats.org/drawingml/2006/main">
                  <a:graphicData uri="http://schemas.microsoft.com/office/word/2010/wordprocessingGroup">
                    <wpg:wgp>
                      <wpg:cNvGrpSpPr/>
                      <wpg:grpSpPr>
                        <a:xfrm>
                          <a:off x="0" y="0"/>
                          <a:ext cx="325120" cy="50800"/>
                          <a:chOff x="2842125" y="2735660"/>
                          <a:chExt cx="401717" cy="107951"/>
                        </a:xfrm>
                      </wpg:grpSpPr>
                      <wps:wsp>
                        <wps:cNvPr id="18" name="Right Arrow 1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D37BEEF" id="Group 61" o:spid="_x0000_s1026" style="position:absolute;margin-left:147.4pt;margin-top:2pt;width:25.6pt;height:4pt;z-index:251656192;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">
                <v:shape id="Right Arrow 1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iz8QA&#10;AADbAAAADwAAAGRycy9kb3ducmV2LnhtbESPQWvCQBCF70L/wzKF3urGQkuNriItolAqGsXzmB2T&#10;YHY2ZLcx/nvnUPA2w3vz3jfTee9q1VEbKs8GRsMEFHHubcWFgcN++foJKkRki7VnMnCjAPPZ02CK&#10;qfVX3lGXxUJJCIcUDZQxNqnWIS/JYRj6hli0s28dRlnbQtsWrxLuav2WJB/aYcXSUGJDXyXll+zP&#10;GQjrzfdPpperbvP+m5z7VTwdt2NjXp77xQRUpD4+zP/Xayv4Aiu/y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4s/EAAAA2wAAAA8AAAAAAAAAAAAAAAAAmAIAAGRycy9k&#10;b3ducmV2LnhtbFBLBQYAAAAABAAEAPUAAACJAw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L8A&#10;AADbAAAADwAAAGRycy9kb3ducmV2LnhtbERPTWvCQBC9C/0PyxS86aY9tDa6CbVY6EkxFs9DdswG&#10;M7Mhu2r8991Cobd5vM9ZlSN36kpDaL0YeJpnoEhqb1tpDHwfPmcLUCGiWOy8kIE7BSiLh8kKc+tv&#10;sqdrFRuVQiTkaMDF2Odah9oRY5j7niRxJz8wxgSHRtsBbymcO/2cZS+asZXU4LCnD0f1ubqwgTVv&#10;NK1fq7jbOhy7LXMtu6Mx08fxfQkq0hj/xX/uL5vmv8HvL+kAX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x+z4vwAAANsAAAAPAAAAAAAAAAAAAAAAAJgCAABkcnMvZG93bnJl&#10;di54bWxQSwUGAAAAAAQABAD1AAAAhAMAAAAA&#10;" filled="f" stroked="f">
                  <v:textbox inset="0,0,0,0"/>
                </v:rect>
              </v:group>
            </w:pict>
          </mc:Fallback>
        </mc:AlternateContent>
      </w:r>
    </w:p>
    <w:p w:rsidR="00311EFF" w:rsidRPr="001B0198" w:rsidRDefault="00311EFF" w:rsidP="003B0E8A">
      <w:pPr>
        <w:ind w:firstLine="708"/>
      </w:pPr>
    </w:p>
    <w:p w:rsidR="00311EFF" w:rsidRPr="001B0198" w:rsidRDefault="00D81262" w:rsidP="00663CA9">
      <w:pPr>
        <w:ind w:firstLine="708"/>
        <w:jc w:val="center"/>
      </w:pPr>
      <w:bookmarkStart w:id="27" w:name="im2_3_5"/>
      <w:r w:rsidRPr="001B0198">
        <w:t>Рис</w:t>
      </w:r>
      <w:r w:rsidR="00C413D7">
        <w:t>унок 4.3</w:t>
      </w:r>
      <w:r w:rsidR="00663CA9" w:rsidRPr="001B0198">
        <w:t xml:space="preserve"> – Послідовність </w:t>
      </w:r>
      <w:r w:rsidR="0087520B" w:rsidRPr="001B0198">
        <w:t xml:space="preserve">отримання </w:t>
      </w:r>
      <w:r w:rsidR="00C413D7">
        <w:t>бітів відбитку</w:t>
      </w:r>
      <w:r w:rsidR="00663CA9" w:rsidRPr="001B0198">
        <w:t>.</w:t>
      </w:r>
    </w:p>
    <w:bookmarkEnd w:id="27"/>
    <w:p w:rsidR="00663CA9" w:rsidRDefault="00663CA9" w:rsidP="00663CA9">
      <w:pPr>
        <w:ind w:firstLine="708"/>
        <w:jc w:val="center"/>
      </w:pPr>
    </w:p>
    <w:p w:rsidR="00E46457" w:rsidRDefault="00E46457" w:rsidP="00E46457">
      <w:pPr>
        <w:ind w:firstLine="708"/>
      </w:pPr>
      <w:r w:rsidRPr="00E46457">
        <w:t xml:space="preserve">Оскільки більшу частину енергії сигналу визначають старші коефіцієнти </w:t>
      </w:r>
      <w:r w:rsidR="00A50B2D">
        <w:t xml:space="preserve">Фур’є-перетворення, то автори </w:t>
      </w:r>
      <w:hyperlink w:anchor="b1" w:history="1">
        <w:r w:rsidR="00A50B2D" w:rsidRPr="00A50B2D">
          <w:rPr>
            <w:rStyle w:val="Hyperlink"/>
            <w:color w:val="000000" w:themeColor="text1"/>
          </w:rPr>
          <w:t>[1</w:t>
        </w:r>
        <w:r w:rsidRPr="00A50B2D">
          <w:rPr>
            <w:rStyle w:val="Hyperlink"/>
            <w:color w:val="000000" w:themeColor="text1"/>
          </w:rPr>
          <w:t>]</w:t>
        </w:r>
      </w:hyperlink>
      <w:r w:rsidRPr="00A50B2D">
        <w:rPr>
          <w:color w:val="000000" w:themeColor="text1"/>
        </w:rPr>
        <w:t xml:space="preserve"> </w:t>
      </w:r>
      <w:r w:rsidRPr="00E46457">
        <w:t xml:space="preserve">пропонують обрати </w:t>
      </w:r>
      <w:r w:rsidR="0063087C">
        <w:t xml:space="preserve">перші 21х21 коефіцієнтів перетворення </w:t>
      </w:r>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oMath>
      <w:r w:rsidR="0063087C">
        <w:t xml:space="preserve"> і знайти модуль та аргумент цих комплексних коефіцієнтів. До отриманих наборів значень застосовується двовимірний фільтр, який визначається матрицею</w:t>
      </w:r>
    </w:p>
    <w:p w:rsidR="0063087C" w:rsidRDefault="0063087C" w:rsidP="00E46457">
      <w:pPr>
        <w:ind w:firstLine="708"/>
      </w:pPr>
    </w:p>
    <w:p w:rsidR="0063087C" w:rsidRDefault="0063087C" w:rsidP="0063087C">
      <w:pPr>
        <w:ind w:firstLine="708"/>
        <w:jc w:val="center"/>
      </w:pPr>
      <m:oMathPara>
        <m:oMath>
          <m:r>
            <w:rPr>
              <w:rFonts w:ascii="Cambria Math" w:eastAsiaTheme="minorEastAsia" w:hAnsi="Cambria Math"/>
              <w:lang w:val="en-US"/>
            </w:rPr>
            <m:t>F=</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mr>
              </m:m>
            </m:e>
          </m:d>
        </m:oMath>
      </m:oMathPara>
    </w:p>
    <w:p w:rsidR="0063087C" w:rsidRPr="00E46457" w:rsidRDefault="0063087C" w:rsidP="00E46457">
      <w:pPr>
        <w:ind w:firstLine="708"/>
      </w:pPr>
    </w:p>
    <w:p w:rsidR="00E46457" w:rsidRDefault="0063087C" w:rsidP="0063087C">
      <w:pPr>
        <w:ind w:firstLine="708"/>
      </w:pPr>
      <w:r>
        <w:t xml:space="preserve">Відфільтровані значення пропускаються через порогову функцію, яка замінює додатні числа на одиницю, а від’ємні – на нулі. </w:t>
      </w:r>
    </w:p>
    <w:p w:rsidR="0063087C" w:rsidRDefault="0063087C" w:rsidP="0063087C">
      <w:pPr>
        <w:ind w:firstLine="708"/>
      </w:pPr>
      <w:r>
        <w:t xml:space="preserve">Для отримання цифрового відбитку початкового зображення залишається лише об’єднати ці два набори величин за допомогою операції виключної диз’юнкції </w:t>
      </w:r>
      <w:r>
        <w:lastRenderedPageBreak/>
        <w:t>(</w:t>
      </w:r>
      <w:r>
        <w:rPr>
          <w:lang w:val="en-US"/>
        </w:rPr>
        <w:t>XOR</w:t>
      </w:r>
      <w:r>
        <w:t>). Отриманий набір 20х20 нулів та одиниць і буде шуканим відбитком. Для його зберігання достатньо всього п’ятдесят байт пам’яті.</w:t>
      </w:r>
    </w:p>
    <w:p w:rsidR="0063087C" w:rsidRPr="0063087C" w:rsidRDefault="0063087C" w:rsidP="0063087C">
      <w:pPr>
        <w:ind w:firstLine="708"/>
        <w:rPr>
          <w:lang w:val="ru-RU"/>
        </w:rPr>
      </w:pPr>
      <w:r>
        <w:t xml:space="preserve">На рисунку 4.4 наведено отриманий за вищеописаним методом цифровий відбиток зображення </w:t>
      </w:r>
      <w:r>
        <w:rPr>
          <w:lang w:val="en-US"/>
        </w:rPr>
        <w:t>Lena</w:t>
      </w:r>
      <w:r>
        <w:rPr>
          <w:lang w:val="ru-RU"/>
        </w:rPr>
        <w:t xml:space="preserve"> (рис. 4.2).</w:t>
      </w:r>
    </w:p>
    <w:p w:rsidR="00F61A7E" w:rsidRPr="001B0198" w:rsidRDefault="00F61A7E" w:rsidP="00F61A7E">
      <w:pPr>
        <w:ind w:firstLine="0"/>
        <w:jc w:val="center"/>
        <w:rPr>
          <w:rFonts w:eastAsiaTheme="minorEastAsia"/>
        </w:rPr>
      </w:pPr>
      <w:r w:rsidRPr="001B0198">
        <w:rPr>
          <w:noProof/>
          <w:lang w:eastAsia="uk-UA"/>
        </w:rPr>
        <w:drawing>
          <wp:inline distT="0" distB="0" distL="0" distR="0" wp14:anchorId="1A172626" wp14:editId="051F3DED">
            <wp:extent cx="2295525" cy="1952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525" cy="1952625"/>
                    </a:xfrm>
                    <a:prstGeom prst="rect">
                      <a:avLst/>
                    </a:prstGeom>
                  </pic:spPr>
                </pic:pic>
              </a:graphicData>
            </a:graphic>
          </wp:inline>
        </w:drawing>
      </w:r>
    </w:p>
    <w:p w:rsidR="00F61A7E" w:rsidRPr="00C413D7" w:rsidRDefault="00D81262" w:rsidP="00F61A7E">
      <w:pPr>
        <w:ind w:firstLine="0"/>
        <w:jc w:val="center"/>
        <w:rPr>
          <w:rFonts w:eastAsiaTheme="minorEastAsia"/>
        </w:rPr>
      </w:pPr>
      <w:bookmarkStart w:id="28" w:name="im2_3_6"/>
      <w:r w:rsidRPr="001B0198">
        <w:rPr>
          <w:rFonts w:eastAsiaTheme="minorEastAsia"/>
        </w:rPr>
        <w:t>Рис</w:t>
      </w:r>
      <w:r w:rsidR="00C413D7">
        <w:rPr>
          <w:rFonts w:eastAsiaTheme="minorEastAsia"/>
        </w:rPr>
        <w:t>унок 4.4</w:t>
      </w:r>
      <w:r w:rsidR="00F61A7E" w:rsidRPr="001B0198">
        <w:rPr>
          <w:rFonts w:eastAsiaTheme="minorEastAsia"/>
        </w:rPr>
        <w:t xml:space="preserve"> – Відбиток зображення </w:t>
      </w:r>
      <w:r w:rsidR="00F61A7E" w:rsidRPr="001B0198">
        <w:rPr>
          <w:rFonts w:eastAsiaTheme="minorEastAsia"/>
          <w:lang w:val="en-US"/>
        </w:rPr>
        <w:t>Lena</w:t>
      </w:r>
      <w:r w:rsidR="00C413D7">
        <w:rPr>
          <w:rFonts w:eastAsiaTheme="minorEastAsia"/>
        </w:rPr>
        <w:t>.</w:t>
      </w:r>
    </w:p>
    <w:bookmarkEnd w:id="28"/>
    <w:p w:rsidR="00274BB5" w:rsidRDefault="00274BB5" w:rsidP="003B0E8A"/>
    <w:p w:rsidR="00274BB5" w:rsidRDefault="00274BB5" w:rsidP="003B0E8A"/>
    <w:p w:rsidR="00392D1B" w:rsidRPr="001B0198" w:rsidRDefault="00392D1B" w:rsidP="00392D1B">
      <w:pPr>
        <w:pStyle w:val="Heading2"/>
        <w:numPr>
          <w:ilvl w:val="1"/>
          <w:numId w:val="33"/>
        </w:numPr>
      </w:pPr>
      <w:bookmarkStart w:id="29" w:name="_Toc516719295"/>
      <w:r>
        <w:t>Висновки до розділу</w:t>
      </w:r>
      <w:bookmarkEnd w:id="29"/>
    </w:p>
    <w:p w:rsidR="006A6D26" w:rsidRDefault="006A6D26" w:rsidP="006A6D26"/>
    <w:p w:rsidR="00E46457" w:rsidRDefault="00E46457" w:rsidP="006A6D26">
      <w:r>
        <w:t>В даному розділі було детально описано обраний для побудови системи пошуку схожих зображень метод. Розглянуто властивості перетворення Радона та інших допоміжних операцій, які дозволяють отримати відбиток, стійкий до заданих модифікацій зображень. Описана послідовність дій, які потрібно виконати для обчислення відбитку.</w:t>
      </w:r>
    </w:p>
    <w:p w:rsidR="00E46457" w:rsidRDefault="00E46457" w:rsidP="006A6D26"/>
    <w:p w:rsidR="00AD01BB" w:rsidRPr="001B0198" w:rsidRDefault="00630042" w:rsidP="00392D1B">
      <w:pPr>
        <w:pStyle w:val="Heading1"/>
        <w:numPr>
          <w:ilvl w:val="0"/>
          <w:numId w:val="35"/>
        </w:numPr>
      </w:pPr>
      <w:r w:rsidRPr="001B0198">
        <w:br w:type="page"/>
      </w:r>
      <w:bookmarkStart w:id="30" w:name="_Toc516719296"/>
      <w:r w:rsidR="00AD01BB" w:rsidRPr="001B0198">
        <w:lastRenderedPageBreak/>
        <w:t>Програмне забезпечення</w:t>
      </w:r>
      <w:bookmarkEnd w:id="30"/>
    </w:p>
    <w:p w:rsidR="00B118CA" w:rsidRPr="001B0198" w:rsidRDefault="00B118CA" w:rsidP="00B118CA">
      <w:pPr>
        <w:rPr>
          <w:highlight w:val="yellow"/>
        </w:rPr>
      </w:pPr>
    </w:p>
    <w:p w:rsidR="00B118CA" w:rsidRPr="001B0198" w:rsidRDefault="00B118CA" w:rsidP="00B118CA">
      <w:pPr>
        <w:rPr>
          <w:highlight w:val="yellow"/>
        </w:rPr>
      </w:pPr>
    </w:p>
    <w:p w:rsidR="00AD01BB" w:rsidRPr="001B0198" w:rsidRDefault="00AD01BB" w:rsidP="00392D1B">
      <w:pPr>
        <w:pStyle w:val="Heading2"/>
        <w:numPr>
          <w:ilvl w:val="1"/>
          <w:numId w:val="35"/>
        </w:numPr>
      </w:pPr>
      <w:bookmarkStart w:id="31" w:name="_Toc516719297"/>
      <w:r w:rsidRPr="001B0198">
        <w:t>Структура програми</w:t>
      </w:r>
      <w:bookmarkEnd w:id="31"/>
    </w:p>
    <w:p w:rsidR="00AD01BB" w:rsidRPr="001B0198" w:rsidRDefault="00AD01BB" w:rsidP="00AD01BB"/>
    <w:p w:rsidR="00AD01BB" w:rsidRPr="001B0198" w:rsidRDefault="00AD01BB" w:rsidP="00AD01BB"/>
    <w:p w:rsidR="00F70D8A" w:rsidRPr="001B0198" w:rsidRDefault="00AD01BB" w:rsidP="00AD01BB">
      <w:r w:rsidRPr="001B0198">
        <w:t>Програмне забезпечення для розв’язання поставленої задачі</w:t>
      </w:r>
      <w:r w:rsidR="00F70D8A" w:rsidRPr="00EA592A">
        <w:rPr>
          <w:lang w:val="ru-RU"/>
        </w:rPr>
        <w:t xml:space="preserve"> </w:t>
      </w:r>
      <w:r w:rsidR="00F70D8A" w:rsidRPr="001B0198">
        <w:t>складається з 4 частин:</w:t>
      </w:r>
    </w:p>
    <w:p w:rsidR="00F70D8A" w:rsidRPr="001B0198" w:rsidRDefault="00E52276" w:rsidP="003A3678">
      <w:pPr>
        <w:pStyle w:val="ListParagraph"/>
        <w:numPr>
          <w:ilvl w:val="0"/>
          <w:numId w:val="14"/>
        </w:numPr>
      </w:pPr>
      <w:r>
        <w:t>в</w:t>
      </w:r>
      <w:r w:rsidR="00F70D8A" w:rsidRPr="001B0198">
        <w:t>від даних</w:t>
      </w:r>
      <w:r>
        <w:t>;</w:t>
      </w:r>
    </w:p>
    <w:p w:rsidR="00F70D8A" w:rsidRPr="001B0198" w:rsidRDefault="00E52276" w:rsidP="003A3678">
      <w:pPr>
        <w:pStyle w:val="ListParagraph"/>
        <w:numPr>
          <w:ilvl w:val="0"/>
          <w:numId w:val="14"/>
        </w:numPr>
      </w:pPr>
      <w:r>
        <w:t>о</w:t>
      </w:r>
      <w:r w:rsidR="00F70D8A" w:rsidRPr="001B0198">
        <w:t>бробка вводу</w:t>
      </w:r>
      <w:r>
        <w:t>;</w:t>
      </w:r>
    </w:p>
    <w:p w:rsidR="00F70D8A" w:rsidRPr="001B0198" w:rsidRDefault="00E52276" w:rsidP="003A3678">
      <w:pPr>
        <w:pStyle w:val="ListParagraph"/>
        <w:numPr>
          <w:ilvl w:val="0"/>
          <w:numId w:val="14"/>
        </w:numPr>
      </w:pPr>
      <w:r>
        <w:t>з</w:t>
      </w:r>
      <w:r w:rsidR="00F70D8A" w:rsidRPr="001B0198">
        <w:t>берігання даних</w:t>
      </w:r>
      <w:r>
        <w:t>;</w:t>
      </w:r>
    </w:p>
    <w:p w:rsidR="00F70D8A" w:rsidRPr="001B0198" w:rsidRDefault="00E52276" w:rsidP="003A3678">
      <w:pPr>
        <w:pStyle w:val="ListParagraph"/>
        <w:numPr>
          <w:ilvl w:val="0"/>
          <w:numId w:val="14"/>
        </w:numPr>
      </w:pPr>
      <w:r>
        <w:t>в</w:t>
      </w:r>
      <w:r w:rsidR="00F70D8A" w:rsidRPr="001B0198">
        <w:t>ивід результатів роботи</w:t>
      </w:r>
      <w:r>
        <w:t>;</w:t>
      </w:r>
    </w:p>
    <w:p w:rsidR="00F70D8A" w:rsidRPr="001B0198" w:rsidRDefault="00F70D8A" w:rsidP="00F70D8A">
      <w:r w:rsidRPr="001B0198">
        <w:rPr>
          <w:noProof/>
          <w:lang w:eastAsia="uk-UA"/>
        </w:rPr>
        <w:drawing>
          <wp:inline distT="0" distB="0" distL="0" distR="0" wp14:anchorId="6A86B556" wp14:editId="4CE79DED">
            <wp:extent cx="5946775" cy="3689985"/>
            <wp:effectExtent l="0" t="0" r="0" b="5715"/>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stretch>
                      <a:fillRect/>
                    </a:stretch>
                  </pic:blipFill>
                  <pic:spPr>
                    <a:xfrm>
                      <a:off x="0" y="0"/>
                      <a:ext cx="5946775" cy="3689985"/>
                    </a:xfrm>
                    <a:prstGeom prst="rect">
                      <a:avLst/>
                    </a:prstGeom>
                  </pic:spPr>
                </pic:pic>
              </a:graphicData>
            </a:graphic>
          </wp:inline>
        </w:drawing>
      </w:r>
    </w:p>
    <w:p w:rsidR="00F70D8A" w:rsidRPr="001B0198" w:rsidRDefault="00F70D8A" w:rsidP="00F70D8A">
      <w:pPr>
        <w:jc w:val="center"/>
      </w:pPr>
      <w:r w:rsidRPr="001B0198">
        <w:t>Рис. 4.1 – Схема системи</w:t>
      </w:r>
    </w:p>
    <w:p w:rsidR="00F70D8A" w:rsidRPr="001B0198" w:rsidRDefault="00AD01BB" w:rsidP="00AD01BB">
      <w:r w:rsidRPr="001B0198">
        <w:t xml:space="preserve"> </w:t>
      </w:r>
    </w:p>
    <w:p w:rsidR="00D021B6" w:rsidRPr="001B0198" w:rsidRDefault="00F70D8A" w:rsidP="00AD01BB">
      <w:r w:rsidRPr="001B0198">
        <w:t>Наразі система підтримує один вид введення – шляху до директорії на диску персонального комп’ютера по запиту користувача.</w:t>
      </w:r>
      <w:r w:rsidR="00200FF7" w:rsidRPr="001B0198">
        <w:t xml:space="preserve"> З вибраної директорії зчитуються </w:t>
      </w:r>
      <w:r w:rsidR="00200FF7" w:rsidRPr="001B0198">
        <w:lastRenderedPageBreak/>
        <w:t xml:space="preserve">файли формату </w:t>
      </w:r>
      <w:r w:rsidR="00200FF7" w:rsidRPr="00EA592A">
        <w:rPr>
          <w:lang w:val="ru-RU"/>
        </w:rPr>
        <w:t>.</w:t>
      </w:r>
      <w:r w:rsidR="00200FF7" w:rsidRPr="001B0198">
        <w:rPr>
          <w:lang w:val="en-US"/>
        </w:rPr>
        <w:t>png</w:t>
      </w:r>
      <w:r w:rsidR="00200FF7" w:rsidRPr="00EA592A">
        <w:rPr>
          <w:lang w:val="ru-RU"/>
        </w:rPr>
        <w:t xml:space="preserve"> </w:t>
      </w:r>
      <w:r w:rsidR="00200FF7" w:rsidRPr="001B0198">
        <w:t xml:space="preserve">та </w:t>
      </w:r>
      <w:r w:rsidR="00200FF7" w:rsidRPr="00EA592A">
        <w:rPr>
          <w:lang w:val="ru-RU"/>
        </w:rPr>
        <w:t>.</w:t>
      </w:r>
      <w:r w:rsidR="00200FF7" w:rsidRPr="001B0198">
        <w:rPr>
          <w:lang w:val="en-US"/>
        </w:rPr>
        <w:t>jpg</w:t>
      </w:r>
      <w:r w:rsidR="00200FF7" w:rsidRPr="00EA592A">
        <w:rPr>
          <w:lang w:val="ru-RU"/>
        </w:rPr>
        <w:t>.</w:t>
      </w:r>
      <w:r w:rsidR="00200FF7" w:rsidRPr="001B0198">
        <w:t xml:space="preserve"> Для кожного зображення виконується процедура отримання відбитку. </w:t>
      </w:r>
    </w:p>
    <w:p w:rsidR="00D021B6" w:rsidRPr="001B0198" w:rsidRDefault="00200FF7" w:rsidP="00AD01BB">
      <w:r w:rsidRPr="001B0198">
        <w:t xml:space="preserve">Детально алгоритм отримання відбитку було описано в попередньому розділі. </w:t>
      </w:r>
      <w:r w:rsidR="00D021B6" w:rsidRPr="001B0198">
        <w:t xml:space="preserve">Алгоритм реалізовано на мові програмування </w:t>
      </w:r>
      <w:r w:rsidR="00D021B6" w:rsidRPr="001B0198">
        <w:rPr>
          <w:lang w:val="en-US"/>
        </w:rPr>
        <w:t>python</w:t>
      </w:r>
      <w:r w:rsidR="00D021B6" w:rsidRPr="00EA592A">
        <w:t xml:space="preserve">. </w:t>
      </w:r>
      <w:r w:rsidR="00D021B6" w:rsidRPr="001B0198">
        <w:t xml:space="preserve">Для реалізації деяких кроків було використано бібліотеки </w:t>
      </w:r>
      <w:r w:rsidR="00D021B6" w:rsidRPr="001B0198">
        <w:rPr>
          <w:lang w:val="en-US"/>
        </w:rPr>
        <w:t>skimage</w:t>
      </w:r>
      <w:r w:rsidR="00D021B6" w:rsidRPr="00EA592A">
        <w:t xml:space="preserve">, </w:t>
      </w:r>
      <w:r w:rsidR="00D021B6" w:rsidRPr="001B0198">
        <w:rPr>
          <w:lang w:val="en-US"/>
        </w:rPr>
        <w:t>numpy</w:t>
      </w:r>
      <w:r w:rsidR="00D021B6" w:rsidRPr="00EA592A">
        <w:t xml:space="preserve">. </w:t>
      </w:r>
      <w:r w:rsidR="00D021B6" w:rsidRPr="001B0198">
        <w:t xml:space="preserve">Оскільки мова має низьку швидкість виконання, до написаних вручну кроків було застосовано </w:t>
      </w:r>
      <w:r w:rsidR="00D021B6" w:rsidRPr="001B0198">
        <w:rPr>
          <w:lang w:val="en-US"/>
        </w:rPr>
        <w:t>jit</w:t>
      </w:r>
      <w:r w:rsidR="00D021B6" w:rsidRPr="00EA592A">
        <w:t xml:space="preserve"> </w:t>
      </w:r>
      <w:r w:rsidR="00D021B6" w:rsidRPr="001B0198">
        <w:t xml:space="preserve">компіляцію за допомогою бібліотеки </w:t>
      </w:r>
      <w:r w:rsidR="00D021B6" w:rsidRPr="001B0198">
        <w:rPr>
          <w:lang w:val="en-US"/>
        </w:rPr>
        <w:t>numba</w:t>
      </w:r>
      <w:r w:rsidR="00D021B6" w:rsidRPr="00EA592A">
        <w:t>.</w:t>
      </w:r>
    </w:p>
    <w:p w:rsidR="00F70D8A" w:rsidRPr="001B0198" w:rsidRDefault="00A976E7" w:rsidP="00AD01BB">
      <w:r w:rsidRPr="001B0198">
        <w:t>База даних не реалізована</w:t>
      </w:r>
      <w:r w:rsidR="00200FF7" w:rsidRPr="001B0198">
        <w:t xml:space="preserve">. Для полегшення створення інтерфейсу користувача результати обробки зображень зберігаються в </w:t>
      </w:r>
      <w:r w:rsidR="00200FF7" w:rsidRPr="00EA592A">
        <w:rPr>
          <w:lang w:val="ru-RU"/>
        </w:rPr>
        <w:t>.</w:t>
      </w:r>
      <w:r w:rsidR="00200FF7" w:rsidRPr="001B0198">
        <w:rPr>
          <w:lang w:val="en-US"/>
        </w:rPr>
        <w:t>json</w:t>
      </w:r>
      <w:r w:rsidR="00200FF7" w:rsidRPr="00EA592A">
        <w:rPr>
          <w:lang w:val="ru-RU"/>
        </w:rPr>
        <w:t xml:space="preserve"> </w:t>
      </w:r>
      <w:r w:rsidR="00137C5F" w:rsidRPr="001B0198">
        <w:t>файлі.</w:t>
      </w:r>
    </w:p>
    <w:p w:rsidR="00D021B6" w:rsidRPr="001B0198" w:rsidRDefault="00D021B6" w:rsidP="00AD01BB">
      <w:r w:rsidRPr="001B0198">
        <w:t xml:space="preserve">Інтерфейс користувача створений за допомогою бібліотеки </w:t>
      </w:r>
      <w:r w:rsidRPr="001B0198">
        <w:rPr>
          <w:lang w:val="en-US"/>
        </w:rPr>
        <w:t>kivy</w:t>
      </w:r>
      <w:r w:rsidRPr="00EA592A">
        <w:rPr>
          <w:lang w:val="ru-RU"/>
        </w:rPr>
        <w:t>.</w:t>
      </w:r>
      <w:r w:rsidRPr="001B0198">
        <w:t xml:space="preserve"> </w:t>
      </w:r>
    </w:p>
    <w:p w:rsidR="00671BCE" w:rsidRPr="00EA592A" w:rsidRDefault="00671BCE" w:rsidP="00840117">
      <w:pPr>
        <w:rPr>
          <w:lang w:val="ru-RU"/>
        </w:rPr>
      </w:pPr>
    </w:p>
    <w:p w:rsidR="00671BCE" w:rsidRPr="00EA592A" w:rsidRDefault="00671BCE" w:rsidP="00840117">
      <w:pPr>
        <w:rPr>
          <w:lang w:val="ru-RU"/>
        </w:rPr>
      </w:pPr>
    </w:p>
    <w:p w:rsidR="00D021B6" w:rsidRPr="001B0198" w:rsidRDefault="00137C5F" w:rsidP="00102053">
      <w:pPr>
        <w:pStyle w:val="NormalNoIndent"/>
      </w:pPr>
      <w:r w:rsidRPr="001B0198">
        <w:t>Формат вхідних даних</w:t>
      </w:r>
    </w:p>
    <w:p w:rsidR="00137C5F" w:rsidRPr="001B0198" w:rsidRDefault="00137C5F" w:rsidP="003A3678">
      <w:pPr>
        <w:pStyle w:val="NormalNoIndent"/>
        <w:numPr>
          <w:ilvl w:val="0"/>
          <w:numId w:val="15"/>
        </w:numPr>
      </w:pPr>
      <w:r w:rsidRPr="001B0198">
        <w:rPr>
          <w:lang w:val="ru-RU"/>
        </w:rPr>
        <w:t>зображення;</w:t>
      </w:r>
    </w:p>
    <w:p w:rsidR="00137C5F" w:rsidRPr="001B0198" w:rsidRDefault="00137C5F" w:rsidP="003A3678">
      <w:pPr>
        <w:pStyle w:val="NormalNoIndent"/>
        <w:numPr>
          <w:ilvl w:val="0"/>
          <w:numId w:val="15"/>
        </w:numPr>
      </w:pPr>
      <w:r w:rsidRPr="001B0198">
        <w:rPr>
          <w:lang w:val="ru-RU"/>
        </w:rPr>
        <w:t xml:space="preserve">формат: </w:t>
      </w:r>
      <w:r w:rsidRPr="001B0198">
        <w:rPr>
          <w:lang w:val="en-US"/>
        </w:rPr>
        <w:t>JPEG;</w:t>
      </w:r>
    </w:p>
    <w:p w:rsidR="00A002C9" w:rsidRPr="00274BB5" w:rsidRDefault="00137C5F" w:rsidP="003A3678">
      <w:pPr>
        <w:pStyle w:val="NormalNoIndent"/>
        <w:numPr>
          <w:ilvl w:val="0"/>
          <w:numId w:val="15"/>
        </w:numPr>
      </w:pPr>
      <w:r w:rsidRPr="001B0198">
        <w:rPr>
          <w:lang w:val="ru-RU"/>
        </w:rPr>
        <w:t>розм</w:t>
      </w:r>
      <w:r w:rsidRPr="001B0198">
        <w:t>ір: до 1440×2560 пікселів;</w:t>
      </w:r>
    </w:p>
    <w:p w:rsidR="00274BB5" w:rsidRPr="00274BB5" w:rsidRDefault="00274BB5" w:rsidP="00274BB5">
      <w:pPr>
        <w:pStyle w:val="NormalNoIndent"/>
      </w:pPr>
    </w:p>
    <w:p w:rsidR="00A002C9" w:rsidRPr="001B0198" w:rsidRDefault="0081676D" w:rsidP="00102053">
      <w:pPr>
        <w:pStyle w:val="NormalNoIndent"/>
      </w:pPr>
      <w:r w:rsidRPr="001B0198">
        <w:t>Формат результуючих даних</w:t>
      </w:r>
    </w:p>
    <w:p w:rsidR="00137C5F" w:rsidRPr="001B0198" w:rsidRDefault="00354AD5" w:rsidP="003A3678">
      <w:pPr>
        <w:pStyle w:val="ListParagraph"/>
        <w:numPr>
          <w:ilvl w:val="0"/>
          <w:numId w:val="16"/>
        </w:numPr>
      </w:pPr>
      <w:r>
        <w:t>ф</w:t>
      </w:r>
      <w:r w:rsidR="00137C5F" w:rsidRPr="001B0198">
        <w:t xml:space="preserve">ормат: </w:t>
      </w:r>
      <w:r w:rsidR="00137C5F" w:rsidRPr="001B0198">
        <w:rPr>
          <w:lang w:val="en-US"/>
        </w:rPr>
        <w:t>JSON</w:t>
      </w:r>
      <w:r w:rsidR="00137C5F" w:rsidRPr="001B0198">
        <w:t>;</w:t>
      </w:r>
    </w:p>
    <w:p w:rsidR="00137C5F" w:rsidRPr="001B0198" w:rsidRDefault="00354AD5" w:rsidP="003A3678">
      <w:pPr>
        <w:pStyle w:val="ListParagraph"/>
        <w:numPr>
          <w:ilvl w:val="0"/>
          <w:numId w:val="16"/>
        </w:numPr>
      </w:pPr>
      <w:r>
        <w:t>с</w:t>
      </w:r>
      <w:r w:rsidR="00137C5F" w:rsidRPr="001B0198">
        <w:t>труктура:</w:t>
      </w:r>
    </w:p>
    <w:p w:rsidR="00137C5F" w:rsidRPr="001B0198" w:rsidRDefault="00137C5F" w:rsidP="00137C5F">
      <w:pPr>
        <w:pStyle w:val="Listing"/>
        <w:ind w:left="360"/>
        <w:rPr>
          <w:lang w:val="en-US"/>
        </w:rPr>
      </w:pPr>
    </w:p>
    <w:p w:rsidR="00137C5F" w:rsidRPr="001B0198" w:rsidRDefault="00137C5F" w:rsidP="00137C5F">
      <w:pPr>
        <w:pStyle w:val="Listing"/>
        <w:rPr>
          <w:lang w:val="en-US"/>
        </w:rPr>
      </w:pPr>
      <w:r w:rsidRPr="001B0198">
        <w:rPr>
          <w:lang w:val="en-US"/>
        </w:rPr>
        <w:t>Array</w:t>
      </w:r>
      <w:proofErr w:type="gramStart"/>
      <w:r w:rsidRPr="001B0198">
        <w:rPr>
          <w:lang w:val="en-US"/>
        </w:rPr>
        <w:t>&lt;{</w:t>
      </w:r>
      <w:proofErr w:type="gramEnd"/>
    </w:p>
    <w:p w:rsidR="00137C5F" w:rsidRPr="001B0198" w:rsidRDefault="00137C5F" w:rsidP="00137C5F">
      <w:pPr>
        <w:pStyle w:val="Listing"/>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diffs</w:t>
      </w:r>
      <w:proofErr w:type="gramEnd"/>
      <w:r w:rsidRPr="001B0198">
        <w:rPr>
          <w:lang w:val="en-US"/>
        </w:rPr>
        <w:t>: Array&lt;{</w:t>
      </w:r>
    </w:p>
    <w:p w:rsidR="00137C5F" w:rsidRPr="001B0198" w:rsidRDefault="00137C5F" w:rsidP="00137C5F">
      <w:pPr>
        <w:pStyle w:val="Listing"/>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}]&gt;</w:t>
      </w:r>
    </w:p>
    <w:p w:rsidR="00137C5F" w:rsidRPr="001B0198" w:rsidRDefault="00137C5F" w:rsidP="00137C5F">
      <w:pPr>
        <w:pStyle w:val="Listing"/>
        <w:rPr>
          <w:lang w:val="en-US"/>
        </w:rPr>
      </w:pPr>
      <w:r w:rsidRPr="001B0198">
        <w:rPr>
          <w:lang w:val="en-US"/>
        </w:rPr>
        <w:t>}&gt;</w:t>
      </w:r>
    </w:p>
    <w:p w:rsidR="00137C5F" w:rsidRPr="001B0198" w:rsidRDefault="00137C5F" w:rsidP="00137C5F"/>
    <w:p w:rsidR="00A002C9" w:rsidRPr="001B0198" w:rsidRDefault="00A002C9" w:rsidP="00137C5F"/>
    <w:p w:rsidR="00274BB5" w:rsidRPr="00274BB5" w:rsidRDefault="0081676D" w:rsidP="00392D1B">
      <w:pPr>
        <w:pStyle w:val="Heading2"/>
        <w:numPr>
          <w:ilvl w:val="1"/>
          <w:numId w:val="35"/>
        </w:numPr>
      </w:pPr>
      <w:bookmarkStart w:id="32" w:name="_Toc516719298"/>
      <w:r w:rsidRPr="001B0198">
        <w:t>Результати випробування</w:t>
      </w:r>
      <w:bookmarkEnd w:id="32"/>
    </w:p>
    <w:p w:rsidR="00246077" w:rsidRPr="001B0198" w:rsidRDefault="00246077" w:rsidP="00392D1B">
      <w:pPr>
        <w:pStyle w:val="ListParagraph"/>
        <w:numPr>
          <w:ilvl w:val="2"/>
          <w:numId w:val="35"/>
        </w:numPr>
      </w:pPr>
      <w:r w:rsidRPr="001B0198">
        <w:t>Контрольний приклад 1. Застосування фільтрів.</w:t>
      </w:r>
    </w:p>
    <w:p w:rsidR="00246077" w:rsidRPr="001B0198" w:rsidRDefault="00246077" w:rsidP="00246077"/>
    <w:p w:rsidR="0087520B" w:rsidRPr="001B0198" w:rsidRDefault="0087520B" w:rsidP="00246077">
      <w:pPr>
        <w:ind w:firstLine="0"/>
        <w:rPr>
          <w:lang w:val="en-US"/>
        </w:rPr>
      </w:pPr>
    </w:p>
    <w:p w:rsidR="00246077" w:rsidRPr="001B0198" w:rsidRDefault="00246077" w:rsidP="00246077">
      <w:pPr>
        <w:ind w:left="709" w:firstLine="0"/>
      </w:pPr>
      <w:r w:rsidRPr="001B0198">
        <w:t>Вхідні дані:</w:t>
      </w:r>
    </w:p>
    <w:p w:rsidR="00246077" w:rsidRPr="001B0198" w:rsidRDefault="00246077" w:rsidP="003A3678">
      <w:pPr>
        <w:pStyle w:val="ListParagraph"/>
        <w:numPr>
          <w:ilvl w:val="0"/>
          <w:numId w:val="17"/>
        </w:numPr>
      </w:pPr>
      <w:r w:rsidRPr="001B0198">
        <w:t xml:space="preserve"> Зображення </w:t>
      </w:r>
      <w:r w:rsidRPr="001B0198">
        <w:rPr>
          <w:lang w:val="en-US"/>
        </w:rPr>
        <w:t>lena.jpg.</w:t>
      </w:r>
    </w:p>
    <w:p w:rsidR="00246077" w:rsidRPr="001B0198" w:rsidRDefault="00246077" w:rsidP="003A3678">
      <w:pPr>
        <w:pStyle w:val="ListParagraph"/>
        <w:numPr>
          <w:ilvl w:val="0"/>
          <w:numId w:val="18"/>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8"/>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8"/>
        </w:numPr>
      </w:pPr>
      <w:r w:rsidRPr="001B0198">
        <w:t>Оригінальне зображення класичного розміру.</w:t>
      </w:r>
    </w:p>
    <w:p w:rsidR="00246077" w:rsidRPr="001B0198" w:rsidRDefault="00246077" w:rsidP="003A3678">
      <w:pPr>
        <w:pStyle w:val="ListParagraph"/>
        <w:numPr>
          <w:ilvl w:val="0"/>
          <w:numId w:val="17"/>
        </w:numPr>
      </w:pPr>
      <w:r w:rsidRPr="001B0198">
        <w:t xml:space="preserve">Зображення </w:t>
      </w:r>
      <w:r w:rsidRPr="001B0198">
        <w:rPr>
          <w:lang w:val="en-US"/>
        </w:rPr>
        <w:t>lena_blur.jpg.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t>.</w:t>
      </w:r>
      <w:r w:rsidRPr="001B0198">
        <w:rPr>
          <w:lang w:val="en-US"/>
        </w:rPr>
        <w:t>jpg</w:t>
      </w:r>
      <w:r w:rsidRPr="00EA592A">
        <w:t xml:space="preserve"> </w:t>
      </w:r>
      <w:r w:rsidRPr="001B0198">
        <w:t xml:space="preserve">з застосуванням фільтру </w:t>
      </w:r>
      <w:r w:rsidRPr="001B0198">
        <w:rPr>
          <w:lang w:val="en-US"/>
        </w:rPr>
        <w:t>blur</w:t>
      </w:r>
      <w:r w:rsidRPr="00EA592A">
        <w:t>.</w:t>
      </w:r>
    </w:p>
    <w:p w:rsidR="00246077" w:rsidRPr="001B0198" w:rsidRDefault="00246077" w:rsidP="003A3678">
      <w:pPr>
        <w:pStyle w:val="ListParagraph"/>
        <w:numPr>
          <w:ilvl w:val="0"/>
          <w:numId w:val="17"/>
        </w:numPr>
      </w:pPr>
      <w:r w:rsidRPr="001B0198">
        <w:t xml:space="preserve">Зображення </w:t>
      </w:r>
      <w:r w:rsidRPr="001B0198">
        <w:rPr>
          <w:lang w:val="en-US"/>
        </w:rPr>
        <w:t>lena_harshness.jpg.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t>.</w:t>
      </w:r>
      <w:r w:rsidRPr="001B0198">
        <w:rPr>
          <w:lang w:val="en-US"/>
        </w:rPr>
        <w:t>jpg</w:t>
      </w:r>
      <w:r w:rsidRPr="00EA592A">
        <w:t xml:space="preserve"> </w:t>
      </w:r>
      <w:r w:rsidRPr="001B0198">
        <w:t xml:space="preserve">з застосуванням фільтру </w:t>
      </w:r>
      <w:r w:rsidRPr="001B0198">
        <w:rPr>
          <w:lang w:val="en-US"/>
        </w:rPr>
        <w:t>harshness</w:t>
      </w:r>
      <w:r w:rsidRPr="00EA592A">
        <w:t>.</w:t>
      </w:r>
    </w:p>
    <w:p w:rsidR="00246077" w:rsidRPr="001B0198" w:rsidRDefault="00246077" w:rsidP="003A3678">
      <w:pPr>
        <w:pStyle w:val="ListParagraph"/>
        <w:numPr>
          <w:ilvl w:val="0"/>
          <w:numId w:val="17"/>
        </w:numPr>
      </w:pPr>
      <w:r w:rsidRPr="001B0198">
        <w:t xml:space="preserve">Зображення </w:t>
      </w:r>
      <w:r w:rsidRPr="001B0198">
        <w:rPr>
          <w:lang w:val="en-US"/>
        </w:rPr>
        <w:t>lena_yellow.jpg.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rPr>
          <w:lang w:val="ru-RU"/>
        </w:rPr>
        <w:t>.</w:t>
      </w:r>
      <w:r w:rsidRPr="001B0198">
        <w:rPr>
          <w:lang w:val="en-US"/>
        </w:rPr>
        <w:t>jpg</w:t>
      </w:r>
      <w:r w:rsidRPr="00EA592A">
        <w:rPr>
          <w:lang w:val="ru-RU"/>
        </w:rPr>
        <w:t xml:space="preserve"> з </w:t>
      </w:r>
      <w:r w:rsidR="006D61D8" w:rsidRPr="001B0198">
        <w:t>використанням виду редагування «кольоровий фон», після чого зображення стало більш жовтим.</w:t>
      </w:r>
    </w:p>
    <w:p w:rsidR="00F67944" w:rsidRPr="001B0198" w:rsidRDefault="00246077" w:rsidP="00F67944">
      <w:r w:rsidRPr="001B0198">
        <w:t>Р</w:t>
      </w:r>
      <w:r w:rsidR="00452608" w:rsidRPr="001B0198">
        <w:t>озглядаються 4</w:t>
      </w:r>
      <w:r w:rsidRPr="001B0198">
        <w:t xml:space="preserve"> зображення – оригінальне, і з застосуванням</w:t>
      </w:r>
      <w:r w:rsidR="00452608" w:rsidRPr="001B0198">
        <w:t xml:space="preserve"> різних фільтрів.</w:t>
      </w:r>
      <w:r w:rsidR="00F67944" w:rsidRPr="001B0198">
        <w:t xml:space="preserve"> Програма визначає зображення </w:t>
      </w:r>
      <w:r w:rsidR="00F67944" w:rsidRPr="001B0198">
        <w:rPr>
          <w:lang w:val="en-US"/>
        </w:rPr>
        <w:t>lena</w:t>
      </w:r>
      <w:r w:rsidR="00F67944" w:rsidRPr="00EA592A">
        <w:t>.</w:t>
      </w:r>
      <w:r w:rsidR="00F67944" w:rsidRPr="001B0198">
        <w:rPr>
          <w:lang w:val="en-US"/>
        </w:rPr>
        <w:t>jpg</w:t>
      </w:r>
      <w:r w:rsidR="00F67944" w:rsidRPr="00EA592A">
        <w:t xml:space="preserve"> </w:t>
      </w:r>
      <w:r w:rsidR="00F67944" w:rsidRPr="001B0198">
        <w:t xml:space="preserve">схожим на зображення </w:t>
      </w:r>
      <w:r w:rsidR="00F67944" w:rsidRPr="001B0198">
        <w:rPr>
          <w:lang w:val="en-US"/>
        </w:rPr>
        <w:t>lena</w:t>
      </w:r>
      <w:r w:rsidR="00F67944" w:rsidRPr="00EA592A">
        <w:t>_</w:t>
      </w:r>
      <w:r w:rsidR="00F67944" w:rsidRPr="001B0198">
        <w:rPr>
          <w:lang w:val="en-US"/>
        </w:rPr>
        <w:t>blur</w:t>
      </w:r>
      <w:r w:rsidR="00F67944" w:rsidRPr="00EA592A">
        <w:t>.</w:t>
      </w:r>
      <w:r w:rsidR="00F67944" w:rsidRPr="001B0198">
        <w:rPr>
          <w:lang w:val="en-US"/>
        </w:rPr>
        <w:t>jpg</w:t>
      </w:r>
      <w:r w:rsidR="00F67944" w:rsidRPr="00EA592A">
        <w:t xml:space="preserve"> </w:t>
      </w:r>
      <w:r w:rsidR="00F67944" w:rsidRPr="001B0198">
        <w:t xml:space="preserve">на </w:t>
      </w:r>
      <w:r w:rsidR="00F67944" w:rsidRPr="00EA592A">
        <w:t xml:space="preserve">82%, </w:t>
      </w:r>
      <w:r w:rsidR="00F67944" w:rsidRPr="001B0198">
        <w:t xml:space="preserve">на </w:t>
      </w:r>
      <w:r w:rsidR="00F67944" w:rsidRPr="001B0198">
        <w:rPr>
          <w:lang w:val="en-US"/>
        </w:rPr>
        <w:t>lena</w:t>
      </w:r>
      <w:r w:rsidR="00F67944" w:rsidRPr="00EA592A">
        <w:t>_</w:t>
      </w:r>
      <w:r w:rsidR="00F67944" w:rsidRPr="001B0198">
        <w:rPr>
          <w:lang w:val="en-US"/>
        </w:rPr>
        <w:t>harshness</w:t>
      </w:r>
      <w:r w:rsidR="00F67944" w:rsidRPr="00EA592A">
        <w:t>.</w:t>
      </w:r>
      <w:r w:rsidR="00F67944" w:rsidRPr="001B0198">
        <w:rPr>
          <w:lang w:val="en-US"/>
        </w:rPr>
        <w:t>jpg</w:t>
      </w:r>
      <w:r w:rsidR="00F67944" w:rsidRPr="00EA592A">
        <w:t xml:space="preserve"> </w:t>
      </w:r>
      <w:r w:rsidR="00F67944" w:rsidRPr="001B0198">
        <w:t xml:space="preserve">на 77% і на </w:t>
      </w:r>
      <w:r w:rsidR="00F67944" w:rsidRPr="001B0198">
        <w:rPr>
          <w:lang w:val="en-US"/>
        </w:rPr>
        <w:t>lena</w:t>
      </w:r>
      <w:r w:rsidR="00F67944" w:rsidRPr="00EA592A">
        <w:t>_</w:t>
      </w:r>
      <w:r w:rsidR="00F67944" w:rsidRPr="001B0198">
        <w:rPr>
          <w:lang w:val="en-US"/>
        </w:rPr>
        <w:t>yellow</w:t>
      </w:r>
      <w:r w:rsidR="00F67944" w:rsidRPr="00EA592A">
        <w:t>.</w:t>
      </w:r>
      <w:r w:rsidR="00F67944" w:rsidRPr="001B0198">
        <w:rPr>
          <w:lang w:val="en-US"/>
        </w:rPr>
        <w:t>jpg</w:t>
      </w:r>
      <w:r w:rsidR="00F67944" w:rsidRPr="00EA592A">
        <w:t xml:space="preserve"> </w:t>
      </w:r>
      <w:r w:rsidR="00F67944" w:rsidRPr="001B0198">
        <w:t>на 49%.</w:t>
      </w:r>
      <w:r w:rsidR="001B1431" w:rsidRPr="001B0198">
        <w:t xml:space="preserve"> Результат роботи програми зображено на </w:t>
      </w:r>
      <w:hyperlink w:anchor="im4_4_1_1" w:history="1">
        <w:r w:rsidR="007E5E08" w:rsidRPr="001B0198">
          <w:rPr>
            <w:rStyle w:val="Hyperlink"/>
            <w:color w:val="auto"/>
          </w:rPr>
          <w:t>Рис. 4.4.1.1</w:t>
        </w:r>
      </w:hyperlink>
    </w:p>
    <w:p w:rsidR="00246077" w:rsidRPr="001B0198" w:rsidRDefault="00246077" w:rsidP="00246077">
      <w:pPr>
        <w:rPr>
          <w:lang w:val="en-US"/>
        </w:rPr>
      </w:pPr>
      <w:r w:rsidRPr="001B0198">
        <w:rPr>
          <w:noProof/>
          <w:lang w:eastAsia="uk-UA"/>
        </w:rPr>
        <w:lastRenderedPageBreak/>
        <w:drawing>
          <wp:inline distT="0" distB="0" distL="0" distR="0" wp14:anchorId="6CA26656" wp14:editId="2D3CD7E5">
            <wp:extent cx="6480175" cy="5334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5334635"/>
                    </a:xfrm>
                    <a:prstGeom prst="rect">
                      <a:avLst/>
                    </a:prstGeom>
                  </pic:spPr>
                </pic:pic>
              </a:graphicData>
            </a:graphic>
          </wp:inline>
        </w:drawing>
      </w:r>
    </w:p>
    <w:p w:rsidR="00246077" w:rsidRPr="001B0198" w:rsidRDefault="00F67944" w:rsidP="00F67944">
      <w:pPr>
        <w:jc w:val="center"/>
      </w:pPr>
      <w:bookmarkStart w:id="33" w:name="im4_4_1_1"/>
      <w:r w:rsidRPr="001B0198">
        <w:rPr>
          <w:noProof/>
          <w:lang w:eastAsia="uk-UA"/>
        </w:rPr>
        <w:t>Рис. 4.4.1</w:t>
      </w:r>
      <w:r w:rsidR="007E5E08" w:rsidRPr="001B0198">
        <w:rPr>
          <w:noProof/>
          <w:lang w:eastAsia="uk-UA"/>
        </w:rPr>
        <w:t>.1</w:t>
      </w:r>
      <w:r w:rsidRPr="001B0198">
        <w:rPr>
          <w:noProof/>
          <w:lang w:eastAsia="uk-UA"/>
        </w:rPr>
        <w:t xml:space="preserve"> – Контрольний приклад 1.</w:t>
      </w:r>
    </w:p>
    <w:bookmarkEnd w:id="33"/>
    <w:p w:rsidR="0087520B" w:rsidRPr="001B0198" w:rsidRDefault="0087520B" w:rsidP="006B1466"/>
    <w:p w:rsidR="00274BB5" w:rsidRPr="00274BB5" w:rsidRDefault="00274BB5" w:rsidP="003A3678">
      <w:pPr>
        <w:pStyle w:val="ListParagraph"/>
        <w:keepNext/>
        <w:keepLines/>
        <w:numPr>
          <w:ilvl w:val="1"/>
          <w:numId w:val="17"/>
        </w:numPr>
        <w:tabs>
          <w:tab w:val="clear" w:pos="993"/>
        </w:tabs>
        <w:contextualSpacing w:val="0"/>
        <w:outlineLvl w:val="2"/>
        <w:rPr>
          <w:rFonts w:eastAsia="Times New Roman"/>
          <w:bCs/>
          <w:vanish/>
          <w:szCs w:val="26"/>
        </w:rPr>
      </w:pPr>
    </w:p>
    <w:p w:rsidR="00274BB5" w:rsidRPr="00274BB5" w:rsidRDefault="00274BB5" w:rsidP="003A3678">
      <w:pPr>
        <w:pStyle w:val="ListParagraph"/>
        <w:keepNext/>
        <w:keepLines/>
        <w:numPr>
          <w:ilvl w:val="1"/>
          <w:numId w:val="17"/>
        </w:numPr>
        <w:tabs>
          <w:tab w:val="clear" w:pos="993"/>
        </w:tabs>
        <w:contextualSpacing w:val="0"/>
        <w:outlineLvl w:val="2"/>
        <w:rPr>
          <w:rFonts w:eastAsia="Times New Roman"/>
          <w:bCs/>
          <w:vanish/>
          <w:szCs w:val="26"/>
        </w:rPr>
      </w:pPr>
    </w:p>
    <w:p w:rsidR="00274BB5" w:rsidRPr="00274BB5" w:rsidRDefault="00274BB5" w:rsidP="003A3678">
      <w:pPr>
        <w:pStyle w:val="ListParagraph"/>
        <w:keepNext/>
        <w:keepLines/>
        <w:numPr>
          <w:ilvl w:val="2"/>
          <w:numId w:val="17"/>
        </w:numPr>
        <w:tabs>
          <w:tab w:val="clear" w:pos="993"/>
        </w:tabs>
        <w:contextualSpacing w:val="0"/>
        <w:outlineLvl w:val="2"/>
        <w:rPr>
          <w:rFonts w:eastAsia="Times New Roman"/>
          <w:bCs/>
          <w:vanish/>
          <w:szCs w:val="26"/>
        </w:rPr>
      </w:pPr>
    </w:p>
    <w:p w:rsidR="001B1431" w:rsidRPr="001B0198" w:rsidRDefault="001B1431" w:rsidP="00392D1B">
      <w:pPr>
        <w:pStyle w:val="NormalNoIndent"/>
        <w:numPr>
          <w:ilvl w:val="2"/>
          <w:numId w:val="35"/>
        </w:numPr>
      </w:pPr>
      <w:r w:rsidRPr="001B0198">
        <w:t>Контрольний приклад 2. Зміна розмірів.</w:t>
      </w:r>
    </w:p>
    <w:p w:rsidR="00834299" w:rsidRPr="001B0198" w:rsidRDefault="00834299" w:rsidP="006B1466">
      <w:pPr>
        <w:rPr>
          <w:lang w:val="en-US"/>
        </w:rPr>
      </w:pPr>
    </w:p>
    <w:p w:rsidR="00A24605" w:rsidRPr="001B0198" w:rsidRDefault="00A24605" w:rsidP="006B1466">
      <w:pPr>
        <w:rPr>
          <w:lang w:val="en-US"/>
        </w:rPr>
      </w:pPr>
    </w:p>
    <w:p w:rsidR="00A24605" w:rsidRPr="001B0198" w:rsidRDefault="00A24605" w:rsidP="00A24605">
      <w:pPr>
        <w:ind w:left="709" w:firstLine="0"/>
      </w:pPr>
      <w:r w:rsidRPr="001B0198">
        <w:t>Вхідні дані:</w:t>
      </w:r>
    </w:p>
    <w:p w:rsidR="00A24605" w:rsidRPr="001B0198" w:rsidRDefault="00A24605" w:rsidP="003A3678">
      <w:pPr>
        <w:pStyle w:val="ListParagraph"/>
        <w:numPr>
          <w:ilvl w:val="0"/>
          <w:numId w:val="20"/>
        </w:numPr>
      </w:pPr>
      <w:r w:rsidRPr="001B0198">
        <w:t xml:space="preserve"> Зображення </w:t>
      </w:r>
      <w:r w:rsidRPr="001B0198">
        <w:rPr>
          <w:lang w:val="en-US"/>
        </w:rPr>
        <w:t>lena.jpg.</w:t>
      </w:r>
    </w:p>
    <w:p w:rsidR="00A24605" w:rsidRPr="001B0198" w:rsidRDefault="00354AD5" w:rsidP="003A3678">
      <w:pPr>
        <w:pStyle w:val="ListParagraph"/>
        <w:numPr>
          <w:ilvl w:val="0"/>
          <w:numId w:val="18"/>
        </w:numPr>
      </w:pPr>
      <w:r>
        <w:t>ф</w:t>
      </w:r>
      <w:r w:rsidR="00A24605" w:rsidRPr="001B0198">
        <w:t xml:space="preserve">ормат зображення: </w:t>
      </w:r>
      <w:r w:rsidR="00A24605" w:rsidRPr="001B0198">
        <w:rPr>
          <w:lang w:val="en-US"/>
        </w:rPr>
        <w:t>JPEG;</w:t>
      </w:r>
    </w:p>
    <w:p w:rsidR="00A24605" w:rsidRPr="001B0198" w:rsidRDefault="00354AD5" w:rsidP="003A3678">
      <w:pPr>
        <w:pStyle w:val="ListParagraph"/>
        <w:numPr>
          <w:ilvl w:val="0"/>
          <w:numId w:val="18"/>
        </w:numPr>
      </w:pPr>
      <w:r>
        <w:t>р</w:t>
      </w:r>
      <w:r w:rsidR="00A24605" w:rsidRPr="001B0198">
        <w:t>озмір зображення: 512</w:t>
      </w:r>
      <w:r w:rsidR="00A24605" w:rsidRPr="001B0198">
        <w:rPr>
          <w:lang w:val="en-US"/>
        </w:rPr>
        <w:t>×</w:t>
      </w:r>
      <w:r>
        <w:t>512 пікселів;</w:t>
      </w:r>
    </w:p>
    <w:p w:rsidR="00A24605" w:rsidRPr="001B0198" w:rsidRDefault="00354AD5" w:rsidP="003A3678">
      <w:pPr>
        <w:pStyle w:val="ListParagraph"/>
        <w:numPr>
          <w:ilvl w:val="0"/>
          <w:numId w:val="18"/>
        </w:numPr>
      </w:pPr>
      <w:r>
        <w:t>о</w:t>
      </w:r>
      <w:r w:rsidR="00A24605" w:rsidRPr="001B0198">
        <w:t>ригінальне з</w:t>
      </w:r>
      <w:r>
        <w:t>ображення класичного розміру;</w:t>
      </w:r>
    </w:p>
    <w:p w:rsidR="00A24605" w:rsidRPr="001B0198" w:rsidRDefault="00A24605" w:rsidP="003A3678">
      <w:pPr>
        <w:pStyle w:val="ListParagraph"/>
        <w:numPr>
          <w:ilvl w:val="0"/>
          <w:numId w:val="20"/>
        </w:numPr>
      </w:pPr>
      <w:r w:rsidRPr="001B0198">
        <w:t xml:space="preserve">Зображення </w:t>
      </w:r>
      <w:r w:rsidRPr="001B0198">
        <w:rPr>
          <w:lang w:val="en-US"/>
        </w:rPr>
        <w:t>lena_scale.jpg.</w:t>
      </w:r>
    </w:p>
    <w:p w:rsidR="00A24605" w:rsidRPr="001B0198" w:rsidRDefault="00354AD5" w:rsidP="003A3678">
      <w:pPr>
        <w:pStyle w:val="ListParagraph"/>
        <w:numPr>
          <w:ilvl w:val="0"/>
          <w:numId w:val="19"/>
        </w:numPr>
      </w:pPr>
      <w:r>
        <w:lastRenderedPageBreak/>
        <w:t>ф</w:t>
      </w:r>
      <w:r w:rsidR="00A24605" w:rsidRPr="001B0198">
        <w:t xml:space="preserve">ормат зображення: </w:t>
      </w:r>
      <w:r w:rsidR="00A24605" w:rsidRPr="001B0198">
        <w:rPr>
          <w:lang w:val="en-US"/>
        </w:rPr>
        <w:t>JPEG;</w:t>
      </w:r>
    </w:p>
    <w:p w:rsidR="00A24605" w:rsidRPr="001B0198" w:rsidRDefault="00354AD5" w:rsidP="003A3678">
      <w:pPr>
        <w:pStyle w:val="ListParagraph"/>
        <w:numPr>
          <w:ilvl w:val="0"/>
          <w:numId w:val="19"/>
        </w:numPr>
      </w:pPr>
      <w:r>
        <w:t>р</w:t>
      </w:r>
      <w:r w:rsidR="00A24605" w:rsidRPr="001B0198">
        <w:t>озмір зображення: 256</w:t>
      </w:r>
      <w:r w:rsidR="00A24605" w:rsidRPr="001B0198">
        <w:rPr>
          <w:lang w:val="en-US"/>
        </w:rPr>
        <w:t>×</w:t>
      </w:r>
      <w:r>
        <w:t>256 пікселів;</w:t>
      </w:r>
    </w:p>
    <w:p w:rsidR="00A24605" w:rsidRPr="001B0198" w:rsidRDefault="00354AD5" w:rsidP="003A3678">
      <w:pPr>
        <w:pStyle w:val="ListParagraph"/>
        <w:numPr>
          <w:ilvl w:val="0"/>
          <w:numId w:val="19"/>
        </w:numPr>
      </w:pPr>
      <w:r>
        <w:t>з</w:t>
      </w:r>
      <w:r w:rsidR="00A24605" w:rsidRPr="001B0198">
        <w:t xml:space="preserve">ображення </w:t>
      </w:r>
      <w:r w:rsidR="00A24605" w:rsidRPr="001B0198">
        <w:rPr>
          <w:lang w:val="en-US"/>
        </w:rPr>
        <w:t>lena</w:t>
      </w:r>
      <w:r w:rsidR="00A24605" w:rsidRPr="00EA592A">
        <w:rPr>
          <w:lang w:val="ru-RU"/>
        </w:rPr>
        <w:t>.</w:t>
      </w:r>
      <w:r w:rsidR="00A24605" w:rsidRPr="001B0198">
        <w:rPr>
          <w:lang w:val="en-US"/>
        </w:rPr>
        <w:t>jpg</w:t>
      </w:r>
      <w:r w:rsidR="00A24605" w:rsidRPr="00EA592A">
        <w:rPr>
          <w:lang w:val="ru-RU"/>
        </w:rPr>
        <w:t xml:space="preserve">, </w:t>
      </w:r>
      <w:r>
        <w:t>стиснене в 4 рази;</w:t>
      </w:r>
    </w:p>
    <w:p w:rsidR="00290D8D" w:rsidRPr="001B0198" w:rsidRDefault="00290D8D" w:rsidP="00290D8D">
      <w:r w:rsidRPr="001B0198">
        <w:t>Розглядаються оригінальне зображення і масштабоване. Вони визначилися схожими на 53%.</w:t>
      </w:r>
      <w:r w:rsidR="007E5E08" w:rsidRPr="001B0198">
        <w:t xml:space="preserve"> Результати роботи програми зображено на </w:t>
      </w:r>
      <w:hyperlink w:anchor="im4_4_2_1" w:history="1">
        <w:r w:rsidR="007E5E08" w:rsidRPr="001B0198">
          <w:rPr>
            <w:rStyle w:val="Hyperlink"/>
            <w:color w:val="auto"/>
          </w:rPr>
          <w:t>Рис. 4.4.2.1.</w:t>
        </w:r>
      </w:hyperlink>
    </w:p>
    <w:p w:rsidR="00A24605" w:rsidRPr="00EA592A" w:rsidRDefault="00A24605" w:rsidP="006B1466">
      <w:pPr>
        <w:rPr>
          <w:lang w:val="ru-RU"/>
        </w:rPr>
      </w:pPr>
    </w:p>
    <w:p w:rsidR="00A24605" w:rsidRPr="001B0198" w:rsidRDefault="00A24605" w:rsidP="006B1466">
      <w:pPr>
        <w:rPr>
          <w:lang w:val="en-US"/>
        </w:rPr>
      </w:pPr>
      <w:r w:rsidRPr="001B0198">
        <w:rPr>
          <w:noProof/>
          <w:lang w:eastAsia="uk-UA"/>
        </w:rPr>
        <w:drawing>
          <wp:inline distT="0" distB="0" distL="0" distR="0" wp14:anchorId="12334030" wp14:editId="53323CAA">
            <wp:extent cx="5419725" cy="35306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043" cy="3536724"/>
                    </a:xfrm>
                    <a:prstGeom prst="rect">
                      <a:avLst/>
                    </a:prstGeom>
                  </pic:spPr>
                </pic:pic>
              </a:graphicData>
            </a:graphic>
          </wp:inline>
        </w:drawing>
      </w:r>
    </w:p>
    <w:p w:rsidR="007E5E08" w:rsidRPr="001B0198" w:rsidRDefault="007E5E08" w:rsidP="007E5E08">
      <w:pPr>
        <w:jc w:val="center"/>
      </w:pPr>
      <w:bookmarkStart w:id="34" w:name="im4_4_2_1"/>
      <w:r w:rsidRPr="001B0198">
        <w:t>Рис. 4.4.2.1</w:t>
      </w:r>
      <w:r w:rsidRPr="001B0198">
        <w:rPr>
          <w:lang w:val="en-US"/>
        </w:rPr>
        <w:t xml:space="preserve"> – </w:t>
      </w:r>
      <w:r w:rsidRPr="001B0198">
        <w:t>Контрольний приклад 2.</w:t>
      </w:r>
    </w:p>
    <w:p w:rsidR="007E5E08" w:rsidRPr="001B0198" w:rsidRDefault="007E5E08" w:rsidP="00392D1B">
      <w:pPr>
        <w:pStyle w:val="NormalNoIndent"/>
        <w:numPr>
          <w:ilvl w:val="2"/>
          <w:numId w:val="35"/>
        </w:numPr>
      </w:pPr>
      <w:r w:rsidRPr="001B0198">
        <w:t>Контрольний приклад 3. Поворот на 180 градусів.</w:t>
      </w:r>
    </w:p>
    <w:p w:rsidR="00691F0C" w:rsidRPr="001B0198" w:rsidRDefault="00691F0C" w:rsidP="00691F0C"/>
    <w:p w:rsidR="00691F0C" w:rsidRPr="001B0198" w:rsidRDefault="00691F0C" w:rsidP="00691F0C"/>
    <w:p w:rsidR="00691F0C" w:rsidRPr="001B0198" w:rsidRDefault="00691F0C" w:rsidP="003A3678">
      <w:pPr>
        <w:pStyle w:val="ListParagraph"/>
        <w:numPr>
          <w:ilvl w:val="0"/>
          <w:numId w:val="22"/>
        </w:numPr>
      </w:pPr>
      <w:r w:rsidRPr="001B0198">
        <w:t xml:space="preserve">Зображення </w:t>
      </w:r>
      <w:r w:rsidRPr="001B0198">
        <w:rPr>
          <w:lang w:val="en-US"/>
        </w:rPr>
        <w:t>lena.jpg.</w:t>
      </w:r>
    </w:p>
    <w:p w:rsidR="00691F0C" w:rsidRPr="001B0198" w:rsidRDefault="00354AD5" w:rsidP="003A3678">
      <w:pPr>
        <w:pStyle w:val="ListParagraph"/>
        <w:numPr>
          <w:ilvl w:val="0"/>
          <w:numId w:val="18"/>
        </w:numPr>
      </w:pPr>
      <w:r>
        <w:t>ф</w:t>
      </w:r>
      <w:r w:rsidR="00691F0C" w:rsidRPr="001B0198">
        <w:t xml:space="preserve">ормат зображення: </w:t>
      </w:r>
      <w:r w:rsidR="00691F0C" w:rsidRPr="001B0198">
        <w:rPr>
          <w:lang w:val="en-US"/>
        </w:rPr>
        <w:t>JPEG;</w:t>
      </w:r>
    </w:p>
    <w:p w:rsidR="00691F0C" w:rsidRPr="001B0198" w:rsidRDefault="00354AD5" w:rsidP="003A3678">
      <w:pPr>
        <w:pStyle w:val="ListParagraph"/>
        <w:numPr>
          <w:ilvl w:val="0"/>
          <w:numId w:val="18"/>
        </w:numPr>
      </w:pPr>
      <w:r>
        <w:t>р</w:t>
      </w:r>
      <w:r w:rsidR="00691F0C" w:rsidRPr="001B0198">
        <w:t>озмір зображення: 512</w:t>
      </w:r>
      <w:r w:rsidR="00691F0C" w:rsidRPr="001B0198">
        <w:rPr>
          <w:lang w:val="en-US"/>
        </w:rPr>
        <w:t>×</w:t>
      </w:r>
      <w:r>
        <w:t>512 пікселів;</w:t>
      </w:r>
    </w:p>
    <w:p w:rsidR="00691F0C" w:rsidRPr="001B0198" w:rsidRDefault="00354AD5" w:rsidP="003A3678">
      <w:pPr>
        <w:pStyle w:val="ListParagraph"/>
        <w:numPr>
          <w:ilvl w:val="0"/>
          <w:numId w:val="18"/>
        </w:numPr>
      </w:pPr>
      <w:r>
        <w:t>о</w:t>
      </w:r>
      <w:r w:rsidR="00691F0C" w:rsidRPr="001B0198">
        <w:t>ригінальн</w:t>
      </w:r>
      <w:r>
        <w:t>е зображення класичного розміру;</w:t>
      </w:r>
    </w:p>
    <w:p w:rsidR="00691F0C" w:rsidRPr="001B0198" w:rsidRDefault="00691F0C" w:rsidP="003A3678">
      <w:pPr>
        <w:pStyle w:val="ListParagraph"/>
        <w:numPr>
          <w:ilvl w:val="0"/>
          <w:numId w:val="22"/>
        </w:numPr>
      </w:pPr>
      <w:r w:rsidRPr="001B0198">
        <w:t xml:space="preserve">Зображення </w:t>
      </w:r>
      <w:r w:rsidRPr="001B0198">
        <w:rPr>
          <w:lang w:val="en-US"/>
        </w:rPr>
        <w:t>lena_rotate180.jpg.</w:t>
      </w:r>
    </w:p>
    <w:p w:rsidR="00691F0C" w:rsidRPr="001B0198" w:rsidRDefault="00354AD5" w:rsidP="003A3678">
      <w:pPr>
        <w:pStyle w:val="ListParagraph"/>
        <w:numPr>
          <w:ilvl w:val="0"/>
          <w:numId w:val="19"/>
        </w:numPr>
      </w:pPr>
      <w:r>
        <w:t>ф</w:t>
      </w:r>
      <w:r w:rsidR="00691F0C" w:rsidRPr="001B0198">
        <w:t xml:space="preserve">ормат зображення: </w:t>
      </w:r>
      <w:r w:rsidR="00691F0C" w:rsidRPr="001B0198">
        <w:rPr>
          <w:lang w:val="en-US"/>
        </w:rPr>
        <w:t>JPEG;</w:t>
      </w:r>
    </w:p>
    <w:p w:rsidR="00691F0C" w:rsidRPr="001B0198" w:rsidRDefault="00354AD5" w:rsidP="003A3678">
      <w:pPr>
        <w:pStyle w:val="ListParagraph"/>
        <w:numPr>
          <w:ilvl w:val="0"/>
          <w:numId w:val="19"/>
        </w:numPr>
      </w:pPr>
      <w:r>
        <w:t>р</w:t>
      </w:r>
      <w:r w:rsidR="00691F0C" w:rsidRPr="001B0198">
        <w:t>озмір зображення: 512</w:t>
      </w:r>
      <w:r w:rsidR="00691F0C" w:rsidRPr="001B0198">
        <w:rPr>
          <w:lang w:val="en-US"/>
        </w:rPr>
        <w:t>×</w:t>
      </w:r>
      <w:r>
        <w:t>512 пікселів;</w:t>
      </w:r>
    </w:p>
    <w:p w:rsidR="00691F0C" w:rsidRPr="001B0198" w:rsidRDefault="00354AD5" w:rsidP="003A3678">
      <w:pPr>
        <w:pStyle w:val="ListParagraph"/>
        <w:numPr>
          <w:ilvl w:val="0"/>
          <w:numId w:val="19"/>
        </w:numPr>
      </w:pPr>
      <w:r>
        <w:lastRenderedPageBreak/>
        <w:t>з</w:t>
      </w:r>
      <w:r w:rsidR="00691F0C" w:rsidRPr="001B0198">
        <w:t xml:space="preserve">ображення </w:t>
      </w:r>
      <w:r w:rsidR="00691F0C" w:rsidRPr="001B0198">
        <w:rPr>
          <w:lang w:val="en-US"/>
        </w:rPr>
        <w:t>lena</w:t>
      </w:r>
      <w:r w:rsidR="00691F0C" w:rsidRPr="00EA592A">
        <w:rPr>
          <w:lang w:val="ru-RU"/>
        </w:rPr>
        <w:t>.</w:t>
      </w:r>
      <w:r w:rsidR="00691F0C" w:rsidRPr="001B0198">
        <w:rPr>
          <w:lang w:val="en-US"/>
        </w:rPr>
        <w:t>jpg</w:t>
      </w:r>
      <w:r w:rsidR="00691F0C" w:rsidRPr="00EA592A">
        <w:rPr>
          <w:lang w:val="ru-RU"/>
        </w:rPr>
        <w:t xml:space="preserve">, </w:t>
      </w:r>
      <w:r w:rsidR="00691F0C" w:rsidRPr="001B0198">
        <w:t>перевернуте на 180</w:t>
      </w:r>
      <m:oMath>
        <m:r>
          <w:rPr>
            <w:rFonts w:ascii="Cambria Math" w:hAnsi="Cambria Math"/>
          </w:rPr>
          <m:t>°</m:t>
        </m:r>
      </m:oMath>
      <w:r>
        <w:t>;</w:t>
      </w:r>
    </w:p>
    <w:p w:rsidR="00691F0C" w:rsidRPr="001B0198" w:rsidRDefault="00691F0C" w:rsidP="00691F0C">
      <w:r w:rsidRPr="001B0198">
        <w:t xml:space="preserve">Розглядаються оригінальне зображення і масштабоване. Вони визначилися схожими на 53%. Результати роботи програми зображено на </w:t>
      </w:r>
      <w:hyperlink w:anchor="im4_4_3_1" w:history="1">
        <w:r w:rsidRPr="001B0198">
          <w:rPr>
            <w:rStyle w:val="Hyperlink"/>
            <w:color w:val="auto"/>
          </w:rPr>
          <w:t>Рис. 4.4.3.1.</w:t>
        </w:r>
      </w:hyperlink>
    </w:p>
    <w:p w:rsidR="00691F0C" w:rsidRPr="001B0198" w:rsidRDefault="00691F0C" w:rsidP="00691F0C"/>
    <w:p w:rsidR="007E5E08" w:rsidRPr="001B0198" w:rsidRDefault="007E5E08" w:rsidP="007E5E08">
      <w:r w:rsidRPr="001B0198">
        <w:rPr>
          <w:noProof/>
          <w:lang w:eastAsia="uk-UA"/>
        </w:rPr>
        <w:drawing>
          <wp:inline distT="0" distB="0" distL="0" distR="0" wp14:anchorId="494E2DAF" wp14:editId="573B69F1">
            <wp:extent cx="5686665" cy="409573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2874" cy="4121815"/>
                    </a:xfrm>
                    <a:prstGeom prst="rect">
                      <a:avLst/>
                    </a:prstGeom>
                  </pic:spPr>
                </pic:pic>
              </a:graphicData>
            </a:graphic>
          </wp:inline>
        </w:drawing>
      </w:r>
    </w:p>
    <w:p w:rsidR="00691F0C" w:rsidRPr="001B0198" w:rsidRDefault="00691F0C" w:rsidP="00691F0C">
      <w:pPr>
        <w:jc w:val="center"/>
      </w:pPr>
      <w:bookmarkStart w:id="35" w:name="im4_4_3_1"/>
      <w:r w:rsidRPr="001B0198">
        <w:t>Рис. 4.4.3.1 – Контрольний приклад 3.</w:t>
      </w:r>
    </w:p>
    <w:bookmarkEnd w:id="35"/>
    <w:p w:rsidR="007E5E08" w:rsidRPr="001B0198" w:rsidRDefault="007E5E08" w:rsidP="00392D1B">
      <w:pPr>
        <w:pStyle w:val="NormalNoIndent"/>
        <w:numPr>
          <w:ilvl w:val="2"/>
          <w:numId w:val="35"/>
        </w:numPr>
        <w:rPr>
          <w:lang w:val="en-US"/>
        </w:rPr>
      </w:pPr>
      <w:r w:rsidRPr="001B0198">
        <w:t xml:space="preserve">Контрольний приклад </w:t>
      </w:r>
      <w:r w:rsidR="00691F0C" w:rsidRPr="001B0198">
        <w:t>4</w:t>
      </w:r>
      <w:r w:rsidRPr="001B0198">
        <w:t xml:space="preserve">. </w:t>
      </w:r>
      <w:r w:rsidR="00691F0C" w:rsidRPr="001B0198">
        <w:t>Незначний поворот.</w:t>
      </w:r>
    </w:p>
    <w:p w:rsidR="00632053" w:rsidRPr="001B0198" w:rsidRDefault="00632053" w:rsidP="00632053">
      <w:pPr>
        <w:rPr>
          <w:lang w:val="en-US"/>
        </w:rPr>
      </w:pPr>
    </w:p>
    <w:p w:rsidR="007E5E08" w:rsidRPr="001B0198" w:rsidRDefault="007E5E08" w:rsidP="007E5E08">
      <w:pPr>
        <w:ind w:firstLine="0"/>
        <w:jc w:val="left"/>
      </w:pPr>
    </w:p>
    <w:p w:rsidR="005B6DE9" w:rsidRPr="001B0198" w:rsidRDefault="005B6DE9" w:rsidP="003A3678">
      <w:pPr>
        <w:pStyle w:val="ListParagraph"/>
        <w:numPr>
          <w:ilvl w:val="0"/>
          <w:numId w:val="23"/>
        </w:numPr>
      </w:pPr>
      <w:r w:rsidRPr="001B0198">
        <w:t xml:space="preserve">Зображення </w:t>
      </w:r>
      <w:r w:rsidRPr="001B0198">
        <w:rPr>
          <w:lang w:val="en-US"/>
        </w:rPr>
        <w:t>lena.jpg.</w:t>
      </w:r>
    </w:p>
    <w:p w:rsidR="005B6DE9" w:rsidRPr="001B0198" w:rsidRDefault="00354AD5" w:rsidP="003A3678">
      <w:pPr>
        <w:pStyle w:val="ListParagraph"/>
        <w:numPr>
          <w:ilvl w:val="0"/>
          <w:numId w:val="18"/>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8"/>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8"/>
        </w:numPr>
      </w:pPr>
      <w:r>
        <w:t>о</w:t>
      </w:r>
      <w:r w:rsidR="005B6DE9" w:rsidRPr="001B0198">
        <w:t>ригінальн</w:t>
      </w:r>
      <w:r>
        <w:t>е зображення класичного розміру;</w:t>
      </w:r>
    </w:p>
    <w:p w:rsidR="005B6DE9" w:rsidRPr="001B0198" w:rsidRDefault="005B6DE9" w:rsidP="003A3678">
      <w:pPr>
        <w:pStyle w:val="ListParagraph"/>
        <w:numPr>
          <w:ilvl w:val="0"/>
          <w:numId w:val="23"/>
        </w:numPr>
      </w:pPr>
      <w:r w:rsidRPr="001B0198">
        <w:t xml:space="preserve">Зображення </w:t>
      </w:r>
      <w:r w:rsidRPr="001B0198">
        <w:rPr>
          <w:lang w:val="en-US"/>
        </w:rPr>
        <w:t>lena_rotate10.jpg.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lastRenderedPageBreak/>
        <w:t>з</w:t>
      </w:r>
      <w:r w:rsidR="005B6DE9" w:rsidRPr="001B0198">
        <w:t xml:space="preserve">ображення </w:t>
      </w:r>
      <w:r w:rsidR="005B6DE9" w:rsidRPr="001B0198">
        <w:rPr>
          <w:lang w:val="en-US"/>
        </w:rPr>
        <w:t>lena</w:t>
      </w:r>
      <w:r w:rsidR="005B6DE9" w:rsidRPr="00EA592A">
        <w:rPr>
          <w:lang w:val="ru-RU"/>
        </w:rPr>
        <w:t>.</w:t>
      </w:r>
      <w:r w:rsidR="005B6DE9" w:rsidRPr="001B0198">
        <w:rPr>
          <w:lang w:val="en-US"/>
        </w:rPr>
        <w:t>jpg</w:t>
      </w:r>
      <w:r w:rsidR="005B6DE9" w:rsidRPr="00EA592A">
        <w:rPr>
          <w:lang w:val="ru-RU"/>
        </w:rPr>
        <w:t xml:space="preserve">, </w:t>
      </w:r>
      <w:r w:rsidR="005B6DE9" w:rsidRPr="001B0198">
        <w:t>повернуте на 10</w:t>
      </w:r>
      <m:oMath>
        <m:r>
          <w:rPr>
            <w:rFonts w:ascii="Cambria Math" w:hAnsi="Cambria Math"/>
          </w:rPr>
          <m:t>°</m:t>
        </m:r>
      </m:oMath>
      <w:r w:rsidR="005B6DE9" w:rsidRPr="001B0198">
        <w:t xml:space="preserve">, </w:t>
      </w:r>
      <w:r>
        <w:t>утворені чорні краї не обрізані;</w:t>
      </w:r>
    </w:p>
    <w:p w:rsidR="005B6DE9" w:rsidRPr="001B0198" w:rsidRDefault="005B6DE9" w:rsidP="003A3678">
      <w:pPr>
        <w:pStyle w:val="ListParagraph"/>
        <w:numPr>
          <w:ilvl w:val="0"/>
          <w:numId w:val="23"/>
        </w:numPr>
      </w:pPr>
      <w:r w:rsidRPr="001B0198">
        <w:t xml:space="preserve">Зображення </w:t>
      </w:r>
      <w:r w:rsidRPr="001B0198">
        <w:rPr>
          <w:lang w:val="en-US"/>
        </w:rPr>
        <w:t>lena_</w:t>
      </w:r>
      <w:r w:rsidR="001D2EE6" w:rsidRPr="001B0198">
        <w:rPr>
          <w:lang w:val="en-US"/>
        </w:rPr>
        <w:t>rotate10_noblack</w:t>
      </w:r>
      <w:r w:rsidRPr="001B0198">
        <w:rPr>
          <w:lang w:val="en-US"/>
        </w:rPr>
        <w:t>.jpg.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t>з</w:t>
      </w:r>
      <w:r w:rsidR="005B6DE9" w:rsidRPr="001B0198">
        <w:t xml:space="preserve">ображення </w:t>
      </w:r>
      <w:r w:rsidR="001D2EE6" w:rsidRPr="001B0198">
        <w:rPr>
          <w:lang w:val="en-US"/>
        </w:rPr>
        <w:t>lena</w:t>
      </w:r>
      <w:r w:rsidR="001D2EE6" w:rsidRPr="00EA592A">
        <w:rPr>
          <w:lang w:val="ru-RU"/>
        </w:rPr>
        <w:t>.</w:t>
      </w:r>
      <w:r w:rsidR="001D2EE6" w:rsidRPr="001B0198">
        <w:rPr>
          <w:lang w:val="en-US"/>
        </w:rPr>
        <w:t>jpg</w:t>
      </w:r>
      <w:r w:rsidR="001D2EE6" w:rsidRPr="00EA592A">
        <w:rPr>
          <w:lang w:val="ru-RU"/>
        </w:rPr>
        <w:t xml:space="preserve">, </w:t>
      </w:r>
      <w:r w:rsidR="001D2EE6" w:rsidRPr="001B0198">
        <w:t>повернуте на 10</w:t>
      </w:r>
      <m:oMath>
        <m:r>
          <w:rPr>
            <w:rFonts w:ascii="Cambria Math" w:hAnsi="Cambria Math"/>
          </w:rPr>
          <m:t>°</m:t>
        </m:r>
      </m:oMath>
      <w:r>
        <w:t>, утворені чорні краї обрізані;</w:t>
      </w:r>
    </w:p>
    <w:p w:rsidR="005B6DE9" w:rsidRPr="001B0198" w:rsidRDefault="005B6DE9" w:rsidP="003A3678">
      <w:pPr>
        <w:pStyle w:val="ListParagraph"/>
        <w:numPr>
          <w:ilvl w:val="0"/>
          <w:numId w:val="23"/>
        </w:numPr>
      </w:pPr>
      <w:r w:rsidRPr="001B0198">
        <w:t xml:space="preserve">Зображення </w:t>
      </w:r>
      <w:r w:rsidRPr="001B0198">
        <w:rPr>
          <w:lang w:val="en-US"/>
        </w:rPr>
        <w:t>lena_</w:t>
      </w:r>
      <w:r w:rsidR="005C1C76" w:rsidRPr="001B0198">
        <w:rPr>
          <w:lang w:val="en-US"/>
        </w:rPr>
        <w:t>rotate2</w:t>
      </w:r>
      <w:r w:rsidRPr="001B0198">
        <w:rPr>
          <w:lang w:val="en-US"/>
        </w:rPr>
        <w:t>.jpg.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t>з</w:t>
      </w:r>
      <w:r w:rsidR="005B6DE9" w:rsidRPr="001B0198">
        <w:t xml:space="preserve">ображення </w:t>
      </w:r>
      <w:r w:rsidR="005B6DE9" w:rsidRPr="001B0198">
        <w:rPr>
          <w:lang w:val="en-US"/>
        </w:rPr>
        <w:t>lena</w:t>
      </w:r>
      <w:r w:rsidR="005B6DE9" w:rsidRPr="00EA592A">
        <w:rPr>
          <w:lang w:val="ru-RU"/>
        </w:rPr>
        <w:t>.</w:t>
      </w:r>
      <w:r w:rsidR="005B6DE9" w:rsidRPr="001B0198">
        <w:rPr>
          <w:lang w:val="en-US"/>
        </w:rPr>
        <w:t>jpg</w:t>
      </w:r>
      <w:r w:rsidR="005B6DE9" w:rsidRPr="00EA592A">
        <w:rPr>
          <w:lang w:val="ru-RU"/>
        </w:rPr>
        <w:t xml:space="preserve"> </w:t>
      </w:r>
      <w:r w:rsidR="005C1C76" w:rsidRPr="001B0198">
        <w:t>повернуте на 2</w:t>
      </w:r>
      <m:oMath>
        <m:r>
          <w:rPr>
            <w:rFonts w:ascii="Cambria Math" w:hAnsi="Cambria Math"/>
          </w:rPr>
          <m:t>°</m:t>
        </m:r>
      </m:oMath>
      <w:r w:rsidR="005C1C76" w:rsidRPr="001B0198">
        <w:t xml:space="preserve">, накладене на нормальне зображення </w:t>
      </w:r>
      <w:r>
        <w:rPr>
          <w:lang w:val="en-US"/>
        </w:rPr>
        <w:t>lena</w:t>
      </w:r>
      <w:r w:rsidRPr="00EA592A">
        <w:rPr>
          <w:lang w:val="ru-RU"/>
        </w:rPr>
        <w:t>.</w:t>
      </w:r>
      <w:r>
        <w:rPr>
          <w:lang w:val="en-US"/>
        </w:rPr>
        <w:t>jpg</w:t>
      </w:r>
      <w:r w:rsidRPr="00EA592A">
        <w:rPr>
          <w:lang w:val="ru-RU"/>
        </w:rPr>
        <w:t>;</w:t>
      </w:r>
    </w:p>
    <w:p w:rsidR="005B6DE9" w:rsidRPr="00EA592A" w:rsidRDefault="00923403" w:rsidP="00923403">
      <w:pPr>
        <w:rPr>
          <w:lang w:val="ru-RU"/>
        </w:rPr>
      </w:pPr>
      <w:r w:rsidRPr="001B0198">
        <w:t>Розглядається нормальне зображення і повернуті. Метод виявляє мінімальне співпадіння для випадку повороту на 2</w:t>
      </w:r>
      <m:oMath>
        <m:r>
          <w:rPr>
            <w:rFonts w:ascii="Cambria Math" w:hAnsi="Cambria Math"/>
          </w:rPr>
          <m:t>°</m:t>
        </m:r>
      </m:oMath>
      <w:r w:rsidRPr="00EA592A">
        <w:rPr>
          <w:lang w:val="ru-RU"/>
        </w:rPr>
        <w:t xml:space="preserve">, </w:t>
      </w:r>
      <w:r w:rsidRPr="001B0198">
        <w:t>але скоріше через те що поворот на 2 градуси майже не змінює зображення, для інших випадків співпадінь не виявлено.</w:t>
      </w:r>
    </w:p>
    <w:p w:rsidR="005B6DE9" w:rsidRPr="001B0198" w:rsidRDefault="005B6DE9" w:rsidP="00274BB5">
      <w:pPr>
        <w:ind w:firstLine="0"/>
        <w:jc w:val="center"/>
      </w:pPr>
      <w:r w:rsidRPr="001B0198">
        <w:rPr>
          <w:noProof/>
          <w:lang w:eastAsia="uk-UA"/>
        </w:rPr>
        <w:drawing>
          <wp:inline distT="0" distB="0" distL="0" distR="0" wp14:anchorId="1D5C1473" wp14:editId="708947B5">
            <wp:extent cx="6076950" cy="43708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7644" cy="4371377"/>
                    </a:xfrm>
                    <a:prstGeom prst="rect">
                      <a:avLst/>
                    </a:prstGeom>
                  </pic:spPr>
                </pic:pic>
              </a:graphicData>
            </a:graphic>
          </wp:inline>
        </w:drawing>
      </w:r>
    </w:p>
    <w:p w:rsidR="005B6DE9" w:rsidRPr="001B0198" w:rsidRDefault="005B6DE9" w:rsidP="005B6DE9">
      <w:pPr>
        <w:ind w:firstLine="0"/>
        <w:jc w:val="center"/>
      </w:pPr>
      <w:r w:rsidRPr="001B0198">
        <w:t>Рис. 4.4.4.1 – Контрольний приклад 4.</w:t>
      </w:r>
    </w:p>
    <w:p w:rsidR="006B1466" w:rsidRPr="001B0198" w:rsidRDefault="006B1466" w:rsidP="003A3678">
      <w:pPr>
        <w:pStyle w:val="Heading2"/>
        <w:numPr>
          <w:ilvl w:val="1"/>
          <w:numId w:val="17"/>
        </w:numPr>
      </w:pPr>
      <w:bookmarkStart w:id="36" w:name="_Toc516719299"/>
      <w:bookmarkEnd w:id="34"/>
      <w:r w:rsidRPr="001B0198">
        <w:lastRenderedPageBreak/>
        <w:t>Висновки до розділу</w:t>
      </w:r>
      <w:bookmarkEnd w:id="36"/>
    </w:p>
    <w:p w:rsidR="006B1466" w:rsidRPr="001B0198" w:rsidRDefault="006B1466" w:rsidP="006B1466"/>
    <w:p w:rsidR="006B1466" w:rsidRPr="001B0198" w:rsidRDefault="006B1466" w:rsidP="006B1466"/>
    <w:p w:rsidR="006B1466" w:rsidRDefault="006B1466" w:rsidP="00274BB5">
      <w:r w:rsidRPr="001B0198">
        <w:t xml:space="preserve">У цьому розділі розроблено програмне забезпечення для автоматизованої системи </w:t>
      </w:r>
      <w:r w:rsidR="00274BB5">
        <w:t>пошуку схожих зображень.</w:t>
      </w:r>
    </w:p>
    <w:p w:rsidR="00274BB5" w:rsidRPr="001B0198" w:rsidRDefault="00274BB5" w:rsidP="00274BB5">
      <w:r>
        <w:t>Розроблена система успішно визначає схожими зображення, що відрізняються застосуванням фільтрів розмиття, різкості, кольору, а також розміром, незначними афінними перетвореннями та поворотом на 180</w:t>
      </w:r>
      <m:oMath>
        <m:r>
          <w:rPr>
            <w:rFonts w:ascii="Cambria Math" w:hAnsi="Cambria Math"/>
          </w:rPr>
          <m:t>°</m:t>
        </m:r>
      </m:oMath>
      <w:r>
        <w:t>.</w:t>
      </w:r>
    </w:p>
    <w:p w:rsidR="00430916" w:rsidRPr="001B0198" w:rsidRDefault="00AD01BB" w:rsidP="00FF73EC">
      <w:pPr>
        <w:pStyle w:val="UnnumberedHeading"/>
      </w:pPr>
      <w:r w:rsidRPr="001B0198">
        <w:br w:type="page"/>
      </w:r>
      <w:bookmarkStart w:id="37" w:name="_Toc516719300"/>
      <w:r w:rsidR="00FF73EC" w:rsidRPr="001B0198">
        <w:lastRenderedPageBreak/>
        <w:t>Висновки</w:t>
      </w:r>
      <w:bookmarkEnd w:id="20"/>
      <w:bookmarkEnd w:id="37"/>
    </w:p>
    <w:p w:rsidR="00FF73EC" w:rsidRPr="001B0198" w:rsidRDefault="00FF73EC" w:rsidP="00FF73EC"/>
    <w:p w:rsidR="00FF73EC" w:rsidRPr="001B0198" w:rsidRDefault="00FF73EC" w:rsidP="00FF73EC"/>
    <w:p w:rsidR="00713732" w:rsidRPr="001B0198" w:rsidRDefault="00DB48E7" w:rsidP="00713732">
      <w:r w:rsidRPr="001B0198">
        <w:t xml:space="preserve">Було розглянуто задачу виявлення схожості зображень. Проведено огляд та порівняння існуючих систем для пошуку схожих зображень. </w:t>
      </w:r>
      <w:r w:rsidR="00713732" w:rsidRPr="001B0198">
        <w:t>П</w:t>
      </w:r>
      <w:r w:rsidRPr="001B0198">
        <w:t>роведено огляд і порівняння математичних методів.</w:t>
      </w:r>
      <w:r w:rsidR="00713732" w:rsidRPr="001B0198">
        <w:t xml:space="preserve"> Виявлено, що для задачі пошуку схожих зображень на персональному комп’ютері користувача більш підходять </w:t>
      </w:r>
      <w:r w:rsidR="00713732" w:rsidRPr="001B0198">
        <w:rPr>
          <w:lang w:val="en-US"/>
        </w:rPr>
        <w:t>content</w:t>
      </w:r>
      <w:r w:rsidR="00713732" w:rsidRPr="00EA592A">
        <w:rPr>
          <w:lang w:val="ru-RU"/>
        </w:rPr>
        <w:t>-</w:t>
      </w:r>
      <w:r w:rsidR="00713732" w:rsidRPr="001B0198">
        <w:rPr>
          <w:lang w:val="en-US"/>
        </w:rPr>
        <w:t>based</w:t>
      </w:r>
      <w:r w:rsidR="00713732" w:rsidRPr="00EA592A">
        <w:rPr>
          <w:lang w:val="ru-RU"/>
        </w:rPr>
        <w:t xml:space="preserve"> </w:t>
      </w:r>
      <w:r w:rsidR="00713732" w:rsidRPr="001B0198">
        <w:t xml:space="preserve">методи. </w:t>
      </w:r>
    </w:p>
    <w:p w:rsidR="00DB48E7" w:rsidRPr="001B0198" w:rsidRDefault="00713732" w:rsidP="00713732">
      <w:r w:rsidRPr="001B0198">
        <w:t xml:space="preserve">Для реалізації було обрано один з таких методів, описаний в </w:t>
      </w:r>
      <w:hyperlink w:anchor="b1" w:history="1">
        <w:r w:rsidRPr="001B0198">
          <w:rPr>
            <w:rStyle w:val="Hyperlink"/>
            <w:color w:val="auto"/>
          </w:rPr>
          <w:t>[1]</w:t>
        </w:r>
      </w:hyperlink>
      <w:r w:rsidRPr="00EA592A">
        <w:rPr>
          <w:lang w:val="ru-RU"/>
        </w:rPr>
        <w:t>.</w:t>
      </w:r>
      <w:r w:rsidRPr="001B0198">
        <w:t xml:space="preserve"> </w:t>
      </w:r>
      <w:r w:rsidR="00DB48E7" w:rsidRPr="001B0198">
        <w:t>Було</w:t>
      </w:r>
      <w:r w:rsidRPr="00EA592A">
        <w:rPr>
          <w:lang w:val="ru-RU"/>
        </w:rPr>
        <w:t xml:space="preserve"> </w:t>
      </w:r>
      <w:r w:rsidRPr="001B0198">
        <w:t>реалізовано систему, яка використовує обраний метод. Результати досліджень показали, що даний метод вважає схожими зображення з такими відмінностями як застосування фільтрів, зсуви, повороти, зміна розмірів.</w:t>
      </w:r>
    </w:p>
    <w:p w:rsidR="00713732" w:rsidRPr="001B0198" w:rsidRDefault="00713732" w:rsidP="00713732">
      <w:r w:rsidRPr="001B0198">
        <w:t>Систему можна вдосконалювати в таких напрямках:</w:t>
      </w:r>
    </w:p>
    <w:p w:rsidR="00434A29" w:rsidRPr="001B0198" w:rsidRDefault="00354AD5" w:rsidP="003A3678">
      <w:pPr>
        <w:numPr>
          <w:ilvl w:val="0"/>
          <w:numId w:val="21"/>
        </w:numPr>
      </w:pPr>
      <w:r>
        <w:t>д</w:t>
      </w:r>
      <w:r w:rsidR="00434A29" w:rsidRPr="001B0198">
        <w:t>одавання нових способів введення</w:t>
      </w:r>
      <w:r>
        <w:t>;</w:t>
      </w:r>
    </w:p>
    <w:p w:rsidR="00434A29" w:rsidRPr="001B0198" w:rsidRDefault="00354AD5" w:rsidP="003A3678">
      <w:pPr>
        <w:numPr>
          <w:ilvl w:val="0"/>
          <w:numId w:val="21"/>
        </w:numPr>
      </w:pPr>
      <w:r>
        <w:t>п</w:t>
      </w:r>
      <w:r w:rsidR="00434A29" w:rsidRPr="001B0198">
        <w:t>окращен</w:t>
      </w:r>
      <w:r>
        <w:t>ня алгоритму отримання відбитка;</w:t>
      </w:r>
    </w:p>
    <w:p w:rsidR="00434A29" w:rsidRPr="001B0198" w:rsidRDefault="00354AD5" w:rsidP="003A3678">
      <w:pPr>
        <w:numPr>
          <w:ilvl w:val="0"/>
          <w:numId w:val="21"/>
        </w:numPr>
      </w:pPr>
      <w:r>
        <w:t>ц</w:t>
      </w:r>
      <w:r w:rsidR="00434A29" w:rsidRPr="001B0198">
        <w:t>ентралізова</w:t>
      </w:r>
      <w:r>
        <w:t>не збереження звітів сканування;</w:t>
      </w:r>
    </w:p>
    <w:p w:rsidR="00434A29" w:rsidRPr="001B0198" w:rsidRDefault="00354AD5" w:rsidP="003A3678">
      <w:pPr>
        <w:numPr>
          <w:ilvl w:val="0"/>
          <w:numId w:val="21"/>
        </w:numPr>
      </w:pPr>
      <w:r>
        <w:t>с</w:t>
      </w:r>
      <w:r w:rsidR="00434A29" w:rsidRPr="001B0198">
        <w:t>инх</w:t>
      </w:r>
      <w:r>
        <w:t>ронізація між різними приладами;</w:t>
      </w:r>
    </w:p>
    <w:p w:rsidR="00713732" w:rsidRPr="001B0198" w:rsidRDefault="00713732" w:rsidP="00713732"/>
    <w:p w:rsidR="00713732" w:rsidRPr="001B0198" w:rsidRDefault="00713732" w:rsidP="00713732"/>
    <w:p w:rsidR="00FF73EC" w:rsidRPr="001B0198" w:rsidRDefault="000B7B42" w:rsidP="000B7B42">
      <w:pPr>
        <w:pStyle w:val="UnnumberedHeading"/>
      </w:pPr>
      <w:r w:rsidRPr="001B0198">
        <w:br w:type="page"/>
      </w:r>
      <w:bookmarkStart w:id="38" w:name="_Toc436262501"/>
      <w:bookmarkStart w:id="39" w:name="_Toc516719301"/>
      <w:r w:rsidRPr="001B0198">
        <w:lastRenderedPageBreak/>
        <w:t>Перелік посилань</w:t>
      </w:r>
      <w:bookmarkEnd w:id="38"/>
      <w:bookmarkEnd w:id="39"/>
    </w:p>
    <w:p w:rsidR="000B7B42" w:rsidRPr="001B0198" w:rsidRDefault="000B7B42" w:rsidP="000B7B42"/>
    <w:p w:rsidR="000B7B42" w:rsidRPr="001B0198" w:rsidRDefault="000B7B42" w:rsidP="000B7B42"/>
    <w:p w:rsidR="00096FE8" w:rsidRPr="00EA592A" w:rsidRDefault="00096FE8" w:rsidP="00096FE8">
      <w:pPr>
        <w:pStyle w:val="ReferenceList"/>
        <w:rPr>
          <w:szCs w:val="22"/>
          <w:lang w:val="en-US"/>
        </w:rPr>
      </w:pPr>
      <w:bookmarkStart w:id="40" w:name="b1"/>
      <w:r w:rsidRPr="00EA592A">
        <w:rPr>
          <w:lang w:val="en-US"/>
        </w:rPr>
        <w:t>J.S. Seo et al. I Signal Proc</w:t>
      </w:r>
      <w:r w:rsidR="00F61A7E" w:rsidRPr="00EA592A">
        <w:rPr>
          <w:lang w:val="en-US"/>
        </w:rPr>
        <w:t xml:space="preserve">essing: Image Communication </w:t>
      </w:r>
      <w:proofErr w:type="gramStart"/>
      <w:r w:rsidR="00F61A7E" w:rsidRPr="00EA592A">
        <w:rPr>
          <w:lang w:val="en-US"/>
        </w:rPr>
        <w:t>19  -</w:t>
      </w:r>
      <w:proofErr w:type="gramEnd"/>
      <w:r w:rsidR="00F61A7E" w:rsidRPr="001B0198">
        <w:rPr>
          <w:lang w:val="en-US"/>
        </w:rPr>
        <w:t xml:space="preserve"> </w:t>
      </w:r>
      <w:r w:rsidR="00F61A7E" w:rsidRPr="00EA592A">
        <w:rPr>
          <w:lang w:val="en-US"/>
        </w:rPr>
        <w:t xml:space="preserve">2004. - </w:t>
      </w:r>
      <w:r w:rsidRPr="00EA592A">
        <w:rPr>
          <w:lang w:val="en-US"/>
        </w:rPr>
        <w:t xml:space="preserve"> 325-339.</w:t>
      </w:r>
    </w:p>
    <w:p w:rsidR="00096FE8" w:rsidRPr="00EA592A" w:rsidRDefault="00096FE8" w:rsidP="00096FE8">
      <w:pPr>
        <w:pStyle w:val="ReferenceList"/>
        <w:rPr>
          <w:lang w:val="en-US"/>
        </w:rPr>
      </w:pPr>
      <w:bookmarkStart w:id="41" w:name="b2"/>
      <w:bookmarkEnd w:id="40"/>
      <w:r w:rsidRPr="00EA592A">
        <w:rPr>
          <w:lang w:val="en-US"/>
        </w:rPr>
        <w:t>A. Menezes, P. Oorshot, S.Vanstone, Handbook of Applied Cryptography, CRC Press, Boca Raton, FL, 1997.</w:t>
      </w:r>
    </w:p>
    <w:p w:rsidR="00096FE8" w:rsidRPr="001B0198" w:rsidRDefault="00096FE8" w:rsidP="00096FE8">
      <w:pPr>
        <w:pStyle w:val="ReferenceList"/>
        <w:rPr>
          <w:lang w:val="en-US"/>
        </w:rPr>
      </w:pPr>
      <w:bookmarkStart w:id="42" w:name="b3"/>
      <w:bookmarkEnd w:id="41"/>
      <w:r w:rsidRPr="00EA592A">
        <w:rPr>
          <w:lang w:val="en-US"/>
        </w:rPr>
        <w:t xml:space="preserve">J.A. Haitsma, T. Kalker, A highly robust audio </w:t>
      </w:r>
      <w:r w:rsidRPr="001B0198">
        <w:t>ﬁ</w:t>
      </w:r>
      <w:r w:rsidRPr="00EA592A">
        <w:rPr>
          <w:lang w:val="en-US"/>
        </w:rPr>
        <w:t>nger- printing system, in: Proceedings of the International Conference on Music Information Retrieval (ISMIR) 2002, Paris, October 2002.</w:t>
      </w:r>
    </w:p>
    <w:p w:rsidR="00096FE8" w:rsidRPr="001B0198" w:rsidRDefault="00096FE8" w:rsidP="00096FE8">
      <w:pPr>
        <w:pStyle w:val="ReferenceList"/>
        <w:rPr>
          <w:lang w:val="uk-UA"/>
        </w:rPr>
      </w:pPr>
      <w:bookmarkStart w:id="43" w:name="b4"/>
      <w:bookmarkEnd w:id="42"/>
      <w:r w:rsidRPr="00EA592A">
        <w:rPr>
          <w:lang w:val="en-US"/>
        </w:rPr>
        <w:t>H.J. Seo, M. Sato, M. Takada, Dark energy from the Log-transformed Convergence Field: The Astrophysical Journal, September 2011.</w:t>
      </w:r>
    </w:p>
    <w:p w:rsidR="00096FE8" w:rsidRPr="001B0198" w:rsidRDefault="006A7E51" w:rsidP="0047471F">
      <w:pPr>
        <w:pStyle w:val="ReferenceList"/>
        <w:rPr>
          <w:lang w:val="uk-UA"/>
        </w:rPr>
      </w:pPr>
      <w:bookmarkStart w:id="44" w:name="b5"/>
      <w:bookmarkEnd w:id="43"/>
      <w:r w:rsidRPr="001B0198">
        <w:rPr>
          <w:lang w:val="en-US"/>
        </w:rPr>
        <w:t>Maret Yannick, Efficient image duplicate detection based on image analysis: Lausanne, 2007.</w:t>
      </w:r>
    </w:p>
    <w:p w:rsidR="00EB4B36" w:rsidRPr="001B0198" w:rsidRDefault="00F61A7E" w:rsidP="0047471F">
      <w:pPr>
        <w:pStyle w:val="ReferenceList"/>
        <w:rPr>
          <w:lang w:val="uk-UA"/>
        </w:rPr>
      </w:pPr>
      <w:bookmarkStart w:id="45" w:name="b6"/>
      <w:bookmarkEnd w:id="44"/>
      <w:r w:rsidRPr="001B0198">
        <w:rPr>
          <w:lang w:val="en-US"/>
        </w:rPr>
        <w:t>William L.Briggs, Van Emden Henson, The DFT: An Owner’s Manual for the Discrete Fourier Transform / William L.Briggs, Van Emden Henson – 1995.</w:t>
      </w:r>
    </w:p>
    <w:p w:rsidR="00F61A7E" w:rsidRPr="001B0198" w:rsidRDefault="00F61A7E" w:rsidP="0047471F">
      <w:pPr>
        <w:pStyle w:val="ReferenceList"/>
        <w:rPr>
          <w:lang w:val="uk-UA"/>
        </w:rPr>
      </w:pPr>
      <w:bookmarkStart w:id="46" w:name="b7"/>
      <w:bookmarkEnd w:id="45"/>
      <w:r w:rsidRPr="001B0198">
        <w:rPr>
          <w:lang w:val="en-US"/>
        </w:rPr>
        <w:t>S. Helgason: The Radon Transform / S. Helgason, 1999.</w:t>
      </w:r>
    </w:p>
    <w:p w:rsidR="006065BC" w:rsidRPr="001B0198" w:rsidRDefault="006065BC" w:rsidP="006065BC">
      <w:pPr>
        <w:pStyle w:val="ReferenceList"/>
        <w:rPr>
          <w:lang w:val="uk-UA"/>
        </w:rPr>
      </w:pPr>
      <w:bookmarkStart w:id="47" w:name="b8"/>
      <w:r w:rsidRPr="001B0198">
        <w:rPr>
          <w:lang w:val="uk-UA"/>
        </w:rPr>
        <w:t>F. Lef`ebvre, B. Macq, J.-D. Legat (2002). RASH: R</w:t>
      </w:r>
      <w:r w:rsidRPr="001B0198">
        <w:rPr>
          <w:lang w:val="en-US"/>
        </w:rPr>
        <w:t>a</w:t>
      </w:r>
      <w:r w:rsidRPr="001B0198">
        <w:rPr>
          <w:lang w:val="uk-UA"/>
        </w:rPr>
        <w:t>don Soft Hash algorithm. In EURASIP European Signal Processing Conference, France.</w:t>
      </w:r>
    </w:p>
    <w:p w:rsidR="006065BC" w:rsidRPr="001B0198" w:rsidRDefault="006065BC" w:rsidP="006065BC">
      <w:pPr>
        <w:pStyle w:val="ReferenceList"/>
        <w:rPr>
          <w:lang w:val="uk-UA"/>
        </w:rPr>
      </w:pPr>
      <w:bookmarkStart w:id="48" w:name="b9"/>
      <w:bookmarkEnd w:id="47"/>
      <w:r w:rsidRPr="001B0198">
        <w:rPr>
          <w:lang w:val="uk-UA"/>
        </w:rPr>
        <w:t>F. Lefebvre, J. Czyz, B. Macq (2003). A robust soft hash algorithm for digital image signature. In Image Processing, 2003. ICIP 2003. Proceedings. 2003 International Conference on, vol. 2, pp. II–495–8 vol.3.</w:t>
      </w:r>
      <w:r w:rsidR="00E22538" w:rsidRPr="001B0198">
        <w:rPr>
          <w:lang w:val="uk-UA"/>
        </w:rPr>
        <w:t>4</w:t>
      </w:r>
    </w:p>
    <w:p w:rsidR="00E22538" w:rsidRPr="001B0198" w:rsidRDefault="00E22538" w:rsidP="00E22538">
      <w:pPr>
        <w:pStyle w:val="ReferenceList"/>
        <w:rPr>
          <w:lang w:val="uk-UA"/>
        </w:rPr>
      </w:pPr>
      <w:bookmarkStart w:id="49" w:name="b10"/>
      <w:r w:rsidRPr="001B0198">
        <w:rPr>
          <w:lang w:val="uk-UA"/>
        </w:rPr>
        <w:t>Y. Ke, R. Sukthankar (2004). PCA-SIFT: a more distinctive representation for local image descriptors. In Computer Vision and Pattern Recognition, 2004. CVPR 2004. Proceedings of the 2004 IEEE Computer Society Conference on, vol. 2, pp. II–506–II–513Vol.2.</w:t>
      </w:r>
    </w:p>
    <w:p w:rsidR="00713D39" w:rsidRDefault="00713D39" w:rsidP="00713D39">
      <w:pPr>
        <w:pStyle w:val="ReferenceList"/>
        <w:rPr>
          <w:lang w:val="uk-UA"/>
        </w:rPr>
      </w:pPr>
      <w:bookmarkStart w:id="50" w:name="b11"/>
      <w:r w:rsidRPr="001B0198">
        <w:rPr>
          <w:lang w:val="uk-UA"/>
        </w:rPr>
        <w:t>D. Lowe (2004). Distinctive Image Features from Scale-Invariant Keypoints. International Journal of Computer Vision 60(2):91–110.</w:t>
      </w:r>
    </w:p>
    <w:p w:rsidR="0052172E" w:rsidRDefault="0052172E" w:rsidP="00713D39">
      <w:pPr>
        <w:pStyle w:val="ReferenceList"/>
        <w:rPr>
          <w:rStyle w:val="NormalNoIndentChar"/>
        </w:rPr>
      </w:pPr>
      <w:r w:rsidRPr="0052172E">
        <w:rPr>
          <w:rStyle w:val="NormalNoIndentChar"/>
        </w:rPr>
        <w:lastRenderedPageBreak/>
        <w:t>C.-S. Lu, C.-Y. Hsu (2005). Geometric distortion-resilient image hashing scheme and its applications on copy detection and authentication. Multimedia Systems V11(2):159–173.</w:t>
      </w:r>
    </w:p>
    <w:p w:rsidR="00B4646C" w:rsidRDefault="00B4646C" w:rsidP="00B4646C">
      <w:pPr>
        <w:pStyle w:val="ReferenceList"/>
        <w:rPr>
          <w:rStyle w:val="NormalNoIndentChar"/>
        </w:rPr>
      </w:pPr>
      <w:bookmarkStart w:id="51" w:name="b13"/>
      <w:r w:rsidRPr="00401EBD">
        <w:rPr>
          <w:rStyle w:val="NormalNoIndentChar"/>
        </w:rPr>
        <w:t>C. Herley (2002). Why watermarking is nonsense. Signal Processing Magazine, IEEE 19(5):10–11.</w:t>
      </w:r>
    </w:p>
    <w:p w:rsidR="00B4646C" w:rsidRDefault="00B4646C" w:rsidP="00B4646C">
      <w:pPr>
        <w:pStyle w:val="ReferenceList"/>
        <w:rPr>
          <w:rStyle w:val="NormalNoIndentChar"/>
        </w:rPr>
      </w:pPr>
      <w:bookmarkStart w:id="52" w:name="b14"/>
      <w:bookmarkEnd w:id="51"/>
      <w:r w:rsidRPr="00EF3823">
        <w:rPr>
          <w:rStyle w:val="NormalNoIndentChar"/>
        </w:rPr>
        <w:t>M. Barni (2003a). What is the future for watermarking? (part I). Signal Processing Magazine, IEEE 20(5):55–60.</w:t>
      </w:r>
    </w:p>
    <w:p w:rsidR="00B4646C" w:rsidRDefault="00B4646C" w:rsidP="00B4646C">
      <w:pPr>
        <w:pStyle w:val="ReferenceList"/>
        <w:rPr>
          <w:rStyle w:val="NormalNoIndentChar"/>
        </w:rPr>
      </w:pPr>
      <w:bookmarkStart w:id="53" w:name="b15"/>
      <w:bookmarkEnd w:id="52"/>
      <w:r w:rsidRPr="00EF3823">
        <w:rPr>
          <w:rStyle w:val="NormalNoIndentChar"/>
        </w:rPr>
        <w:t>P. Moulin (2003). Comments on “Why watermarking is nonsense”. Signal Processing Magazine, IEEE 20(6):57–59.</w:t>
      </w:r>
    </w:p>
    <w:p w:rsidR="00463B04" w:rsidRPr="00A50B2D" w:rsidRDefault="00463B04" w:rsidP="00713D39">
      <w:pPr>
        <w:pStyle w:val="ReferenceList"/>
        <w:rPr>
          <w:color w:val="000000" w:themeColor="text1"/>
          <w:lang w:val="uk-UA"/>
        </w:rPr>
      </w:pPr>
      <w:bookmarkStart w:id="54" w:name="b16"/>
      <w:bookmarkEnd w:id="53"/>
      <w:r>
        <w:rPr>
          <w:lang w:val="en-US" w:eastAsia="ru-RU"/>
        </w:rPr>
        <w:t>TinEye Reverse Image Search</w:t>
      </w:r>
      <w:r w:rsidRPr="00A86387">
        <w:rPr>
          <w:lang w:val="en-US" w:eastAsia="ru-RU"/>
        </w:rPr>
        <w:t xml:space="preserve"> </w:t>
      </w:r>
      <w:r w:rsidRPr="00DC3A7B">
        <w:rPr>
          <w:lang w:val="uk-UA"/>
        </w:rPr>
        <w:t>[</w:t>
      </w:r>
      <w:r w:rsidRPr="00DC3A7B">
        <w:rPr>
          <w:lang w:val="en-US"/>
        </w:rPr>
        <w:t>Electronic Resource</w:t>
      </w:r>
      <w:r w:rsidRPr="00DC3A7B">
        <w:rPr>
          <w:lang w:val="uk-UA"/>
        </w:rPr>
        <w:t xml:space="preserve">]. — </w:t>
      </w:r>
      <w:r w:rsidRPr="00DC3A7B">
        <w:rPr>
          <w:lang w:val="en-US"/>
        </w:rPr>
        <w:t>Mode of Access</w:t>
      </w:r>
      <w:r w:rsidRPr="00DC3A7B">
        <w:rPr>
          <w:lang w:val="uk-UA"/>
        </w:rPr>
        <w:t xml:space="preserve">: </w:t>
      </w:r>
      <w:hyperlink r:id="rId58" w:history="1">
        <w:r w:rsidR="005F4694" w:rsidRPr="00A50B2D">
          <w:rPr>
            <w:rStyle w:val="Hyperlink"/>
            <w:color w:val="000000" w:themeColor="text1"/>
            <w:lang w:val="uk-UA"/>
          </w:rPr>
          <w:t>http</w:t>
        </w:r>
        <w:r w:rsidR="005F4694" w:rsidRPr="00A50B2D">
          <w:rPr>
            <w:rStyle w:val="Hyperlink"/>
            <w:color w:val="000000" w:themeColor="text1"/>
            <w:lang w:val="en-US"/>
          </w:rPr>
          <w:t>s</w:t>
        </w:r>
        <w:r w:rsidR="005F4694" w:rsidRPr="00A50B2D">
          <w:rPr>
            <w:rStyle w:val="Hyperlink"/>
            <w:color w:val="000000" w:themeColor="text1"/>
            <w:lang w:val="uk-UA"/>
          </w:rPr>
          <w:t>://</w:t>
        </w:r>
        <w:r w:rsidR="005F4694" w:rsidRPr="00A50B2D">
          <w:rPr>
            <w:rStyle w:val="Hyperlink"/>
            <w:color w:val="000000" w:themeColor="text1"/>
            <w:lang w:val="en-US"/>
          </w:rPr>
          <w:t>tin</w:t>
        </w:r>
        <w:r w:rsidR="005F4694" w:rsidRPr="00A50B2D">
          <w:rPr>
            <w:rStyle w:val="Hyperlink"/>
            <w:color w:val="000000" w:themeColor="text1"/>
            <w:lang w:val="en-US"/>
          </w:rPr>
          <w:t>e</w:t>
        </w:r>
        <w:r w:rsidR="005F4694" w:rsidRPr="00A50B2D">
          <w:rPr>
            <w:rStyle w:val="Hyperlink"/>
            <w:color w:val="000000" w:themeColor="text1"/>
            <w:lang w:val="en-US"/>
          </w:rPr>
          <w:t>ye.com</w:t>
        </w:r>
      </w:hyperlink>
      <w:r w:rsidR="00497945" w:rsidRPr="00A50B2D">
        <w:rPr>
          <w:color w:val="000000" w:themeColor="text1"/>
          <w:lang w:val="en-US"/>
        </w:rPr>
        <w:t>.</w:t>
      </w:r>
    </w:p>
    <w:p w:rsidR="005F4694" w:rsidRPr="00A50B2D" w:rsidRDefault="005F4694" w:rsidP="005F4694">
      <w:pPr>
        <w:pStyle w:val="ReferenceList"/>
        <w:rPr>
          <w:color w:val="000000" w:themeColor="text1"/>
          <w:lang w:val="uk-UA"/>
        </w:rPr>
      </w:pPr>
      <w:bookmarkStart w:id="55" w:name="b17"/>
      <w:bookmarkEnd w:id="54"/>
      <w:r w:rsidRPr="00A50B2D">
        <w:rPr>
          <w:color w:val="000000" w:themeColor="text1"/>
        </w:rPr>
        <w:t>Dup Detector</w:t>
      </w:r>
      <w:r w:rsidR="00880EA4" w:rsidRPr="00A50B2D">
        <w:rPr>
          <w:color w:val="000000" w:themeColor="text1"/>
          <w:lang w:val="en-US"/>
        </w:rPr>
        <w:t xml:space="preserve"> by Keronsoft</w:t>
      </w:r>
      <w:r w:rsidR="00497945" w:rsidRPr="00A50B2D">
        <w:rPr>
          <w:color w:val="000000" w:themeColor="text1"/>
        </w:rPr>
        <w:t xml:space="preserve"> [Elect</w:t>
      </w:r>
      <w:r w:rsidRPr="00A50B2D">
        <w:rPr>
          <w:color w:val="000000" w:themeColor="text1"/>
        </w:rPr>
        <w:t xml:space="preserve">ronic resource]. – Mode of Access: </w:t>
      </w:r>
      <w:hyperlink r:id="rId59" w:history="1">
        <w:r w:rsidRPr="00A50B2D">
          <w:rPr>
            <w:rStyle w:val="Hyperlink"/>
            <w:color w:val="000000" w:themeColor="text1"/>
            <w:lang w:val="en-US"/>
          </w:rPr>
          <w:t>https://www.keronsoft.com/dupdetector.html</w:t>
        </w:r>
      </w:hyperlink>
      <w:r w:rsidR="00497945" w:rsidRPr="00A50B2D">
        <w:rPr>
          <w:color w:val="000000" w:themeColor="text1"/>
          <w:lang w:val="en-US"/>
        </w:rPr>
        <w:t>.</w:t>
      </w:r>
    </w:p>
    <w:p w:rsidR="005F4694" w:rsidRPr="00A50B2D" w:rsidRDefault="00497945" w:rsidP="00497945">
      <w:pPr>
        <w:pStyle w:val="ReferenceList"/>
        <w:rPr>
          <w:rStyle w:val="NormalNoIndentChar"/>
          <w:color w:val="000000" w:themeColor="text1"/>
        </w:rPr>
      </w:pPr>
      <w:bookmarkStart w:id="56" w:name="b18"/>
      <w:bookmarkEnd w:id="55"/>
      <w:r w:rsidRPr="00A50B2D">
        <w:rPr>
          <w:rStyle w:val="NormalNoIndentChar"/>
          <w:color w:val="000000" w:themeColor="text1"/>
          <w:lang w:val="en-US"/>
        </w:rPr>
        <w:t xml:space="preserve">Image Comparer by Bolidesoft [Electronic resource]. – Mode of Access: </w:t>
      </w:r>
      <w:hyperlink r:id="rId60" w:history="1">
        <w:r w:rsidRPr="00A50B2D">
          <w:rPr>
            <w:rStyle w:val="Hyperlink"/>
            <w:color w:val="000000" w:themeColor="text1"/>
            <w:lang w:val="en-US"/>
          </w:rPr>
          <w:t>https://www.bolidesoft.com/imagecomparer.html</w:t>
        </w:r>
      </w:hyperlink>
      <w:r w:rsidRPr="00A50B2D">
        <w:rPr>
          <w:rStyle w:val="NormalNoIndentChar"/>
          <w:color w:val="000000" w:themeColor="text1"/>
          <w:lang w:val="en-US"/>
        </w:rPr>
        <w:t>.</w:t>
      </w:r>
    </w:p>
    <w:p w:rsidR="00B4646C" w:rsidRDefault="00497945" w:rsidP="00B4646C">
      <w:pPr>
        <w:pStyle w:val="ReferenceList"/>
        <w:rPr>
          <w:rStyle w:val="NormalNoIndentChar"/>
        </w:rPr>
      </w:pPr>
      <w:bookmarkStart w:id="57" w:name="b19"/>
      <w:bookmarkEnd w:id="56"/>
      <w:r>
        <w:rPr>
          <w:rStyle w:val="NormalNoIndentChar"/>
          <w:lang w:val="en-US"/>
        </w:rPr>
        <w:t xml:space="preserve">Google Reverse Image Search [Electronic resource]. – Mode of Access: </w:t>
      </w:r>
      <w:r w:rsidRPr="00497945">
        <w:rPr>
          <w:rStyle w:val="NormalNoIndentChar"/>
          <w:lang w:val="en-US"/>
        </w:rPr>
        <w:t>https://reverse.photos/</w:t>
      </w:r>
      <w:r>
        <w:rPr>
          <w:rStyle w:val="NormalNoIndentChar"/>
          <w:lang w:val="en-US"/>
        </w:rPr>
        <w:t>.</w:t>
      </w:r>
    </w:p>
    <w:bookmarkEnd w:id="57"/>
    <w:p w:rsidR="00C86DFA" w:rsidRDefault="00C86DFA" w:rsidP="00C86DFA">
      <w:pPr>
        <w:pStyle w:val="ReferenceList"/>
        <w:numPr>
          <w:ilvl w:val="0"/>
          <w:numId w:val="0"/>
        </w:numPr>
        <w:rPr>
          <w:rStyle w:val="NormalNoIndentChar"/>
        </w:rPr>
      </w:pPr>
    </w:p>
    <w:p w:rsidR="00C86DFA" w:rsidRDefault="00C86DFA">
      <w:pPr>
        <w:spacing w:line="240" w:lineRule="auto"/>
        <w:ind w:firstLine="0"/>
        <w:jc w:val="left"/>
      </w:pPr>
      <w:r>
        <w:br w:type="page"/>
      </w:r>
    </w:p>
    <w:bookmarkEnd w:id="46"/>
    <w:bookmarkEnd w:id="48"/>
    <w:bookmarkEnd w:id="49"/>
    <w:bookmarkEnd w:id="50"/>
    <w:p w:rsidR="00EF3718" w:rsidRPr="001B0198" w:rsidRDefault="00EF3718" w:rsidP="00EF3718">
      <w:pPr>
        <w:pStyle w:val="Appendix"/>
      </w:pPr>
      <w:r w:rsidRPr="001B0198">
        <w:lastRenderedPageBreak/>
        <w:br/>
      </w:r>
      <w:bookmarkStart w:id="58" w:name="_Toc516719302"/>
      <w:r>
        <w:t>Лістинг програми</w:t>
      </w:r>
      <w:bookmarkEnd w:id="58"/>
    </w:p>
    <w:p w:rsidR="00EF3718" w:rsidRPr="001B0198" w:rsidRDefault="00EF3718" w:rsidP="00EF3718"/>
    <w:p w:rsidR="00286A0F" w:rsidRPr="0056594C" w:rsidRDefault="00286A0F" w:rsidP="00286A0F">
      <w:pPr>
        <w:pStyle w:val="NormalNoIndent"/>
      </w:pPr>
      <w:r w:rsidRPr="001B0198">
        <w:t xml:space="preserve">Лістинг файлу </w:t>
      </w:r>
      <w:r w:rsidR="00191AD1">
        <w:rPr>
          <w:lang w:val="en-US"/>
        </w:rPr>
        <w:t>autocorrelation</w:t>
      </w:r>
      <w:r w:rsidR="00191AD1" w:rsidRPr="00EA592A">
        <w:t>.</w:t>
      </w:r>
      <w:r w:rsidR="00191AD1">
        <w:rPr>
          <w:lang w:val="en-US"/>
        </w:rPr>
        <w:t>py</w:t>
      </w:r>
      <w:r w:rsidR="00191AD1" w:rsidRPr="00EA592A">
        <w:t xml:space="preserve"> –</w:t>
      </w:r>
      <w:r w:rsidR="0056594C">
        <w:t xml:space="preserve"> алгоритм автокореляції</w:t>
      </w:r>
    </w:p>
    <w:p w:rsidR="0056594C" w:rsidRDefault="0056594C" w:rsidP="0056594C">
      <w:pPr>
        <w:pStyle w:val="Listing"/>
      </w:pPr>
      <w:r>
        <w:t>import numpy</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autocorrelation(image):</w:t>
      </w:r>
    </w:p>
    <w:p w:rsidR="0056594C" w:rsidRDefault="0056594C" w:rsidP="0056594C">
      <w:pPr>
        <w:pStyle w:val="Listing"/>
      </w:pPr>
      <w:r>
        <w:t xml:space="preserve">    '''</w:t>
      </w:r>
    </w:p>
    <w:p w:rsidR="0056594C" w:rsidRDefault="0056594C" w:rsidP="0056594C">
      <w:pPr>
        <w:pStyle w:val="Listing"/>
      </w:pPr>
      <w:r>
        <w:t xml:space="preserve">    :param image: numpy.ndarray</w:t>
      </w:r>
    </w:p>
    <w:p w:rsidR="0056594C" w:rsidRDefault="0056594C" w:rsidP="0056594C">
      <w:pPr>
        <w:pStyle w:val="Listing"/>
      </w:pPr>
      <w:r>
        <w:t xml:space="preserve">    :return: npumpy.ndarray</w:t>
      </w:r>
    </w:p>
    <w:p w:rsidR="0056594C" w:rsidRDefault="0056594C" w:rsidP="0056594C">
      <w:pPr>
        <w:pStyle w:val="Listing"/>
      </w:pPr>
      <w:r>
        <w:t xml:space="preserve">    computes autocorrelation by y axis for given image</w:t>
      </w:r>
    </w:p>
    <w:p w:rsidR="0056594C" w:rsidRDefault="0056594C" w:rsidP="0056594C">
      <w:pPr>
        <w:pStyle w:val="Listing"/>
      </w:pPr>
      <w:r>
        <w:t xml:space="preserve">    '''</w:t>
      </w:r>
    </w:p>
    <w:p w:rsidR="0056594C" w:rsidRDefault="0056594C" w:rsidP="0056594C">
      <w:pPr>
        <w:pStyle w:val="Listing"/>
      </w:pPr>
      <w:r>
        <w:t xml:space="preserve">    result = numpy.empty(image.shape)</w:t>
      </w:r>
    </w:p>
    <w:p w:rsidR="0056594C" w:rsidRDefault="0056594C" w:rsidP="0056594C">
      <w:pPr>
        <w:pStyle w:val="Listing"/>
      </w:pPr>
      <w:r>
        <w:t xml:space="preserve">    m, n = image.shape</w:t>
      </w:r>
    </w:p>
    <w:p w:rsidR="0056594C" w:rsidRDefault="0056594C" w:rsidP="0056594C">
      <w:pPr>
        <w:pStyle w:val="Listing"/>
      </w:pPr>
      <w:r>
        <w:t xml:space="preserve">    for tetha in range(n):</w:t>
      </w:r>
    </w:p>
    <w:p w:rsidR="0056594C" w:rsidRDefault="0056594C" w:rsidP="0056594C">
      <w:pPr>
        <w:pStyle w:val="Listing"/>
      </w:pPr>
      <w:r>
        <w:t xml:space="preserve">        s2 = 0.0</w:t>
      </w:r>
    </w:p>
    <w:p w:rsidR="0056594C" w:rsidRDefault="0056594C" w:rsidP="0056594C">
      <w:pPr>
        <w:pStyle w:val="Listing"/>
      </w:pPr>
      <w:r>
        <w:t xml:space="preserve">        for s in range(m):</w:t>
      </w:r>
    </w:p>
    <w:p w:rsidR="0056594C" w:rsidRDefault="0056594C" w:rsidP="0056594C">
      <w:pPr>
        <w:pStyle w:val="Listing"/>
      </w:pPr>
      <w:r>
        <w:t xml:space="preserve">            s2 += image[s, tetha] ** 2</w:t>
      </w:r>
    </w:p>
    <w:p w:rsidR="0056594C" w:rsidRDefault="0056594C" w:rsidP="0056594C">
      <w:pPr>
        <w:pStyle w:val="Listing"/>
      </w:pPr>
      <w:r>
        <w:t xml:space="preserve">        for l in range(m):</w:t>
      </w:r>
    </w:p>
    <w:p w:rsidR="0056594C" w:rsidRDefault="0056594C" w:rsidP="0056594C">
      <w:pPr>
        <w:pStyle w:val="Listing"/>
      </w:pPr>
      <w:r>
        <w:t xml:space="preserve">            s1 = 0.0</w:t>
      </w:r>
    </w:p>
    <w:p w:rsidR="0056594C" w:rsidRDefault="0056594C" w:rsidP="0056594C">
      <w:pPr>
        <w:pStyle w:val="Listing"/>
      </w:pPr>
      <w:r>
        <w:t xml:space="preserve">            for s in range(l, m):</w:t>
      </w:r>
    </w:p>
    <w:p w:rsidR="0056594C" w:rsidRDefault="0056594C" w:rsidP="0056594C">
      <w:pPr>
        <w:pStyle w:val="Listing"/>
      </w:pPr>
      <w:r>
        <w:t xml:space="preserve">                s1 += image[s, tetha]*image[s-l, tetha]</w:t>
      </w:r>
    </w:p>
    <w:p w:rsidR="0056594C" w:rsidRDefault="0056594C" w:rsidP="0056594C">
      <w:pPr>
        <w:pStyle w:val="Listing"/>
      </w:pPr>
      <w:r>
        <w:t xml:space="preserve">            result[l, tetha] = s1 / s2 if s2 != 0 else 0</w:t>
      </w:r>
    </w:p>
    <w:p w:rsidR="0056594C" w:rsidRDefault="0056594C" w:rsidP="0056594C">
      <w:pPr>
        <w:pStyle w:val="Listing"/>
      </w:pPr>
      <w:r>
        <w:t xml:space="preserve">    return result</w:t>
      </w:r>
    </w:p>
    <w:p w:rsidR="0056594C" w:rsidRDefault="0056594C" w:rsidP="0056594C">
      <w:pPr>
        <w:pStyle w:val="Listing"/>
      </w:pPr>
    </w:p>
    <w:p w:rsidR="0056594C" w:rsidRDefault="0056594C" w:rsidP="0056594C">
      <w:pPr>
        <w:pStyle w:val="Listing"/>
      </w:pPr>
    </w:p>
    <w:p w:rsidR="0056594C" w:rsidRDefault="0056594C" w:rsidP="0056594C">
      <w:pPr>
        <w:pStyle w:val="NormalNoIndent"/>
      </w:pPr>
      <w:r w:rsidRPr="001B0198">
        <w:t xml:space="preserve">Лістинг файлу </w:t>
      </w:r>
      <w:r>
        <w:rPr>
          <w:lang w:val="en-US"/>
        </w:rPr>
        <w:t>diff</w:t>
      </w:r>
      <w:r w:rsidRPr="00EA592A">
        <w:t>.</w:t>
      </w:r>
      <w:r>
        <w:rPr>
          <w:lang w:val="en-US"/>
        </w:rPr>
        <w:t>py</w:t>
      </w:r>
      <w:r w:rsidRPr="00EA592A">
        <w:t xml:space="preserve"> –</w:t>
      </w:r>
      <w:r>
        <w:t xml:space="preserve"> визначення різниці між відбитками.</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diff(im1, im2):</w:t>
      </w:r>
    </w:p>
    <w:p w:rsidR="0056594C" w:rsidRDefault="0056594C" w:rsidP="0056594C">
      <w:pPr>
        <w:pStyle w:val="Listing"/>
      </w:pPr>
      <w:r>
        <w:t xml:space="preserve">    '''</w:t>
      </w:r>
    </w:p>
    <w:p w:rsidR="0056594C" w:rsidRDefault="0056594C" w:rsidP="0056594C">
      <w:pPr>
        <w:pStyle w:val="Listing"/>
      </w:pPr>
      <w:r>
        <w:t xml:space="preserve">    computes Hemming distance between 2 fingerprints</w:t>
      </w:r>
    </w:p>
    <w:p w:rsidR="0056594C" w:rsidRDefault="0056594C" w:rsidP="0056594C">
      <w:pPr>
        <w:pStyle w:val="Listing"/>
      </w:pPr>
      <w:r>
        <w:t xml:space="preserve">    :param im1: numpy.ndarray</w:t>
      </w:r>
    </w:p>
    <w:p w:rsidR="0056594C" w:rsidRDefault="0056594C" w:rsidP="0056594C">
      <w:pPr>
        <w:pStyle w:val="Listing"/>
      </w:pPr>
      <w:r>
        <w:t xml:space="preserve">    :param im2: numpy.ndarray</w:t>
      </w:r>
    </w:p>
    <w:p w:rsidR="0056594C" w:rsidRDefault="0056594C" w:rsidP="0056594C">
      <w:pPr>
        <w:pStyle w:val="Listing"/>
      </w:pPr>
      <w:r>
        <w:t xml:space="preserve">    :return: int</w:t>
      </w:r>
    </w:p>
    <w:p w:rsidR="0056594C" w:rsidRDefault="0056594C" w:rsidP="0056594C">
      <w:pPr>
        <w:pStyle w:val="Listing"/>
      </w:pPr>
      <w:r>
        <w:t xml:space="preserve">    '''</w:t>
      </w:r>
    </w:p>
    <w:p w:rsidR="0056594C" w:rsidRDefault="0056594C" w:rsidP="0056594C">
      <w:pPr>
        <w:pStyle w:val="Listing"/>
      </w:pPr>
      <w:r>
        <w:t xml:space="preserve">    res = 0</w:t>
      </w:r>
    </w:p>
    <w:p w:rsidR="0056594C" w:rsidRDefault="0056594C" w:rsidP="0056594C">
      <w:pPr>
        <w:pStyle w:val="Listing"/>
      </w:pPr>
      <w:r>
        <w:t xml:space="preserve">    m, n = im1.shape</w:t>
      </w:r>
    </w:p>
    <w:p w:rsidR="0056594C" w:rsidRDefault="0056594C" w:rsidP="0056594C">
      <w:pPr>
        <w:pStyle w:val="Listing"/>
      </w:pPr>
      <w:r>
        <w:t xml:space="preserve">    for i in range(m):</w:t>
      </w:r>
    </w:p>
    <w:p w:rsidR="0056594C" w:rsidRDefault="0056594C" w:rsidP="0056594C">
      <w:pPr>
        <w:pStyle w:val="Listing"/>
      </w:pPr>
      <w:r>
        <w:t xml:space="preserve">        for j in range(n):</w:t>
      </w:r>
    </w:p>
    <w:p w:rsidR="0056594C" w:rsidRDefault="0056594C" w:rsidP="0056594C">
      <w:pPr>
        <w:pStyle w:val="Listing"/>
      </w:pPr>
      <w:r>
        <w:t xml:space="preserve">            if im1[i][j] != im2[i][j]:</w:t>
      </w:r>
    </w:p>
    <w:p w:rsidR="0056594C" w:rsidRDefault="0056594C" w:rsidP="0056594C">
      <w:pPr>
        <w:pStyle w:val="Listing"/>
      </w:pPr>
      <w:r>
        <w:t xml:space="preserve">                res += 1</w:t>
      </w:r>
    </w:p>
    <w:p w:rsidR="0056594C" w:rsidRPr="0056594C" w:rsidRDefault="0056594C" w:rsidP="0056594C">
      <w:pPr>
        <w:pStyle w:val="Listing"/>
      </w:pPr>
      <w:r>
        <w:t xml:space="preserve">    return res</w:t>
      </w:r>
    </w:p>
    <w:p w:rsidR="0056594C" w:rsidRDefault="0056594C" w:rsidP="0056594C">
      <w:pPr>
        <w:pStyle w:val="NormalNoIndent"/>
        <w:rPr>
          <w:lang w:val="en-US"/>
        </w:rPr>
      </w:pPr>
      <w:r w:rsidRPr="001B0198">
        <w:lastRenderedPageBreak/>
        <w:t xml:space="preserve">Лістинг файлу </w:t>
      </w:r>
      <w:r>
        <w:rPr>
          <w:lang w:val="en-US"/>
        </w:rPr>
        <w:t>interleaving.py –</w:t>
      </w:r>
      <w:r>
        <w:t xml:space="preserve"> алгоритм </w:t>
      </w:r>
      <w:r>
        <w:rPr>
          <w:lang w:val="en-US"/>
        </w:rPr>
        <w:t>interleaving.</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numba import jit, types</w:t>
      </w:r>
    </w:p>
    <w:p w:rsidR="00970F40" w:rsidRPr="00970F40" w:rsidRDefault="00970F40" w:rsidP="00970F40">
      <w:pPr>
        <w:pStyle w:val="Listing"/>
        <w:rPr>
          <w:lang w:val="en-US"/>
        </w:rPr>
      </w:pPr>
      <w:proofErr w:type="gramStart"/>
      <w:r w:rsidRPr="00970F40">
        <w:rPr>
          <w:lang w:val="en-US"/>
        </w:rPr>
        <w:t>import</w:t>
      </w:r>
      <w:proofErr w:type="gramEnd"/>
      <w:r w:rsidRPr="00970F40">
        <w:rPr>
          <w:lang w:val="en-US"/>
        </w:rPr>
        <w:t xml:space="preserve"> numpy</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cmath import phase</w:t>
      </w:r>
    </w:p>
    <w:p w:rsidR="00970F40" w:rsidRPr="00970F40" w:rsidRDefault="00970F40" w:rsidP="00970F40">
      <w:pPr>
        <w:pStyle w:val="Listing"/>
        <w:rPr>
          <w:lang w:val="en-US"/>
        </w:rPr>
      </w:pPr>
    </w:p>
    <w:p w:rsidR="00970F40" w:rsidRPr="00970F40" w:rsidRDefault="00970F40" w:rsidP="00970F40">
      <w:pPr>
        <w:pStyle w:val="Listing"/>
        <w:rPr>
          <w:lang w:val="en-US"/>
        </w:rPr>
      </w:pPr>
      <w:proofErr w:type="gramStart"/>
      <w:r w:rsidRPr="00970F40">
        <w:rPr>
          <w:lang w:val="en-US"/>
        </w:rPr>
        <w:t>@jit(</w:t>
      </w:r>
      <w:proofErr w:type="gramEnd"/>
      <w:r w:rsidRPr="00970F40">
        <w:rPr>
          <w:lang w:val="en-US"/>
        </w:rPr>
        <w:t>types.UniTuple(types.float64[:,:], 2)(types.complex128[:,:]), nopython=True)</w:t>
      </w:r>
    </w:p>
    <w:p w:rsidR="00970F40" w:rsidRPr="00970F40" w:rsidRDefault="00970F40" w:rsidP="00970F40">
      <w:pPr>
        <w:pStyle w:val="Listing"/>
        <w:rPr>
          <w:lang w:val="en-US"/>
        </w:rPr>
      </w:pPr>
      <w:proofErr w:type="gramStart"/>
      <w:r w:rsidRPr="00970F40">
        <w:rPr>
          <w:lang w:val="en-US"/>
        </w:rPr>
        <w:t>def</w:t>
      </w:r>
      <w:proofErr w:type="gramEnd"/>
      <w:r w:rsidRPr="00970F40">
        <w:rPr>
          <w:lang w:val="en-US"/>
        </w:rPr>
        <w:t xml:space="preserve"> interleaving(image):</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w:t>
      </w:r>
      <w:proofErr w:type="gramStart"/>
      <w:r w:rsidRPr="00970F40">
        <w:rPr>
          <w:lang w:val="en-US"/>
        </w:rPr>
        <w:t>computes</w:t>
      </w:r>
      <w:proofErr w:type="gramEnd"/>
      <w:r w:rsidRPr="00970F40">
        <w:rPr>
          <w:lang w:val="en-US"/>
        </w:rPr>
        <w:t xml:space="preserve"> interleaving for given image</w:t>
      </w:r>
    </w:p>
    <w:p w:rsidR="00970F40" w:rsidRPr="00970F40" w:rsidRDefault="00970F40" w:rsidP="00970F40">
      <w:pPr>
        <w:pStyle w:val="Listing"/>
        <w:rPr>
          <w:lang w:val="en-US"/>
        </w:rPr>
      </w:pPr>
      <w:r w:rsidRPr="00970F40">
        <w:rPr>
          <w:lang w:val="en-US"/>
        </w:rPr>
        <w:t xml:space="preserve">    </w:t>
      </w:r>
      <w:proofErr w:type="gramStart"/>
      <w:r w:rsidRPr="00970F40">
        <w:rPr>
          <w:lang w:val="en-US"/>
        </w:rPr>
        <w:t>:param</w:t>
      </w:r>
      <w:proofErr w:type="gramEnd"/>
      <w:r w:rsidRPr="00970F40">
        <w:rPr>
          <w:lang w:val="en-US"/>
        </w:rPr>
        <w:t xml:space="preserve"> image: numpy.ndarray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(numpy.ndarray, numpy.ndarray)</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n = 21</w:t>
      </w:r>
    </w:p>
    <w:p w:rsidR="00970F40" w:rsidRPr="00970F40" w:rsidRDefault="00970F40" w:rsidP="00970F40">
      <w:pPr>
        <w:pStyle w:val="Listing"/>
        <w:rPr>
          <w:lang w:val="en-US"/>
        </w:rPr>
      </w:pPr>
      <w:r w:rsidRPr="00970F40">
        <w:rPr>
          <w:lang w:val="en-US"/>
        </w:rPr>
        <w:t xml:space="preserve">    </w:t>
      </w:r>
      <w:proofErr w:type="gramStart"/>
      <w:r w:rsidRPr="00970F40">
        <w:rPr>
          <w:lang w:val="en-US"/>
        </w:rPr>
        <w:t>image</w:t>
      </w:r>
      <w:proofErr w:type="gramEnd"/>
      <w:r w:rsidRPr="00970F40">
        <w:rPr>
          <w:lang w:val="en-US"/>
        </w:rPr>
        <w:t xml:space="preserve"> = image[:n,:n]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i in range(n):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j in range(n):</w:t>
      </w:r>
    </w:p>
    <w:p w:rsidR="00970F40" w:rsidRPr="00970F40" w:rsidRDefault="00970F40" w:rsidP="00970F40">
      <w:pPr>
        <w:pStyle w:val="Listing"/>
        <w:rPr>
          <w:lang w:val="en-US"/>
        </w:rPr>
      </w:pPr>
      <w:r w:rsidRPr="00970F40">
        <w:rPr>
          <w:lang w:val="en-US"/>
        </w:rPr>
        <w:t xml:space="preserve">            x = </w:t>
      </w:r>
      <w:proofErr w:type="gramStart"/>
      <w:r w:rsidRPr="00970F40">
        <w:rPr>
          <w:lang w:val="en-US"/>
        </w:rPr>
        <w:t>image[</w:t>
      </w:r>
      <w:proofErr w:type="gramEnd"/>
      <w:r w:rsidRPr="00970F40">
        <w:rPr>
          <w:lang w:val="en-US"/>
        </w:rPr>
        <w:t>i, j].real</w:t>
      </w:r>
    </w:p>
    <w:p w:rsidR="00970F40" w:rsidRPr="00970F40" w:rsidRDefault="00970F40" w:rsidP="00970F40">
      <w:pPr>
        <w:pStyle w:val="Listing"/>
        <w:rPr>
          <w:lang w:val="en-US"/>
        </w:rPr>
      </w:pPr>
      <w:r w:rsidRPr="00970F40">
        <w:rPr>
          <w:lang w:val="en-US"/>
        </w:rPr>
        <w:t xml:space="preserve">            y = </w:t>
      </w:r>
      <w:proofErr w:type="gramStart"/>
      <w:r w:rsidRPr="00970F40">
        <w:rPr>
          <w:lang w:val="en-US"/>
        </w:rPr>
        <w:t>image[</w:t>
      </w:r>
      <w:proofErr w:type="gramEnd"/>
      <w:r w:rsidRPr="00970F40">
        <w:rPr>
          <w:lang w:val="en-US"/>
        </w:rPr>
        <w:t>i, j].imag</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magnitudes[</w:t>
      </w:r>
      <w:proofErr w:type="gramEnd"/>
      <w:r w:rsidRPr="00970F40">
        <w:rPr>
          <w:lang w:val="en-US"/>
        </w:rPr>
        <w:t>i, j] = x</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angles[</w:t>
      </w:r>
      <w:proofErr w:type="gramEnd"/>
      <w:r w:rsidRPr="00970F40">
        <w:rPr>
          <w:lang w:val="en-US"/>
        </w:rPr>
        <w:t>i, j] = 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i,j] = numpy.sqrt(x**2 + y**2)</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i,j] = phase(image[i, j])</w:t>
      </w:r>
    </w:p>
    <w:p w:rsidR="00970F40" w:rsidRPr="0056594C"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xml:space="preserve"> magnitudes, angles</w:t>
      </w:r>
    </w:p>
    <w:p w:rsidR="0056594C" w:rsidRDefault="0056594C" w:rsidP="0056594C">
      <w:pPr>
        <w:pStyle w:val="NormalNoIndent"/>
      </w:pPr>
      <w:r w:rsidRPr="001B0198">
        <w:t xml:space="preserve">Лістинг файлу </w:t>
      </w:r>
      <w:r>
        <w:rPr>
          <w:lang w:val="en-US"/>
        </w:rPr>
        <w:t>trueshold.py –</w:t>
      </w:r>
      <w:r>
        <w:t xml:space="preserve"> алгоритм </w:t>
      </w:r>
      <w:r>
        <w:rPr>
          <w:lang w:val="en-US"/>
        </w:rPr>
        <w:t>trueshold</w:t>
      </w:r>
      <w:r w:rsidR="00970F40">
        <w:t>.</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r>
        <w:t>@jit</w:t>
      </w:r>
    </w:p>
    <w:p w:rsidR="00970F40" w:rsidRDefault="00970F40" w:rsidP="00970F40">
      <w:pPr>
        <w:pStyle w:val="Listing"/>
      </w:pPr>
      <w:r>
        <w:t>def trueshold(image):</w:t>
      </w:r>
    </w:p>
    <w:p w:rsidR="00970F40" w:rsidRDefault="00970F40" w:rsidP="00970F40">
      <w:pPr>
        <w:pStyle w:val="Listing"/>
      </w:pPr>
      <w:r>
        <w:t xml:space="preserve">    '''</w:t>
      </w:r>
    </w:p>
    <w:p w:rsidR="00970F40" w:rsidRDefault="00970F40" w:rsidP="00970F40">
      <w:pPr>
        <w:pStyle w:val="Listing"/>
      </w:pPr>
      <w:r>
        <w:t xml:space="preserve">    applies trueshold algorithm for given image</w:t>
      </w:r>
    </w:p>
    <w:p w:rsidR="00970F40" w:rsidRDefault="00970F40" w:rsidP="00970F40">
      <w:pPr>
        <w:pStyle w:val="Listing"/>
      </w:pPr>
      <w:r>
        <w:t xml:space="preserve">    :param image: numpy.ndarray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result = numpy.empty(image.shape)</w:t>
      </w:r>
    </w:p>
    <w:p w:rsidR="00970F40" w:rsidRDefault="00970F40" w:rsidP="00970F40">
      <w:pPr>
        <w:pStyle w:val="Listing"/>
      </w:pPr>
      <w:r>
        <w:t xml:space="preserve">    n, m = image.shape</w:t>
      </w:r>
    </w:p>
    <w:p w:rsidR="00970F40" w:rsidRDefault="00970F40" w:rsidP="00970F40">
      <w:pPr>
        <w:pStyle w:val="Listing"/>
      </w:pPr>
      <w:r>
        <w:t xml:space="preserve">    for i in range(n):</w:t>
      </w:r>
    </w:p>
    <w:p w:rsidR="00970F40" w:rsidRDefault="00970F40" w:rsidP="00970F40">
      <w:pPr>
        <w:pStyle w:val="Listing"/>
      </w:pPr>
      <w:r>
        <w:t xml:space="preserve">        for j in range(m):</w:t>
      </w:r>
    </w:p>
    <w:p w:rsidR="00970F40" w:rsidRDefault="00970F40" w:rsidP="00970F40">
      <w:pPr>
        <w:pStyle w:val="Listing"/>
      </w:pPr>
      <w:r>
        <w:t xml:space="preserve">            result[i,j] = 1 if image[i,j] &gt; 0 else 0</w:t>
      </w:r>
    </w:p>
    <w:p w:rsidR="00970F40" w:rsidRPr="00970F40" w:rsidRDefault="00970F40" w:rsidP="00970F40">
      <w:pPr>
        <w:pStyle w:val="Listing"/>
      </w:pPr>
      <w:r>
        <w:t xml:space="preserve">    return result</w:t>
      </w:r>
    </w:p>
    <w:p w:rsidR="0056594C" w:rsidRDefault="0056594C" w:rsidP="0056594C">
      <w:pPr>
        <w:pStyle w:val="NormalNoIndent"/>
      </w:pPr>
      <w:r w:rsidRPr="001B0198">
        <w:t xml:space="preserve">Лістинг файлу </w:t>
      </w:r>
      <w:r>
        <w:rPr>
          <w:lang w:val="en-US"/>
        </w:rPr>
        <w:t>twodfilter</w:t>
      </w:r>
      <w:r w:rsidRPr="00EA592A">
        <w:t>.</w:t>
      </w:r>
      <w:r>
        <w:rPr>
          <w:lang w:val="en-US"/>
        </w:rPr>
        <w:t>py</w:t>
      </w:r>
      <w:r w:rsidRPr="00EA592A">
        <w:t xml:space="preserve"> –</w:t>
      </w:r>
      <w:r>
        <w:t xml:space="preserve"> застосування фільтру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w:r>
        <w:t>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lastRenderedPageBreak/>
        <w:t>@jit</w:t>
      </w:r>
    </w:p>
    <w:p w:rsidR="00970F40" w:rsidRDefault="00970F40" w:rsidP="00970F40">
      <w:pPr>
        <w:pStyle w:val="Listing"/>
        <w:jc w:val="left"/>
      </w:pPr>
      <w:r>
        <w:t>def twodfilter(image):</w:t>
      </w:r>
    </w:p>
    <w:p w:rsidR="00970F40" w:rsidRDefault="00970F40" w:rsidP="00970F40">
      <w:pPr>
        <w:pStyle w:val="Listing"/>
        <w:jc w:val="left"/>
      </w:pPr>
      <w:r>
        <w:t xml:space="preserve">    '''</w:t>
      </w:r>
    </w:p>
    <w:p w:rsidR="00970F40" w:rsidRDefault="00970F40" w:rsidP="00970F40">
      <w:pPr>
        <w:pStyle w:val="Listing"/>
        <w:jc w:val="left"/>
      </w:pPr>
      <w:r>
        <w:t xml:space="preserve">    applies filter [[-1, 1]</w:t>
      </w:r>
    </w:p>
    <w:p w:rsidR="00970F40" w:rsidRDefault="00970F40" w:rsidP="00970F40">
      <w:pPr>
        <w:pStyle w:val="Listing"/>
        <w:jc w:val="left"/>
      </w:pPr>
      <w:r>
        <w:t xml:space="preserve">                    [1, -1]]</w:t>
      </w:r>
    </w:p>
    <w:p w:rsidR="00970F40" w:rsidRDefault="00970F40" w:rsidP="00970F40">
      <w:pPr>
        <w:pStyle w:val="Listing"/>
        <w:jc w:val="left"/>
      </w:pPr>
      <w:r>
        <w:t xml:space="preserve">    for given image</w:t>
      </w:r>
    </w:p>
    <w:p w:rsidR="00970F40" w:rsidRDefault="00970F40" w:rsidP="00970F40">
      <w:pPr>
        <w:pStyle w:val="Listing"/>
        <w:jc w:val="left"/>
      </w:pPr>
      <w:r>
        <w:t xml:space="preserve">    :param image: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image.shape</w:t>
      </w:r>
    </w:p>
    <w:p w:rsidR="00970F40" w:rsidRDefault="00970F40" w:rsidP="00970F40">
      <w:pPr>
        <w:pStyle w:val="Listing"/>
        <w:jc w:val="left"/>
      </w:pPr>
      <w:r>
        <w:t xml:space="preserve">    n, m = n-1, m-1</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result[i,j] = -image[i][j]-image[i+1][j+1]+image[i+1][j]+image[i][j+1]</w:t>
      </w:r>
    </w:p>
    <w:p w:rsidR="00970F40" w:rsidRPr="0056594C" w:rsidRDefault="00970F40" w:rsidP="00970F40">
      <w:pPr>
        <w:pStyle w:val="Listing"/>
        <w:jc w:val="left"/>
      </w:pPr>
      <w:r>
        <w:t xml:space="preserve">    return result</w:t>
      </w:r>
    </w:p>
    <w:p w:rsidR="0056594C" w:rsidRDefault="0056594C" w:rsidP="0056594C">
      <w:pPr>
        <w:pStyle w:val="NormalNoIndent"/>
      </w:pPr>
      <w:r w:rsidRPr="001B0198">
        <w:t xml:space="preserve">Лістинг файлу </w:t>
      </w:r>
      <w:r w:rsidR="00970F40">
        <w:rPr>
          <w:lang w:val="en-US"/>
        </w:rPr>
        <w:t>xor</w:t>
      </w:r>
      <w:r w:rsidRPr="00EA592A">
        <w:t>.</w:t>
      </w:r>
      <w:r>
        <w:rPr>
          <w:lang w:val="en-US"/>
        </w:rPr>
        <w:t>py</w:t>
      </w:r>
      <w:r w:rsidRPr="00EA592A">
        <w:t xml:space="preserve"> –</w:t>
      </w:r>
      <w:r>
        <w:t xml:space="preserve"> </w:t>
      </w:r>
      <w:r w:rsidR="00970F40">
        <w:t>застосування виключаючого або 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t>@jit</w:t>
      </w:r>
    </w:p>
    <w:p w:rsidR="00970F40" w:rsidRDefault="00970F40" w:rsidP="00970F40">
      <w:pPr>
        <w:pStyle w:val="Listing"/>
        <w:jc w:val="left"/>
      </w:pPr>
      <w:r>
        <w:t>def xor(image1, image2):</w:t>
      </w:r>
    </w:p>
    <w:p w:rsidR="00970F40" w:rsidRDefault="00970F40" w:rsidP="00970F40">
      <w:pPr>
        <w:pStyle w:val="Listing"/>
        <w:jc w:val="left"/>
      </w:pPr>
      <w:r>
        <w:t xml:space="preserve">    '''</w:t>
      </w:r>
    </w:p>
    <w:p w:rsidR="00970F40" w:rsidRDefault="00970F40" w:rsidP="00970F40">
      <w:pPr>
        <w:pStyle w:val="Listing"/>
        <w:jc w:val="left"/>
      </w:pPr>
      <w:r>
        <w:t xml:space="preserve">    applies XOR function for given fingerprint surrogate</w:t>
      </w:r>
    </w:p>
    <w:p w:rsidR="00970F40" w:rsidRDefault="00970F40" w:rsidP="00970F40">
      <w:pPr>
        <w:pStyle w:val="Listing"/>
        <w:jc w:val="left"/>
      </w:pPr>
      <w:r>
        <w:t xml:space="preserve">    :param image1: numpy.ndarray</w:t>
      </w:r>
    </w:p>
    <w:p w:rsidR="00970F40" w:rsidRDefault="00970F40" w:rsidP="00970F40">
      <w:pPr>
        <w:pStyle w:val="Listing"/>
        <w:jc w:val="left"/>
      </w:pPr>
      <w:r>
        <w:t xml:space="preserve">    :param image2: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image1.shape</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 j] = int(bool(image1[i,j]) != bool(image2[i,j]))</w:t>
      </w:r>
    </w:p>
    <w:p w:rsidR="00970F40" w:rsidRDefault="00970F40" w:rsidP="00970F40">
      <w:pPr>
        <w:pStyle w:val="Listing"/>
        <w:jc w:val="left"/>
      </w:pPr>
      <w:r>
        <w:t xml:space="preserve">    return result</w:t>
      </w:r>
    </w:p>
    <w:p w:rsidR="00970F40" w:rsidRPr="0056594C" w:rsidRDefault="00970F40" w:rsidP="0056594C">
      <w:pPr>
        <w:pStyle w:val="NormalNoIndent"/>
      </w:pPr>
      <w:r w:rsidRPr="001B0198">
        <w:t xml:space="preserve">Лістинг файлу </w:t>
      </w:r>
      <w:r>
        <w:rPr>
          <w:lang w:val="en-US"/>
        </w:rPr>
        <w:t>log</w:t>
      </w:r>
      <w:r w:rsidRPr="00EA592A">
        <w:t>.</w:t>
      </w:r>
      <w:r>
        <w:rPr>
          <w:lang w:val="en-US"/>
        </w:rPr>
        <w:t>py</w:t>
      </w:r>
      <w:r w:rsidRPr="00EA592A">
        <w:t xml:space="preserve"> –</w:t>
      </w:r>
      <w:r>
        <w:t xml:space="preserve"> застосування </w:t>
      </w:r>
      <w:r>
        <w:rPr>
          <w:lang w:val="en-US"/>
        </w:rPr>
        <w:t>log</w:t>
      </w:r>
      <w:r w:rsidRPr="00EA592A">
        <w:t>-</w:t>
      </w:r>
      <w:r>
        <w:rPr>
          <w:lang w:val="en-US"/>
        </w:rPr>
        <w:t>mapping</w:t>
      </w:r>
      <w:r>
        <w:t xml:space="preserve"> до зображення.</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p>
    <w:p w:rsidR="00970F40" w:rsidRDefault="00970F40" w:rsidP="00970F40">
      <w:pPr>
        <w:pStyle w:val="Listing"/>
      </w:pPr>
      <w:r>
        <w:t>k0 = 0.001</w:t>
      </w:r>
    </w:p>
    <w:p w:rsidR="00970F40" w:rsidRDefault="00970F40" w:rsidP="00970F40">
      <w:pPr>
        <w:pStyle w:val="Listing"/>
      </w:pPr>
      <w:r>
        <w:t>@jit</w:t>
      </w:r>
    </w:p>
    <w:p w:rsidR="00970F40" w:rsidRDefault="00970F40" w:rsidP="00970F40">
      <w:pPr>
        <w:pStyle w:val="Listing"/>
      </w:pPr>
      <w:r>
        <w:t>def log_mapping(im):</w:t>
      </w:r>
    </w:p>
    <w:p w:rsidR="00970F40" w:rsidRDefault="00970F40" w:rsidP="00970F40">
      <w:pPr>
        <w:pStyle w:val="Listing"/>
      </w:pPr>
      <w:r>
        <w:t xml:space="preserve">    '''</w:t>
      </w:r>
    </w:p>
    <w:p w:rsidR="00970F40" w:rsidRDefault="00970F40" w:rsidP="00970F40">
      <w:pPr>
        <w:pStyle w:val="Listing"/>
      </w:pPr>
      <w:r>
        <w:t xml:space="preserve">    computes log mapping for given image</w:t>
      </w:r>
    </w:p>
    <w:p w:rsidR="00970F40" w:rsidRDefault="00970F40" w:rsidP="00970F40">
      <w:pPr>
        <w:pStyle w:val="Listing"/>
      </w:pPr>
      <w:r>
        <w:t xml:space="preserve">    :param im: numpy.ngarray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return k0*numpy.log(1 + im/k0)</w:t>
      </w:r>
    </w:p>
    <w:p w:rsidR="00970F40" w:rsidRPr="0056594C" w:rsidRDefault="00970F40" w:rsidP="00970F40">
      <w:pPr>
        <w:pStyle w:val="NormalNoIndent"/>
      </w:pPr>
      <w:r w:rsidRPr="001B0198">
        <w:lastRenderedPageBreak/>
        <w:t xml:space="preserve">Лістинг файлу </w:t>
      </w:r>
      <w:r>
        <w:rPr>
          <w:lang w:val="en-US"/>
        </w:rPr>
        <w:t>report</w:t>
      </w:r>
      <w:r w:rsidRPr="00EA592A">
        <w:t>_</w:t>
      </w:r>
      <w:r>
        <w:rPr>
          <w:lang w:val="en-US"/>
        </w:rPr>
        <w:t>generator</w:t>
      </w:r>
      <w:r w:rsidRPr="00EA592A">
        <w:t>.</w:t>
      </w:r>
      <w:r>
        <w:rPr>
          <w:lang w:val="en-US"/>
        </w:rPr>
        <w:t>py</w:t>
      </w:r>
      <w:r w:rsidRPr="00EA592A">
        <w:t xml:space="preserve"> –</w:t>
      </w:r>
      <w:r>
        <w:t xml:space="preserve"> функції для створення звіту.</w:t>
      </w:r>
    </w:p>
    <w:p w:rsidR="00970F40" w:rsidRDefault="00970F40" w:rsidP="00970F40">
      <w:pPr>
        <w:pStyle w:val="Listing"/>
      </w:pPr>
    </w:p>
    <w:p w:rsidR="00970F40" w:rsidRDefault="00970F40" w:rsidP="00970F40">
      <w:pPr>
        <w:pStyle w:val="Listing"/>
      </w:pPr>
      <w:r>
        <w:t>from skimage.io import imread, imsave</w:t>
      </w:r>
    </w:p>
    <w:p w:rsidR="00970F40" w:rsidRDefault="00970F40" w:rsidP="00970F40">
      <w:pPr>
        <w:pStyle w:val="Listing"/>
      </w:pPr>
      <w:r>
        <w:t>import numpy</w:t>
      </w:r>
    </w:p>
    <w:p w:rsidR="00970F40" w:rsidRDefault="00970F40" w:rsidP="00970F40">
      <w:pPr>
        <w:pStyle w:val="Listing"/>
      </w:pPr>
      <w:r>
        <w:t>from skimage.transform import radon</w:t>
      </w:r>
    </w:p>
    <w:p w:rsidR="00970F40" w:rsidRDefault="00970F40" w:rsidP="00970F40">
      <w:pPr>
        <w:pStyle w:val="Listing"/>
      </w:pPr>
    </w:p>
    <w:p w:rsidR="00970F40" w:rsidRDefault="00970F40" w:rsidP="00970F40">
      <w:pPr>
        <w:pStyle w:val="Listing"/>
      </w:pPr>
      <w:r>
        <w:t>from steps.autocorellation import autocorrelation</w:t>
      </w:r>
    </w:p>
    <w:p w:rsidR="00970F40" w:rsidRDefault="00970F40" w:rsidP="00970F40">
      <w:pPr>
        <w:pStyle w:val="Listing"/>
      </w:pPr>
      <w:r>
        <w:t>from steps.interleaving import interleaving</w:t>
      </w:r>
    </w:p>
    <w:p w:rsidR="00970F40" w:rsidRDefault="00970F40" w:rsidP="00970F40">
      <w:pPr>
        <w:pStyle w:val="Listing"/>
      </w:pPr>
      <w:r>
        <w:t>from steps.twodfilter import twodfilter</w:t>
      </w:r>
    </w:p>
    <w:p w:rsidR="00970F40" w:rsidRDefault="00970F40" w:rsidP="00970F40">
      <w:pPr>
        <w:pStyle w:val="Listing"/>
      </w:pPr>
      <w:r>
        <w:t>from steps.trueshold import trueshold</w:t>
      </w:r>
    </w:p>
    <w:p w:rsidR="00970F40" w:rsidRDefault="00970F40" w:rsidP="00970F40">
      <w:pPr>
        <w:pStyle w:val="Listing"/>
      </w:pPr>
      <w:r>
        <w:t>from steps.xor import xor</w:t>
      </w:r>
    </w:p>
    <w:p w:rsidR="00970F40" w:rsidRDefault="00970F40" w:rsidP="00970F40">
      <w:pPr>
        <w:pStyle w:val="Listing"/>
      </w:pPr>
      <w:r>
        <w:t>from steps.log import log_mapping</w:t>
      </w:r>
    </w:p>
    <w:p w:rsidR="00970F40" w:rsidRDefault="00970F40" w:rsidP="00970F40">
      <w:pPr>
        <w:pStyle w:val="Listing"/>
      </w:pPr>
      <w:r>
        <w:t>import os.path</w:t>
      </w:r>
    </w:p>
    <w:p w:rsidR="00970F40" w:rsidRDefault="00970F40" w:rsidP="00970F40">
      <w:pPr>
        <w:pStyle w:val="Listing"/>
      </w:pPr>
    </w:p>
    <w:p w:rsidR="00970F40" w:rsidRDefault="00970F40" w:rsidP="00970F40">
      <w:pPr>
        <w:pStyle w:val="Listing"/>
      </w:pPr>
    </w:p>
    <w:p w:rsidR="00970F40" w:rsidRDefault="00970F40" w:rsidP="00970F40">
      <w:pPr>
        <w:pStyle w:val="Listing"/>
      </w:pPr>
      <w:r>
        <w:t>def compare(data1, data2):</w:t>
      </w:r>
    </w:p>
    <w:p w:rsidR="00970F40" w:rsidRDefault="00970F40" w:rsidP="00970F40">
      <w:pPr>
        <w:pStyle w:val="Listing"/>
      </w:pPr>
      <w:r>
        <w:t xml:space="preserve">    diff = 0</w:t>
      </w:r>
    </w:p>
    <w:p w:rsidR="00970F40" w:rsidRDefault="00970F40" w:rsidP="00970F40">
      <w:pPr>
        <w:pStyle w:val="Listing"/>
      </w:pPr>
      <w:r>
        <w:t xml:space="preserve">    for d1, d2 in zip(data1, data2):</w:t>
      </w:r>
    </w:p>
    <w:p w:rsidR="00970F40" w:rsidRDefault="00970F40" w:rsidP="00970F40">
      <w:pPr>
        <w:pStyle w:val="Listing"/>
      </w:pPr>
      <w:r>
        <w:t xml:space="preserve">        if d1 != d2:</w:t>
      </w:r>
    </w:p>
    <w:p w:rsidR="00970F40" w:rsidRDefault="00970F40" w:rsidP="00970F40">
      <w:pPr>
        <w:pStyle w:val="Listing"/>
      </w:pPr>
      <w:r>
        <w:t xml:space="preserve">            diff += 1</w:t>
      </w:r>
    </w:p>
    <w:p w:rsidR="00970F40" w:rsidRDefault="00970F40" w:rsidP="00970F40">
      <w:pPr>
        <w:pStyle w:val="Listing"/>
      </w:pPr>
      <w:r>
        <w:t xml:space="preserve">    return diff</w:t>
      </w:r>
    </w:p>
    <w:p w:rsidR="00970F40" w:rsidRDefault="00970F40" w:rsidP="00970F40">
      <w:pPr>
        <w:pStyle w:val="Listing"/>
      </w:pPr>
    </w:p>
    <w:p w:rsidR="00970F40" w:rsidRDefault="00970F40" w:rsidP="00970F40">
      <w:pPr>
        <w:pStyle w:val="Listing"/>
      </w:pPr>
    </w:p>
    <w:p w:rsidR="00970F40" w:rsidRDefault="00970F40" w:rsidP="00970F40">
      <w:pPr>
        <w:pStyle w:val="Listing"/>
      </w:pPr>
    </w:p>
    <w:p w:rsidR="00970F40" w:rsidRDefault="00970F40" w:rsidP="00970F40">
      <w:pPr>
        <w:pStyle w:val="Listing"/>
      </w:pPr>
      <w:r>
        <w:t>def generate_report(files, for_html=True):</w:t>
      </w:r>
    </w:p>
    <w:p w:rsidR="00970F40" w:rsidRDefault="00970F40" w:rsidP="00970F40">
      <w:pPr>
        <w:pStyle w:val="Listing"/>
      </w:pPr>
      <w:r>
        <w:t xml:space="preserve">    images = [imread(f, as_grey=True) for f in files]</w:t>
      </w:r>
    </w:p>
    <w:p w:rsidR="00970F40" w:rsidRDefault="00970F40" w:rsidP="00970F40">
      <w:pPr>
        <w:pStyle w:val="Listing"/>
      </w:pPr>
    </w:p>
    <w:p w:rsidR="00970F40" w:rsidRDefault="00970F40" w:rsidP="00970F40">
      <w:pPr>
        <w:pStyle w:val="Listing"/>
      </w:pPr>
      <w:r>
        <w:t xml:space="preserve">    results = []</w:t>
      </w:r>
    </w:p>
    <w:p w:rsidR="00970F40" w:rsidRDefault="00970F40" w:rsidP="00970F40">
      <w:pPr>
        <w:pStyle w:val="Listing"/>
      </w:pPr>
    </w:p>
    <w:p w:rsidR="00970F40" w:rsidRDefault="00970F40" w:rsidP="00970F40">
      <w:pPr>
        <w:pStyle w:val="Listing"/>
      </w:pPr>
      <w:r>
        <w:t xml:space="preserve">    for i in range(len(images)):</w:t>
      </w:r>
    </w:p>
    <w:p w:rsidR="00970F40" w:rsidRDefault="00970F40" w:rsidP="00970F40">
      <w:pPr>
        <w:pStyle w:val="Listing"/>
      </w:pPr>
      <w:r>
        <w:t xml:space="preserve">        image = images[i]</w:t>
      </w:r>
    </w:p>
    <w:p w:rsidR="00970F40" w:rsidRDefault="00970F40" w:rsidP="00970F40">
      <w:pPr>
        <w:pStyle w:val="Listing"/>
      </w:pPr>
      <w:r>
        <w:t xml:space="preserve">        file = files[i]</w:t>
      </w:r>
    </w:p>
    <w:p w:rsidR="00970F40" w:rsidRDefault="00970F40" w:rsidP="00970F40">
      <w:pPr>
        <w:pStyle w:val="Listing"/>
      </w:pPr>
      <w:r>
        <w:t xml:space="preserve">        sinogram = radon(image, circle=True)</w:t>
      </w:r>
    </w:p>
    <w:p w:rsidR="00970F40" w:rsidRDefault="00970F40" w:rsidP="00970F40">
      <w:pPr>
        <w:pStyle w:val="Listing"/>
      </w:pPr>
      <w:r>
        <w:t xml:space="preserve">        sinogram = autocorrelation(sinogram)</w:t>
      </w:r>
    </w:p>
    <w:p w:rsidR="00970F40" w:rsidRDefault="00970F40" w:rsidP="00970F40">
      <w:pPr>
        <w:pStyle w:val="Listing"/>
      </w:pPr>
      <w:r>
        <w:t xml:space="preserve">        sinogram = log_mapping(sinogram)</w:t>
      </w:r>
    </w:p>
    <w:p w:rsidR="00970F40" w:rsidRDefault="00970F40" w:rsidP="00970F40">
      <w:pPr>
        <w:pStyle w:val="Listing"/>
      </w:pPr>
      <w:r>
        <w:t xml:space="preserve">        sinogram = numpy.fft.fft2(sinogram)</w:t>
      </w:r>
    </w:p>
    <w:p w:rsidR="00970F40" w:rsidRDefault="00970F40" w:rsidP="00970F40">
      <w:pPr>
        <w:pStyle w:val="Listing"/>
      </w:pPr>
      <w:r>
        <w:t xml:space="preserve">        real, imaginary = interleaving(sinogram)</w:t>
      </w:r>
    </w:p>
    <w:p w:rsidR="00970F40" w:rsidRDefault="00970F40" w:rsidP="00970F40">
      <w:pPr>
        <w:pStyle w:val="Listing"/>
      </w:pPr>
      <w:r>
        <w:t xml:space="preserve">        real, imaginary = twodfilter(real), twodfilter(imaginary)</w:t>
      </w:r>
    </w:p>
    <w:p w:rsidR="00970F40" w:rsidRDefault="00970F40" w:rsidP="00970F40">
      <w:pPr>
        <w:pStyle w:val="Listing"/>
      </w:pPr>
      <w:r>
        <w:t xml:space="preserve">        real, imaginary = trueshold(real), trueshold(imaginary)</w:t>
      </w:r>
    </w:p>
    <w:p w:rsidR="00970F40" w:rsidRDefault="00970F40" w:rsidP="00970F40">
      <w:pPr>
        <w:pStyle w:val="Listing"/>
      </w:pPr>
      <w:r>
        <w:t xml:space="preserve">        sinogram = xor(real, imaginary)</w:t>
      </w:r>
    </w:p>
    <w:p w:rsidR="00970F40" w:rsidRDefault="00970F40" w:rsidP="00970F40">
      <w:pPr>
        <w:pStyle w:val="Listing"/>
      </w:pPr>
      <w:r>
        <w:t xml:space="preserve">        sign_file = list(os.path.split(file))</w:t>
      </w:r>
    </w:p>
    <w:p w:rsidR="00970F40" w:rsidRDefault="00970F40" w:rsidP="00970F40">
      <w:pPr>
        <w:pStyle w:val="Listing"/>
      </w:pPr>
      <w:r>
        <w:t xml:space="preserve">        if for_html:</w:t>
      </w:r>
    </w:p>
    <w:p w:rsidR="00970F40" w:rsidRDefault="00970F40" w:rsidP="00970F40">
      <w:pPr>
        <w:pStyle w:val="Listing"/>
      </w:pPr>
      <w:r>
        <w:t xml:space="preserve">            sign_file = 'sign_{}'.format(sign_file[-1])</w:t>
      </w:r>
    </w:p>
    <w:p w:rsidR="00970F40" w:rsidRDefault="00970F40" w:rsidP="00970F40">
      <w:pPr>
        <w:pStyle w:val="Listing"/>
      </w:pPr>
      <w:r>
        <w:t xml:space="preserve">            imsave('static/' + sign_file, sinogram)</w:t>
      </w:r>
    </w:p>
    <w:p w:rsidR="00970F40" w:rsidRDefault="00970F40" w:rsidP="00970F40">
      <w:pPr>
        <w:pStyle w:val="Listing"/>
      </w:pPr>
      <w:r>
        <w:t xml:space="preserve">            results.append({</w:t>
      </w:r>
    </w:p>
    <w:p w:rsidR="00970F40" w:rsidRDefault="00970F40" w:rsidP="00970F40">
      <w:pPr>
        <w:pStyle w:val="Listing"/>
      </w:pPr>
      <w:r>
        <w:t xml:space="preserve">                "image": os.path.split(file)[-1],</w:t>
      </w:r>
    </w:p>
    <w:p w:rsidR="00970F40" w:rsidRDefault="00970F40" w:rsidP="00970F40">
      <w:pPr>
        <w:pStyle w:val="Listing"/>
      </w:pPr>
      <w:r>
        <w:t xml:space="preserve">                "sign": sign_file,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w:t>
      </w:r>
    </w:p>
    <w:p w:rsidR="00970F40" w:rsidRDefault="00970F40" w:rsidP="00970F40">
      <w:pPr>
        <w:pStyle w:val="Listing"/>
      </w:pPr>
      <w:r>
        <w:t xml:space="preserve">        else:</w:t>
      </w:r>
    </w:p>
    <w:p w:rsidR="00970F40" w:rsidRDefault="00970F40" w:rsidP="00970F40">
      <w:pPr>
        <w:pStyle w:val="Listing"/>
      </w:pPr>
      <w:r>
        <w:lastRenderedPageBreak/>
        <w:t xml:space="preserve">            results.append({</w:t>
      </w:r>
    </w:p>
    <w:p w:rsidR="00970F40" w:rsidRDefault="00970F40" w:rsidP="00970F40">
      <w:pPr>
        <w:pStyle w:val="Listing"/>
      </w:pPr>
      <w:r>
        <w:t xml:space="preserve">                'text': os.path.split(file)[-1],</w:t>
      </w:r>
    </w:p>
    <w:p w:rsidR="00970F40" w:rsidRDefault="00970F40" w:rsidP="00970F40">
      <w:pPr>
        <w:pStyle w:val="Listing"/>
      </w:pPr>
      <w:r>
        <w:t xml:space="preserve">                'image': os.path.abspath(file),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'diffs': [],</w:t>
      </w:r>
    </w:p>
    <w:p w:rsidR="00970F40" w:rsidRDefault="00970F40" w:rsidP="00970F40">
      <w:pPr>
        <w:pStyle w:val="Listing"/>
      </w:pPr>
      <w:r>
        <w:t xml:space="preserve">            })</w:t>
      </w:r>
    </w:p>
    <w:p w:rsidR="00970F40" w:rsidRDefault="00970F40" w:rsidP="00970F40">
      <w:pPr>
        <w:pStyle w:val="Listing"/>
      </w:pPr>
    </w:p>
    <w:p w:rsidR="00970F40" w:rsidRDefault="00970F40" w:rsidP="00970F40">
      <w:pPr>
        <w:pStyle w:val="Listing"/>
      </w:pPr>
      <w:r>
        <w:t xml:space="preserve">    if not for_html:</w:t>
      </w:r>
    </w:p>
    <w:p w:rsidR="00970F40" w:rsidRDefault="00970F40" w:rsidP="00970F40">
      <w:pPr>
        <w:pStyle w:val="Listing"/>
      </w:pPr>
      <w:r>
        <w:t xml:space="preserve">        for d1 in results:</w:t>
      </w:r>
    </w:p>
    <w:p w:rsidR="00970F40" w:rsidRDefault="00970F40" w:rsidP="00970F40">
      <w:pPr>
        <w:pStyle w:val="Listing"/>
      </w:pPr>
      <w:r>
        <w:t xml:space="preserve">            for d2 in results:</w:t>
      </w:r>
    </w:p>
    <w:p w:rsidR="00970F40" w:rsidRDefault="00970F40" w:rsidP="00970F40">
      <w:pPr>
        <w:pStyle w:val="Listing"/>
      </w:pPr>
      <w:r>
        <w:t xml:space="preserve">                if d1 != d2:</w:t>
      </w:r>
    </w:p>
    <w:p w:rsidR="00970F40" w:rsidRDefault="00970F40" w:rsidP="00970F40">
      <w:pPr>
        <w:pStyle w:val="Listing"/>
      </w:pPr>
      <w:r>
        <w:t xml:space="preserve">                    diff = compare(d1['sign_data'], d2['sign_data'])</w:t>
      </w:r>
    </w:p>
    <w:p w:rsidR="00970F40" w:rsidRDefault="00970F40" w:rsidP="00970F40">
      <w:pPr>
        <w:pStyle w:val="Listing"/>
      </w:pPr>
      <w:r>
        <w:t xml:space="preserve">                    if diff &lt;= 150:</w:t>
      </w:r>
    </w:p>
    <w:p w:rsidR="00970F40" w:rsidRDefault="00970F40" w:rsidP="00970F40">
      <w:pPr>
        <w:pStyle w:val="Listing"/>
      </w:pPr>
      <w:r>
        <w:t xml:space="preserve">                        diff = round(100 - diff/150*100)</w:t>
      </w:r>
    </w:p>
    <w:p w:rsidR="00970F40" w:rsidRDefault="00970F40" w:rsidP="00970F40">
      <w:pPr>
        <w:pStyle w:val="Listing"/>
      </w:pPr>
      <w:r>
        <w:t xml:space="preserve">                        item = {</w:t>
      </w:r>
    </w:p>
    <w:p w:rsidR="00970F40" w:rsidRDefault="00970F40" w:rsidP="00970F40">
      <w:pPr>
        <w:pStyle w:val="Listing"/>
      </w:pPr>
      <w:r>
        <w:t xml:space="preserve">                            'text': '{} ({}%)'.format(d2['text'], diff),</w:t>
      </w:r>
    </w:p>
    <w:p w:rsidR="00970F40" w:rsidRDefault="00970F40" w:rsidP="00970F40">
      <w:pPr>
        <w:pStyle w:val="Listing"/>
      </w:pPr>
      <w:r>
        <w:t xml:space="preserve">                            'image': d2['image'],</w:t>
      </w:r>
    </w:p>
    <w:p w:rsidR="00970F40" w:rsidRDefault="00970F40" w:rsidP="00970F40">
      <w:pPr>
        <w:pStyle w:val="Listing"/>
      </w:pPr>
      <w:r>
        <w:t xml:space="preserve">                            'diffs': diff</w:t>
      </w:r>
    </w:p>
    <w:p w:rsidR="00970F40" w:rsidRDefault="00970F40" w:rsidP="00970F40">
      <w:pPr>
        <w:pStyle w:val="Listing"/>
      </w:pPr>
      <w:r>
        <w:t xml:space="preserve">                        }</w:t>
      </w:r>
    </w:p>
    <w:p w:rsidR="00970F40" w:rsidRDefault="00970F40" w:rsidP="00970F40">
      <w:pPr>
        <w:pStyle w:val="Listing"/>
      </w:pPr>
      <w:r>
        <w:t xml:space="preserve">                        d1['diffs'].append(item)</w:t>
      </w:r>
    </w:p>
    <w:p w:rsidR="00970F40" w:rsidRDefault="00970F40" w:rsidP="00970F40">
      <w:pPr>
        <w:pStyle w:val="Listing"/>
      </w:pPr>
      <w:r>
        <w:t xml:space="preserve">        for d in results:</w:t>
      </w:r>
    </w:p>
    <w:p w:rsidR="00970F40" w:rsidRDefault="00970F40" w:rsidP="00970F40">
      <w:pPr>
        <w:pStyle w:val="Listing"/>
      </w:pPr>
      <w:r>
        <w:t xml:space="preserve">            d['diffs'].sort(key=lambda x: x['diffs'])</w:t>
      </w:r>
    </w:p>
    <w:p w:rsidR="00970F40" w:rsidRDefault="00970F40" w:rsidP="00970F40">
      <w:pPr>
        <w:pStyle w:val="Listing"/>
      </w:pPr>
      <w:r>
        <w:t xml:space="preserve">            d['diffs'].reverse()</w:t>
      </w:r>
    </w:p>
    <w:p w:rsidR="00970F40" w:rsidRDefault="00970F40" w:rsidP="00970F40">
      <w:pPr>
        <w:pStyle w:val="Listing"/>
      </w:pPr>
      <w:r>
        <w:t xml:space="preserve">            d.pop('sign_data')</w:t>
      </w:r>
    </w:p>
    <w:p w:rsidR="00970F40" w:rsidRDefault="00970F40" w:rsidP="00970F40">
      <w:pPr>
        <w:pStyle w:val="Listing"/>
      </w:pPr>
      <w:r>
        <w:t xml:space="preserve">            for d in d['diffs']:</w:t>
      </w:r>
    </w:p>
    <w:p w:rsidR="00970F40" w:rsidRDefault="00970F40" w:rsidP="00970F40">
      <w:pPr>
        <w:pStyle w:val="Listing"/>
      </w:pPr>
      <w:r>
        <w:t xml:space="preserve">                d.pop('diffs')</w:t>
      </w:r>
    </w:p>
    <w:p w:rsidR="0056594C" w:rsidRDefault="00970F40" w:rsidP="00970F40">
      <w:pPr>
        <w:pStyle w:val="Listing"/>
      </w:pPr>
      <w:r>
        <w:t xml:space="preserve">    return results</w:t>
      </w:r>
    </w:p>
    <w:p w:rsidR="00B82F5E" w:rsidRDefault="00B82F5E" w:rsidP="00970F40">
      <w:pPr>
        <w:pStyle w:val="Listing"/>
      </w:pPr>
    </w:p>
    <w:p w:rsidR="00B82F5E" w:rsidRPr="0056594C" w:rsidRDefault="00B82F5E" w:rsidP="00B82F5E">
      <w:pPr>
        <w:pStyle w:val="NormalNoIndent"/>
      </w:pPr>
      <w:r w:rsidRPr="001B0198">
        <w:t xml:space="preserve">Лістинг файлу </w:t>
      </w:r>
      <w:r>
        <w:rPr>
          <w:lang w:val="en-US"/>
        </w:rPr>
        <w:t>main</w:t>
      </w:r>
      <w:r w:rsidRPr="00EA592A">
        <w:t>.</w:t>
      </w:r>
      <w:r>
        <w:rPr>
          <w:lang w:val="en-US"/>
        </w:rPr>
        <w:t>py</w:t>
      </w:r>
      <w:r w:rsidRPr="00EA592A">
        <w:t xml:space="preserve"> –</w:t>
      </w:r>
      <w:r>
        <w:t xml:space="preserve"> графічний інтерфейс.</w:t>
      </w:r>
    </w:p>
    <w:p w:rsidR="00B82F5E" w:rsidRDefault="00B82F5E" w:rsidP="00970F40">
      <w:pPr>
        <w:pStyle w:val="Listing"/>
      </w:pPr>
    </w:p>
    <w:p w:rsidR="00B82F5E" w:rsidRDefault="00B82F5E" w:rsidP="00970F40">
      <w:pPr>
        <w:pStyle w:val="Listing"/>
      </w:pPr>
    </w:p>
    <w:p w:rsidR="00B82F5E" w:rsidRDefault="00B82F5E" w:rsidP="00B82F5E">
      <w:pPr>
        <w:pStyle w:val="Listing"/>
      </w:pPr>
      <w:r>
        <w:t>from ui.report_generator import generate_report</w:t>
      </w:r>
    </w:p>
    <w:p w:rsidR="00B82F5E" w:rsidRDefault="00B82F5E" w:rsidP="00B82F5E">
      <w:pPr>
        <w:pStyle w:val="Listing"/>
      </w:pPr>
    </w:p>
    <w:p w:rsidR="00B82F5E" w:rsidRDefault="00B82F5E" w:rsidP="00B82F5E">
      <w:pPr>
        <w:pStyle w:val="Listing"/>
      </w:pPr>
      <w:r>
        <w:t>from kivy.app import App</w:t>
      </w:r>
    </w:p>
    <w:p w:rsidR="00B82F5E" w:rsidRDefault="00B82F5E" w:rsidP="00B82F5E">
      <w:pPr>
        <w:pStyle w:val="Listing"/>
      </w:pPr>
      <w:r>
        <w:t>from kivy.uix.button import Button, Label</w:t>
      </w:r>
    </w:p>
    <w:p w:rsidR="00B82F5E" w:rsidRDefault="00B82F5E" w:rsidP="00B82F5E">
      <w:pPr>
        <w:pStyle w:val="Listing"/>
      </w:pPr>
      <w:r>
        <w:t>from kivy.uix.boxlayout import BoxLayout</w:t>
      </w:r>
    </w:p>
    <w:p w:rsidR="00B82F5E" w:rsidRDefault="00B82F5E" w:rsidP="00B82F5E">
      <w:pPr>
        <w:pStyle w:val="Listing"/>
      </w:pPr>
      <w:r>
        <w:t>from kivy.garden.filebrowser import FileBrowser</w:t>
      </w:r>
    </w:p>
    <w:p w:rsidR="00B82F5E" w:rsidRDefault="00B82F5E" w:rsidP="00B82F5E">
      <w:pPr>
        <w:pStyle w:val="Listing"/>
      </w:pPr>
      <w:r>
        <w:t>from kivy.uix.popup import Popup</w:t>
      </w:r>
    </w:p>
    <w:p w:rsidR="00B82F5E" w:rsidRDefault="00B82F5E" w:rsidP="00B82F5E">
      <w:pPr>
        <w:pStyle w:val="Listing"/>
      </w:pPr>
      <w:r>
        <w:t>from fs import open_fs</w:t>
      </w:r>
    </w:p>
    <w:p w:rsidR="00B82F5E" w:rsidRDefault="00B82F5E" w:rsidP="00B82F5E">
      <w:pPr>
        <w:pStyle w:val="Listing"/>
      </w:pPr>
      <w:r>
        <w:t>from fs.walk import Walker</w:t>
      </w:r>
    </w:p>
    <w:p w:rsidR="00B82F5E" w:rsidRDefault="00B82F5E" w:rsidP="00B82F5E">
      <w:pPr>
        <w:pStyle w:val="Listing"/>
      </w:pPr>
      <w:r>
        <w:t>from kivy.uix.behaviors import ButtonBehavior</w:t>
      </w:r>
    </w:p>
    <w:p w:rsidR="00B82F5E" w:rsidRDefault="00B82F5E" w:rsidP="00B82F5E">
      <w:pPr>
        <w:pStyle w:val="Listing"/>
      </w:pPr>
      <w:r>
        <w:t>from kivy.uix.image import Image</w:t>
      </w:r>
    </w:p>
    <w:p w:rsidR="00B82F5E" w:rsidRDefault="00B82F5E" w:rsidP="00B82F5E">
      <w:pPr>
        <w:pStyle w:val="Listing"/>
      </w:pPr>
      <w:r>
        <w:t>from kivy.uix.stacklayout import StackLayout</w:t>
      </w:r>
    </w:p>
    <w:p w:rsidR="00B82F5E" w:rsidRDefault="00B82F5E" w:rsidP="00B82F5E">
      <w:pPr>
        <w:pStyle w:val="Listing"/>
      </w:pPr>
      <w:r>
        <w:t>from kivy.uix.scrollview import ScrollView</w:t>
      </w:r>
    </w:p>
    <w:p w:rsidR="00B82F5E" w:rsidRDefault="00B82F5E" w:rsidP="00B82F5E">
      <w:pPr>
        <w:pStyle w:val="Listing"/>
      </w:pPr>
      <w:r>
        <w:t>import os.path</w:t>
      </w:r>
    </w:p>
    <w:p w:rsidR="00B82F5E" w:rsidRDefault="00B82F5E" w:rsidP="00B82F5E">
      <w:pPr>
        <w:pStyle w:val="Listing"/>
      </w:pPr>
      <w:r>
        <w:t>import json</w:t>
      </w:r>
    </w:p>
    <w:p w:rsidR="00B82F5E" w:rsidRDefault="00B82F5E" w:rsidP="00B82F5E">
      <w:pPr>
        <w:pStyle w:val="Listing"/>
      </w:pPr>
    </w:p>
    <w:p w:rsidR="00B82F5E" w:rsidRDefault="00B82F5E" w:rsidP="00B82F5E">
      <w:pPr>
        <w:pStyle w:val="Listing"/>
      </w:pPr>
      <w:r>
        <w:t>REPORT_FILENAME = 'reports.json'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file_chosen(selected, filters, popup, cb):</w:t>
      </w:r>
    </w:p>
    <w:p w:rsidR="00B82F5E" w:rsidRDefault="00B82F5E" w:rsidP="00B82F5E">
      <w:pPr>
        <w:pStyle w:val="Listing"/>
      </w:pPr>
      <w:r>
        <w:t xml:space="preserve">    result = []</w:t>
      </w:r>
    </w:p>
    <w:p w:rsidR="00B82F5E" w:rsidRDefault="00B82F5E" w:rsidP="00B82F5E">
      <w:pPr>
        <w:pStyle w:val="Listing"/>
      </w:pPr>
      <w:r>
        <w:t xml:space="preserve">    State.imported_path.text = selected</w:t>
      </w:r>
    </w:p>
    <w:p w:rsidR="00B82F5E" w:rsidRDefault="00B82F5E" w:rsidP="00B82F5E">
      <w:pPr>
        <w:pStyle w:val="Listing"/>
      </w:pPr>
      <w:r>
        <w:t xml:space="preserve">    if os.path.isdir(selected):</w:t>
      </w:r>
    </w:p>
    <w:p w:rsidR="00B82F5E" w:rsidRDefault="00B82F5E" w:rsidP="00B82F5E">
      <w:pPr>
        <w:pStyle w:val="Listing"/>
      </w:pPr>
      <w:r>
        <w:t xml:space="preserve">        for file in Walker(filter=filters).files(open_fs(selected)):</w:t>
      </w:r>
    </w:p>
    <w:p w:rsidR="00B82F5E" w:rsidRDefault="00B82F5E" w:rsidP="00B82F5E">
      <w:pPr>
        <w:pStyle w:val="Listing"/>
      </w:pPr>
      <w:r>
        <w:t xml:space="preserve">            if 'sign' not in file:</w:t>
      </w:r>
    </w:p>
    <w:p w:rsidR="00B82F5E" w:rsidRDefault="00B82F5E" w:rsidP="00B82F5E">
      <w:pPr>
        <w:pStyle w:val="Listing"/>
      </w:pPr>
      <w:r>
        <w:t xml:space="preserve">                result.append(selected + file)</w:t>
      </w:r>
    </w:p>
    <w:p w:rsidR="00B82F5E" w:rsidRDefault="00B82F5E" w:rsidP="00B82F5E">
      <w:pPr>
        <w:pStyle w:val="Listing"/>
      </w:pPr>
      <w:r>
        <w:t xml:space="preserve">        print('file chosen', result)</w:t>
      </w:r>
    </w:p>
    <w:p w:rsidR="00B82F5E" w:rsidRDefault="00B82F5E" w:rsidP="00B82F5E">
      <w:pPr>
        <w:pStyle w:val="Listing"/>
      </w:pPr>
      <w:r>
        <w:t xml:space="preserve">        cb(result, selected)</w:t>
      </w:r>
    </w:p>
    <w:p w:rsidR="00B82F5E" w:rsidRDefault="00B82F5E" w:rsidP="00B82F5E">
      <w:pPr>
        <w:pStyle w:val="Listing"/>
      </w:pPr>
      <w:r>
        <w:t xml:space="preserve">    else:</w:t>
      </w:r>
    </w:p>
    <w:p w:rsidR="00B82F5E" w:rsidRDefault="00B82F5E" w:rsidP="00B82F5E">
      <w:pPr>
        <w:pStyle w:val="Listing"/>
      </w:pPr>
      <w:r>
        <w:t xml:space="preserve">        cb(selected, selected)</w:t>
      </w:r>
    </w:p>
    <w:p w:rsidR="00B82F5E" w:rsidRDefault="00B82F5E" w:rsidP="00B82F5E">
      <w:pPr>
        <w:pStyle w:val="Listing"/>
      </w:pPr>
      <w:r>
        <w:t xml:space="preserve">    popup.dismiss()</w:t>
      </w:r>
    </w:p>
    <w:p w:rsidR="00B82F5E" w:rsidRDefault="00B82F5E" w:rsidP="00B82F5E">
      <w:pPr>
        <w:pStyle w:val="Listing"/>
      </w:pPr>
    </w:p>
    <w:p w:rsidR="00B82F5E" w:rsidRDefault="00B82F5E" w:rsidP="00B82F5E">
      <w:pPr>
        <w:pStyle w:val="Listing"/>
      </w:pPr>
    </w:p>
    <w:p w:rsidR="00B82F5E" w:rsidRDefault="00B82F5E" w:rsidP="00B82F5E">
      <w:pPr>
        <w:pStyle w:val="Listing"/>
      </w:pPr>
      <w:r>
        <w:t>def choose_file(filters, cb, dirselect=True):</w:t>
      </w:r>
    </w:p>
    <w:p w:rsidR="00B82F5E" w:rsidRDefault="00B82F5E" w:rsidP="00B82F5E">
      <w:pPr>
        <w:pStyle w:val="Listing"/>
      </w:pPr>
      <w:r>
        <w:t xml:space="preserve">    browser = FileBrowser(</w:t>
      </w:r>
    </w:p>
    <w:p w:rsidR="00B82F5E" w:rsidRDefault="00B82F5E" w:rsidP="00B82F5E">
      <w:pPr>
        <w:pStyle w:val="Listing"/>
      </w:pPr>
      <w:r>
        <w:t xml:space="preserve">        select_string='Select',</w:t>
      </w:r>
    </w:p>
    <w:p w:rsidR="00B82F5E" w:rsidRDefault="00B82F5E" w:rsidP="00B82F5E">
      <w:pPr>
        <w:pStyle w:val="Listing"/>
      </w:pPr>
      <w:r>
        <w:t xml:space="preserve">        filters=filters,</w:t>
      </w:r>
    </w:p>
    <w:p w:rsidR="00B82F5E" w:rsidRDefault="00B82F5E" w:rsidP="00B82F5E">
      <w:pPr>
        <w:pStyle w:val="Listing"/>
      </w:pPr>
      <w:r>
        <w:t xml:space="preserve">        path='/home/illia/images',</w:t>
      </w:r>
    </w:p>
    <w:p w:rsidR="00B82F5E" w:rsidRDefault="00B82F5E" w:rsidP="00B82F5E">
      <w:pPr>
        <w:pStyle w:val="Listing"/>
      </w:pPr>
      <w:r>
        <w:t xml:space="preserve">        dirselect=dirselect)</w:t>
      </w:r>
    </w:p>
    <w:p w:rsidR="00B82F5E" w:rsidRDefault="00B82F5E" w:rsidP="00B82F5E">
      <w:pPr>
        <w:pStyle w:val="Listing"/>
      </w:pPr>
      <w:r>
        <w:t xml:space="preserve">    browser.bind(</w:t>
      </w:r>
    </w:p>
    <w:p w:rsidR="00B82F5E" w:rsidRDefault="00B82F5E" w:rsidP="00B82F5E">
      <w:pPr>
        <w:pStyle w:val="Listing"/>
      </w:pPr>
      <w:r>
        <w:t xml:space="preserve">        on_success=lambda instance: file_chosen(</w:t>
      </w:r>
    </w:p>
    <w:p w:rsidR="00B82F5E" w:rsidRDefault="00B82F5E" w:rsidP="00B82F5E">
      <w:pPr>
        <w:pStyle w:val="Listing"/>
      </w:pPr>
      <w:r>
        <w:t xml:space="preserve">            instance.selection[0],</w:t>
      </w:r>
    </w:p>
    <w:p w:rsidR="00B82F5E" w:rsidRDefault="00B82F5E" w:rsidP="00B82F5E">
      <w:pPr>
        <w:pStyle w:val="Listing"/>
      </w:pPr>
      <w:r>
        <w:t xml:space="preserve">            filters,</w:t>
      </w:r>
    </w:p>
    <w:p w:rsidR="00B82F5E" w:rsidRDefault="00B82F5E" w:rsidP="00B82F5E">
      <w:pPr>
        <w:pStyle w:val="Listing"/>
      </w:pPr>
      <w:r>
        <w:t xml:space="preserve">            popup,</w:t>
      </w:r>
    </w:p>
    <w:p w:rsidR="00B82F5E" w:rsidRDefault="00B82F5E" w:rsidP="00B82F5E">
      <w:pPr>
        <w:pStyle w:val="Listing"/>
      </w:pPr>
      <w:r>
        <w:t xml:space="preserve">            cb,</w:t>
      </w:r>
    </w:p>
    <w:p w:rsidR="00B82F5E" w:rsidRDefault="00B82F5E" w:rsidP="00B82F5E">
      <w:pPr>
        <w:pStyle w:val="Listing"/>
      </w:pPr>
      <w:r>
        <w:t xml:space="preserve">        ),</w:t>
      </w:r>
    </w:p>
    <w:p w:rsidR="00B82F5E" w:rsidRDefault="00B82F5E" w:rsidP="00B82F5E">
      <w:pPr>
        <w:pStyle w:val="Listing"/>
      </w:pPr>
      <w:r>
        <w:t xml:space="preserve">        on_canceled=lambda _: popup.dismiss(),</w:t>
      </w:r>
    </w:p>
    <w:p w:rsidR="00B82F5E" w:rsidRDefault="00B82F5E" w:rsidP="00B82F5E">
      <w:pPr>
        <w:pStyle w:val="Listing"/>
      </w:pPr>
      <w:r>
        <w:t xml:space="preserve">    )</w:t>
      </w:r>
    </w:p>
    <w:p w:rsidR="00B82F5E" w:rsidRDefault="00B82F5E" w:rsidP="00B82F5E">
      <w:pPr>
        <w:pStyle w:val="Listing"/>
      </w:pPr>
      <w:r>
        <w:t xml:space="preserve">    popup = Popup(</w:t>
      </w:r>
    </w:p>
    <w:p w:rsidR="00B82F5E" w:rsidRDefault="00B82F5E" w:rsidP="00B82F5E">
      <w:pPr>
        <w:pStyle w:val="Listing"/>
      </w:pPr>
      <w:r>
        <w:t xml:space="preserve">        title='Choose directory',</w:t>
      </w:r>
    </w:p>
    <w:p w:rsidR="00B82F5E" w:rsidRDefault="00B82F5E" w:rsidP="00B82F5E">
      <w:pPr>
        <w:pStyle w:val="Listing"/>
      </w:pPr>
      <w:r>
        <w:t xml:space="preserve">        content=browser</w:t>
      </w:r>
    </w:p>
    <w:p w:rsidR="00B82F5E" w:rsidRDefault="00B82F5E" w:rsidP="00B82F5E">
      <w:pPr>
        <w:pStyle w:val="Listing"/>
      </w:pPr>
      <w:r>
        <w:t xml:space="preserve">    )</w:t>
      </w:r>
    </w:p>
    <w:p w:rsidR="00B82F5E" w:rsidRDefault="00B82F5E" w:rsidP="00B82F5E">
      <w:pPr>
        <w:pStyle w:val="Listing"/>
      </w:pPr>
      <w:r>
        <w:t xml:space="preserve">    popup.open()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save_json_file(files, dirpath):</w:t>
      </w:r>
    </w:p>
    <w:p w:rsidR="00B82F5E" w:rsidRDefault="00B82F5E" w:rsidP="00B82F5E">
      <w:pPr>
        <w:pStyle w:val="Listing"/>
      </w:pPr>
      <w:r>
        <w:t xml:space="preserve">    report = generate_report(files, False)</w:t>
      </w:r>
    </w:p>
    <w:p w:rsidR="00B82F5E" w:rsidRDefault="00B82F5E" w:rsidP="00B82F5E">
      <w:pPr>
        <w:pStyle w:val="Listing"/>
      </w:pPr>
      <w:r>
        <w:t xml:space="preserve">    with open(os.path.join(dirpath, REPORT_FILENAME), 'w') as f:</w:t>
      </w:r>
    </w:p>
    <w:p w:rsidR="00B82F5E" w:rsidRDefault="00B82F5E" w:rsidP="00B82F5E">
      <w:pPr>
        <w:pStyle w:val="Listing"/>
      </w:pPr>
      <w:r>
        <w:t xml:space="preserve">        json.dump(report, f)</w:t>
      </w:r>
    </w:p>
    <w:p w:rsidR="00B82F5E" w:rsidRDefault="00B82F5E" w:rsidP="00B82F5E">
      <w:pPr>
        <w:pStyle w:val="Listing"/>
      </w:pPr>
      <w:r>
        <w:t xml:space="preserve">    return report</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State:</w:t>
      </w:r>
    </w:p>
    <w:p w:rsidR="00B82F5E" w:rsidRDefault="00B82F5E" w:rsidP="00B82F5E">
      <w:pPr>
        <w:pStyle w:val="Listing"/>
      </w:pPr>
      <w:r>
        <w:t xml:space="preserve">    pass</w:t>
      </w:r>
    </w:p>
    <w:p w:rsidR="00B82F5E" w:rsidRDefault="00B82F5E" w:rsidP="00B82F5E">
      <w:pPr>
        <w:pStyle w:val="Listing"/>
      </w:pPr>
    </w:p>
    <w:p w:rsidR="00B82F5E" w:rsidRDefault="00B82F5E" w:rsidP="00B82F5E">
      <w:pPr>
        <w:pStyle w:val="Listing"/>
      </w:pPr>
      <w:r>
        <w:t>def set_main_image(image):</w:t>
      </w:r>
    </w:p>
    <w:p w:rsidR="00B82F5E" w:rsidRDefault="00B82F5E" w:rsidP="00B82F5E">
      <w:pPr>
        <w:pStyle w:val="Listing"/>
      </w:pPr>
      <w:r>
        <w:t xml:space="preserve">    if 'diffs' in image:</w:t>
      </w:r>
    </w:p>
    <w:p w:rsidR="00B82F5E" w:rsidRDefault="00B82F5E" w:rsidP="00B82F5E">
      <w:pPr>
        <w:pStyle w:val="Listing"/>
      </w:pPr>
      <w:r>
        <w:t xml:space="preserve">        State.main_image.set_image(image)</w:t>
      </w:r>
    </w:p>
    <w:p w:rsidR="00B82F5E" w:rsidRDefault="00B82F5E" w:rsidP="00B82F5E">
      <w:pPr>
        <w:pStyle w:val="Listing"/>
      </w:pPr>
      <w:r>
        <w:t xml:space="preserve">        State.similar_images.set_images(image['diffs'])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ImageButtonWithLabel(BoxLayout):</w:t>
      </w:r>
    </w:p>
    <w:p w:rsidR="00B82F5E" w:rsidRDefault="00B82F5E" w:rsidP="00B82F5E">
      <w:pPr>
        <w:pStyle w:val="Listing"/>
      </w:pPr>
      <w:r>
        <w:t xml:space="preserve">    def __init__(self, source):</w:t>
      </w:r>
    </w:p>
    <w:p w:rsidR="00B82F5E" w:rsidRDefault="00B82F5E" w:rsidP="00B82F5E">
      <w:pPr>
        <w:pStyle w:val="Listing"/>
      </w:pPr>
      <w:r>
        <w:t xml:space="preserve">        super(ImageButtonWithLabel, self).__init__(</w:t>
      </w:r>
    </w:p>
    <w:p w:rsidR="00B82F5E" w:rsidRDefault="00B82F5E" w:rsidP="00B82F5E">
      <w:pPr>
        <w:pStyle w:val="Listing"/>
      </w:pPr>
      <w:r>
        <w:t xml:space="preserve">            size_hint=(None, None),</w:t>
      </w:r>
    </w:p>
    <w:p w:rsidR="00B82F5E" w:rsidRDefault="00B82F5E" w:rsidP="00B82F5E">
      <w:pPr>
        <w:pStyle w:val="Listing"/>
      </w:pPr>
      <w:r>
        <w:t xml:space="preserve">            orientation='vertical',</w:t>
      </w:r>
    </w:p>
    <w:p w:rsidR="00B82F5E" w:rsidRDefault="00B82F5E" w:rsidP="00B82F5E">
      <w:pPr>
        <w:pStyle w:val="Listing"/>
      </w:pPr>
      <w:r>
        <w:t xml:space="preserve">        )</w:t>
      </w:r>
    </w:p>
    <w:p w:rsidR="00B82F5E" w:rsidRDefault="00B82F5E" w:rsidP="00B82F5E">
      <w:pPr>
        <w:pStyle w:val="Listing"/>
      </w:pPr>
      <w:r>
        <w:t xml:space="preserve">        self.height = 200</w:t>
      </w:r>
    </w:p>
    <w:p w:rsidR="00B82F5E" w:rsidRDefault="00B82F5E" w:rsidP="00B82F5E">
      <w:pPr>
        <w:pStyle w:val="Listing"/>
      </w:pPr>
      <w:r>
        <w:t xml:space="preserve">        self.width = 200</w:t>
      </w:r>
    </w:p>
    <w:p w:rsidR="00B82F5E" w:rsidRDefault="00B82F5E" w:rsidP="00B82F5E">
      <w:pPr>
        <w:pStyle w:val="Listing"/>
      </w:pPr>
    </w:p>
    <w:p w:rsidR="00B82F5E" w:rsidRDefault="00B82F5E" w:rsidP="00B82F5E">
      <w:pPr>
        <w:pStyle w:val="Listing"/>
      </w:pPr>
      <w:r>
        <w:t xml:space="preserve">        def pressed(button):</w:t>
      </w:r>
    </w:p>
    <w:p w:rsidR="00B82F5E" w:rsidRDefault="00B82F5E" w:rsidP="00B82F5E">
      <w:pPr>
        <w:pStyle w:val="Listing"/>
      </w:pPr>
      <w:r>
        <w:t xml:space="preserve">            set_main_image(source)</w:t>
      </w:r>
    </w:p>
    <w:p w:rsidR="00B82F5E" w:rsidRDefault="00B82F5E" w:rsidP="00B82F5E">
      <w:pPr>
        <w:pStyle w:val="Listing"/>
      </w:pPr>
    </w:p>
    <w:p w:rsidR="00B82F5E" w:rsidRDefault="00B82F5E" w:rsidP="00B82F5E">
      <w:pPr>
        <w:pStyle w:val="Listing"/>
      </w:pPr>
      <w:r>
        <w:t xml:space="preserve">        image = ImageButton(pressed, source=source['image'])</w:t>
      </w:r>
    </w:p>
    <w:p w:rsidR="00B82F5E" w:rsidRDefault="00B82F5E" w:rsidP="00B82F5E">
      <w:pPr>
        <w:pStyle w:val="Listing"/>
      </w:pPr>
    </w:p>
    <w:p w:rsidR="00B82F5E" w:rsidRDefault="00B82F5E" w:rsidP="00B82F5E">
      <w:pPr>
        <w:pStyle w:val="Listing"/>
      </w:pPr>
      <w:r>
        <w:t xml:space="preserve">        self.add_widget(image)</w:t>
      </w:r>
    </w:p>
    <w:p w:rsidR="00B82F5E" w:rsidRDefault="00B82F5E" w:rsidP="00B82F5E">
      <w:pPr>
        <w:pStyle w:val="Listing"/>
      </w:pPr>
      <w:r>
        <w:t xml:space="preserve">        self.add_widget(Button(text=source['text'], size_hint_y=0.01, background_color=(0, 0, 0, 1)))</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ImageButton(ButtonBehavior, Image):</w:t>
      </w:r>
    </w:p>
    <w:p w:rsidR="00B82F5E" w:rsidRDefault="00B82F5E" w:rsidP="00B82F5E">
      <w:pPr>
        <w:pStyle w:val="Listing"/>
      </w:pPr>
      <w:r>
        <w:t xml:space="preserve">    def __init__(self, pressed=None, **kw):</w:t>
      </w:r>
    </w:p>
    <w:p w:rsidR="00B82F5E" w:rsidRDefault="00B82F5E" w:rsidP="00B82F5E">
      <w:pPr>
        <w:pStyle w:val="Listing"/>
      </w:pPr>
      <w:r>
        <w:t xml:space="preserve">        super(ImageButton, self).__init__(**kw)</w:t>
      </w:r>
    </w:p>
    <w:p w:rsidR="00B82F5E" w:rsidRDefault="00B82F5E" w:rsidP="00B82F5E">
      <w:pPr>
        <w:pStyle w:val="Listing"/>
      </w:pPr>
      <w:r>
        <w:t xml:space="preserve">        self.pressed = pressed</w:t>
      </w:r>
    </w:p>
    <w:p w:rsidR="00B82F5E" w:rsidRDefault="00B82F5E" w:rsidP="00B82F5E">
      <w:pPr>
        <w:pStyle w:val="Listing"/>
      </w:pPr>
    </w:p>
    <w:p w:rsidR="00B82F5E" w:rsidRDefault="00B82F5E" w:rsidP="00B82F5E">
      <w:pPr>
        <w:pStyle w:val="Listing"/>
      </w:pPr>
      <w:r>
        <w:t xml:space="preserve">    def on_press(self):</w:t>
      </w:r>
    </w:p>
    <w:p w:rsidR="00B82F5E" w:rsidRDefault="00B82F5E" w:rsidP="00B82F5E">
      <w:pPr>
        <w:pStyle w:val="Listing"/>
      </w:pPr>
      <w:r>
        <w:t xml:space="preserve">        if self.pressed is not None:</w:t>
      </w:r>
    </w:p>
    <w:p w:rsidR="00B82F5E" w:rsidRDefault="00B82F5E" w:rsidP="00B82F5E">
      <w:pPr>
        <w:pStyle w:val="Listing"/>
      </w:pPr>
      <w:r>
        <w:t xml:space="preserve">            self.pressed(self)</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PathInput(BoxLayout):</w:t>
      </w:r>
    </w:p>
    <w:p w:rsidR="00B82F5E" w:rsidRDefault="00B82F5E" w:rsidP="00B82F5E">
      <w:pPr>
        <w:pStyle w:val="Listing"/>
      </w:pPr>
      <w:r>
        <w:t xml:space="preserve">    def __init__(self):</w:t>
      </w:r>
    </w:p>
    <w:p w:rsidR="00B82F5E" w:rsidRDefault="00B82F5E" w:rsidP="00B82F5E">
      <w:pPr>
        <w:pStyle w:val="Listing"/>
      </w:pPr>
      <w:r>
        <w:t xml:space="preserve">        super(PathInput, self).__init__()</w:t>
      </w:r>
    </w:p>
    <w:p w:rsidR="00B82F5E" w:rsidRDefault="00B82F5E" w:rsidP="00B82F5E">
      <w:pPr>
        <w:pStyle w:val="Listing"/>
      </w:pPr>
      <w:r>
        <w:t xml:space="preserve">        self.size_hint_y = None</w:t>
      </w:r>
    </w:p>
    <w:p w:rsidR="00B82F5E" w:rsidRDefault="00B82F5E" w:rsidP="00B82F5E">
      <w:pPr>
        <w:pStyle w:val="Listing"/>
      </w:pPr>
      <w:r>
        <w:t xml:space="preserve">        height = 40</w:t>
      </w:r>
    </w:p>
    <w:p w:rsidR="00B82F5E" w:rsidRDefault="00B82F5E" w:rsidP="00B82F5E">
      <w:pPr>
        <w:pStyle w:val="Listing"/>
      </w:pPr>
      <w:r>
        <w:t xml:space="preserve">        self.size = (self.width, height)</w:t>
      </w:r>
    </w:p>
    <w:p w:rsidR="00B82F5E" w:rsidRDefault="00B82F5E" w:rsidP="00B82F5E">
      <w:pPr>
        <w:pStyle w:val="Listing"/>
      </w:pPr>
      <w:r>
        <w:t xml:space="preserve">        self.add_widget(Label(text='Path:', size_hint=(.2, None), size=(self.width, height)))</w:t>
      </w:r>
    </w:p>
    <w:p w:rsidR="00B82F5E" w:rsidRDefault="00B82F5E" w:rsidP="00B82F5E">
      <w:pPr>
        <w:pStyle w:val="Listing"/>
      </w:pPr>
      <w:r>
        <w:t xml:space="preserve">        self.add_widget(State.imported_path)</w:t>
      </w:r>
    </w:p>
    <w:p w:rsidR="00B82F5E" w:rsidRDefault="00B82F5E" w:rsidP="00B82F5E">
      <w:pPr>
        <w:pStyle w:val="Listing"/>
      </w:pPr>
      <w:r>
        <w:t xml:space="preserve">        self.button = Button(text='Import',</w:t>
      </w:r>
    </w:p>
    <w:p w:rsidR="00B82F5E" w:rsidRDefault="00B82F5E" w:rsidP="00B82F5E">
      <w:pPr>
        <w:pStyle w:val="Listing"/>
      </w:pPr>
      <w:r>
        <w:t xml:space="preserve">                             size_hint=(.3, None),</w:t>
      </w:r>
    </w:p>
    <w:p w:rsidR="00B82F5E" w:rsidRDefault="00B82F5E" w:rsidP="00B82F5E">
      <w:pPr>
        <w:pStyle w:val="Listing"/>
      </w:pPr>
      <w:r>
        <w:t xml:space="preserve">                             size=(self.width, height))</w:t>
      </w:r>
    </w:p>
    <w:p w:rsidR="00B82F5E" w:rsidRDefault="00B82F5E" w:rsidP="00B82F5E">
      <w:pPr>
        <w:pStyle w:val="Listing"/>
      </w:pPr>
      <w:r>
        <w:t xml:space="preserve">        def on_save(file, dirpath):</w:t>
      </w:r>
    </w:p>
    <w:p w:rsidR="00B82F5E" w:rsidRDefault="00B82F5E" w:rsidP="00B82F5E">
      <w:pPr>
        <w:pStyle w:val="Listing"/>
      </w:pPr>
      <w:r>
        <w:t xml:space="preserve">            filename = file</w:t>
      </w:r>
    </w:p>
    <w:p w:rsidR="00B82F5E" w:rsidRDefault="00B82F5E" w:rsidP="00B82F5E">
      <w:pPr>
        <w:pStyle w:val="Listing"/>
      </w:pPr>
      <w:r>
        <w:t xml:space="preserve">            with open(filename) as f:</w:t>
      </w:r>
    </w:p>
    <w:p w:rsidR="00B82F5E" w:rsidRDefault="00B82F5E" w:rsidP="00B82F5E">
      <w:pPr>
        <w:pStyle w:val="Listing"/>
      </w:pPr>
      <w:r>
        <w:t xml:space="preserve">                report = json.load(f)</w:t>
      </w:r>
    </w:p>
    <w:p w:rsidR="00B82F5E" w:rsidRDefault="00B82F5E" w:rsidP="00B82F5E">
      <w:pPr>
        <w:pStyle w:val="Listing"/>
      </w:pPr>
      <w:r>
        <w:t xml:space="preserve">            State.all_images.set_images(report)</w:t>
      </w:r>
    </w:p>
    <w:p w:rsidR="00B82F5E" w:rsidRDefault="00B82F5E" w:rsidP="00B82F5E">
      <w:pPr>
        <w:pStyle w:val="Listing"/>
      </w:pPr>
      <w:r>
        <w:t xml:space="preserve">            </w:t>
      </w:r>
    </w:p>
    <w:p w:rsidR="00B82F5E" w:rsidRDefault="00B82F5E" w:rsidP="00B82F5E">
      <w:pPr>
        <w:pStyle w:val="Listing"/>
      </w:pPr>
      <w:r>
        <w:t xml:space="preserve">        self.button.bind(on_press=lambda _: choose_file(</w:t>
      </w:r>
    </w:p>
    <w:p w:rsidR="00B82F5E" w:rsidRDefault="00B82F5E" w:rsidP="00B82F5E">
      <w:pPr>
        <w:pStyle w:val="Listing"/>
      </w:pPr>
      <w:r>
        <w:t xml:space="preserve">            ['*.json'],</w:t>
      </w:r>
    </w:p>
    <w:p w:rsidR="00B82F5E" w:rsidRDefault="00B82F5E" w:rsidP="00B82F5E">
      <w:pPr>
        <w:pStyle w:val="Listing"/>
      </w:pPr>
      <w:r>
        <w:lastRenderedPageBreak/>
        <w:t xml:space="preserve">            on_save,  # State.all_images.set_images(result),</w:t>
      </w:r>
    </w:p>
    <w:p w:rsidR="00B82F5E" w:rsidRDefault="00B82F5E" w:rsidP="00B82F5E">
      <w:pPr>
        <w:pStyle w:val="Listing"/>
      </w:pPr>
      <w:r>
        <w:t xml:space="preserve">        ))</w:t>
      </w:r>
    </w:p>
    <w:p w:rsidR="00B82F5E" w:rsidRDefault="00B82F5E" w:rsidP="00B82F5E">
      <w:pPr>
        <w:pStyle w:val="Listing"/>
      </w:pPr>
      <w:r>
        <w:t xml:space="preserve">        self.add_widget(self.button)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MainImage(BoxLayout):</w:t>
      </w:r>
    </w:p>
    <w:p w:rsidR="00B82F5E" w:rsidRDefault="00B82F5E" w:rsidP="00B82F5E">
      <w:pPr>
        <w:pStyle w:val="Listing"/>
      </w:pPr>
      <w:r>
        <w:t xml:space="preserve">    def __init__(self):</w:t>
      </w:r>
    </w:p>
    <w:p w:rsidR="00B82F5E" w:rsidRDefault="00B82F5E" w:rsidP="00B82F5E">
      <w:pPr>
        <w:pStyle w:val="Listing"/>
      </w:pPr>
      <w:r>
        <w:t xml:space="preserve">        super(MainImage,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self.image_button = ImageButton()</w:t>
      </w:r>
    </w:p>
    <w:p w:rsidR="00B82F5E" w:rsidRDefault="00B82F5E" w:rsidP="00B82F5E">
      <w:pPr>
        <w:pStyle w:val="Listing"/>
      </w:pPr>
      <w:r>
        <w:t xml:space="preserve">        self.add_widget(self.image_button)</w:t>
      </w:r>
    </w:p>
    <w:p w:rsidR="00B82F5E" w:rsidRDefault="00B82F5E" w:rsidP="00B82F5E">
      <w:pPr>
        <w:pStyle w:val="Listing"/>
      </w:pPr>
      <w:r>
        <w:t xml:space="preserve">        self.button = Button(text='', size_hint_y=0.01, background_color=(0, 0, 0, 1))</w:t>
      </w:r>
    </w:p>
    <w:p w:rsidR="00B82F5E" w:rsidRDefault="00B82F5E" w:rsidP="00B82F5E">
      <w:pPr>
        <w:pStyle w:val="Listing"/>
      </w:pPr>
      <w:r>
        <w:t xml:space="preserve">        self.add_widget(self.button)</w:t>
      </w:r>
    </w:p>
    <w:p w:rsidR="00B82F5E" w:rsidRDefault="00B82F5E" w:rsidP="00B82F5E">
      <w:pPr>
        <w:pStyle w:val="Listing"/>
      </w:pPr>
      <w:r>
        <w:t xml:space="preserve">    def set_image(self, image):</w:t>
      </w:r>
    </w:p>
    <w:p w:rsidR="00B82F5E" w:rsidRDefault="00B82F5E" w:rsidP="00B82F5E">
      <w:pPr>
        <w:pStyle w:val="Listing"/>
      </w:pPr>
      <w:r>
        <w:t xml:space="preserve">        self.button.text = image['text']</w:t>
      </w:r>
    </w:p>
    <w:p w:rsidR="00B82F5E" w:rsidRDefault="00B82F5E" w:rsidP="00B82F5E">
      <w:pPr>
        <w:pStyle w:val="Listing"/>
      </w:pPr>
      <w:r>
        <w:t xml:space="preserve">        self.image_button.source = image['image']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ImagesColumn(BoxLayout):</w:t>
      </w:r>
    </w:p>
    <w:p w:rsidR="00B82F5E" w:rsidRDefault="00B82F5E" w:rsidP="00B82F5E">
      <w:pPr>
        <w:pStyle w:val="Listing"/>
      </w:pPr>
      <w:r>
        <w:t xml:space="preserve">    def init(self, text):</w:t>
      </w:r>
    </w:p>
    <w:p w:rsidR="00B82F5E" w:rsidRDefault="00B82F5E" w:rsidP="00B82F5E">
      <w:pPr>
        <w:pStyle w:val="Listing"/>
      </w:pPr>
      <w:r>
        <w:t xml:space="preserve">        self.add_widget(Label(text=text, size=(self.width, 30), size_hint=(None, None)))</w:t>
      </w:r>
    </w:p>
    <w:p w:rsidR="00B82F5E" w:rsidRDefault="00B82F5E" w:rsidP="00B82F5E">
      <w:pPr>
        <w:pStyle w:val="Listing"/>
      </w:pPr>
      <w:r>
        <w:t xml:space="preserve">        scroll_view = ScrollView()</w:t>
      </w:r>
    </w:p>
    <w:p w:rsidR="00B82F5E" w:rsidRDefault="00B82F5E" w:rsidP="00B82F5E">
      <w:pPr>
        <w:pStyle w:val="Listing"/>
      </w:pPr>
      <w:r>
        <w:t xml:space="preserve">        scroll_view.add_widget(self.images_list)</w:t>
      </w:r>
    </w:p>
    <w:p w:rsidR="00B82F5E" w:rsidRDefault="00B82F5E" w:rsidP="00B82F5E">
      <w:pPr>
        <w:pStyle w:val="Listing"/>
      </w:pPr>
      <w:r>
        <w:t xml:space="preserve">        self.add_widget(scroll_view)</w:t>
      </w:r>
    </w:p>
    <w:p w:rsidR="00B82F5E" w:rsidRDefault="00B82F5E" w:rsidP="00B82F5E">
      <w:pPr>
        <w:pStyle w:val="Listing"/>
      </w:pPr>
    </w:p>
    <w:p w:rsidR="00B82F5E" w:rsidRDefault="00B82F5E" w:rsidP="00B82F5E">
      <w:pPr>
        <w:pStyle w:val="Listing"/>
      </w:pPr>
      <w:r>
        <w:t xml:space="preserve">    def __init__(self):</w:t>
      </w:r>
    </w:p>
    <w:p w:rsidR="00B82F5E" w:rsidRDefault="00B82F5E" w:rsidP="00B82F5E">
      <w:pPr>
        <w:pStyle w:val="Listing"/>
      </w:pPr>
      <w:r>
        <w:t xml:space="preserve">        super(ImagesColumn,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self.images_list = ImagesList(size_hint_y=None)</w:t>
      </w:r>
    </w:p>
    <w:p w:rsidR="00B82F5E" w:rsidRDefault="00B82F5E" w:rsidP="00B82F5E">
      <w:pPr>
        <w:pStyle w:val="Listing"/>
      </w:pPr>
      <w:r>
        <w:t xml:space="preserve">        self.images_list.bind(minimum_height=self.images_list.setter('height'))</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self.images_list.set_images(images)</w:t>
      </w:r>
    </w:p>
    <w:p w:rsidR="00B82F5E" w:rsidRDefault="00B82F5E" w:rsidP="00B82F5E">
      <w:pPr>
        <w:pStyle w:val="Listing"/>
      </w:pPr>
      <w:r>
        <w:t xml:space="preserve">        if len(images):</w:t>
      </w:r>
    </w:p>
    <w:p w:rsidR="00B82F5E" w:rsidRDefault="00B82F5E" w:rsidP="00B82F5E">
      <w:pPr>
        <w:pStyle w:val="Listing"/>
      </w:pPr>
      <w:r>
        <w:t xml:space="preserve">            set_main_image(images[0])</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AllImagesColumn(ImagesColumn):</w:t>
      </w:r>
    </w:p>
    <w:p w:rsidR="00B82F5E" w:rsidRDefault="00B82F5E" w:rsidP="00B82F5E">
      <w:pPr>
        <w:pStyle w:val="Listing"/>
      </w:pPr>
      <w:r>
        <w:t xml:space="preserve">    def __init__(self):</w:t>
      </w:r>
    </w:p>
    <w:p w:rsidR="00B82F5E" w:rsidRDefault="00B82F5E" w:rsidP="00B82F5E">
      <w:pPr>
        <w:pStyle w:val="Listing"/>
      </w:pPr>
      <w:r>
        <w:t xml:space="preserve">        super(AllImagesColumn, self).__init__()</w:t>
      </w:r>
    </w:p>
    <w:p w:rsidR="00B82F5E" w:rsidRDefault="00B82F5E" w:rsidP="00B82F5E">
      <w:pPr>
        <w:pStyle w:val="Listing"/>
      </w:pPr>
      <w:r>
        <w:t xml:space="preserve">        generate_report_button = Button(text='Generate report', size_hint_y=None, height=40)</w:t>
      </w:r>
    </w:p>
    <w:p w:rsidR="00B82F5E" w:rsidRDefault="00B82F5E" w:rsidP="00B82F5E">
      <w:pPr>
        <w:pStyle w:val="Listing"/>
      </w:pPr>
      <w:r>
        <w:t xml:space="preserve">        def load(files, dirpath):</w:t>
      </w:r>
    </w:p>
    <w:p w:rsidR="00B82F5E" w:rsidRDefault="00B82F5E" w:rsidP="00B82F5E">
      <w:pPr>
        <w:pStyle w:val="Listing"/>
      </w:pPr>
      <w:r>
        <w:t xml:space="preserve">            report = save_json_file(files, dirpath)</w:t>
      </w:r>
    </w:p>
    <w:p w:rsidR="00B82F5E" w:rsidRDefault="00B82F5E" w:rsidP="00B82F5E">
      <w:pPr>
        <w:pStyle w:val="Listing"/>
      </w:pPr>
      <w:r>
        <w:t xml:space="preserve">            State.all_images.set_images(report)</w:t>
      </w:r>
    </w:p>
    <w:p w:rsidR="00B82F5E" w:rsidRDefault="00B82F5E" w:rsidP="00B82F5E">
      <w:pPr>
        <w:pStyle w:val="Listing"/>
      </w:pPr>
      <w:r>
        <w:t xml:space="preserve">        def on_press(_):</w:t>
      </w:r>
    </w:p>
    <w:p w:rsidR="00B82F5E" w:rsidRDefault="00B82F5E" w:rsidP="00B82F5E">
      <w:pPr>
        <w:pStyle w:val="Listing"/>
      </w:pPr>
      <w:r>
        <w:t xml:space="preserve">            choose_file(['*.jpg', '*.png'], load)</w:t>
      </w:r>
    </w:p>
    <w:p w:rsidR="00B82F5E" w:rsidRDefault="00B82F5E" w:rsidP="00B82F5E">
      <w:pPr>
        <w:pStyle w:val="Listing"/>
      </w:pPr>
      <w:r>
        <w:lastRenderedPageBreak/>
        <w:t xml:space="preserve">        generate_report_button.bind(</w:t>
      </w:r>
    </w:p>
    <w:p w:rsidR="00B82F5E" w:rsidRDefault="00B82F5E" w:rsidP="00B82F5E">
      <w:pPr>
        <w:pStyle w:val="Listing"/>
      </w:pPr>
      <w:r>
        <w:t xml:space="preserve">            on_press=on_press</w:t>
      </w:r>
    </w:p>
    <w:p w:rsidR="00B82F5E" w:rsidRDefault="00B82F5E" w:rsidP="00B82F5E">
      <w:pPr>
        <w:pStyle w:val="Listing"/>
      </w:pPr>
      <w:r>
        <w:t xml:space="preserve">        )</w:t>
      </w:r>
    </w:p>
    <w:p w:rsidR="00B82F5E" w:rsidRDefault="00B82F5E" w:rsidP="00B82F5E">
      <w:pPr>
        <w:pStyle w:val="Listing"/>
      </w:pPr>
      <w:r>
        <w:t xml:space="preserve">        self.add_widget(generate_report_button)</w:t>
      </w:r>
    </w:p>
    <w:p w:rsidR="00B82F5E" w:rsidRDefault="00B82F5E" w:rsidP="00B82F5E">
      <w:pPr>
        <w:pStyle w:val="Listing"/>
      </w:pPr>
      <w:r>
        <w:t xml:space="preserve">        self.add_widget(PathInput())</w:t>
      </w:r>
    </w:p>
    <w:p w:rsidR="00B82F5E" w:rsidRDefault="00B82F5E" w:rsidP="00B82F5E">
      <w:pPr>
        <w:pStyle w:val="Listing"/>
      </w:pPr>
      <w:r>
        <w:t xml:space="preserve">        self.init('All images')</w:t>
      </w:r>
    </w:p>
    <w:p w:rsidR="00B82F5E" w:rsidRDefault="00B82F5E" w:rsidP="00B82F5E">
      <w:pPr>
        <w:pStyle w:val="Listing"/>
      </w:pPr>
    </w:p>
    <w:p w:rsidR="00B82F5E" w:rsidRDefault="00B82F5E" w:rsidP="00B82F5E">
      <w:pPr>
        <w:pStyle w:val="Listing"/>
      </w:pPr>
    </w:p>
    <w:p w:rsidR="00B82F5E" w:rsidRDefault="00B82F5E" w:rsidP="00B82F5E">
      <w:pPr>
        <w:pStyle w:val="Listing"/>
      </w:pPr>
    </w:p>
    <w:p w:rsidR="00B82F5E" w:rsidRDefault="00B82F5E" w:rsidP="00B82F5E">
      <w:pPr>
        <w:pStyle w:val="Listing"/>
      </w:pPr>
      <w:r>
        <w:t>class SimilarImagesColumn(ImagesColumn):</w:t>
      </w:r>
    </w:p>
    <w:p w:rsidR="00B82F5E" w:rsidRDefault="00B82F5E" w:rsidP="00B82F5E">
      <w:pPr>
        <w:pStyle w:val="Listing"/>
      </w:pPr>
      <w:r>
        <w:t xml:space="preserve">    def __init__(self):</w:t>
      </w:r>
    </w:p>
    <w:p w:rsidR="00B82F5E" w:rsidRDefault="00B82F5E" w:rsidP="00B82F5E">
      <w:pPr>
        <w:pStyle w:val="Listing"/>
      </w:pPr>
      <w:r>
        <w:t xml:space="preserve">        super(SimilarImagesColumn, self).__init__()</w:t>
      </w:r>
    </w:p>
    <w:p w:rsidR="00B82F5E" w:rsidRDefault="00B82F5E" w:rsidP="00B82F5E">
      <w:pPr>
        <w:pStyle w:val="Listing"/>
      </w:pPr>
      <w:r>
        <w:t xml:space="preserve">        self.add_widget(State.main_image)</w:t>
      </w:r>
    </w:p>
    <w:p w:rsidR="00B82F5E" w:rsidRDefault="00B82F5E" w:rsidP="00B82F5E">
      <w:pPr>
        <w:pStyle w:val="Listing"/>
      </w:pPr>
      <w:r>
        <w:t xml:space="preserve">        self.init('Similar 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ImagesList(StackLayout):</w:t>
      </w:r>
    </w:p>
    <w:p w:rsidR="00B82F5E" w:rsidRDefault="00B82F5E" w:rsidP="00B82F5E">
      <w:pPr>
        <w:pStyle w:val="Listing"/>
      </w:pPr>
      <w:r>
        <w:t xml:space="preserve">    def __init__(self, **kw):</w:t>
      </w:r>
    </w:p>
    <w:p w:rsidR="00B82F5E" w:rsidRDefault="00B82F5E" w:rsidP="00B82F5E">
      <w:pPr>
        <w:pStyle w:val="Listing"/>
      </w:pPr>
      <w:r>
        <w:t xml:space="preserve">        super(ImagesList, self).__init__(**kw)</w:t>
      </w:r>
    </w:p>
    <w:p w:rsidR="00B82F5E" w:rsidRDefault="00B82F5E" w:rsidP="00B82F5E">
      <w:pPr>
        <w:pStyle w:val="Listing"/>
      </w:pPr>
      <w:r>
        <w:t xml:space="preserve">        self.spacing = 10</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self.clear_widgets()</w:t>
      </w:r>
    </w:p>
    <w:p w:rsidR="00B82F5E" w:rsidRDefault="00B82F5E" w:rsidP="00B82F5E">
      <w:pPr>
        <w:pStyle w:val="Listing"/>
      </w:pPr>
      <w:r>
        <w:t xml:space="preserve">        for image in images:</w:t>
      </w:r>
    </w:p>
    <w:p w:rsidR="00B82F5E" w:rsidRDefault="00B82F5E" w:rsidP="00B82F5E">
      <w:pPr>
        <w:pStyle w:val="Listing"/>
      </w:pPr>
      <w:r>
        <w:t xml:space="preserve">            self.add_widget(ImageButtonWithLabel(source=image))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Root(BoxLayout):</w:t>
      </w:r>
    </w:p>
    <w:p w:rsidR="00B82F5E" w:rsidRDefault="00B82F5E" w:rsidP="00B82F5E">
      <w:pPr>
        <w:pStyle w:val="Listing"/>
      </w:pPr>
      <w:r>
        <w:t xml:space="preserve">    def __init__(self):</w:t>
      </w:r>
    </w:p>
    <w:p w:rsidR="00B82F5E" w:rsidRDefault="00B82F5E" w:rsidP="00B82F5E">
      <w:pPr>
        <w:pStyle w:val="Listing"/>
      </w:pPr>
      <w:r>
        <w:t xml:space="preserve">        super(Root, self).__init__()</w:t>
      </w:r>
    </w:p>
    <w:p w:rsidR="00B82F5E" w:rsidRDefault="00B82F5E" w:rsidP="00B82F5E">
      <w:pPr>
        <w:pStyle w:val="Listing"/>
      </w:pPr>
      <w:r>
        <w:t xml:space="preserve">        self.add_widget(State.all_images)</w:t>
      </w:r>
    </w:p>
    <w:p w:rsidR="00B82F5E" w:rsidRDefault="00B82F5E" w:rsidP="00B82F5E">
      <w:pPr>
        <w:pStyle w:val="Listing"/>
      </w:pPr>
      <w:r>
        <w:t xml:space="preserve">        self.add_widget(State.similar_images)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State.imported_path = Label(size_hint=(.5, None))</w:t>
      </w:r>
    </w:p>
    <w:p w:rsidR="00B82F5E" w:rsidRDefault="00B82F5E" w:rsidP="00B82F5E">
      <w:pPr>
        <w:pStyle w:val="Listing"/>
      </w:pPr>
      <w:r>
        <w:t>State.imported_path.height = 40</w:t>
      </w:r>
    </w:p>
    <w:p w:rsidR="00B82F5E" w:rsidRDefault="00B82F5E" w:rsidP="00B82F5E">
      <w:pPr>
        <w:pStyle w:val="Listing"/>
      </w:pPr>
      <w:r>
        <w:t>State.main_image = MainImage()</w:t>
      </w:r>
    </w:p>
    <w:p w:rsidR="00B82F5E" w:rsidRDefault="00B82F5E" w:rsidP="00B82F5E">
      <w:pPr>
        <w:pStyle w:val="Listing"/>
      </w:pPr>
      <w:r>
        <w:t>State.all_images = AllImagesColumn()</w:t>
      </w:r>
    </w:p>
    <w:p w:rsidR="00B82F5E" w:rsidRDefault="00B82F5E" w:rsidP="00B82F5E">
      <w:pPr>
        <w:pStyle w:val="Listing"/>
      </w:pPr>
      <w:r>
        <w:t>State.similar_images = SimilarImagesColumn()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TestApp(App):</w:t>
      </w:r>
    </w:p>
    <w:p w:rsidR="00B82F5E" w:rsidRDefault="00B82F5E" w:rsidP="00B82F5E">
      <w:pPr>
        <w:pStyle w:val="Listing"/>
      </w:pPr>
      <w:r>
        <w:t xml:space="preserve">    def build(self):</w:t>
      </w:r>
    </w:p>
    <w:p w:rsidR="00B82F5E" w:rsidRDefault="00B82F5E" w:rsidP="00B82F5E">
      <w:pPr>
        <w:pStyle w:val="Listing"/>
      </w:pPr>
      <w:r>
        <w:t xml:space="preserve">        return Root()</w:t>
      </w:r>
    </w:p>
    <w:p w:rsidR="00B82F5E" w:rsidRDefault="00B82F5E" w:rsidP="00B82F5E">
      <w:pPr>
        <w:pStyle w:val="Listing"/>
      </w:pPr>
    </w:p>
    <w:p w:rsidR="00B82F5E" w:rsidRDefault="00B82F5E" w:rsidP="00B82F5E">
      <w:pPr>
        <w:pStyle w:val="Listing"/>
      </w:pPr>
    </w:p>
    <w:p w:rsidR="00B82F5E" w:rsidRDefault="00B82F5E" w:rsidP="00B82F5E">
      <w:pPr>
        <w:pStyle w:val="Listing"/>
      </w:pPr>
      <w:r>
        <w:t>if __name__ == '__main__':</w:t>
      </w:r>
    </w:p>
    <w:p w:rsidR="00B82F5E" w:rsidRPr="0056594C" w:rsidRDefault="00B82F5E" w:rsidP="00B82F5E">
      <w:pPr>
        <w:pStyle w:val="Listing"/>
      </w:pPr>
      <w:r>
        <w:t xml:space="preserve">    TestApp().run()</w:t>
      </w:r>
    </w:p>
    <w:p w:rsidR="0056594C" w:rsidRPr="001B0198" w:rsidRDefault="0056594C" w:rsidP="0056594C">
      <w:pPr>
        <w:pStyle w:val="Listing"/>
      </w:pPr>
    </w:p>
    <w:p w:rsidR="00286A0F" w:rsidRPr="001B0198" w:rsidRDefault="00286A0F" w:rsidP="00286A0F">
      <w:pPr>
        <w:pStyle w:val="Appendix"/>
      </w:pPr>
      <w:r w:rsidRPr="001B0198">
        <w:br w:type="page"/>
      </w:r>
      <w:r w:rsidRPr="001B0198">
        <w:lastRenderedPageBreak/>
        <w:br/>
      </w:r>
      <w:bookmarkStart w:id="59" w:name="_Toc516719303"/>
      <w:r w:rsidRPr="001B0198">
        <w:t>Ілюстративний матеріал</w:t>
      </w:r>
      <w:bookmarkEnd w:id="59"/>
    </w:p>
    <w:p w:rsidR="00286A0F" w:rsidRPr="001B0198" w:rsidRDefault="00286A0F" w:rsidP="00286A0F"/>
    <w:p w:rsidR="00286A0F" w:rsidRPr="001B0198" w:rsidRDefault="00286A0F" w:rsidP="00286A0F"/>
    <w:p w:rsidR="00286A0F" w:rsidRPr="001B0198" w:rsidRDefault="00562C5E" w:rsidP="00286A0F">
      <w:pPr>
        <w:pStyle w:val="FigureCaption"/>
      </w:pPr>
      <w:r w:rsidRPr="00562C5E">
        <w:rPr>
          <w:noProof/>
          <w:lang w:eastAsia="uk-UA"/>
        </w:rPr>
        <w:drawing>
          <wp:inline distT="0" distB="0" distL="0" distR="0" wp14:anchorId="5875DE13" wp14:editId="3CD5687A">
            <wp:extent cx="6096851" cy="3429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6851" cy="3429479"/>
                    </a:xfrm>
                    <a:prstGeom prst="rect">
                      <a:avLst/>
                    </a:prstGeom>
                  </pic:spPr>
                </pic:pic>
              </a:graphicData>
            </a:graphic>
          </wp:inline>
        </w:drawing>
      </w:r>
    </w:p>
    <w:p w:rsidR="00286A0F" w:rsidRPr="001B0198" w:rsidRDefault="00286A0F" w:rsidP="00286A0F">
      <w:pPr>
        <w:pStyle w:val="FigureCaption"/>
      </w:pPr>
      <w:r w:rsidRPr="001B0198">
        <w:t>Рисунок Б.1 – Слайд 1</w:t>
      </w:r>
    </w:p>
    <w:p w:rsidR="00286A0F" w:rsidRPr="001B0198" w:rsidRDefault="00562C5E" w:rsidP="00286A0F">
      <w:pPr>
        <w:pStyle w:val="FigureCaption"/>
      </w:pPr>
      <w:r w:rsidRPr="00562C5E">
        <w:rPr>
          <w:noProof/>
          <w:lang w:eastAsia="uk-UA"/>
        </w:rPr>
        <w:drawing>
          <wp:inline distT="0" distB="0" distL="0" distR="0" wp14:anchorId="6215E789" wp14:editId="7D605D17">
            <wp:extent cx="5762625" cy="324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4080" cy="3253546"/>
                    </a:xfrm>
                    <a:prstGeom prst="rect">
                      <a:avLst/>
                    </a:prstGeom>
                  </pic:spPr>
                </pic:pic>
              </a:graphicData>
            </a:graphic>
          </wp:inline>
        </w:drawing>
      </w:r>
    </w:p>
    <w:p w:rsidR="00286A0F" w:rsidRPr="001B0198" w:rsidRDefault="00286A0F" w:rsidP="00286A0F">
      <w:pPr>
        <w:pStyle w:val="FigureCaption"/>
      </w:pPr>
    </w:p>
    <w:p w:rsidR="00286A0F" w:rsidRDefault="00286A0F" w:rsidP="00286A0F">
      <w:pPr>
        <w:pStyle w:val="FigureCaption"/>
      </w:pPr>
      <w:r w:rsidRPr="001B0198">
        <w:t>Рисунок Б.2 – Слайд 2</w:t>
      </w:r>
    </w:p>
    <w:p w:rsidR="00562C5E" w:rsidRDefault="00562C5E" w:rsidP="002F1A2B">
      <w:pPr>
        <w:pStyle w:val="FigureCaption"/>
      </w:pPr>
      <w:r w:rsidRPr="00562C5E">
        <w:rPr>
          <w:noProof/>
          <w:lang w:eastAsia="uk-UA"/>
        </w:rPr>
        <w:lastRenderedPageBreak/>
        <w:drawing>
          <wp:inline distT="0" distB="0" distL="0" distR="0" wp14:anchorId="74E031E4" wp14:editId="57E6DF4E">
            <wp:extent cx="6096851" cy="34294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Б.3 – Слайд 3</w:t>
      </w:r>
    </w:p>
    <w:p w:rsidR="00562C5E" w:rsidRPr="001B0198" w:rsidRDefault="00562C5E" w:rsidP="002F1A2B">
      <w:pPr>
        <w:pStyle w:val="FigureCaption"/>
      </w:pPr>
      <w:r w:rsidRPr="00562C5E">
        <w:rPr>
          <w:noProof/>
          <w:lang w:eastAsia="uk-UA"/>
        </w:rPr>
        <w:drawing>
          <wp:inline distT="0" distB="0" distL="0" distR="0" wp14:anchorId="4F118754" wp14:editId="6E81931B">
            <wp:extent cx="6096851" cy="34294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Б.4 – Слайд 4</w:t>
      </w:r>
    </w:p>
    <w:p w:rsidR="00562C5E" w:rsidRPr="001B0198" w:rsidRDefault="00562C5E" w:rsidP="002F1A2B">
      <w:pPr>
        <w:pStyle w:val="FigureCaption"/>
      </w:pPr>
      <w:r w:rsidRPr="00562C5E">
        <w:rPr>
          <w:noProof/>
          <w:lang w:eastAsia="uk-UA"/>
        </w:rPr>
        <w:lastRenderedPageBreak/>
        <w:drawing>
          <wp:inline distT="0" distB="0" distL="0" distR="0" wp14:anchorId="7BF55ABB" wp14:editId="0EA6B5BE">
            <wp:extent cx="6096851" cy="3429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Б.5 – Слайд 5</w:t>
      </w:r>
    </w:p>
    <w:p w:rsidR="00562C5E" w:rsidRPr="001B0198" w:rsidRDefault="00562C5E" w:rsidP="002F1A2B">
      <w:pPr>
        <w:pStyle w:val="FigureCaption"/>
      </w:pPr>
      <w:r w:rsidRPr="00562C5E">
        <w:rPr>
          <w:noProof/>
          <w:lang w:eastAsia="uk-UA"/>
        </w:rPr>
        <w:drawing>
          <wp:inline distT="0" distB="0" distL="0" distR="0" wp14:anchorId="2C96EC9A" wp14:editId="34FF9ABA">
            <wp:extent cx="6096851" cy="34294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Б.6 – Слайд 6</w:t>
      </w:r>
    </w:p>
    <w:p w:rsidR="00562C5E" w:rsidRPr="001B0198" w:rsidRDefault="00562C5E" w:rsidP="002F1A2B">
      <w:pPr>
        <w:pStyle w:val="FigureCaption"/>
      </w:pPr>
      <w:r w:rsidRPr="00562C5E">
        <w:rPr>
          <w:noProof/>
          <w:lang w:eastAsia="uk-UA"/>
        </w:rPr>
        <w:lastRenderedPageBreak/>
        <w:drawing>
          <wp:inline distT="0" distB="0" distL="0" distR="0" wp14:anchorId="4CDF8FAF" wp14:editId="37981CAB">
            <wp:extent cx="6096851" cy="34294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Б.7 – Слайд 7</w:t>
      </w:r>
    </w:p>
    <w:p w:rsidR="00562C5E" w:rsidRPr="001B0198" w:rsidRDefault="00562C5E" w:rsidP="002F1A2B">
      <w:pPr>
        <w:pStyle w:val="FigureCaption"/>
      </w:pPr>
      <w:r w:rsidRPr="00562C5E">
        <w:rPr>
          <w:noProof/>
          <w:lang w:eastAsia="uk-UA"/>
        </w:rPr>
        <w:drawing>
          <wp:inline distT="0" distB="0" distL="0" distR="0" wp14:anchorId="61909BC5" wp14:editId="03B4B1A2">
            <wp:extent cx="6096851" cy="34294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Б.8 – Слайд 8</w:t>
      </w:r>
    </w:p>
    <w:p w:rsidR="00562C5E" w:rsidRPr="001B0198" w:rsidRDefault="00562C5E" w:rsidP="002F1A2B">
      <w:pPr>
        <w:pStyle w:val="FigureCaption"/>
      </w:pPr>
      <w:r w:rsidRPr="00562C5E">
        <w:rPr>
          <w:noProof/>
          <w:lang w:eastAsia="uk-UA"/>
        </w:rPr>
        <w:lastRenderedPageBreak/>
        <w:drawing>
          <wp:inline distT="0" distB="0" distL="0" distR="0" wp14:anchorId="460F37E4" wp14:editId="50E00DD4">
            <wp:extent cx="6096851" cy="3429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Б.9 – Слайд 9</w:t>
      </w:r>
    </w:p>
    <w:p w:rsidR="00562C5E" w:rsidRPr="001B0198" w:rsidRDefault="00562C5E" w:rsidP="002F1A2B">
      <w:pPr>
        <w:pStyle w:val="FigureCaption"/>
      </w:pPr>
      <w:r w:rsidRPr="00562C5E">
        <w:rPr>
          <w:noProof/>
          <w:lang w:eastAsia="uk-UA"/>
        </w:rPr>
        <w:drawing>
          <wp:inline distT="0" distB="0" distL="0" distR="0" wp14:anchorId="3E7F5C5A" wp14:editId="3706B679">
            <wp:extent cx="6096851" cy="3429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Б.10 – Слайд 10</w:t>
      </w:r>
    </w:p>
    <w:p w:rsidR="00562C5E" w:rsidRPr="001B0198" w:rsidRDefault="00562C5E" w:rsidP="002F1A2B">
      <w:pPr>
        <w:pStyle w:val="FigureCaption"/>
      </w:pPr>
      <w:r w:rsidRPr="00562C5E">
        <w:rPr>
          <w:noProof/>
          <w:lang w:eastAsia="uk-UA"/>
        </w:rPr>
        <w:lastRenderedPageBreak/>
        <w:drawing>
          <wp:inline distT="0" distB="0" distL="0" distR="0" wp14:anchorId="17930844" wp14:editId="7EB0D70A">
            <wp:extent cx="6096851" cy="3429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Б.11 – Слайд 11</w:t>
      </w:r>
    </w:p>
    <w:p w:rsidR="00562C5E" w:rsidRPr="001B0198" w:rsidRDefault="00562C5E" w:rsidP="002F1A2B">
      <w:pPr>
        <w:pStyle w:val="FigureCaption"/>
      </w:pPr>
      <w:r w:rsidRPr="00562C5E">
        <w:rPr>
          <w:noProof/>
          <w:lang w:eastAsia="uk-UA"/>
        </w:rPr>
        <w:drawing>
          <wp:inline distT="0" distB="0" distL="0" distR="0" wp14:anchorId="61369FA1" wp14:editId="0796CD37">
            <wp:extent cx="6096851" cy="34294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w:t>
      </w:r>
      <w:r w:rsidRPr="001B0198">
        <w:t xml:space="preserve">2 – Слайд </w:t>
      </w:r>
      <w:r>
        <w:t>1</w:t>
      </w:r>
      <w:r w:rsidRPr="001B0198">
        <w:t>2</w:t>
      </w:r>
    </w:p>
    <w:p w:rsidR="00562C5E" w:rsidRDefault="00562C5E" w:rsidP="002F1A2B">
      <w:pPr>
        <w:pStyle w:val="FigureCaption"/>
      </w:pPr>
      <w:r w:rsidRPr="00562C5E">
        <w:rPr>
          <w:noProof/>
          <w:lang w:eastAsia="uk-UA"/>
        </w:rPr>
        <w:lastRenderedPageBreak/>
        <w:drawing>
          <wp:inline distT="0" distB="0" distL="0" distR="0" wp14:anchorId="3F4B75C5" wp14:editId="4CF1E8A6">
            <wp:extent cx="6096851" cy="34294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13 – Слайд 13</w:t>
      </w:r>
    </w:p>
    <w:p w:rsidR="00562C5E" w:rsidRPr="001B0198" w:rsidRDefault="00562C5E" w:rsidP="002F1A2B">
      <w:pPr>
        <w:pStyle w:val="FigureCaption"/>
      </w:pPr>
      <w:r w:rsidRPr="00562C5E">
        <w:rPr>
          <w:noProof/>
          <w:lang w:eastAsia="uk-UA"/>
        </w:rPr>
        <w:drawing>
          <wp:inline distT="0" distB="0" distL="0" distR="0" wp14:anchorId="7776F939" wp14:editId="2A440681">
            <wp:extent cx="6096851" cy="34294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14 – Слайд 14</w:t>
      </w:r>
    </w:p>
    <w:p w:rsidR="00562C5E" w:rsidRPr="001B0198" w:rsidRDefault="00562C5E" w:rsidP="002F1A2B">
      <w:pPr>
        <w:pStyle w:val="FigureCaption"/>
      </w:pPr>
      <w:r w:rsidRPr="00562C5E">
        <w:rPr>
          <w:noProof/>
          <w:lang w:eastAsia="uk-UA"/>
        </w:rPr>
        <w:lastRenderedPageBreak/>
        <w:drawing>
          <wp:inline distT="0" distB="0" distL="0" distR="0" wp14:anchorId="0EBA5404" wp14:editId="1D35C611">
            <wp:extent cx="6096851" cy="3429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15 – Слайд 15</w:t>
      </w:r>
    </w:p>
    <w:p w:rsidR="00562C5E" w:rsidRPr="001B0198" w:rsidRDefault="00562C5E" w:rsidP="002F1A2B">
      <w:pPr>
        <w:pStyle w:val="FigureCaption"/>
      </w:pPr>
      <w:r w:rsidRPr="00562C5E">
        <w:rPr>
          <w:noProof/>
          <w:lang w:eastAsia="uk-UA"/>
        </w:rPr>
        <w:drawing>
          <wp:inline distT="0" distB="0" distL="0" distR="0" wp14:anchorId="32FC3EE3" wp14:editId="12055399">
            <wp:extent cx="6096851" cy="34294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6851" cy="3429479"/>
                    </a:xfrm>
                    <a:prstGeom prst="rect">
                      <a:avLst/>
                    </a:prstGeom>
                  </pic:spPr>
                </pic:pic>
              </a:graphicData>
            </a:graphic>
          </wp:inline>
        </w:drawing>
      </w:r>
    </w:p>
    <w:p w:rsidR="002F1A2B" w:rsidRPr="001B0198" w:rsidRDefault="002F1A2B" w:rsidP="002F1A2B">
      <w:pPr>
        <w:pStyle w:val="FigureCaption"/>
      </w:pPr>
      <w:r w:rsidRPr="001B0198">
        <w:t>Рисунок Б.</w:t>
      </w:r>
      <w:r>
        <w:t>16 – Слайд 16</w:t>
      </w:r>
    </w:p>
    <w:p w:rsidR="002F1A2B" w:rsidRPr="001B0198" w:rsidRDefault="002F1A2B" w:rsidP="002F1A2B">
      <w:pPr>
        <w:pStyle w:val="FigureCaption"/>
      </w:pPr>
    </w:p>
    <w:p w:rsidR="002F1A2B" w:rsidRPr="001B0198" w:rsidRDefault="002F1A2B" w:rsidP="00286A0F">
      <w:pPr>
        <w:pStyle w:val="FigureCaption"/>
      </w:pPr>
    </w:p>
    <w:sectPr w:rsidR="002F1A2B" w:rsidRPr="001B0198" w:rsidSect="007F72D9">
      <w:headerReference w:type="default" r:id="rId77"/>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877" w:rsidRDefault="00611877" w:rsidP="00184F49">
      <w:pPr>
        <w:spacing w:line="240" w:lineRule="auto"/>
      </w:pPr>
      <w:r>
        <w:separator/>
      </w:r>
    </w:p>
  </w:endnote>
  <w:endnote w:type="continuationSeparator" w:id="0">
    <w:p w:rsidR="00611877" w:rsidRDefault="00611877"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877" w:rsidRDefault="00611877" w:rsidP="00184F49">
      <w:pPr>
        <w:spacing w:line="240" w:lineRule="auto"/>
      </w:pPr>
      <w:r>
        <w:separator/>
      </w:r>
    </w:p>
  </w:footnote>
  <w:footnote w:type="continuationSeparator" w:id="0">
    <w:p w:rsidR="00611877" w:rsidRDefault="00611877"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694" w:rsidRPr="00A86DE2" w:rsidRDefault="005F4694" w:rsidP="0083033D">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694" w:rsidRPr="00A86DE2" w:rsidRDefault="005F4694" w:rsidP="0083033D">
    <w:pPr>
      <w:pStyle w:val="Header"/>
      <w:jc w:val="right"/>
    </w:pPr>
    <w:r>
      <w:fldChar w:fldCharType="begin"/>
    </w:r>
    <w:r>
      <w:instrText xml:space="preserve"> PAGE   \* MERGEFORMAT </w:instrText>
    </w:r>
    <w:r>
      <w:fldChar w:fldCharType="separate"/>
    </w:r>
    <w:r w:rsidR="00D03E4D">
      <w:rPr>
        <w:noProof/>
      </w:rPr>
      <w:t>26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5E0"/>
    <w:multiLevelType w:val="hybridMultilevel"/>
    <w:tmpl w:val="B74450C4"/>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4D8027B"/>
    <w:multiLevelType w:val="hybridMultilevel"/>
    <w:tmpl w:val="E9785E4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
    <w:nsid w:val="06AC161F"/>
    <w:multiLevelType w:val="hybridMultilevel"/>
    <w:tmpl w:val="B39AA546"/>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0391562"/>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nsid w:val="10BF1498"/>
    <w:multiLevelType w:val="hybridMultilevel"/>
    <w:tmpl w:val="0C206BA6"/>
    <w:lvl w:ilvl="0" w:tplc="5F56BD8E">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8257794"/>
    <w:multiLevelType w:val="hybridMultilevel"/>
    <w:tmpl w:val="833630BE"/>
    <w:lvl w:ilvl="0" w:tplc="3B3256DE">
      <w:start w:val="1"/>
      <w:numFmt w:val="russianLower"/>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7">
    <w:nsid w:val="1A781563"/>
    <w:multiLevelType w:val="hybridMultilevel"/>
    <w:tmpl w:val="4EFEDBA2"/>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nsid w:val="1E513D8A"/>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nsid w:val="221942C9"/>
    <w:multiLevelType w:val="hybridMultilevel"/>
    <w:tmpl w:val="BB541E0C"/>
    <w:lvl w:ilvl="0" w:tplc="3B3256DE">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0">
    <w:nsid w:val="25B67834"/>
    <w:multiLevelType w:val="hybridMultilevel"/>
    <w:tmpl w:val="DBEA41B0"/>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nsid w:val="2819780F"/>
    <w:multiLevelType w:val="hybridMultilevel"/>
    <w:tmpl w:val="5A9A1F00"/>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BDE302E"/>
    <w:multiLevelType w:val="hybridMultilevel"/>
    <w:tmpl w:val="53A8CB3A"/>
    <w:lvl w:ilvl="0" w:tplc="969E9EF8">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13">
    <w:nsid w:val="2CDD5F58"/>
    <w:multiLevelType w:val="multilevel"/>
    <w:tmpl w:val="F6FEF8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7A6EA3"/>
    <w:multiLevelType w:val="multilevel"/>
    <w:tmpl w:val="D56E8EF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30DC3347"/>
    <w:multiLevelType w:val="hybridMultilevel"/>
    <w:tmpl w:val="D486AA2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333D63AC"/>
    <w:multiLevelType w:val="hybridMultilevel"/>
    <w:tmpl w:val="FE1AF516"/>
    <w:lvl w:ilvl="0" w:tplc="969E9EF8">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8">
    <w:nsid w:val="337553B8"/>
    <w:multiLevelType w:val="hybridMultilevel"/>
    <w:tmpl w:val="435A5AE0"/>
    <w:lvl w:ilvl="0" w:tplc="F2D2EDDA">
      <w:start w:val="1"/>
      <w:numFmt w:val="russianLower"/>
      <w:lvlText w:val="%1)"/>
      <w:lvlJc w:val="left"/>
      <w:pPr>
        <w:ind w:left="0" w:firstLine="72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9">
    <w:nsid w:val="34EB68C2"/>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371848B8"/>
    <w:multiLevelType w:val="hybridMultilevel"/>
    <w:tmpl w:val="F56E032E"/>
    <w:lvl w:ilvl="0" w:tplc="5E347FD0">
      <w:start w:val="1"/>
      <w:numFmt w:val="bullet"/>
      <w:lvlText w:val="•"/>
      <w:lvlJc w:val="left"/>
      <w:pPr>
        <w:tabs>
          <w:tab w:val="num" w:pos="720"/>
        </w:tabs>
        <w:ind w:left="720" w:hanging="360"/>
      </w:pPr>
      <w:rPr>
        <w:rFonts w:ascii="Arial" w:hAnsi="Arial" w:hint="default"/>
      </w:rPr>
    </w:lvl>
    <w:lvl w:ilvl="1" w:tplc="D21874E4" w:tentative="1">
      <w:start w:val="1"/>
      <w:numFmt w:val="bullet"/>
      <w:lvlText w:val="•"/>
      <w:lvlJc w:val="left"/>
      <w:pPr>
        <w:tabs>
          <w:tab w:val="num" w:pos="1440"/>
        </w:tabs>
        <w:ind w:left="1440" w:hanging="360"/>
      </w:pPr>
      <w:rPr>
        <w:rFonts w:ascii="Arial" w:hAnsi="Arial" w:hint="default"/>
      </w:rPr>
    </w:lvl>
    <w:lvl w:ilvl="2" w:tplc="BF989EB6" w:tentative="1">
      <w:start w:val="1"/>
      <w:numFmt w:val="bullet"/>
      <w:lvlText w:val="•"/>
      <w:lvlJc w:val="left"/>
      <w:pPr>
        <w:tabs>
          <w:tab w:val="num" w:pos="2160"/>
        </w:tabs>
        <w:ind w:left="2160" w:hanging="360"/>
      </w:pPr>
      <w:rPr>
        <w:rFonts w:ascii="Arial" w:hAnsi="Arial" w:hint="default"/>
      </w:rPr>
    </w:lvl>
    <w:lvl w:ilvl="3" w:tplc="3F145998" w:tentative="1">
      <w:start w:val="1"/>
      <w:numFmt w:val="bullet"/>
      <w:lvlText w:val="•"/>
      <w:lvlJc w:val="left"/>
      <w:pPr>
        <w:tabs>
          <w:tab w:val="num" w:pos="2880"/>
        </w:tabs>
        <w:ind w:left="2880" w:hanging="360"/>
      </w:pPr>
      <w:rPr>
        <w:rFonts w:ascii="Arial" w:hAnsi="Arial" w:hint="default"/>
      </w:rPr>
    </w:lvl>
    <w:lvl w:ilvl="4" w:tplc="AF8AC83C" w:tentative="1">
      <w:start w:val="1"/>
      <w:numFmt w:val="bullet"/>
      <w:lvlText w:val="•"/>
      <w:lvlJc w:val="left"/>
      <w:pPr>
        <w:tabs>
          <w:tab w:val="num" w:pos="3600"/>
        </w:tabs>
        <w:ind w:left="3600" w:hanging="360"/>
      </w:pPr>
      <w:rPr>
        <w:rFonts w:ascii="Arial" w:hAnsi="Arial" w:hint="default"/>
      </w:rPr>
    </w:lvl>
    <w:lvl w:ilvl="5" w:tplc="3912EC12" w:tentative="1">
      <w:start w:val="1"/>
      <w:numFmt w:val="bullet"/>
      <w:lvlText w:val="•"/>
      <w:lvlJc w:val="left"/>
      <w:pPr>
        <w:tabs>
          <w:tab w:val="num" w:pos="4320"/>
        </w:tabs>
        <w:ind w:left="4320" w:hanging="360"/>
      </w:pPr>
      <w:rPr>
        <w:rFonts w:ascii="Arial" w:hAnsi="Arial" w:hint="default"/>
      </w:rPr>
    </w:lvl>
    <w:lvl w:ilvl="6" w:tplc="0E6215F4" w:tentative="1">
      <w:start w:val="1"/>
      <w:numFmt w:val="bullet"/>
      <w:lvlText w:val="•"/>
      <w:lvlJc w:val="left"/>
      <w:pPr>
        <w:tabs>
          <w:tab w:val="num" w:pos="5040"/>
        </w:tabs>
        <w:ind w:left="5040" w:hanging="360"/>
      </w:pPr>
      <w:rPr>
        <w:rFonts w:ascii="Arial" w:hAnsi="Arial" w:hint="default"/>
      </w:rPr>
    </w:lvl>
    <w:lvl w:ilvl="7" w:tplc="753E4BA4" w:tentative="1">
      <w:start w:val="1"/>
      <w:numFmt w:val="bullet"/>
      <w:lvlText w:val="•"/>
      <w:lvlJc w:val="left"/>
      <w:pPr>
        <w:tabs>
          <w:tab w:val="num" w:pos="5760"/>
        </w:tabs>
        <w:ind w:left="5760" w:hanging="360"/>
      </w:pPr>
      <w:rPr>
        <w:rFonts w:ascii="Arial" w:hAnsi="Arial" w:hint="default"/>
      </w:rPr>
    </w:lvl>
    <w:lvl w:ilvl="8" w:tplc="59741102" w:tentative="1">
      <w:start w:val="1"/>
      <w:numFmt w:val="bullet"/>
      <w:lvlText w:val="•"/>
      <w:lvlJc w:val="left"/>
      <w:pPr>
        <w:tabs>
          <w:tab w:val="num" w:pos="6480"/>
        </w:tabs>
        <w:ind w:left="6480" w:hanging="360"/>
      </w:pPr>
      <w:rPr>
        <w:rFonts w:ascii="Arial" w:hAnsi="Arial" w:hint="default"/>
      </w:rPr>
    </w:lvl>
  </w:abstractNum>
  <w:abstractNum w:abstractNumId="21">
    <w:nsid w:val="383F17AE"/>
    <w:multiLevelType w:val="multilevel"/>
    <w:tmpl w:val="5FBC14C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C19471D"/>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3">
    <w:nsid w:val="407A464C"/>
    <w:multiLevelType w:val="multilevel"/>
    <w:tmpl w:val="C55279D6"/>
    <w:numStyleLink w:val="Appendices"/>
  </w:abstractNum>
  <w:abstractNum w:abstractNumId="24">
    <w:nsid w:val="439A3C92"/>
    <w:multiLevelType w:val="hybridMultilevel"/>
    <w:tmpl w:val="21D8DA3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98B277E"/>
    <w:multiLevelType w:val="multilevel"/>
    <w:tmpl w:val="6A8CDFEC"/>
    <w:styleLink w:val="Headings"/>
    <w:lvl w:ilvl="0">
      <w:start w:val="2"/>
      <w:numFmt w:val="decimal"/>
      <w:lvlText w:val="%1"/>
      <w:lvlJc w:val="left"/>
      <w:pPr>
        <w:ind w:left="600" w:hanging="600"/>
      </w:pPr>
      <w:rPr>
        <w:rFonts w:hint="default"/>
      </w:rPr>
    </w:lvl>
    <w:lvl w:ilvl="1">
      <w:start w:val="1"/>
      <w:numFmt w:val="decimal"/>
      <w:lvlText w:val="%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nsid w:val="4E763CE0"/>
    <w:multiLevelType w:val="hybridMultilevel"/>
    <w:tmpl w:val="5E60F644"/>
    <w:lvl w:ilvl="0" w:tplc="BD0E385C">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7">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8">
    <w:nsid w:val="4F5779AE"/>
    <w:multiLevelType w:val="multilevel"/>
    <w:tmpl w:val="2C063A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0">
    <w:nsid w:val="55B24E10"/>
    <w:multiLevelType w:val="hybridMultilevel"/>
    <w:tmpl w:val="8B8E560C"/>
    <w:lvl w:ilvl="0" w:tplc="620CE340">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5F1F031E"/>
    <w:multiLevelType w:val="hybridMultilevel"/>
    <w:tmpl w:val="7DD4CB56"/>
    <w:lvl w:ilvl="0" w:tplc="76C6F526">
      <w:start w:val="1"/>
      <w:numFmt w:val="russianLower"/>
      <w:pStyle w:val="Enumerated"/>
      <w:lvlText w:val="%1)"/>
      <w:lvlJc w:val="left"/>
      <w:pPr>
        <w:ind w:left="0" w:firstLine="709"/>
      </w:pPr>
      <w:rPr>
        <w:rFonts w:ascii="Times New Roman" w:hAnsi="Times New Roman" w:hint="default"/>
        <w:b w:val="0"/>
        <w:i w:val="0"/>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nsid w:val="722301C6"/>
    <w:multiLevelType w:val="hybridMultilevel"/>
    <w:tmpl w:val="5FD85138"/>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nsid w:val="774A12C7"/>
    <w:multiLevelType w:val="hybridMultilevel"/>
    <w:tmpl w:val="1952A51C"/>
    <w:lvl w:ilvl="0" w:tplc="969E9EF8">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4">
    <w:nsid w:val="78EE0505"/>
    <w:multiLevelType w:val="hybridMultilevel"/>
    <w:tmpl w:val="6D5E47CA"/>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5">
    <w:nsid w:val="79755F33"/>
    <w:multiLevelType w:val="hybridMultilevel"/>
    <w:tmpl w:val="D27A1504"/>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30"/>
  </w:num>
  <w:num w:numId="2">
    <w:abstractNumId w:val="25"/>
  </w:num>
  <w:num w:numId="3">
    <w:abstractNumId w:val="27"/>
  </w:num>
  <w:num w:numId="4">
    <w:abstractNumId w:val="31"/>
  </w:num>
  <w:num w:numId="5">
    <w:abstractNumId w:val="29"/>
  </w:num>
  <w:num w:numId="6">
    <w:abstractNumId w:val="15"/>
  </w:num>
  <w:num w:numId="7">
    <w:abstractNumId w:val="3"/>
  </w:num>
  <w:num w:numId="8">
    <w:abstractNumId w:val="23"/>
  </w:num>
  <w:num w:numId="9">
    <w:abstractNumId w:val="9"/>
  </w:num>
  <w:num w:numId="10">
    <w:abstractNumId w:val="10"/>
  </w:num>
  <w:num w:numId="11">
    <w:abstractNumId w:val="25"/>
  </w:num>
  <w:num w:numId="12">
    <w:abstractNumId w:val="16"/>
  </w:num>
  <w:num w:numId="13">
    <w:abstractNumId w:val="28"/>
  </w:num>
  <w:num w:numId="14">
    <w:abstractNumId w:val="2"/>
  </w:num>
  <w:num w:numId="15">
    <w:abstractNumId w:val="26"/>
  </w:num>
  <w:num w:numId="16">
    <w:abstractNumId w:val="33"/>
  </w:num>
  <w:num w:numId="17">
    <w:abstractNumId w:val="13"/>
  </w:num>
  <w:num w:numId="18">
    <w:abstractNumId w:val="12"/>
  </w:num>
  <w:num w:numId="19">
    <w:abstractNumId w:val="17"/>
  </w:num>
  <w:num w:numId="20">
    <w:abstractNumId w:val="4"/>
  </w:num>
  <w:num w:numId="21">
    <w:abstractNumId w:val="20"/>
  </w:num>
  <w:num w:numId="22">
    <w:abstractNumId w:val="22"/>
  </w:num>
  <w:num w:numId="23">
    <w:abstractNumId w:val="1"/>
  </w:num>
  <w:num w:numId="24">
    <w:abstractNumId w:val="34"/>
  </w:num>
  <w:num w:numId="25">
    <w:abstractNumId w:val="6"/>
  </w:num>
  <w:num w:numId="26">
    <w:abstractNumId w:val="21"/>
  </w:num>
  <w:num w:numId="27">
    <w:abstractNumId w:val="7"/>
  </w:num>
  <w:num w:numId="28">
    <w:abstractNumId w:val="5"/>
  </w:num>
  <w:num w:numId="29">
    <w:abstractNumId w:val="32"/>
  </w:num>
  <w:num w:numId="30">
    <w:abstractNumId w:val="11"/>
  </w:num>
  <w:num w:numId="31">
    <w:abstractNumId w:val="35"/>
  </w:num>
  <w:num w:numId="32">
    <w:abstractNumId w:val="24"/>
  </w:num>
  <w:num w:numId="33">
    <w:abstractNumId w:val="19"/>
  </w:num>
  <w:num w:numId="34">
    <w:abstractNumId w:val="18"/>
  </w:num>
  <w:num w:numId="35">
    <w:abstractNumId w:val="14"/>
  </w:num>
  <w:num w:numId="36">
    <w:abstractNumId w:val="8"/>
  </w:num>
  <w:num w:numId="37">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222"/>
    <w:rsid w:val="00000A02"/>
    <w:rsid w:val="00002391"/>
    <w:rsid w:val="00005146"/>
    <w:rsid w:val="0000542D"/>
    <w:rsid w:val="000073E1"/>
    <w:rsid w:val="000077FA"/>
    <w:rsid w:val="00013359"/>
    <w:rsid w:val="000137D6"/>
    <w:rsid w:val="00021B34"/>
    <w:rsid w:val="00022696"/>
    <w:rsid w:val="00022CDD"/>
    <w:rsid w:val="00026E76"/>
    <w:rsid w:val="00035C1F"/>
    <w:rsid w:val="0003629E"/>
    <w:rsid w:val="0003694E"/>
    <w:rsid w:val="000441AC"/>
    <w:rsid w:val="00050CC2"/>
    <w:rsid w:val="00054A69"/>
    <w:rsid w:val="0005535D"/>
    <w:rsid w:val="00056139"/>
    <w:rsid w:val="0005723E"/>
    <w:rsid w:val="00057A13"/>
    <w:rsid w:val="00062CA1"/>
    <w:rsid w:val="00063FD8"/>
    <w:rsid w:val="00066324"/>
    <w:rsid w:val="00070C12"/>
    <w:rsid w:val="000825F2"/>
    <w:rsid w:val="00085220"/>
    <w:rsid w:val="0009042D"/>
    <w:rsid w:val="00090BB2"/>
    <w:rsid w:val="000918B3"/>
    <w:rsid w:val="00092D1F"/>
    <w:rsid w:val="00092D6D"/>
    <w:rsid w:val="00096A33"/>
    <w:rsid w:val="00096FE8"/>
    <w:rsid w:val="00097498"/>
    <w:rsid w:val="000A0247"/>
    <w:rsid w:val="000A1BFA"/>
    <w:rsid w:val="000A2E6F"/>
    <w:rsid w:val="000A34E8"/>
    <w:rsid w:val="000A63EB"/>
    <w:rsid w:val="000A708A"/>
    <w:rsid w:val="000B129F"/>
    <w:rsid w:val="000B2D0A"/>
    <w:rsid w:val="000B4025"/>
    <w:rsid w:val="000B7B42"/>
    <w:rsid w:val="000C2C65"/>
    <w:rsid w:val="000C55FD"/>
    <w:rsid w:val="000C6010"/>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0B43"/>
    <w:rsid w:val="000F195B"/>
    <w:rsid w:val="000F1A05"/>
    <w:rsid w:val="000F1E48"/>
    <w:rsid w:val="000F2FAB"/>
    <w:rsid w:val="000F3B6F"/>
    <w:rsid w:val="000F41BE"/>
    <w:rsid w:val="000F6B90"/>
    <w:rsid w:val="000F6C7F"/>
    <w:rsid w:val="0010063D"/>
    <w:rsid w:val="00102053"/>
    <w:rsid w:val="00102D3A"/>
    <w:rsid w:val="0011072C"/>
    <w:rsid w:val="00111C37"/>
    <w:rsid w:val="00112B0E"/>
    <w:rsid w:val="001236C7"/>
    <w:rsid w:val="00123752"/>
    <w:rsid w:val="00125990"/>
    <w:rsid w:val="001313AF"/>
    <w:rsid w:val="00133CF0"/>
    <w:rsid w:val="001354F1"/>
    <w:rsid w:val="00137C5F"/>
    <w:rsid w:val="001411A4"/>
    <w:rsid w:val="001425D8"/>
    <w:rsid w:val="00146EA3"/>
    <w:rsid w:val="001512A8"/>
    <w:rsid w:val="00155F82"/>
    <w:rsid w:val="00156F55"/>
    <w:rsid w:val="00161E96"/>
    <w:rsid w:val="001620CF"/>
    <w:rsid w:val="001640BF"/>
    <w:rsid w:val="0016429B"/>
    <w:rsid w:val="001646CF"/>
    <w:rsid w:val="00167D78"/>
    <w:rsid w:val="001707E1"/>
    <w:rsid w:val="001736F7"/>
    <w:rsid w:val="0017372F"/>
    <w:rsid w:val="00181D1D"/>
    <w:rsid w:val="00184F49"/>
    <w:rsid w:val="00187235"/>
    <w:rsid w:val="00187963"/>
    <w:rsid w:val="00191416"/>
    <w:rsid w:val="0019175C"/>
    <w:rsid w:val="00191AD1"/>
    <w:rsid w:val="0019283E"/>
    <w:rsid w:val="00192DFA"/>
    <w:rsid w:val="00194D7B"/>
    <w:rsid w:val="001A353D"/>
    <w:rsid w:val="001A73BB"/>
    <w:rsid w:val="001B0198"/>
    <w:rsid w:val="001B035F"/>
    <w:rsid w:val="001B0396"/>
    <w:rsid w:val="001B1431"/>
    <w:rsid w:val="001C143D"/>
    <w:rsid w:val="001C1C2D"/>
    <w:rsid w:val="001C1F39"/>
    <w:rsid w:val="001C5E12"/>
    <w:rsid w:val="001D2EE6"/>
    <w:rsid w:val="001D63B5"/>
    <w:rsid w:val="001E0660"/>
    <w:rsid w:val="001E2677"/>
    <w:rsid w:val="001E5393"/>
    <w:rsid w:val="001E7730"/>
    <w:rsid w:val="001F05FE"/>
    <w:rsid w:val="001F1952"/>
    <w:rsid w:val="001F452F"/>
    <w:rsid w:val="00200FF7"/>
    <w:rsid w:val="002068ED"/>
    <w:rsid w:val="002105FD"/>
    <w:rsid w:val="00212553"/>
    <w:rsid w:val="00212EED"/>
    <w:rsid w:val="00217540"/>
    <w:rsid w:val="0022078F"/>
    <w:rsid w:val="00236EBE"/>
    <w:rsid w:val="002411E6"/>
    <w:rsid w:val="00245BA8"/>
    <w:rsid w:val="0024605A"/>
    <w:rsid w:val="00246077"/>
    <w:rsid w:val="00250989"/>
    <w:rsid w:val="002510CD"/>
    <w:rsid w:val="00260425"/>
    <w:rsid w:val="00261A42"/>
    <w:rsid w:val="00262168"/>
    <w:rsid w:val="00262227"/>
    <w:rsid w:val="0026593E"/>
    <w:rsid w:val="00266588"/>
    <w:rsid w:val="00267800"/>
    <w:rsid w:val="00267B9D"/>
    <w:rsid w:val="00267BAE"/>
    <w:rsid w:val="00274BB5"/>
    <w:rsid w:val="00275E9D"/>
    <w:rsid w:val="00276312"/>
    <w:rsid w:val="0027688E"/>
    <w:rsid w:val="00282359"/>
    <w:rsid w:val="00286701"/>
    <w:rsid w:val="00286A0F"/>
    <w:rsid w:val="00287C2D"/>
    <w:rsid w:val="00287ECE"/>
    <w:rsid w:val="00290D8D"/>
    <w:rsid w:val="002919CC"/>
    <w:rsid w:val="002921FB"/>
    <w:rsid w:val="00296C44"/>
    <w:rsid w:val="002A1F75"/>
    <w:rsid w:val="002A7C10"/>
    <w:rsid w:val="002B1165"/>
    <w:rsid w:val="002B3684"/>
    <w:rsid w:val="002B3AB8"/>
    <w:rsid w:val="002B4E3D"/>
    <w:rsid w:val="002B5D1E"/>
    <w:rsid w:val="002B7222"/>
    <w:rsid w:val="002B7987"/>
    <w:rsid w:val="002B7CB6"/>
    <w:rsid w:val="002C00CD"/>
    <w:rsid w:val="002C0BA6"/>
    <w:rsid w:val="002D4614"/>
    <w:rsid w:val="002E132C"/>
    <w:rsid w:val="002E6ABE"/>
    <w:rsid w:val="002E7A4C"/>
    <w:rsid w:val="002E7D50"/>
    <w:rsid w:val="002F1A2B"/>
    <w:rsid w:val="002F25FA"/>
    <w:rsid w:val="002F2E1E"/>
    <w:rsid w:val="002F3749"/>
    <w:rsid w:val="002F40A8"/>
    <w:rsid w:val="00300506"/>
    <w:rsid w:val="0030058B"/>
    <w:rsid w:val="00301BD1"/>
    <w:rsid w:val="00302BB7"/>
    <w:rsid w:val="00302CA7"/>
    <w:rsid w:val="00303658"/>
    <w:rsid w:val="00303A15"/>
    <w:rsid w:val="003061BB"/>
    <w:rsid w:val="00311EFF"/>
    <w:rsid w:val="00314ED0"/>
    <w:rsid w:val="003163A8"/>
    <w:rsid w:val="0031645F"/>
    <w:rsid w:val="00317D7C"/>
    <w:rsid w:val="00324DE9"/>
    <w:rsid w:val="0032551D"/>
    <w:rsid w:val="00326AE2"/>
    <w:rsid w:val="00327157"/>
    <w:rsid w:val="003273D1"/>
    <w:rsid w:val="0032777F"/>
    <w:rsid w:val="00327813"/>
    <w:rsid w:val="00332457"/>
    <w:rsid w:val="00333F7F"/>
    <w:rsid w:val="003357D9"/>
    <w:rsid w:val="0034043B"/>
    <w:rsid w:val="00340445"/>
    <w:rsid w:val="003445E5"/>
    <w:rsid w:val="00344F21"/>
    <w:rsid w:val="00346348"/>
    <w:rsid w:val="003517EC"/>
    <w:rsid w:val="00353BB1"/>
    <w:rsid w:val="00354AD5"/>
    <w:rsid w:val="00356CC3"/>
    <w:rsid w:val="00361FAC"/>
    <w:rsid w:val="00363263"/>
    <w:rsid w:val="00366136"/>
    <w:rsid w:val="00366F56"/>
    <w:rsid w:val="0037702A"/>
    <w:rsid w:val="003811FB"/>
    <w:rsid w:val="003832C2"/>
    <w:rsid w:val="003851E4"/>
    <w:rsid w:val="003858BC"/>
    <w:rsid w:val="003905EA"/>
    <w:rsid w:val="00392D1B"/>
    <w:rsid w:val="003935A6"/>
    <w:rsid w:val="003A2637"/>
    <w:rsid w:val="003A3678"/>
    <w:rsid w:val="003A58CA"/>
    <w:rsid w:val="003B0E8A"/>
    <w:rsid w:val="003B1071"/>
    <w:rsid w:val="003C3F78"/>
    <w:rsid w:val="003C43F7"/>
    <w:rsid w:val="003C4B7B"/>
    <w:rsid w:val="003C7818"/>
    <w:rsid w:val="003D171D"/>
    <w:rsid w:val="003D2A7B"/>
    <w:rsid w:val="003D4571"/>
    <w:rsid w:val="003D4AA6"/>
    <w:rsid w:val="003D4DF0"/>
    <w:rsid w:val="003E035C"/>
    <w:rsid w:val="003E1803"/>
    <w:rsid w:val="003E3161"/>
    <w:rsid w:val="003E5B82"/>
    <w:rsid w:val="003F152D"/>
    <w:rsid w:val="003F3DCA"/>
    <w:rsid w:val="004012E9"/>
    <w:rsid w:val="00403138"/>
    <w:rsid w:val="00411498"/>
    <w:rsid w:val="004118EE"/>
    <w:rsid w:val="00414018"/>
    <w:rsid w:val="00414DA6"/>
    <w:rsid w:val="00424DBD"/>
    <w:rsid w:val="00424E48"/>
    <w:rsid w:val="00426A67"/>
    <w:rsid w:val="00430916"/>
    <w:rsid w:val="00431078"/>
    <w:rsid w:val="00431233"/>
    <w:rsid w:val="00431294"/>
    <w:rsid w:val="00431C95"/>
    <w:rsid w:val="00434A29"/>
    <w:rsid w:val="00436608"/>
    <w:rsid w:val="00441A91"/>
    <w:rsid w:val="004425FB"/>
    <w:rsid w:val="00450DE6"/>
    <w:rsid w:val="00451D20"/>
    <w:rsid w:val="00451D38"/>
    <w:rsid w:val="004521F6"/>
    <w:rsid w:val="00452608"/>
    <w:rsid w:val="00453846"/>
    <w:rsid w:val="00456895"/>
    <w:rsid w:val="00457E2A"/>
    <w:rsid w:val="00463B04"/>
    <w:rsid w:val="004704FE"/>
    <w:rsid w:val="00472A88"/>
    <w:rsid w:val="0047471F"/>
    <w:rsid w:val="00474B16"/>
    <w:rsid w:val="00476E39"/>
    <w:rsid w:val="00480DAC"/>
    <w:rsid w:val="0048144D"/>
    <w:rsid w:val="0048285B"/>
    <w:rsid w:val="0048354A"/>
    <w:rsid w:val="00484BC4"/>
    <w:rsid w:val="004865C8"/>
    <w:rsid w:val="00487EE6"/>
    <w:rsid w:val="0049117A"/>
    <w:rsid w:val="00491D1F"/>
    <w:rsid w:val="00497945"/>
    <w:rsid w:val="00497C26"/>
    <w:rsid w:val="004A48A2"/>
    <w:rsid w:val="004A6FB9"/>
    <w:rsid w:val="004B0000"/>
    <w:rsid w:val="004B622E"/>
    <w:rsid w:val="004B70A3"/>
    <w:rsid w:val="004C48B2"/>
    <w:rsid w:val="004C594A"/>
    <w:rsid w:val="004D6761"/>
    <w:rsid w:val="004E0312"/>
    <w:rsid w:val="004E176F"/>
    <w:rsid w:val="004E3A36"/>
    <w:rsid w:val="004E5E01"/>
    <w:rsid w:val="004E62C1"/>
    <w:rsid w:val="004E7862"/>
    <w:rsid w:val="004F4152"/>
    <w:rsid w:val="00501220"/>
    <w:rsid w:val="00505C7C"/>
    <w:rsid w:val="0051248A"/>
    <w:rsid w:val="00514A7C"/>
    <w:rsid w:val="0051656A"/>
    <w:rsid w:val="00516BB1"/>
    <w:rsid w:val="00516FB1"/>
    <w:rsid w:val="0052172E"/>
    <w:rsid w:val="00527407"/>
    <w:rsid w:val="0052748F"/>
    <w:rsid w:val="00534063"/>
    <w:rsid w:val="005344C2"/>
    <w:rsid w:val="00535C13"/>
    <w:rsid w:val="005374CE"/>
    <w:rsid w:val="00541C06"/>
    <w:rsid w:val="005431F0"/>
    <w:rsid w:val="00543AB9"/>
    <w:rsid w:val="005470BE"/>
    <w:rsid w:val="00550250"/>
    <w:rsid w:val="00550E29"/>
    <w:rsid w:val="00551CCE"/>
    <w:rsid w:val="00554C35"/>
    <w:rsid w:val="005550B4"/>
    <w:rsid w:val="005626EC"/>
    <w:rsid w:val="00562C5E"/>
    <w:rsid w:val="00563416"/>
    <w:rsid w:val="0056594C"/>
    <w:rsid w:val="00573683"/>
    <w:rsid w:val="005750D7"/>
    <w:rsid w:val="0057580C"/>
    <w:rsid w:val="00582469"/>
    <w:rsid w:val="00582593"/>
    <w:rsid w:val="00585A57"/>
    <w:rsid w:val="00585E36"/>
    <w:rsid w:val="00586832"/>
    <w:rsid w:val="0059254E"/>
    <w:rsid w:val="00594739"/>
    <w:rsid w:val="005972B8"/>
    <w:rsid w:val="005A0021"/>
    <w:rsid w:val="005A6094"/>
    <w:rsid w:val="005B6557"/>
    <w:rsid w:val="005B65C8"/>
    <w:rsid w:val="005B6DE9"/>
    <w:rsid w:val="005C11FB"/>
    <w:rsid w:val="005C1C76"/>
    <w:rsid w:val="005C2EC5"/>
    <w:rsid w:val="005C438E"/>
    <w:rsid w:val="005C442A"/>
    <w:rsid w:val="005D093C"/>
    <w:rsid w:val="005D1649"/>
    <w:rsid w:val="005D20FD"/>
    <w:rsid w:val="005D2392"/>
    <w:rsid w:val="005D492C"/>
    <w:rsid w:val="005D660B"/>
    <w:rsid w:val="005D7CEA"/>
    <w:rsid w:val="005E0FC1"/>
    <w:rsid w:val="005E1F61"/>
    <w:rsid w:val="005E5333"/>
    <w:rsid w:val="005F21C3"/>
    <w:rsid w:val="005F25C3"/>
    <w:rsid w:val="005F4694"/>
    <w:rsid w:val="005F6C10"/>
    <w:rsid w:val="005F709C"/>
    <w:rsid w:val="00601227"/>
    <w:rsid w:val="00601495"/>
    <w:rsid w:val="006037A9"/>
    <w:rsid w:val="00603D70"/>
    <w:rsid w:val="006065BC"/>
    <w:rsid w:val="0061135E"/>
    <w:rsid w:val="00611813"/>
    <w:rsid w:val="00611877"/>
    <w:rsid w:val="00611F57"/>
    <w:rsid w:val="00612DF3"/>
    <w:rsid w:val="0062413B"/>
    <w:rsid w:val="00624830"/>
    <w:rsid w:val="00624E54"/>
    <w:rsid w:val="00625F82"/>
    <w:rsid w:val="00626829"/>
    <w:rsid w:val="00630042"/>
    <w:rsid w:val="0063087C"/>
    <w:rsid w:val="00631A66"/>
    <w:rsid w:val="00631D31"/>
    <w:rsid w:val="00632053"/>
    <w:rsid w:val="006324BB"/>
    <w:rsid w:val="00633BC7"/>
    <w:rsid w:val="00644774"/>
    <w:rsid w:val="00646C51"/>
    <w:rsid w:val="00654241"/>
    <w:rsid w:val="00654623"/>
    <w:rsid w:val="00660A9D"/>
    <w:rsid w:val="00661940"/>
    <w:rsid w:val="00662494"/>
    <w:rsid w:val="00663CA9"/>
    <w:rsid w:val="006659AA"/>
    <w:rsid w:val="00671BCE"/>
    <w:rsid w:val="00681447"/>
    <w:rsid w:val="006875CB"/>
    <w:rsid w:val="00690C79"/>
    <w:rsid w:val="00691F0C"/>
    <w:rsid w:val="00691F1D"/>
    <w:rsid w:val="00692BA3"/>
    <w:rsid w:val="00696754"/>
    <w:rsid w:val="006A3D47"/>
    <w:rsid w:val="006A4576"/>
    <w:rsid w:val="006A6D26"/>
    <w:rsid w:val="006A7CBA"/>
    <w:rsid w:val="006A7E51"/>
    <w:rsid w:val="006B0567"/>
    <w:rsid w:val="006B1466"/>
    <w:rsid w:val="006B58A8"/>
    <w:rsid w:val="006B5935"/>
    <w:rsid w:val="006B5C61"/>
    <w:rsid w:val="006C0665"/>
    <w:rsid w:val="006D5FF4"/>
    <w:rsid w:val="006D61D8"/>
    <w:rsid w:val="006D7138"/>
    <w:rsid w:val="006D763F"/>
    <w:rsid w:val="006E1EA8"/>
    <w:rsid w:val="006E73A9"/>
    <w:rsid w:val="006F0864"/>
    <w:rsid w:val="006F08A8"/>
    <w:rsid w:val="006F10C2"/>
    <w:rsid w:val="006F3353"/>
    <w:rsid w:val="006F37EB"/>
    <w:rsid w:val="006F3E81"/>
    <w:rsid w:val="006F51EA"/>
    <w:rsid w:val="00704915"/>
    <w:rsid w:val="0070524E"/>
    <w:rsid w:val="007058F5"/>
    <w:rsid w:val="007105E3"/>
    <w:rsid w:val="00711CE8"/>
    <w:rsid w:val="00713732"/>
    <w:rsid w:val="00713D39"/>
    <w:rsid w:val="0072055B"/>
    <w:rsid w:val="00720F89"/>
    <w:rsid w:val="00724325"/>
    <w:rsid w:val="00724B32"/>
    <w:rsid w:val="00724E5A"/>
    <w:rsid w:val="00726CDB"/>
    <w:rsid w:val="00730C24"/>
    <w:rsid w:val="00730FB2"/>
    <w:rsid w:val="00732D43"/>
    <w:rsid w:val="007362FF"/>
    <w:rsid w:val="007427F4"/>
    <w:rsid w:val="007509E0"/>
    <w:rsid w:val="00757F25"/>
    <w:rsid w:val="00761401"/>
    <w:rsid w:val="00761415"/>
    <w:rsid w:val="0076214D"/>
    <w:rsid w:val="0076233C"/>
    <w:rsid w:val="00762FFA"/>
    <w:rsid w:val="00763D74"/>
    <w:rsid w:val="007640EB"/>
    <w:rsid w:val="00780740"/>
    <w:rsid w:val="007858F5"/>
    <w:rsid w:val="007940A9"/>
    <w:rsid w:val="007964AF"/>
    <w:rsid w:val="007A678C"/>
    <w:rsid w:val="007B0E14"/>
    <w:rsid w:val="007B1597"/>
    <w:rsid w:val="007B4B1B"/>
    <w:rsid w:val="007B4ED9"/>
    <w:rsid w:val="007C04C9"/>
    <w:rsid w:val="007C088F"/>
    <w:rsid w:val="007C1D61"/>
    <w:rsid w:val="007C5AFD"/>
    <w:rsid w:val="007D3D72"/>
    <w:rsid w:val="007D4187"/>
    <w:rsid w:val="007D528C"/>
    <w:rsid w:val="007E0A22"/>
    <w:rsid w:val="007E2E89"/>
    <w:rsid w:val="007E5E08"/>
    <w:rsid w:val="007E79D0"/>
    <w:rsid w:val="007F068B"/>
    <w:rsid w:val="007F1451"/>
    <w:rsid w:val="007F17F1"/>
    <w:rsid w:val="007F21C4"/>
    <w:rsid w:val="007F5540"/>
    <w:rsid w:val="007F5D94"/>
    <w:rsid w:val="007F65F9"/>
    <w:rsid w:val="007F66C5"/>
    <w:rsid w:val="007F72D9"/>
    <w:rsid w:val="008016F4"/>
    <w:rsid w:val="00801E72"/>
    <w:rsid w:val="0080205B"/>
    <w:rsid w:val="00805EDD"/>
    <w:rsid w:val="00813305"/>
    <w:rsid w:val="008154A1"/>
    <w:rsid w:val="0081676D"/>
    <w:rsid w:val="00821FD4"/>
    <w:rsid w:val="0082383C"/>
    <w:rsid w:val="00823AF9"/>
    <w:rsid w:val="008242E6"/>
    <w:rsid w:val="00827B27"/>
    <w:rsid w:val="0083033D"/>
    <w:rsid w:val="00831DC8"/>
    <w:rsid w:val="00832365"/>
    <w:rsid w:val="00832590"/>
    <w:rsid w:val="00833ED7"/>
    <w:rsid w:val="00834139"/>
    <w:rsid w:val="00834299"/>
    <w:rsid w:val="008342AC"/>
    <w:rsid w:val="00835ADB"/>
    <w:rsid w:val="00836D4D"/>
    <w:rsid w:val="008372A0"/>
    <w:rsid w:val="00840117"/>
    <w:rsid w:val="00840BC8"/>
    <w:rsid w:val="00843AAB"/>
    <w:rsid w:val="00853707"/>
    <w:rsid w:val="00854F52"/>
    <w:rsid w:val="00860515"/>
    <w:rsid w:val="00860DC2"/>
    <w:rsid w:val="00862EBE"/>
    <w:rsid w:val="008661EA"/>
    <w:rsid w:val="00870908"/>
    <w:rsid w:val="008719A1"/>
    <w:rsid w:val="0087520B"/>
    <w:rsid w:val="00880EA4"/>
    <w:rsid w:val="00882541"/>
    <w:rsid w:val="008867BE"/>
    <w:rsid w:val="0089058E"/>
    <w:rsid w:val="00890FE2"/>
    <w:rsid w:val="008925D2"/>
    <w:rsid w:val="00892C45"/>
    <w:rsid w:val="00893DD8"/>
    <w:rsid w:val="00894292"/>
    <w:rsid w:val="008942AE"/>
    <w:rsid w:val="00897C16"/>
    <w:rsid w:val="008A3306"/>
    <w:rsid w:val="008A3EB8"/>
    <w:rsid w:val="008B2D6F"/>
    <w:rsid w:val="008C3BD9"/>
    <w:rsid w:val="008C4E59"/>
    <w:rsid w:val="008C780A"/>
    <w:rsid w:val="008D7735"/>
    <w:rsid w:val="008E07CE"/>
    <w:rsid w:val="008E3AB1"/>
    <w:rsid w:val="008F4223"/>
    <w:rsid w:val="008F5169"/>
    <w:rsid w:val="008F5244"/>
    <w:rsid w:val="008F5B74"/>
    <w:rsid w:val="008F7BD6"/>
    <w:rsid w:val="008F7FB6"/>
    <w:rsid w:val="00901967"/>
    <w:rsid w:val="0090294A"/>
    <w:rsid w:val="00903D1A"/>
    <w:rsid w:val="00904901"/>
    <w:rsid w:val="00904BF4"/>
    <w:rsid w:val="0090539C"/>
    <w:rsid w:val="00906EF1"/>
    <w:rsid w:val="009070C0"/>
    <w:rsid w:val="00907722"/>
    <w:rsid w:val="009107B3"/>
    <w:rsid w:val="00911112"/>
    <w:rsid w:val="009113D0"/>
    <w:rsid w:val="00912253"/>
    <w:rsid w:val="00913EF1"/>
    <w:rsid w:val="00914860"/>
    <w:rsid w:val="009161AF"/>
    <w:rsid w:val="00923403"/>
    <w:rsid w:val="00933A2D"/>
    <w:rsid w:val="00940BEB"/>
    <w:rsid w:val="00941110"/>
    <w:rsid w:val="00945AFC"/>
    <w:rsid w:val="00953473"/>
    <w:rsid w:val="00953B15"/>
    <w:rsid w:val="00962F76"/>
    <w:rsid w:val="00963A1B"/>
    <w:rsid w:val="0096589E"/>
    <w:rsid w:val="009700B1"/>
    <w:rsid w:val="0097029B"/>
    <w:rsid w:val="00970F40"/>
    <w:rsid w:val="009715B4"/>
    <w:rsid w:val="0097251B"/>
    <w:rsid w:val="00975A16"/>
    <w:rsid w:val="0098478B"/>
    <w:rsid w:val="00984FB9"/>
    <w:rsid w:val="009860FB"/>
    <w:rsid w:val="0098766A"/>
    <w:rsid w:val="00990E9A"/>
    <w:rsid w:val="00992AFA"/>
    <w:rsid w:val="009A0F9A"/>
    <w:rsid w:val="009A3705"/>
    <w:rsid w:val="009A60AA"/>
    <w:rsid w:val="009B0CF2"/>
    <w:rsid w:val="009B13C5"/>
    <w:rsid w:val="009C1AC1"/>
    <w:rsid w:val="009C76FB"/>
    <w:rsid w:val="009D0076"/>
    <w:rsid w:val="009D1A73"/>
    <w:rsid w:val="009D5CEB"/>
    <w:rsid w:val="009D63BC"/>
    <w:rsid w:val="009E2965"/>
    <w:rsid w:val="009E6486"/>
    <w:rsid w:val="009E6D58"/>
    <w:rsid w:val="009F0072"/>
    <w:rsid w:val="009F25C9"/>
    <w:rsid w:val="009F7A45"/>
    <w:rsid w:val="00A002C9"/>
    <w:rsid w:val="00A01894"/>
    <w:rsid w:val="00A049DE"/>
    <w:rsid w:val="00A05E6C"/>
    <w:rsid w:val="00A13E90"/>
    <w:rsid w:val="00A153B6"/>
    <w:rsid w:val="00A1681A"/>
    <w:rsid w:val="00A1712A"/>
    <w:rsid w:val="00A24605"/>
    <w:rsid w:val="00A3262F"/>
    <w:rsid w:val="00A34891"/>
    <w:rsid w:val="00A355C1"/>
    <w:rsid w:val="00A37C5D"/>
    <w:rsid w:val="00A403B4"/>
    <w:rsid w:val="00A50B2D"/>
    <w:rsid w:val="00A50D84"/>
    <w:rsid w:val="00A534BD"/>
    <w:rsid w:val="00A555F0"/>
    <w:rsid w:val="00A61465"/>
    <w:rsid w:val="00A629E2"/>
    <w:rsid w:val="00A65466"/>
    <w:rsid w:val="00A675A6"/>
    <w:rsid w:val="00A821EF"/>
    <w:rsid w:val="00A8581C"/>
    <w:rsid w:val="00A86DE2"/>
    <w:rsid w:val="00A87FA7"/>
    <w:rsid w:val="00A90A93"/>
    <w:rsid w:val="00A91338"/>
    <w:rsid w:val="00A92953"/>
    <w:rsid w:val="00A94BE5"/>
    <w:rsid w:val="00A96272"/>
    <w:rsid w:val="00A9659C"/>
    <w:rsid w:val="00A97222"/>
    <w:rsid w:val="00A976E7"/>
    <w:rsid w:val="00AA0DF3"/>
    <w:rsid w:val="00AA621A"/>
    <w:rsid w:val="00AB7ADC"/>
    <w:rsid w:val="00AC05D7"/>
    <w:rsid w:val="00AC246B"/>
    <w:rsid w:val="00AC39BF"/>
    <w:rsid w:val="00AC4ED9"/>
    <w:rsid w:val="00AD01BB"/>
    <w:rsid w:val="00AD038C"/>
    <w:rsid w:val="00AD2F1B"/>
    <w:rsid w:val="00AD322B"/>
    <w:rsid w:val="00AD55A6"/>
    <w:rsid w:val="00AD5757"/>
    <w:rsid w:val="00AD62B8"/>
    <w:rsid w:val="00AD7977"/>
    <w:rsid w:val="00AD79AF"/>
    <w:rsid w:val="00AD7FF4"/>
    <w:rsid w:val="00AE2BAA"/>
    <w:rsid w:val="00AE3083"/>
    <w:rsid w:val="00AE3A1F"/>
    <w:rsid w:val="00AE5A5D"/>
    <w:rsid w:val="00AE5F9B"/>
    <w:rsid w:val="00AE7B08"/>
    <w:rsid w:val="00AF134A"/>
    <w:rsid w:val="00AF26AE"/>
    <w:rsid w:val="00AF4461"/>
    <w:rsid w:val="00AF5A91"/>
    <w:rsid w:val="00B02CCE"/>
    <w:rsid w:val="00B037ED"/>
    <w:rsid w:val="00B03B32"/>
    <w:rsid w:val="00B07E1A"/>
    <w:rsid w:val="00B118CA"/>
    <w:rsid w:val="00B13BB9"/>
    <w:rsid w:val="00B203FA"/>
    <w:rsid w:val="00B21798"/>
    <w:rsid w:val="00B2249F"/>
    <w:rsid w:val="00B224C4"/>
    <w:rsid w:val="00B2647D"/>
    <w:rsid w:val="00B3374E"/>
    <w:rsid w:val="00B342C4"/>
    <w:rsid w:val="00B360D4"/>
    <w:rsid w:val="00B437DE"/>
    <w:rsid w:val="00B4555A"/>
    <w:rsid w:val="00B45E87"/>
    <w:rsid w:val="00B46005"/>
    <w:rsid w:val="00B4646C"/>
    <w:rsid w:val="00B473CE"/>
    <w:rsid w:val="00B61ED2"/>
    <w:rsid w:val="00B62759"/>
    <w:rsid w:val="00B62F28"/>
    <w:rsid w:val="00B63DA3"/>
    <w:rsid w:val="00B6460B"/>
    <w:rsid w:val="00B674F9"/>
    <w:rsid w:val="00B67855"/>
    <w:rsid w:val="00B7196D"/>
    <w:rsid w:val="00B7420F"/>
    <w:rsid w:val="00B7544D"/>
    <w:rsid w:val="00B771A2"/>
    <w:rsid w:val="00B7775D"/>
    <w:rsid w:val="00B778D1"/>
    <w:rsid w:val="00B82F5E"/>
    <w:rsid w:val="00B84698"/>
    <w:rsid w:val="00B87749"/>
    <w:rsid w:val="00BA0026"/>
    <w:rsid w:val="00BA138C"/>
    <w:rsid w:val="00BA2886"/>
    <w:rsid w:val="00BA44D3"/>
    <w:rsid w:val="00BA5B67"/>
    <w:rsid w:val="00BB149E"/>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2472"/>
    <w:rsid w:val="00C1789F"/>
    <w:rsid w:val="00C24F23"/>
    <w:rsid w:val="00C2511A"/>
    <w:rsid w:val="00C2647D"/>
    <w:rsid w:val="00C26C59"/>
    <w:rsid w:val="00C27589"/>
    <w:rsid w:val="00C33992"/>
    <w:rsid w:val="00C33CA2"/>
    <w:rsid w:val="00C36CCC"/>
    <w:rsid w:val="00C413D7"/>
    <w:rsid w:val="00C415D2"/>
    <w:rsid w:val="00C417F6"/>
    <w:rsid w:val="00C478EC"/>
    <w:rsid w:val="00C50986"/>
    <w:rsid w:val="00C5524A"/>
    <w:rsid w:val="00C55EFF"/>
    <w:rsid w:val="00C63C03"/>
    <w:rsid w:val="00C65FD7"/>
    <w:rsid w:val="00C67D38"/>
    <w:rsid w:val="00C70156"/>
    <w:rsid w:val="00C707CC"/>
    <w:rsid w:val="00C71167"/>
    <w:rsid w:val="00C713BE"/>
    <w:rsid w:val="00C72C24"/>
    <w:rsid w:val="00C72FF5"/>
    <w:rsid w:val="00C743D2"/>
    <w:rsid w:val="00C75ECA"/>
    <w:rsid w:val="00C825D9"/>
    <w:rsid w:val="00C84321"/>
    <w:rsid w:val="00C86DFA"/>
    <w:rsid w:val="00C97DDD"/>
    <w:rsid w:val="00CA0FC2"/>
    <w:rsid w:val="00CA144B"/>
    <w:rsid w:val="00CA1E05"/>
    <w:rsid w:val="00CA358D"/>
    <w:rsid w:val="00CA475C"/>
    <w:rsid w:val="00CB1FB3"/>
    <w:rsid w:val="00CB402D"/>
    <w:rsid w:val="00CB5E6C"/>
    <w:rsid w:val="00CC10F5"/>
    <w:rsid w:val="00CC1DDD"/>
    <w:rsid w:val="00CC4AA5"/>
    <w:rsid w:val="00CD1377"/>
    <w:rsid w:val="00CD3777"/>
    <w:rsid w:val="00CD5FF2"/>
    <w:rsid w:val="00CD6D8B"/>
    <w:rsid w:val="00CE1577"/>
    <w:rsid w:val="00CE4052"/>
    <w:rsid w:val="00CE5204"/>
    <w:rsid w:val="00CE7B1B"/>
    <w:rsid w:val="00CF3212"/>
    <w:rsid w:val="00CF6B8B"/>
    <w:rsid w:val="00CF75C7"/>
    <w:rsid w:val="00CF77FF"/>
    <w:rsid w:val="00CF7C3F"/>
    <w:rsid w:val="00D00DCE"/>
    <w:rsid w:val="00D021B6"/>
    <w:rsid w:val="00D03E4D"/>
    <w:rsid w:val="00D048D3"/>
    <w:rsid w:val="00D0615E"/>
    <w:rsid w:val="00D07ABE"/>
    <w:rsid w:val="00D07F43"/>
    <w:rsid w:val="00D10A3A"/>
    <w:rsid w:val="00D239F7"/>
    <w:rsid w:val="00D23C02"/>
    <w:rsid w:val="00D25119"/>
    <w:rsid w:val="00D3078D"/>
    <w:rsid w:val="00D430D7"/>
    <w:rsid w:val="00D43E53"/>
    <w:rsid w:val="00D46957"/>
    <w:rsid w:val="00D47F81"/>
    <w:rsid w:val="00D55A84"/>
    <w:rsid w:val="00D621B9"/>
    <w:rsid w:val="00D62F58"/>
    <w:rsid w:val="00D63585"/>
    <w:rsid w:val="00D64919"/>
    <w:rsid w:val="00D6625D"/>
    <w:rsid w:val="00D67F68"/>
    <w:rsid w:val="00D70528"/>
    <w:rsid w:val="00D7107D"/>
    <w:rsid w:val="00D722F2"/>
    <w:rsid w:val="00D725EE"/>
    <w:rsid w:val="00D72DB0"/>
    <w:rsid w:val="00D737F5"/>
    <w:rsid w:val="00D75B68"/>
    <w:rsid w:val="00D775DF"/>
    <w:rsid w:val="00D77E0D"/>
    <w:rsid w:val="00D81262"/>
    <w:rsid w:val="00D824FD"/>
    <w:rsid w:val="00D82B79"/>
    <w:rsid w:val="00D845AD"/>
    <w:rsid w:val="00D919B0"/>
    <w:rsid w:val="00D92182"/>
    <w:rsid w:val="00D96B51"/>
    <w:rsid w:val="00D97064"/>
    <w:rsid w:val="00D97438"/>
    <w:rsid w:val="00D9781F"/>
    <w:rsid w:val="00DA0F3C"/>
    <w:rsid w:val="00DA3062"/>
    <w:rsid w:val="00DA3A79"/>
    <w:rsid w:val="00DA4CD3"/>
    <w:rsid w:val="00DA647A"/>
    <w:rsid w:val="00DA73B3"/>
    <w:rsid w:val="00DA76C5"/>
    <w:rsid w:val="00DB2057"/>
    <w:rsid w:val="00DB48E7"/>
    <w:rsid w:val="00DB5BCB"/>
    <w:rsid w:val="00DC66C1"/>
    <w:rsid w:val="00DD3740"/>
    <w:rsid w:val="00DD6C98"/>
    <w:rsid w:val="00DD74DE"/>
    <w:rsid w:val="00DE133E"/>
    <w:rsid w:val="00DE51EC"/>
    <w:rsid w:val="00DE739F"/>
    <w:rsid w:val="00DF2687"/>
    <w:rsid w:val="00DF373C"/>
    <w:rsid w:val="00DF4066"/>
    <w:rsid w:val="00DF4875"/>
    <w:rsid w:val="00DF67D4"/>
    <w:rsid w:val="00E07620"/>
    <w:rsid w:val="00E07B0F"/>
    <w:rsid w:val="00E11021"/>
    <w:rsid w:val="00E13DC3"/>
    <w:rsid w:val="00E205DA"/>
    <w:rsid w:val="00E22538"/>
    <w:rsid w:val="00E231A6"/>
    <w:rsid w:val="00E25E48"/>
    <w:rsid w:val="00E27ABE"/>
    <w:rsid w:val="00E31355"/>
    <w:rsid w:val="00E31366"/>
    <w:rsid w:val="00E3524B"/>
    <w:rsid w:val="00E43E2F"/>
    <w:rsid w:val="00E448F3"/>
    <w:rsid w:val="00E45E4E"/>
    <w:rsid w:val="00E46457"/>
    <w:rsid w:val="00E476F5"/>
    <w:rsid w:val="00E50318"/>
    <w:rsid w:val="00E50341"/>
    <w:rsid w:val="00E52276"/>
    <w:rsid w:val="00E52EDC"/>
    <w:rsid w:val="00E568DE"/>
    <w:rsid w:val="00E63A03"/>
    <w:rsid w:val="00E672DE"/>
    <w:rsid w:val="00E67FC8"/>
    <w:rsid w:val="00E75C05"/>
    <w:rsid w:val="00E76B10"/>
    <w:rsid w:val="00E77934"/>
    <w:rsid w:val="00E77B47"/>
    <w:rsid w:val="00E82CC0"/>
    <w:rsid w:val="00E83D58"/>
    <w:rsid w:val="00E83D86"/>
    <w:rsid w:val="00E865D2"/>
    <w:rsid w:val="00E91694"/>
    <w:rsid w:val="00E93479"/>
    <w:rsid w:val="00E93D1C"/>
    <w:rsid w:val="00E9589E"/>
    <w:rsid w:val="00E95904"/>
    <w:rsid w:val="00EA46D8"/>
    <w:rsid w:val="00EA47D1"/>
    <w:rsid w:val="00EA592A"/>
    <w:rsid w:val="00EA6EF9"/>
    <w:rsid w:val="00EA745E"/>
    <w:rsid w:val="00EB1CA3"/>
    <w:rsid w:val="00EB280D"/>
    <w:rsid w:val="00EB4055"/>
    <w:rsid w:val="00EB4B36"/>
    <w:rsid w:val="00EC1A7F"/>
    <w:rsid w:val="00EC31AC"/>
    <w:rsid w:val="00EC6C94"/>
    <w:rsid w:val="00EC6E2E"/>
    <w:rsid w:val="00EE1B1B"/>
    <w:rsid w:val="00EE27BF"/>
    <w:rsid w:val="00EE36D2"/>
    <w:rsid w:val="00EE3E52"/>
    <w:rsid w:val="00EE79AF"/>
    <w:rsid w:val="00EE7FDF"/>
    <w:rsid w:val="00EF126D"/>
    <w:rsid w:val="00EF1A07"/>
    <w:rsid w:val="00EF2DAC"/>
    <w:rsid w:val="00EF3718"/>
    <w:rsid w:val="00EF70EA"/>
    <w:rsid w:val="00EF74D8"/>
    <w:rsid w:val="00EF7652"/>
    <w:rsid w:val="00F0123E"/>
    <w:rsid w:val="00F04D66"/>
    <w:rsid w:val="00F07843"/>
    <w:rsid w:val="00F17CFD"/>
    <w:rsid w:val="00F2318D"/>
    <w:rsid w:val="00F232D6"/>
    <w:rsid w:val="00F24C27"/>
    <w:rsid w:val="00F30D9D"/>
    <w:rsid w:val="00F313CD"/>
    <w:rsid w:val="00F31B5D"/>
    <w:rsid w:val="00F369E2"/>
    <w:rsid w:val="00F44BEA"/>
    <w:rsid w:val="00F46AED"/>
    <w:rsid w:val="00F53062"/>
    <w:rsid w:val="00F55B93"/>
    <w:rsid w:val="00F574C1"/>
    <w:rsid w:val="00F57576"/>
    <w:rsid w:val="00F61A7E"/>
    <w:rsid w:val="00F63558"/>
    <w:rsid w:val="00F65A10"/>
    <w:rsid w:val="00F675EC"/>
    <w:rsid w:val="00F67944"/>
    <w:rsid w:val="00F67FFB"/>
    <w:rsid w:val="00F70D8A"/>
    <w:rsid w:val="00F7144D"/>
    <w:rsid w:val="00F72EB9"/>
    <w:rsid w:val="00F82F62"/>
    <w:rsid w:val="00F83800"/>
    <w:rsid w:val="00F925D0"/>
    <w:rsid w:val="00F929DC"/>
    <w:rsid w:val="00F948D0"/>
    <w:rsid w:val="00F94DBD"/>
    <w:rsid w:val="00F96CB5"/>
    <w:rsid w:val="00FA1389"/>
    <w:rsid w:val="00FA2C55"/>
    <w:rsid w:val="00FA3898"/>
    <w:rsid w:val="00FA47C8"/>
    <w:rsid w:val="00FB46FD"/>
    <w:rsid w:val="00FB49B5"/>
    <w:rsid w:val="00FB65D7"/>
    <w:rsid w:val="00FB6E3A"/>
    <w:rsid w:val="00FB7F1C"/>
    <w:rsid w:val="00FC2481"/>
    <w:rsid w:val="00FC6E27"/>
    <w:rsid w:val="00FD2377"/>
    <w:rsid w:val="00FD3FCE"/>
    <w:rsid w:val="00FD5590"/>
    <w:rsid w:val="00FD5F35"/>
    <w:rsid w:val="00FD61BB"/>
    <w:rsid w:val="00FE0F51"/>
    <w:rsid w:val="00FE201A"/>
    <w:rsid w:val="00FF1CAD"/>
    <w:rsid w:val="00FF3DCD"/>
    <w:rsid w:val="00FF5D4D"/>
    <w:rsid w:val="00FF73EC"/>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5A3237-0083-401F-B67D-D2B78B84C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5B4"/>
    <w:pPr>
      <w:spacing w:line="360" w:lineRule="auto"/>
      <w:ind w:firstLine="709"/>
      <w:jc w:val="both"/>
    </w:pPr>
    <w:rPr>
      <w:rFonts w:ascii="Times New Roman" w:hAnsi="Times New Roman"/>
      <w:sz w:val="28"/>
      <w:szCs w:val="28"/>
      <w:lang w:eastAsia="en-US"/>
    </w:rPr>
  </w:style>
  <w:style w:type="paragraph" w:styleId="Heading1">
    <w:name w:val="heading 1"/>
    <w:next w:val="Normal"/>
    <w:link w:val="Heading1Char"/>
    <w:uiPriority w:val="9"/>
    <w:qFormat/>
    <w:rsid w:val="00A92953"/>
    <w:pPr>
      <w:keepNext/>
      <w:keepLines/>
      <w:spacing w:line="360" w:lineRule="auto"/>
      <w:jc w:val="center"/>
      <w:outlineLvl w:val="0"/>
    </w:pPr>
    <w:rPr>
      <w:rFonts w:ascii="Times New Roman" w:eastAsia="Times New Roman" w:hAnsi="Times New Roman"/>
      <w:bCs/>
      <w:caps/>
      <w:sz w:val="28"/>
      <w:szCs w:val="36"/>
      <w:lang w:eastAsia="en-US"/>
    </w:rPr>
  </w:style>
  <w:style w:type="paragraph" w:styleId="Heading2">
    <w:name w:val="heading 2"/>
    <w:basedOn w:val="Heading1"/>
    <w:next w:val="Normal"/>
    <w:link w:val="Heading2Char"/>
    <w:uiPriority w:val="9"/>
    <w:unhideWhenUsed/>
    <w:qFormat/>
    <w:rsid w:val="00303658"/>
    <w:pPr>
      <w:numPr>
        <w:ilvl w:val="1"/>
      </w:numPr>
      <w:jc w:val="both"/>
      <w:outlineLvl w:val="1"/>
    </w:pPr>
    <w:rPr>
      <w:bCs w:val="0"/>
      <w:caps w:val="0"/>
      <w:szCs w:val="32"/>
    </w:rPr>
  </w:style>
  <w:style w:type="paragraph" w:styleId="Heading3">
    <w:name w:val="heading 3"/>
    <w:basedOn w:val="Heading2"/>
    <w:next w:val="Normal"/>
    <w:link w:val="Heading3Char"/>
    <w:uiPriority w:val="9"/>
    <w:unhideWhenUsed/>
    <w:qFormat/>
    <w:rsid w:val="006A3D47"/>
    <w:pPr>
      <w:numPr>
        <w:ilvl w:val="2"/>
      </w:numPr>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953"/>
    <w:rPr>
      <w:rFonts w:ascii="Times New Roman" w:eastAsia="Times New Roman" w:hAnsi="Times New Roman"/>
      <w:bCs/>
      <w:caps/>
      <w:sz w:val="28"/>
      <w:szCs w:val="36"/>
      <w:lang w:val="uk-UA"/>
    </w:rPr>
  </w:style>
  <w:style w:type="paragraph" w:styleId="TOCHeading">
    <w:name w:val="TOC Heading"/>
    <w:basedOn w:val="Heading1"/>
    <w:next w:val="Normal"/>
    <w:uiPriority w:val="39"/>
    <w:unhideWhenUsed/>
    <w:qFormat/>
    <w:rsid w:val="00194D7B"/>
    <w:pPr>
      <w:spacing w:line="276" w:lineRule="auto"/>
      <w:jc w:val="left"/>
      <w:outlineLvl w:val="9"/>
    </w:pPr>
    <w:rPr>
      <w:rFonts w:ascii="Cambria" w:hAnsi="Cambria"/>
      <w:b/>
      <w:color w:val="365F91"/>
      <w:szCs w:val="28"/>
      <w:lang w:val="en-US"/>
    </w:rPr>
  </w:style>
  <w:style w:type="paragraph" w:styleId="TOC1">
    <w:name w:val="toc 1"/>
    <w:basedOn w:val="Normal"/>
    <w:next w:val="Normal"/>
    <w:autoRedefine/>
    <w:uiPriority w:val="39"/>
    <w:unhideWhenUsed/>
    <w:qFormat/>
    <w:rsid w:val="006A6D26"/>
    <w:pPr>
      <w:tabs>
        <w:tab w:val="left" w:pos="284"/>
        <w:tab w:val="right" w:leader="dot" w:pos="10206"/>
      </w:tabs>
      <w:ind w:firstLine="0"/>
    </w:pPr>
  </w:style>
  <w:style w:type="character" w:styleId="Hyperlink">
    <w:name w:val="Hyperlink"/>
    <w:uiPriority w:val="99"/>
    <w:unhideWhenUsed/>
    <w:rsid w:val="00194D7B"/>
    <w:rPr>
      <w:color w:val="0000FF"/>
      <w:u w:val="single"/>
    </w:rPr>
  </w:style>
  <w:style w:type="paragraph" w:styleId="BalloonText">
    <w:name w:val="Balloon Text"/>
    <w:basedOn w:val="Normal"/>
    <w:link w:val="BalloonTextChar"/>
    <w:uiPriority w:val="99"/>
    <w:semiHidden/>
    <w:unhideWhenUsed/>
    <w:rsid w:val="00194D7B"/>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94D7B"/>
    <w:rPr>
      <w:rFonts w:ascii="Tahoma" w:hAnsi="Tahoma" w:cs="Tahoma"/>
      <w:sz w:val="16"/>
      <w:szCs w:val="16"/>
    </w:rPr>
  </w:style>
  <w:style w:type="paragraph" w:customStyle="1" w:styleId="Abstract">
    <w:name w:val="Abstract"/>
    <w:basedOn w:val="BodyText"/>
    <w:rsid w:val="00194D7B"/>
    <w:pPr>
      <w:spacing w:before="120" w:line="264" w:lineRule="auto"/>
      <w:ind w:left="567"/>
    </w:pPr>
    <w:rPr>
      <w:rFonts w:eastAsia="Times New Roman"/>
      <w:b/>
      <w:sz w:val="22"/>
      <w:szCs w:val="22"/>
    </w:rPr>
  </w:style>
  <w:style w:type="paragraph" w:styleId="BodyText">
    <w:name w:val="Body Text"/>
    <w:basedOn w:val="Normal"/>
    <w:link w:val="BodyTextChar"/>
    <w:uiPriority w:val="99"/>
    <w:semiHidden/>
    <w:unhideWhenUsed/>
    <w:rsid w:val="00194D7B"/>
    <w:pPr>
      <w:spacing w:after="120"/>
    </w:pPr>
  </w:style>
  <w:style w:type="character" w:customStyle="1" w:styleId="BodyTextChar">
    <w:name w:val="Body Text Char"/>
    <w:link w:val="BodyText"/>
    <w:uiPriority w:val="99"/>
    <w:semiHidden/>
    <w:rsid w:val="00194D7B"/>
    <w:rPr>
      <w:rFonts w:ascii="Times New Roman" w:hAnsi="Times New Roman" w:cs="Times New Roman"/>
      <w:sz w:val="28"/>
      <w:szCs w:val="28"/>
    </w:rPr>
  </w:style>
  <w:style w:type="paragraph" w:styleId="ListParagraph">
    <w:name w:val="List Paragraph"/>
    <w:basedOn w:val="Normal"/>
    <w:link w:val="ListParagraphChar"/>
    <w:uiPriority w:val="34"/>
    <w:qFormat/>
    <w:rsid w:val="00FE0F51"/>
    <w:pPr>
      <w:numPr>
        <w:numId w:val="1"/>
      </w:numPr>
      <w:tabs>
        <w:tab w:val="left" w:pos="993"/>
      </w:tabs>
      <w:ind w:left="0" w:firstLine="709"/>
      <w:contextualSpacing/>
    </w:pPr>
  </w:style>
  <w:style w:type="paragraph" w:styleId="Caption">
    <w:name w:val="caption"/>
    <w:basedOn w:val="Normal"/>
    <w:next w:val="Normal"/>
    <w:uiPriority w:val="35"/>
    <w:unhideWhenUsed/>
    <w:qFormat/>
    <w:rsid w:val="00085220"/>
    <w:pPr>
      <w:spacing w:line="240" w:lineRule="auto"/>
    </w:pPr>
    <w:rPr>
      <w:b/>
      <w:bCs/>
      <w:color w:val="4F81BD"/>
      <w:sz w:val="18"/>
      <w:szCs w:val="18"/>
    </w:rPr>
  </w:style>
  <w:style w:type="paragraph" w:customStyle="1" w:styleId="FigureName">
    <w:name w:val="FigureName"/>
    <w:basedOn w:val="Caption"/>
    <w:next w:val="Normal"/>
    <w:rsid w:val="00212EED"/>
    <w:pPr>
      <w:spacing w:before="120" w:after="120" w:line="264" w:lineRule="auto"/>
      <w:ind w:firstLine="0"/>
      <w:jc w:val="center"/>
    </w:pPr>
    <w:rPr>
      <w:rFonts w:eastAsia="Times New Roman"/>
      <w:b w:val="0"/>
      <w:bCs w:val="0"/>
      <w:i/>
      <w:color w:val="auto"/>
      <w:sz w:val="20"/>
      <w:szCs w:val="20"/>
    </w:rPr>
  </w:style>
  <w:style w:type="character" w:customStyle="1" w:styleId="Heading2Char">
    <w:name w:val="Heading 2 Char"/>
    <w:link w:val="Heading2"/>
    <w:uiPriority w:val="9"/>
    <w:rsid w:val="00303658"/>
    <w:rPr>
      <w:rFonts w:ascii="Times New Roman" w:eastAsia="Times New Roman" w:hAnsi="Times New Roman"/>
      <w:sz w:val="28"/>
      <w:szCs w:val="32"/>
      <w:lang w:val="uk-UA"/>
    </w:rPr>
  </w:style>
  <w:style w:type="paragraph" w:styleId="TOC2">
    <w:name w:val="toc 2"/>
    <w:basedOn w:val="Normal"/>
    <w:next w:val="Normal"/>
    <w:autoRedefine/>
    <w:uiPriority w:val="39"/>
    <w:unhideWhenUsed/>
    <w:qFormat/>
    <w:rsid w:val="000A708A"/>
    <w:pPr>
      <w:tabs>
        <w:tab w:val="left" w:pos="709"/>
        <w:tab w:val="right" w:leader="dot" w:pos="10206"/>
      </w:tabs>
      <w:ind w:left="284" w:firstLine="0"/>
    </w:pPr>
    <w:rPr>
      <w:noProof/>
    </w:rPr>
  </w:style>
  <w:style w:type="table" w:styleId="TableGrid">
    <w:name w:val="Table Grid"/>
    <w:basedOn w:val="TableNormal"/>
    <w:uiPriority w:val="39"/>
    <w:rsid w:val="00491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numberedHeading">
    <w:name w:val="Unnumbered Heading"/>
    <w:basedOn w:val="Heading1"/>
    <w:link w:val="UnnumberedHeadingChar"/>
    <w:qFormat/>
    <w:rsid w:val="0059254E"/>
  </w:style>
  <w:style w:type="character" w:customStyle="1" w:styleId="UnnumberedHeadingChar">
    <w:name w:val="Unnumbered Heading Char"/>
    <w:basedOn w:val="Heading1Char"/>
    <w:link w:val="UnnumberedHeading"/>
    <w:rsid w:val="0059254E"/>
    <w:rPr>
      <w:rFonts w:ascii="Times New Roman" w:eastAsia="Times New Roman" w:hAnsi="Times New Roman"/>
      <w:bCs/>
      <w:caps/>
      <w:sz w:val="28"/>
      <w:szCs w:val="36"/>
      <w:lang w:val="uk-UA"/>
    </w:rPr>
  </w:style>
  <w:style w:type="character" w:customStyle="1" w:styleId="Heading3Char">
    <w:name w:val="Heading 3 Char"/>
    <w:link w:val="Heading3"/>
    <w:uiPriority w:val="9"/>
    <w:rsid w:val="006A3D47"/>
    <w:rPr>
      <w:rFonts w:ascii="Times New Roman" w:eastAsia="Times New Roman" w:hAnsi="Times New Roman"/>
      <w:bCs/>
      <w:sz w:val="28"/>
      <w:szCs w:val="26"/>
      <w:lang w:val="uk-UA"/>
    </w:rPr>
  </w:style>
  <w:style w:type="numbering" w:customStyle="1" w:styleId="Headings">
    <w:name w:val="Headings"/>
    <w:uiPriority w:val="99"/>
    <w:rsid w:val="00A92953"/>
    <w:pPr>
      <w:numPr>
        <w:numId w:val="2"/>
      </w:numPr>
    </w:pPr>
  </w:style>
  <w:style w:type="paragraph" w:styleId="Header">
    <w:name w:val="header"/>
    <w:basedOn w:val="Normal"/>
    <w:link w:val="HeaderChar"/>
    <w:uiPriority w:val="99"/>
    <w:unhideWhenUsed/>
    <w:rsid w:val="00184F49"/>
    <w:pPr>
      <w:tabs>
        <w:tab w:val="center" w:pos="4986"/>
        <w:tab w:val="right" w:pos="9973"/>
      </w:tabs>
    </w:pPr>
  </w:style>
  <w:style w:type="character" w:customStyle="1" w:styleId="HeaderChar">
    <w:name w:val="Header Char"/>
    <w:link w:val="Header"/>
    <w:uiPriority w:val="99"/>
    <w:rsid w:val="00184F49"/>
    <w:rPr>
      <w:rFonts w:ascii="Times New Roman" w:hAnsi="Times New Roman"/>
      <w:sz w:val="28"/>
      <w:szCs w:val="28"/>
      <w:lang w:val="uk-UA"/>
    </w:rPr>
  </w:style>
  <w:style w:type="paragraph" w:styleId="Footer">
    <w:name w:val="footer"/>
    <w:basedOn w:val="Normal"/>
    <w:link w:val="FooterChar"/>
    <w:uiPriority w:val="99"/>
    <w:unhideWhenUsed/>
    <w:rsid w:val="00184F49"/>
    <w:pPr>
      <w:tabs>
        <w:tab w:val="center" w:pos="4986"/>
        <w:tab w:val="right" w:pos="9973"/>
      </w:tabs>
    </w:pPr>
  </w:style>
  <w:style w:type="character" w:customStyle="1" w:styleId="FooterChar">
    <w:name w:val="Footer Char"/>
    <w:link w:val="Footer"/>
    <w:uiPriority w:val="99"/>
    <w:rsid w:val="00184F49"/>
    <w:rPr>
      <w:rFonts w:ascii="Times New Roman" w:hAnsi="Times New Roman"/>
      <w:sz w:val="28"/>
      <w:szCs w:val="28"/>
      <w:lang w:val="uk-UA"/>
    </w:rPr>
  </w:style>
  <w:style w:type="paragraph" w:styleId="TOC3">
    <w:name w:val="toc 3"/>
    <w:basedOn w:val="Normal"/>
    <w:next w:val="Normal"/>
    <w:autoRedefine/>
    <w:uiPriority w:val="39"/>
    <w:unhideWhenUsed/>
    <w:qFormat/>
    <w:rsid w:val="000A708A"/>
    <w:pPr>
      <w:tabs>
        <w:tab w:val="left" w:pos="1418"/>
        <w:tab w:val="right" w:leader="dot" w:pos="10206"/>
      </w:tabs>
      <w:ind w:left="709" w:firstLine="0"/>
    </w:pPr>
  </w:style>
  <w:style w:type="character" w:styleId="EndnoteReference">
    <w:name w:val="endnote reference"/>
    <w:semiHidden/>
    <w:rsid w:val="002B1165"/>
    <w:rPr>
      <w:noProof w:val="0"/>
      <w:vertAlign w:val="superscript"/>
      <w:lang w:val="uk-UA"/>
    </w:rPr>
  </w:style>
  <w:style w:type="paragraph" w:customStyle="1" w:styleId="NormalNoIndent">
    <w:name w:val="NormalNoIndent"/>
    <w:basedOn w:val="Normal"/>
    <w:link w:val="NormalNoIndentChar"/>
    <w:qFormat/>
    <w:rsid w:val="00B62F28"/>
    <w:pPr>
      <w:ind w:firstLine="0"/>
    </w:pPr>
  </w:style>
  <w:style w:type="paragraph" w:customStyle="1" w:styleId="Enumerated">
    <w:name w:val="Enumerated"/>
    <w:basedOn w:val="Normal"/>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eastAsia="en-US"/>
    </w:rPr>
  </w:style>
  <w:style w:type="paragraph" w:customStyle="1" w:styleId="MTDisplayEquation">
    <w:name w:val="MTDisplayEquation"/>
    <w:basedOn w:val="Normal"/>
    <w:next w:val="Normal"/>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Normal"/>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ListParagraph"/>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ListParagraphChar">
    <w:name w:val="List Paragraph Char"/>
    <w:link w:val="ListParagraph"/>
    <w:uiPriority w:val="34"/>
    <w:rsid w:val="0047471F"/>
    <w:rPr>
      <w:rFonts w:ascii="Times New Roman" w:hAnsi="Times New Roman"/>
      <w:sz w:val="28"/>
      <w:szCs w:val="28"/>
      <w:lang w:eastAsia="en-US"/>
    </w:rPr>
  </w:style>
  <w:style w:type="character" w:customStyle="1" w:styleId="ReferenceListChar">
    <w:name w:val="ReferenceList Char"/>
    <w:link w:val="ReferenceList"/>
    <w:rsid w:val="0047471F"/>
    <w:rPr>
      <w:rFonts w:ascii="Times New Roman" w:hAnsi="Times New Roman"/>
      <w:sz w:val="28"/>
      <w:szCs w:val="28"/>
      <w:lang w:val="ru-RU"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eastAsia="en-US"/>
    </w:rPr>
  </w:style>
  <w:style w:type="paragraph" w:customStyle="1" w:styleId="AppendixSection">
    <w:name w:val="AppendixSection"/>
    <w:basedOn w:val="Normal"/>
    <w:link w:val="AppendixSectionChar"/>
    <w:qFormat/>
    <w:rsid w:val="003B1071"/>
    <w:pPr>
      <w:numPr>
        <w:ilvl w:val="1"/>
        <w:numId w:val="8"/>
      </w:numPr>
    </w:pPr>
    <w:rPr>
      <w:lang w:val="en-US"/>
    </w:rPr>
  </w:style>
  <w:style w:type="paragraph" w:customStyle="1" w:styleId="AppendixSubsection">
    <w:name w:val="AppendixSubsection"/>
    <w:basedOn w:val="Normal"/>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200FF7"/>
    <w:pPr>
      <w:spacing w:line="240" w:lineRule="auto"/>
    </w:pPr>
    <w:rPr>
      <w:rFonts w:ascii="Courier New" w:hAnsi="Courier New"/>
      <w:sz w:val="24"/>
      <w:szCs w:val="16"/>
    </w:rPr>
  </w:style>
  <w:style w:type="character" w:customStyle="1" w:styleId="AppendixSubsectionChar">
    <w:name w:val="AppendixSubsection Char"/>
    <w:link w:val="AppendixSubsection"/>
    <w:rsid w:val="003B1071"/>
    <w:rPr>
      <w:rFonts w:ascii="Times New Roman" w:hAnsi="Times New Roman"/>
      <w:sz w:val="28"/>
      <w:szCs w:val="28"/>
      <w:lang w:eastAsia="en-US"/>
    </w:rPr>
  </w:style>
  <w:style w:type="character" w:customStyle="1" w:styleId="ListingChar">
    <w:name w:val="Listing Char"/>
    <w:link w:val="Listing"/>
    <w:rsid w:val="00200FF7"/>
    <w:rPr>
      <w:rFonts w:ascii="Courier New" w:hAnsi="Courier New"/>
      <w:sz w:val="24"/>
      <w:szCs w:val="16"/>
      <w:lang w:eastAsia="en-US"/>
    </w:rPr>
  </w:style>
  <w:style w:type="character" w:styleId="FollowedHyperlink">
    <w:name w:val="FollowedHyperlink"/>
    <w:basedOn w:val="DefaultParagraphFont"/>
    <w:uiPriority w:val="99"/>
    <w:semiHidden/>
    <w:unhideWhenUsed/>
    <w:rsid w:val="00491D1F"/>
    <w:rPr>
      <w:color w:val="954F72" w:themeColor="followedHyperlink"/>
      <w:u w:val="single"/>
    </w:rPr>
  </w:style>
  <w:style w:type="paragraph" w:styleId="NormalWeb">
    <w:name w:val="Normal (Web)"/>
    <w:basedOn w:val="Normal"/>
    <w:uiPriority w:val="99"/>
    <w:semiHidden/>
    <w:unhideWhenUsed/>
    <w:rsid w:val="008D7735"/>
    <w:pPr>
      <w:spacing w:before="100" w:beforeAutospacing="1" w:after="100" w:afterAutospacing="1" w:line="240" w:lineRule="auto"/>
      <w:ind w:firstLine="0"/>
      <w:jc w:val="left"/>
    </w:pPr>
    <w:rPr>
      <w:rFonts w:eastAsiaTheme="minorEastAsia"/>
      <w:sz w:val="24"/>
      <w:szCs w:val="24"/>
      <w:lang w:eastAsia="uk-UA"/>
    </w:rPr>
  </w:style>
  <w:style w:type="character" w:styleId="PlaceholderText">
    <w:name w:val="Placeholder Text"/>
    <w:basedOn w:val="DefaultParagraphFont"/>
    <w:uiPriority w:val="99"/>
    <w:semiHidden/>
    <w:rsid w:val="00691F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34266">
      <w:bodyDiv w:val="1"/>
      <w:marLeft w:val="0"/>
      <w:marRight w:val="0"/>
      <w:marTop w:val="0"/>
      <w:marBottom w:val="0"/>
      <w:divBdr>
        <w:top w:val="none" w:sz="0" w:space="0" w:color="auto"/>
        <w:left w:val="none" w:sz="0" w:space="0" w:color="auto"/>
        <w:bottom w:val="none" w:sz="0" w:space="0" w:color="auto"/>
        <w:right w:val="none" w:sz="0" w:space="0" w:color="auto"/>
      </w:divBdr>
    </w:div>
    <w:div w:id="348263129">
      <w:bodyDiv w:val="1"/>
      <w:marLeft w:val="0"/>
      <w:marRight w:val="0"/>
      <w:marTop w:val="0"/>
      <w:marBottom w:val="0"/>
      <w:divBdr>
        <w:top w:val="none" w:sz="0" w:space="0" w:color="auto"/>
        <w:left w:val="none" w:sz="0" w:space="0" w:color="auto"/>
        <w:bottom w:val="none" w:sz="0" w:space="0" w:color="auto"/>
        <w:right w:val="none" w:sz="0" w:space="0" w:color="auto"/>
      </w:divBdr>
    </w:div>
    <w:div w:id="454064779">
      <w:bodyDiv w:val="1"/>
      <w:marLeft w:val="0"/>
      <w:marRight w:val="0"/>
      <w:marTop w:val="0"/>
      <w:marBottom w:val="0"/>
      <w:divBdr>
        <w:top w:val="none" w:sz="0" w:space="0" w:color="auto"/>
        <w:left w:val="none" w:sz="0" w:space="0" w:color="auto"/>
        <w:bottom w:val="none" w:sz="0" w:space="0" w:color="auto"/>
        <w:right w:val="none" w:sz="0" w:space="0" w:color="auto"/>
      </w:divBdr>
    </w:div>
    <w:div w:id="762801556">
      <w:bodyDiv w:val="1"/>
      <w:marLeft w:val="0"/>
      <w:marRight w:val="0"/>
      <w:marTop w:val="0"/>
      <w:marBottom w:val="0"/>
      <w:divBdr>
        <w:top w:val="none" w:sz="0" w:space="0" w:color="auto"/>
        <w:left w:val="none" w:sz="0" w:space="0" w:color="auto"/>
        <w:bottom w:val="none" w:sz="0" w:space="0" w:color="auto"/>
        <w:right w:val="none" w:sz="0" w:space="0" w:color="auto"/>
      </w:divBdr>
    </w:div>
    <w:div w:id="776407946">
      <w:bodyDiv w:val="1"/>
      <w:marLeft w:val="0"/>
      <w:marRight w:val="0"/>
      <w:marTop w:val="0"/>
      <w:marBottom w:val="0"/>
      <w:divBdr>
        <w:top w:val="none" w:sz="0" w:space="0" w:color="auto"/>
        <w:left w:val="none" w:sz="0" w:space="0" w:color="auto"/>
        <w:bottom w:val="none" w:sz="0" w:space="0" w:color="auto"/>
        <w:right w:val="none" w:sz="0" w:space="0" w:color="auto"/>
      </w:divBdr>
    </w:div>
    <w:div w:id="1475610284">
      <w:bodyDiv w:val="1"/>
      <w:marLeft w:val="0"/>
      <w:marRight w:val="0"/>
      <w:marTop w:val="0"/>
      <w:marBottom w:val="0"/>
      <w:divBdr>
        <w:top w:val="none" w:sz="0" w:space="0" w:color="auto"/>
        <w:left w:val="none" w:sz="0" w:space="0" w:color="auto"/>
        <w:bottom w:val="none" w:sz="0" w:space="0" w:color="auto"/>
        <w:right w:val="none" w:sz="0" w:space="0" w:color="auto"/>
      </w:divBdr>
    </w:div>
    <w:div w:id="1724595313">
      <w:bodyDiv w:val="1"/>
      <w:marLeft w:val="0"/>
      <w:marRight w:val="0"/>
      <w:marTop w:val="0"/>
      <w:marBottom w:val="0"/>
      <w:divBdr>
        <w:top w:val="none" w:sz="0" w:space="0" w:color="auto"/>
        <w:left w:val="none" w:sz="0" w:space="0" w:color="auto"/>
        <w:bottom w:val="none" w:sz="0" w:space="0" w:color="auto"/>
        <w:right w:val="none" w:sz="0" w:space="0" w:color="auto"/>
      </w:divBdr>
    </w:div>
    <w:div w:id="2143771603">
      <w:bodyDiv w:val="1"/>
      <w:marLeft w:val="0"/>
      <w:marRight w:val="0"/>
      <w:marTop w:val="0"/>
      <w:marBottom w:val="0"/>
      <w:divBdr>
        <w:top w:val="none" w:sz="0" w:space="0" w:color="auto"/>
        <w:left w:val="none" w:sz="0" w:space="0" w:color="auto"/>
        <w:bottom w:val="none" w:sz="0" w:space="0" w:color="auto"/>
        <w:right w:val="none" w:sz="0" w:space="0" w:color="auto"/>
      </w:divBdr>
      <w:divsChild>
        <w:div w:id="565842212">
          <w:marLeft w:val="360"/>
          <w:marRight w:val="0"/>
          <w:marTop w:val="200"/>
          <w:marBottom w:val="0"/>
          <w:divBdr>
            <w:top w:val="none" w:sz="0" w:space="0" w:color="auto"/>
            <w:left w:val="none" w:sz="0" w:space="0" w:color="auto"/>
            <w:bottom w:val="none" w:sz="0" w:space="0" w:color="auto"/>
            <w:right w:val="none" w:sz="0" w:space="0" w:color="auto"/>
          </w:divBdr>
        </w:div>
        <w:div w:id="1983077985">
          <w:marLeft w:val="360"/>
          <w:marRight w:val="0"/>
          <w:marTop w:val="200"/>
          <w:marBottom w:val="0"/>
          <w:divBdr>
            <w:top w:val="none" w:sz="0" w:space="0" w:color="auto"/>
            <w:left w:val="none" w:sz="0" w:space="0" w:color="auto"/>
            <w:bottom w:val="none" w:sz="0" w:space="0" w:color="auto"/>
            <w:right w:val="none" w:sz="0" w:space="0" w:color="auto"/>
          </w:divBdr>
        </w:div>
        <w:div w:id="514613310">
          <w:marLeft w:val="360"/>
          <w:marRight w:val="0"/>
          <w:marTop w:val="200"/>
          <w:marBottom w:val="0"/>
          <w:divBdr>
            <w:top w:val="none" w:sz="0" w:space="0" w:color="auto"/>
            <w:left w:val="none" w:sz="0" w:space="0" w:color="auto"/>
            <w:bottom w:val="none" w:sz="0" w:space="0" w:color="auto"/>
            <w:right w:val="none" w:sz="0" w:space="0" w:color="auto"/>
          </w:divBdr>
        </w:div>
        <w:div w:id="21185960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E:\DefaultFolders\Documents\dyp\&#1076;&#1080;&#1087;&#1083;&#1086;&#1084;&#1085;&#1072;&#1103;v2.doc" TargetMode="External"/><Relationship Id="rId26" Type="http://schemas.openxmlformats.org/officeDocument/2006/relationships/image" Target="media/image14.png"/><Relationship Id="rId39" Type="http://schemas.openxmlformats.org/officeDocument/2006/relationships/diagramQuickStyle" Target="diagrams/quickStyle3.xml"/><Relationship Id="rId21" Type="http://schemas.openxmlformats.org/officeDocument/2006/relationships/image" Target="media/image10.png"/><Relationship Id="rId34" Type="http://schemas.openxmlformats.org/officeDocument/2006/relationships/diagramQuickStyle" Target="diagrams/quickStyle2.xml"/><Relationship Id="rId42" Type="http://schemas.openxmlformats.org/officeDocument/2006/relationships/diagramData" Target="diagrams/data4.xml"/><Relationship Id="rId47" Type="http://schemas.openxmlformats.org/officeDocument/2006/relationships/diagramData" Target="diagrams/data5.xml"/><Relationship Id="rId50" Type="http://schemas.openxmlformats.org/officeDocument/2006/relationships/diagramColors" Target="diagrams/colors5.xml"/><Relationship Id="rId55" Type="http://schemas.openxmlformats.org/officeDocument/2006/relationships/image" Target="media/image18.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diagramData" Target="diagrams/data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diagramColors" Target="diagrams/colors4.xml"/><Relationship Id="rId53" Type="http://schemas.openxmlformats.org/officeDocument/2006/relationships/image" Target="media/image16.png"/><Relationship Id="rId58" Type="http://schemas.openxmlformats.org/officeDocument/2006/relationships/hyperlink" Target="https://tineye.com" TargetMode="External"/><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file:///E:\DefaultFolders\Documents\dyp\&#1076;&#1080;&#1087;&#1083;&#1086;&#1084;&#1085;&#1072;&#1103;v2.doc" TargetMode="External"/><Relationship Id="rId31" Type="http://schemas.microsoft.com/office/2007/relationships/diagramDrawing" Target="diagrams/drawing1.xml"/><Relationship Id="rId44" Type="http://schemas.openxmlformats.org/officeDocument/2006/relationships/diagramQuickStyle" Target="diagrams/quickStyle4.xml"/><Relationship Id="rId52" Type="http://schemas.openxmlformats.org/officeDocument/2006/relationships/image" Target="media/image15.png"/><Relationship Id="rId60" Type="http://schemas.openxmlformats.org/officeDocument/2006/relationships/hyperlink" Target="https://www.bolidesoft.com/imagecomparer.html"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Colors" Target="diagrams/colors2.xml"/><Relationship Id="rId43" Type="http://schemas.openxmlformats.org/officeDocument/2006/relationships/diagramLayout" Target="diagrams/layout4.xml"/><Relationship Id="rId48" Type="http://schemas.openxmlformats.org/officeDocument/2006/relationships/diagramLayout" Target="diagrams/layout5.xml"/><Relationship Id="rId56" Type="http://schemas.openxmlformats.org/officeDocument/2006/relationships/image" Target="media/image19.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header" Target="header2.xml"/><Relationship Id="rId8" Type="http://schemas.openxmlformats.org/officeDocument/2006/relationships/header" Target="header1.xml"/><Relationship Id="rId51" Type="http://schemas.microsoft.com/office/2007/relationships/diagramDrawing" Target="diagrams/drawing5.xml"/><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DefaultFolders\Documents\dyp\&#1076;&#1080;&#1087;&#1083;&#1086;&#1084;&#1085;&#1072;&#1103;v2.doc" TargetMode="External"/><Relationship Id="rId25" Type="http://schemas.openxmlformats.org/officeDocument/2006/relationships/image" Target="media/image13.png"/><Relationship Id="rId33" Type="http://schemas.openxmlformats.org/officeDocument/2006/relationships/diagramLayout" Target="diagrams/layout2.xml"/><Relationship Id="rId38" Type="http://schemas.openxmlformats.org/officeDocument/2006/relationships/diagramLayout" Target="diagrams/layout3.xml"/><Relationship Id="rId46" Type="http://schemas.microsoft.com/office/2007/relationships/diagramDrawing" Target="diagrams/drawing4.xml"/><Relationship Id="rId59" Type="http://schemas.openxmlformats.org/officeDocument/2006/relationships/hyperlink" Target="https://www.keronsoft.com/dupdetector.html" TargetMode="External"/><Relationship Id="rId67" Type="http://schemas.openxmlformats.org/officeDocument/2006/relationships/image" Target="media/image27.png"/><Relationship Id="rId20" Type="http://schemas.openxmlformats.org/officeDocument/2006/relationships/image" Target="media/image9.png"/><Relationship Id="rId41" Type="http://schemas.microsoft.com/office/2007/relationships/diagramDrawing" Target="diagrams/drawing3.xml"/><Relationship Id="rId54" Type="http://schemas.openxmlformats.org/officeDocument/2006/relationships/image" Target="media/image17.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diagramLayout" Target="diagrams/layout1.xml"/><Relationship Id="rId36" Type="http://schemas.microsoft.com/office/2007/relationships/diagramDrawing" Target="diagrams/drawing2.xml"/><Relationship Id="rId49" Type="http://schemas.openxmlformats.org/officeDocument/2006/relationships/diagramQuickStyle" Target="diagrams/quickStyle5.xml"/><Relationship Id="rId57"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E:\DefaultFolders\Documents\dyp\bachelor_thesis_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2A00E5-2912-4CE0-85CB-BC77E95BE529}" type="doc">
      <dgm:prSet loTypeId="urn:microsoft.com/office/officeart/2005/8/layout/process5"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𝑔</m:t>
                    </m:r>
                    <m:d>
                      <m:dPr>
                        <m:ctrlPr>
                          <a:rPr lang="uk-UA" sz="1200" i="1">
                            <a:latin typeface="Cambria Math" panose="02040503050406030204" pitchFamily="18" charset="0"/>
                          </a:rPr>
                        </m:ctrlPr>
                      </m:dPr>
                      <m:e>
                        <m:r>
                          <a:rPr lang="en-US" sz="1200" i="1">
                            <a:latin typeface="Cambria Math" panose="02040503050406030204" pitchFamily="18" charset="0"/>
                          </a:rPr>
                          <m:t>𝑠</m:t>
                        </m:r>
                        <m:r>
                          <a:rPr lang="en-US" sz="1200" i="1">
                            <a:latin typeface="Cambria Math" panose="02040503050406030204" pitchFamily="18" charset="0"/>
                          </a:rPr>
                          <m:t>, </m:t>
                        </m:r>
                        <m:r>
                          <a:rPr lang="en-US" sz="1200" i="1">
                            <a:latin typeface="Cambria Math" panose="02040503050406030204" pitchFamily="18" charset="0"/>
                          </a:rPr>
                          <m:t>𝜃</m:t>
                        </m:r>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en-US" sz="1200" i="1">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r>
                              <a:rPr lang="en-US" sz="1200" i="1">
                                <a:latin typeface="Cambria Math" panose="02040503050406030204" pitchFamily="18" charset="0"/>
                              </a:rPr>
                              <m:t>𝛿</m:t>
                            </m:r>
                            <m:d>
                              <m:dPr>
                                <m:ctrlPr>
                                  <a:rPr lang="uk-UA" sz="1200" i="1">
                                    <a:latin typeface="Cambria Math" panose="02040503050406030204" pitchFamily="18" charset="0"/>
                                  </a:rPr>
                                </m:ctrlPr>
                              </m:dPr>
                              <m:e>
                                <m:r>
                                  <a:rPr lang="en-US" sz="1200" i="1">
                                    <a:latin typeface="Cambria Math" panose="02040503050406030204" pitchFamily="18" charset="0"/>
                                  </a:rPr>
                                  <m:t>𝑥</m:t>
                                </m:r>
                                <m:func>
                                  <m:funcPr>
                                    <m:ctrlPr>
                                      <a:rPr lang="uk-UA" sz="1200" i="1">
                                        <a:latin typeface="Cambria Math" panose="02040503050406030204" pitchFamily="18" charset="0"/>
                                      </a:rPr>
                                    </m:ctrlPr>
                                  </m:funcPr>
                                  <m:fName>
                                    <m:r>
                                      <m:rPr>
                                        <m:sty m:val="p"/>
                                      </m:rPr>
                                      <a:rPr lang="en-US" sz="1200">
                                        <a:latin typeface="Cambria Math" panose="02040503050406030204" pitchFamily="18" charset="0"/>
                                      </a:rPr>
                                      <m:t>cos</m:t>
                                    </m:r>
                                  </m:fName>
                                  <m:e>
                                    <m:d>
                                      <m:dPr>
                                        <m:ctrlPr>
                                          <a:rPr lang="uk-UA" sz="1200" i="1">
                                            <a:latin typeface="Cambria Math" panose="02040503050406030204" pitchFamily="18" charset="0"/>
                                          </a:rPr>
                                        </m:ctrlPr>
                                      </m:dPr>
                                      <m:e>
                                        <m:r>
                                          <a:rPr lang="en-US" sz="1200" i="1">
                                            <a:latin typeface="Cambria Math" panose="02040503050406030204" pitchFamily="18" charset="0"/>
                                          </a:rPr>
                                          <m:t>𝜃</m:t>
                                        </m:r>
                                      </m:e>
                                    </m:d>
                                  </m:e>
                                </m:func>
                                <m:r>
                                  <a:rPr lang="en-US" sz="1200" i="1">
                                    <a:latin typeface="Cambria Math" panose="02040503050406030204" pitchFamily="18" charset="0"/>
                                  </a:rPr>
                                  <m:t>+</m:t>
                                </m:r>
                                <m:r>
                                  <a:rPr lang="en-US" sz="1200" i="1">
                                    <a:latin typeface="Cambria Math" panose="02040503050406030204" pitchFamily="18" charset="0"/>
                                  </a:rPr>
                                  <m:t>𝑦𝑠𝑖𝑛</m:t>
                                </m:r>
                                <m:d>
                                  <m:dPr>
                                    <m:ctrlPr>
                                      <a:rPr lang="uk-UA" sz="1200" i="1">
                                        <a:latin typeface="Cambria Math" panose="02040503050406030204" pitchFamily="18" charset="0"/>
                                      </a:rPr>
                                    </m:ctrlPr>
                                  </m:dPr>
                                  <m:e>
                                    <m:r>
                                      <a:rPr lang="en-US" sz="1200" i="1">
                                        <a:latin typeface="Cambria Math" panose="02040503050406030204" pitchFamily="18" charset="0"/>
                                      </a:rPr>
                                      <m:t>𝜃</m:t>
                                    </m:r>
                                  </m:e>
                                </m:d>
                                <m:r>
                                  <a:rPr lang="en-US" sz="1200" i="1">
                                    <a:latin typeface="Cambria Math" panose="02040503050406030204" pitchFamily="18" charset="0"/>
                                  </a:rPr>
                                  <m:t>−</m:t>
                                </m:r>
                                <m:r>
                                  <a:rPr lang="en-US" sz="1200" i="1">
                                    <a:latin typeface="Cambria Math" panose="02040503050406030204" pitchFamily="18" charset="0"/>
                                  </a:rPr>
                                  <m:t>𝑠</m:t>
                                </m:r>
                              </m:e>
                            </m:d>
                            <m:r>
                              <a:rPr lang="en-US" sz="1200" i="1">
                                <a:latin typeface="Cambria Math" panose="02040503050406030204" pitchFamily="18" charset="0"/>
                              </a:rPr>
                              <m:t>𝑑𝑥</m:t>
                            </m:r>
                          </m:e>
                        </m:nary>
                      </m:e>
                    </m:nary>
                  </m:oMath>
                </m:oMathPara>
              </a14:m>
              <a:endParaRPr lang="uk-UA" sz="1200" dirty="0"/>
            </a:p>
          </dgm:t>
        </dgm:pt>
      </mc:Choice>
      <mc:Fallback xmlns="">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r>
                <a:rPr lang="en-US" sz="1200" i="0" smtClean="0">
                  <a:latin typeface="Cambria Math" panose="02040503050406030204" pitchFamily="18" charset="0"/>
                </a:rPr>
                <a:t>𝑔</a:t>
              </a:r>
              <a:r>
                <a:rPr lang="uk-UA" sz="1200" i="0">
                  <a:latin typeface="Cambria Math"/>
                </a:rPr>
                <a:t>(</a:t>
              </a:r>
              <a:r>
                <a:rPr lang="en-US" sz="1200" i="0">
                  <a:latin typeface="Cambria Math" panose="02040503050406030204" pitchFamily="18" charset="0"/>
                </a:rPr>
                <a:t>𝑠, 𝜃</a:t>
              </a:r>
              <a:r>
                <a:rPr lang="en-US" sz="1200" i="0">
                  <a:latin typeface="Cambria Math"/>
                </a:rPr>
                <a:t>)</a:t>
              </a:r>
              <a:r>
                <a:rPr lang="en-US"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en-US" sz="1200" i="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r>
                <a:rPr lang="en-US" sz="1200" i="0">
                  <a:latin typeface="Cambria Math" panose="02040503050406030204" pitchFamily="18" charset="0"/>
                </a:rPr>
                <a:t>𝛿</a:t>
              </a:r>
              <a:r>
                <a:rPr lang="uk-UA" sz="1200" i="0">
                  <a:latin typeface="Cambria Math"/>
                </a:rPr>
                <a:t>(</a:t>
              </a:r>
              <a:r>
                <a:rPr lang="en-US" sz="1200" i="0">
                  <a:latin typeface="Cambria Math" panose="02040503050406030204" pitchFamily="18" charset="0"/>
                </a:rPr>
                <a:t>𝑥 cos</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+𝑦𝑠𝑖𝑛</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−𝑠</a:t>
              </a:r>
              <a:r>
                <a:rPr lang="en-US" sz="1200" i="0">
                  <a:latin typeface="Cambria Math"/>
                </a:rPr>
                <a:t>)</a:t>
              </a:r>
              <a:r>
                <a:rPr lang="en-US" sz="1200" i="0">
                  <a:latin typeface="Cambria Math" panose="02040503050406030204" pitchFamily="18" charset="0"/>
                </a:rPr>
                <a:t>𝑑𝑥</a:t>
              </a:r>
              <a:endParaRPr lang="uk-UA" sz="1200" dirty="0"/>
            </a:p>
          </dgm:t>
        </dgm:pt>
      </mc:Fallback>
    </mc:AlternateContent>
    <dgm:pt modelId="{95A3779B-5350-411A-8180-595D4B79CD33}" type="parTrans" cxnId="{30732663-9166-4F69-B8FD-B561918618D5}">
      <dgm:prSet/>
      <dgm:spPr/>
      <dgm:t>
        <a:bodyPr/>
        <a:lstStyle/>
        <a:p>
          <a:pPr algn="ctr"/>
          <a:endParaRPr lang="uk-UA" sz="1400"/>
        </a:p>
      </dgm:t>
    </dgm:pt>
    <dgm:pt modelId="{56C76C0F-A0C9-401C-81B6-08EF027EA9B0}" type="sibTrans" cxnId="{30732663-9166-4F69-B8FD-B561918618D5}">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14:m>
                <m:oMathPara xmlns:m="http://schemas.openxmlformats.org/officeDocument/2006/math">
                  <m:oMathParaPr>
                    <m:jc m:val="centerGroup"/>
                  </m:oMathParaPr>
                  <m:oMath xmlns:m="http://schemas.openxmlformats.org/officeDocument/2006/math">
                    <m:r>
                      <a:rPr lang="uk-UA" sz="1200" i="1" smtClean="0">
                        <a:latin typeface="Cambria Math" panose="02040503050406030204" pitchFamily="18" charset="0"/>
                      </a:rPr>
                      <m:t>𝑐</m:t>
                    </m:r>
                    <m:d>
                      <m:dPr>
                        <m:ctrlPr>
                          <a:rPr lang="uk-UA" sz="1200" i="1">
                            <a:latin typeface="Cambria Math" panose="02040503050406030204" pitchFamily="18" charset="0"/>
                          </a:rPr>
                        </m:ctrlPr>
                      </m:dPr>
                      <m:e>
                        <m:r>
                          <a:rPr lang="uk-UA" sz="1200" i="1">
                            <a:latin typeface="Cambria Math" panose="02040503050406030204" pitchFamily="18" charset="0"/>
                          </a:rPr>
                          <m:t>𝑙</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m:t>
                    </m:r>
                    <m:f>
                      <m:fPr>
                        <m:ctrlPr>
                          <a:rPr lang="uk-UA" sz="1200" i="1">
                            <a:latin typeface="Cambria Math" panose="02040503050406030204" pitchFamily="18" charset="0"/>
                          </a:rPr>
                        </m:ctrlPr>
                      </m:fPr>
                      <m:num>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−1, </m:t>
                                </m:r>
                                <m:r>
                                  <a:rPr lang="uk-UA" sz="1200" i="1">
                                    <a:latin typeface="Cambria Math" panose="02040503050406030204" pitchFamily="18" charset="0"/>
                                  </a:rPr>
                                  <m:t>𝜃</m:t>
                                </m:r>
                              </m:e>
                            </m:d>
                            <m:r>
                              <a:rPr lang="uk-UA" sz="1200" i="1">
                                <a:latin typeface="Cambria Math" panose="02040503050406030204" pitchFamily="18" charset="0"/>
                              </a:rPr>
                              <m:t>𝑑𝑠</m:t>
                            </m:r>
                          </m:e>
                        </m:nary>
                      </m:num>
                      <m:den>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𝑑𝑠</m:t>
                            </m:r>
                          </m:e>
                        </m:nary>
                      </m:den>
                    </m:f>
                  </m:oMath>
                </m:oMathPara>
              </a14:m>
              <a:endParaRPr lang="uk-UA" sz="1200" dirty="0"/>
            </a:p>
          </dgm:t>
        </dgm:pt>
      </mc:Choice>
      <mc:Fallback xmlns="">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r>
                <a:rPr lang="uk-UA" sz="1200" i="0" smtClean="0">
                  <a:latin typeface="Cambria Math" panose="02040503050406030204" pitchFamily="18" charset="0"/>
                </a:rPr>
                <a:t>𝑐</a:t>
              </a:r>
              <a:r>
                <a:rPr lang="uk-UA" sz="1200" i="0">
                  <a:latin typeface="Cambria Math"/>
                </a:rPr>
                <a:t>(</a:t>
              </a:r>
              <a:r>
                <a:rPr lang="uk-UA" sz="1200" i="0">
                  <a:latin typeface="Cambria Math" panose="02040503050406030204" pitchFamily="18" charset="0"/>
                </a:rPr>
                <a:t>𝑙, 𝜃</a:t>
              </a:r>
              <a:r>
                <a:rPr lang="uk-UA" sz="1200" i="0">
                  <a:latin typeface="Cambria Math"/>
                </a:rPr>
                <a:t>)</a:t>
              </a:r>
              <a:r>
                <a:rPr lang="uk-UA"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𝑠−1, 𝜃</a:t>
              </a:r>
              <a:r>
                <a:rPr lang="uk-UA" sz="1200" i="0">
                  <a:latin typeface="Cambria Math"/>
                </a:rPr>
                <a:t>)</a:t>
              </a:r>
              <a:r>
                <a:rPr lang="uk-UA" sz="1200" i="0">
                  <a:latin typeface="Cambria Math" panose="02040503050406030204" pitchFamily="18" charset="0"/>
                </a:rPr>
                <a:t>𝑑𝑠</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𝑑𝑠</a:t>
              </a:r>
              <a:r>
                <a:rPr lang="uk-UA" sz="1200" i="0">
                  <a:latin typeface="Cambria Math"/>
                </a:rPr>
                <a:t>)</a:t>
              </a:r>
              <a:endParaRPr lang="uk-UA" sz="1200" dirty="0"/>
            </a:p>
          </dgm:t>
        </dgm:pt>
      </mc:Fallback>
    </mc:AlternateContent>
    <dgm:pt modelId="{AD9368AD-4EDB-4AD3-B818-4C75C0A5EDF6}" type="parTrans" cxnId="{AB5DB24C-E63C-4A87-A117-F1930C9A4361}">
      <dgm:prSet/>
      <dgm:spPr/>
      <dgm:t>
        <a:bodyPr/>
        <a:lstStyle/>
        <a:p>
          <a:pPr algn="ctr"/>
          <a:endParaRPr lang="uk-UA" sz="1400"/>
        </a:p>
      </dgm:t>
    </dgm:pt>
    <dgm:pt modelId="{E7244B15-F1AC-46A8-9095-52B9F9DEDED7}" type="sibTrans" cxnId="{AB5DB24C-E63C-4A87-A117-F1930C9A4361}">
      <dgm:prSet custT="1"/>
      <dgm:spPr>
        <a:solidFill>
          <a:schemeClr val="tx1"/>
        </a:solidFill>
        <a:ln>
          <a:solidFill>
            <a:schemeClr val="tx1"/>
          </a:solidFill>
        </a:ln>
      </dgm:spPr>
      <dgm:t>
        <a:bodyPr/>
        <a:lstStyle/>
        <a:p>
          <a:pPr algn="ctr"/>
          <a:endParaRPr lang="uk-UA" sz="700"/>
        </a:p>
      </dgm:t>
    </dgm:pt>
    <mc:AlternateContent xmlns:mc="http://schemas.openxmlformats.org/markup-compatibility/2006" xmlns:a14="http://schemas.microsoft.com/office/drawing/2010/main">
      <mc:Choice Requires="a14">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14:m>
                <m:oMathPara xmlns:m="http://schemas.openxmlformats.org/officeDocument/2006/math">
                  <m:oMathParaPr>
                    <m:jc m:val="centerGroup"/>
                  </m:oMathParaPr>
                  <m:oMath xmlns:m="http://schemas.openxmlformats.org/officeDocument/2006/math">
                    <m:acc>
                      <m:accPr>
                        <m:chr m:val="̃"/>
                        <m:ctrlPr>
                          <a:rPr lang="uk-UA" sz="1050" i="1" smtClean="0">
                            <a:latin typeface="Cambria Math" panose="02040503050406030204" pitchFamily="18" charset="0"/>
                          </a:rPr>
                        </m:ctrlPr>
                      </m:accPr>
                      <m:e>
                        <m:r>
                          <a:rPr lang="uk-UA" sz="1050" i="1">
                            <a:latin typeface="Cambria Math" panose="02040503050406030204" pitchFamily="18" charset="0"/>
                          </a:rPr>
                          <m:t>с′</m:t>
                        </m:r>
                      </m:e>
                    </m:acc>
                    <m:r>
                      <a:rPr lang="uk-UA" sz="1050" i="1">
                        <a:latin typeface="Cambria Math" panose="02040503050406030204" pitchFamily="18" charset="0"/>
                      </a:rPr>
                      <m:t>(</m:t>
                    </m:r>
                    <m:r>
                      <a:rPr lang="uk-UA" sz="1050" i="1">
                        <a:latin typeface="Cambria Math" panose="02040503050406030204" pitchFamily="18" charset="0"/>
                      </a:rPr>
                      <m:t>𝜇</m:t>
                    </m:r>
                    <m:r>
                      <a:rPr lang="uk-UA" sz="1050" i="1">
                        <a:latin typeface="Cambria Math" panose="02040503050406030204" pitchFamily="18" charset="0"/>
                      </a:rPr>
                      <m:t>,</m:t>
                    </m:r>
                    <m:r>
                      <a:rPr lang="uk-UA" sz="1050" i="1">
                        <a:latin typeface="Cambria Math" panose="02040503050406030204" pitchFamily="18" charset="0"/>
                      </a:rPr>
                      <m:t>𝜃</m:t>
                    </m:r>
                    <m:r>
                      <a:rPr lang="uk-UA" sz="1050" i="1">
                        <a:latin typeface="Cambria Math" panose="02040503050406030204" pitchFamily="18" charset="0"/>
                      </a:rPr>
                      <m:t>)=</m:t>
                    </m:r>
                    <m:func>
                      <m:funcPr>
                        <m:ctrlPr>
                          <a:rPr lang="uk-UA" sz="1050" i="1">
                            <a:latin typeface="Cambria Math" panose="02040503050406030204" pitchFamily="18" charset="0"/>
                          </a:rPr>
                        </m:ctrlPr>
                      </m:funcPr>
                      <m:fName>
                        <m:sSub>
                          <m:sSubPr>
                            <m:ctrlPr>
                              <a:rPr lang="uk-UA" sz="1050" i="1">
                                <a:latin typeface="Cambria Math" panose="02040503050406030204" pitchFamily="18" charset="0"/>
                              </a:rPr>
                            </m:ctrlPr>
                          </m:sSubPr>
                          <m:e>
                            <m:f>
                              <m:fPr>
                                <m:ctrlPr>
                                  <a:rPr lang="uk-UA" sz="1050" i="1">
                                    <a:latin typeface="Cambria Math" panose="02040503050406030204" pitchFamily="18" charset="0"/>
                                  </a:rPr>
                                </m:ctrlPr>
                              </m:fPr>
                              <m:num>
                                <m:r>
                                  <a:rPr lang="en-US" sz="1050">
                                    <a:latin typeface="Cambria Math" panose="02040503050406030204" pitchFamily="18" charset="0"/>
                                  </a:rPr>
                                  <m:t>1</m:t>
                                </m:r>
                              </m:num>
                              <m:den>
                                <m:r>
                                  <m:rPr>
                                    <m:sty m:val="p"/>
                                  </m:rPr>
                                  <a:rPr lang="en-US" sz="1050">
                                    <a:latin typeface="Cambria Math" panose="02040503050406030204" pitchFamily="18" charset="0"/>
                                  </a:rPr>
                                  <m:t>k</m:t>
                                </m:r>
                              </m:den>
                            </m:f>
                            <m:r>
                              <m:rPr>
                                <m:sty m:val="p"/>
                              </m:rPr>
                              <a:rPr lang="en-US" sz="1050">
                                <a:latin typeface="Cambria Math" panose="02040503050406030204" pitchFamily="18" charset="0"/>
                              </a:rPr>
                              <m:t>log</m:t>
                            </m:r>
                          </m:e>
                          <m:sub>
                            <m:r>
                              <a:rPr lang="en-US" sz="1050" i="1">
                                <a:latin typeface="Cambria Math" panose="02040503050406030204" pitchFamily="18" charset="0"/>
                              </a:rPr>
                              <m:t>10</m:t>
                            </m:r>
                          </m:sub>
                        </m:sSub>
                      </m:fName>
                      <m:e>
                        <m:r>
                          <a:rPr lang="uk-UA" sz="1050" i="1">
                            <a:latin typeface="Cambria Math" panose="02040503050406030204" pitchFamily="18" charset="0"/>
                          </a:rPr>
                          <m:t>(1+</m:t>
                        </m:r>
                        <m:r>
                          <a:rPr lang="uk-UA" sz="1050" i="1">
                            <a:latin typeface="Cambria Math" panose="02040503050406030204" pitchFamily="18" charset="0"/>
                          </a:rPr>
                          <m:t>𝑘</m:t>
                        </m:r>
                        <m:r>
                          <a:rPr lang="uk-UA" sz="1050" i="1">
                            <a:latin typeface="Cambria Math" panose="02040503050406030204" pitchFamily="18" charset="0"/>
                          </a:rPr>
                          <m:t>∗</m:t>
                        </m:r>
                        <m:r>
                          <a:rPr lang="uk-UA" sz="1050" i="1">
                            <a:latin typeface="Cambria Math" panose="02040503050406030204" pitchFamily="18" charset="0"/>
                          </a:rPr>
                          <m:t>𝑐</m:t>
                        </m:r>
                        <m:r>
                          <a:rPr lang="uk-UA" sz="1050" i="1">
                            <a:latin typeface="Cambria Math" panose="02040503050406030204" pitchFamily="18" charset="0"/>
                          </a:rPr>
                          <m:t>(</m:t>
                        </m:r>
                        <m:r>
                          <a:rPr lang="uk-UA" sz="1050" i="1">
                            <a:latin typeface="Cambria Math" panose="02040503050406030204" pitchFamily="18" charset="0"/>
                          </a:rPr>
                          <m:t>𝑙</m:t>
                        </m:r>
                        <m:r>
                          <a:rPr lang="uk-UA" sz="1050" i="1">
                            <a:latin typeface="Cambria Math" panose="02040503050406030204" pitchFamily="18" charset="0"/>
                          </a:rPr>
                          <m:t>, </m:t>
                        </m:r>
                        <m:r>
                          <a:rPr lang="uk-UA" sz="1050" i="1">
                            <a:latin typeface="Cambria Math" panose="02040503050406030204" pitchFamily="18" charset="0"/>
                          </a:rPr>
                          <m:t>𝜃</m:t>
                        </m:r>
                        <m:r>
                          <a:rPr lang="uk-UA" sz="1050" i="1">
                            <a:latin typeface="Cambria Math" panose="02040503050406030204" pitchFamily="18" charset="0"/>
                          </a:rPr>
                          <m:t>))</m:t>
                        </m:r>
                      </m:e>
                    </m:func>
                  </m:oMath>
                </m:oMathPara>
              </a14:m>
              <a:endParaRPr lang="uk-UA" sz="1050" dirty="0"/>
            </a:p>
          </dgm:t>
        </dgm:pt>
      </mc:Choice>
      <mc:Fallback xmlns="">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r>
                <a:rPr lang="uk-UA" sz="1050" i="0" smtClean="0">
                  <a:latin typeface="Cambria Math"/>
                </a:rPr>
                <a:t>(</a:t>
              </a:r>
              <a:r>
                <a:rPr lang="uk-UA" sz="1050" i="0">
                  <a:latin typeface="Cambria Math" panose="02040503050406030204" pitchFamily="18" charset="0"/>
                </a:rPr>
                <a:t>с′</a:t>
              </a:r>
              <a:r>
                <a:rPr lang="uk-UA" sz="1050" i="0" smtClean="0">
                  <a:latin typeface="Cambria Math"/>
                </a:rPr>
                <a:t>) ̃</a:t>
              </a:r>
              <a:r>
                <a:rPr lang="uk-UA" sz="1050" i="0">
                  <a:latin typeface="Cambria Math" panose="02040503050406030204" pitchFamily="18" charset="0"/>
                </a:rPr>
                <a:t>(𝜇,𝜃)=</a:t>
              </a:r>
              <a:r>
                <a:rPr lang="uk-UA" sz="1050" i="0">
                  <a:latin typeface="Cambria Math"/>
                </a:rPr>
                <a:t>〖</a:t>
              </a:r>
              <a:r>
                <a:rPr lang="en-US" sz="1050" i="0">
                  <a:latin typeface="Cambria Math" panose="02040503050406030204" pitchFamily="18" charset="0"/>
                </a:rPr>
                <a:t>1</a:t>
              </a:r>
              <a:r>
                <a:rPr lang="uk-UA" sz="1050" i="0">
                  <a:latin typeface="Cambria Math"/>
                </a:rPr>
                <a:t>/</a:t>
              </a:r>
              <a:r>
                <a:rPr lang="en-US" sz="1050" i="0">
                  <a:latin typeface="Cambria Math" panose="02040503050406030204" pitchFamily="18" charset="0"/>
                </a:rPr>
                <a:t>k log</a:t>
              </a:r>
              <a:r>
                <a:rPr lang="uk-UA" sz="1050" i="0">
                  <a:latin typeface="Cambria Math"/>
                </a:rPr>
                <a:t>〗_</a:t>
              </a:r>
              <a:r>
                <a:rPr lang="en-US" sz="1050" i="0">
                  <a:latin typeface="Cambria Math" panose="02040503050406030204" pitchFamily="18" charset="0"/>
                </a:rPr>
                <a:t>10</a:t>
              </a:r>
              <a:r>
                <a:rPr lang="uk-UA" sz="1050" i="0">
                  <a:latin typeface="Cambria Math"/>
                </a:rPr>
                <a:t>⁡〖</a:t>
              </a:r>
              <a:r>
                <a:rPr lang="uk-UA" sz="1050" i="0">
                  <a:latin typeface="Cambria Math" panose="02040503050406030204" pitchFamily="18" charset="0"/>
                </a:rPr>
                <a:t>(1+𝑘∗𝑐(𝑙, 𝜃))</a:t>
              </a:r>
              <a:r>
                <a:rPr lang="uk-UA" sz="1050" i="0">
                  <a:latin typeface="Cambria Math"/>
                </a:rPr>
                <a:t>〗</a:t>
              </a:r>
              <a:endParaRPr lang="uk-UA" sz="1050" dirty="0"/>
            </a:p>
          </dgm:t>
        </dgm:pt>
      </mc:Fallback>
    </mc:AlternateContent>
    <dgm:pt modelId="{13869A96-50EA-4F72-9676-6807BB65D0C5}" type="parTrans" cxnId="{AC3664B0-4222-4C44-B463-F15C6FE4FEE7}">
      <dgm:prSet/>
      <dgm:spPr/>
      <dgm:t>
        <a:bodyPr/>
        <a:lstStyle/>
        <a:p>
          <a:pPr algn="ctr"/>
          <a:endParaRPr lang="uk-UA" sz="1400"/>
        </a:p>
      </dgm:t>
    </dgm:pt>
    <dgm:pt modelId="{387E45FD-31F4-4371-BB8C-54472D1E288E}" type="sibTrans" cxnId="{AC3664B0-4222-4C44-B463-F15C6FE4FEE7}">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14:m>
                <m:oMathPara xmlns:m="http://schemas.openxmlformats.org/officeDocument/2006/math">
                  <m:oMathParaPr>
                    <m:jc m:val="centerGroup"/>
                  </m:oMathParaPr>
                  <m:oMath xmlns:m="http://schemas.openxmlformats.org/officeDocument/2006/math">
                    <m:acc>
                      <m:accPr>
                        <m:chr m:val="̌"/>
                        <m:ctrlPr>
                          <a:rPr lang="uk-UA" sz="1200" i="1" smtClean="0">
                            <a:latin typeface="Cambria Math" panose="02040503050406030204" pitchFamily="18" charset="0"/>
                          </a:rPr>
                        </m:ctrlPr>
                      </m:accPr>
                      <m:e>
                        <m:r>
                          <a:rPr lang="en-US" sz="1200" i="1">
                            <a:latin typeface="Cambria Math" panose="02040503050406030204" pitchFamily="18" charset="0"/>
                          </a:rPr>
                          <m:t>𝐶</m:t>
                        </m:r>
                      </m:e>
                    </m:acc>
                    <m:d>
                      <m:dPr>
                        <m:ctrlPr>
                          <a:rPr lang="uk-UA" sz="1200" i="1">
                            <a:latin typeface="Cambria Math" panose="02040503050406030204" pitchFamily="18" charset="0"/>
                          </a:rPr>
                        </m:ctrlPr>
                      </m:dPr>
                      <m:e>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𝑙</m:t>
                            </m:r>
                          </m:sub>
                        </m:sSub>
                        <m:r>
                          <a:rPr lang="en-US" sz="1200" i="1">
                            <a:latin typeface="Cambria Math" panose="02040503050406030204" pitchFamily="18" charset="0"/>
                          </a:rPr>
                          <m:t>, </m:t>
                        </m:r>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𝜃</m:t>
                            </m:r>
                          </m:sub>
                        </m:sSub>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0</m:t>
                        </m:r>
                      </m:sub>
                      <m:sup>
                        <m:r>
                          <a:rPr lang="en-US" sz="1200" i="1">
                            <a:latin typeface="Cambria Math" panose="02040503050406030204" pitchFamily="18" charset="0"/>
                          </a:rPr>
                          <m:t>𝜋</m:t>
                        </m:r>
                      </m:sup>
                      <m:e>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m:t>
                            </m:r>
                          </m:sub>
                          <m:sup>
                            <m:r>
                              <a:rPr lang="en-US" sz="1200" i="1">
                                <a:latin typeface="Cambria Math" panose="02040503050406030204" pitchFamily="18" charset="0"/>
                              </a:rPr>
                              <m:t>+∞</m:t>
                            </m:r>
                          </m:sup>
                          <m:e>
                            <m:r>
                              <a:rPr lang="en-US" sz="1200">
                                <a:latin typeface="Cambria Math" panose="02040503050406030204" pitchFamily="18" charset="0"/>
                              </a:rPr>
                              <m:t> </m:t>
                            </m:r>
                            <m:acc>
                              <m:accPr>
                                <m:chr m:val="̃"/>
                                <m:ctrlPr>
                                  <a:rPr lang="uk-UA" sz="1200" i="1">
                                    <a:latin typeface="Cambria Math" panose="02040503050406030204" pitchFamily="18" charset="0"/>
                                  </a:rPr>
                                </m:ctrlPr>
                              </m:accPr>
                              <m:e>
                                <m:sSup>
                                  <m:sSupPr>
                                    <m:ctrlPr>
                                      <a:rPr lang="uk-UA" sz="1200" i="1">
                                        <a:latin typeface="Cambria Math" panose="02040503050406030204" pitchFamily="18" charset="0"/>
                                      </a:rPr>
                                    </m:ctrlPr>
                                  </m:sSupPr>
                                  <m:e>
                                    <m:r>
                                      <a:rPr lang="uk-UA" sz="1200" i="1">
                                        <a:latin typeface="Cambria Math" panose="02040503050406030204" pitchFamily="18" charset="0"/>
                                      </a:rPr>
                                      <m:t>с</m:t>
                                    </m:r>
                                  </m:e>
                                  <m:sup>
                                    <m:r>
                                      <a:rPr lang="uk-UA" sz="1200" i="1">
                                        <a:latin typeface="Cambria Math" panose="02040503050406030204" pitchFamily="18" charset="0"/>
                                      </a:rPr>
                                      <m:t>′</m:t>
                                    </m:r>
                                  </m:sup>
                                </m:sSup>
                              </m:e>
                            </m:acc>
                            <m:d>
                              <m:dPr>
                                <m:ctrlPr>
                                  <a:rPr lang="uk-UA" sz="1200" i="1">
                                    <a:latin typeface="Cambria Math" panose="02040503050406030204" pitchFamily="18" charset="0"/>
                                  </a:rPr>
                                </m:ctrlPr>
                              </m:dPr>
                              <m:e>
                                <m:r>
                                  <a:rPr lang="uk-UA" sz="1200" i="1">
                                    <a:latin typeface="Cambria Math" panose="02040503050406030204" pitchFamily="18" charset="0"/>
                                  </a:rPr>
                                  <m:t>𝜇</m:t>
                                </m:r>
                                <m:r>
                                  <a:rPr lang="uk-UA" sz="1200" i="1">
                                    <a:latin typeface="Cambria Math" panose="02040503050406030204" pitchFamily="18" charset="0"/>
                                  </a:rPr>
                                  <m:t>,</m:t>
                                </m:r>
                                <m:r>
                                  <a:rPr lang="uk-UA" sz="1200" i="1">
                                    <a:latin typeface="Cambria Math" panose="02040503050406030204" pitchFamily="18" charset="0"/>
                                  </a:rPr>
                                  <m:t>𝜃</m:t>
                                </m:r>
                              </m:e>
                            </m:d>
                            <m:r>
                              <a:rPr lang="uk-UA" sz="1200" i="1">
                                <a:latin typeface="Cambria Math" panose="02040503050406030204" pitchFamily="18" charset="0"/>
                              </a:rPr>
                              <m:t>∙</m:t>
                            </m:r>
                            <m:sSup>
                              <m:sSupPr>
                                <m:ctrlPr>
                                  <a:rPr lang="uk-UA" sz="1200" i="1">
                                    <a:latin typeface="Cambria Math" panose="02040503050406030204" pitchFamily="18" charset="0"/>
                                  </a:rPr>
                                </m:ctrlPr>
                              </m:sSupPr>
                              <m:e>
                                <m:r>
                                  <a:rPr lang="uk-UA" sz="1200" i="1">
                                    <a:latin typeface="Cambria Math" panose="02040503050406030204" pitchFamily="18" charset="0"/>
                                  </a:rPr>
                                  <m:t>𝑒</m:t>
                                </m:r>
                              </m:e>
                              <m:sup>
                                <m:r>
                                  <a:rPr lang="uk-UA" sz="1200" i="1">
                                    <a:latin typeface="Cambria Math" panose="02040503050406030204" pitchFamily="18" charset="0"/>
                                  </a:rPr>
                                  <m:t>−</m:t>
                                </m:r>
                                <m:r>
                                  <a:rPr lang="uk-UA" sz="1200" i="1">
                                    <a:latin typeface="Cambria Math" panose="02040503050406030204" pitchFamily="18" charset="0"/>
                                  </a:rPr>
                                  <m:t>𝑖</m:t>
                                </m:r>
                                <m:r>
                                  <a:rPr lang="uk-UA" sz="1200" i="1">
                                    <a:latin typeface="Cambria Math" panose="02040503050406030204" pitchFamily="18" charset="0"/>
                                  </a:rPr>
                                  <m:t>(</m:t>
                                </m:r>
                                <m:r>
                                  <a:rPr lang="uk-UA" sz="1200" i="1">
                                    <a:latin typeface="Cambria Math" panose="02040503050406030204" pitchFamily="18" charset="0"/>
                                  </a:rPr>
                                  <m:t>𝜇</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𝑙</m:t>
                                    </m:r>
                                  </m:sub>
                                </m:sSub>
                                <m:r>
                                  <a:rPr lang="uk-UA" sz="1200" i="1">
                                    <a:latin typeface="Cambria Math" panose="02040503050406030204" pitchFamily="18" charset="0"/>
                                  </a:rPr>
                                  <m:t>+</m:t>
                                </m:r>
                                <m:r>
                                  <a:rPr lang="uk-UA" sz="1200" i="1">
                                    <a:latin typeface="Cambria Math" panose="02040503050406030204" pitchFamily="18" charset="0"/>
                                  </a:rPr>
                                  <m:t>𝜃</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𝜃</m:t>
                                    </m:r>
                                  </m:sub>
                                </m:sSub>
                                <m:r>
                                  <a:rPr lang="uk-UA" sz="1200" i="1">
                                    <a:latin typeface="Cambria Math" panose="02040503050406030204" pitchFamily="18" charset="0"/>
                                  </a:rPr>
                                  <m:t>)</m:t>
                                </m:r>
                              </m:sup>
                            </m:sSup>
                          </m:e>
                        </m:nary>
                      </m:e>
                    </m:nary>
                    <m:r>
                      <a:rPr lang="en-US" sz="1200" i="1">
                        <a:latin typeface="Cambria Math" panose="02040503050406030204" pitchFamily="18" charset="0"/>
                      </a:rPr>
                      <m:t> </m:t>
                    </m:r>
                    <m:r>
                      <a:rPr lang="en-US" sz="1200" i="1">
                        <a:latin typeface="Cambria Math" panose="02040503050406030204" pitchFamily="18" charset="0"/>
                      </a:rPr>
                      <m:t>𝑑</m:t>
                    </m:r>
                    <m:r>
                      <a:rPr lang="en-US" sz="1200" i="1">
                        <a:latin typeface="Cambria Math" panose="02040503050406030204" pitchFamily="18" charset="0"/>
                      </a:rPr>
                      <m:t>𝜇</m:t>
                    </m:r>
                    <m:r>
                      <a:rPr lang="en-US" sz="1200" i="1">
                        <a:latin typeface="Cambria Math" panose="02040503050406030204" pitchFamily="18" charset="0"/>
                      </a:rPr>
                      <m:t>𝑑</m:t>
                    </m:r>
                    <m:r>
                      <a:rPr lang="en-US" sz="1200" i="1">
                        <a:latin typeface="Cambria Math" panose="02040503050406030204" pitchFamily="18" charset="0"/>
                      </a:rPr>
                      <m:t>𝜃</m:t>
                    </m:r>
                    <m:r>
                      <a:rPr lang="en-US" sz="1200" b="0" i="0" smtClean="0">
                        <a:latin typeface="Cambria Math" panose="02040503050406030204" pitchFamily="18" charset="0"/>
                      </a:rPr>
                      <m:t> </m:t>
                    </m:r>
                  </m:oMath>
                </m:oMathPara>
              </a14:m>
              <a:endParaRPr lang="uk-UA" sz="1200" dirty="0"/>
            </a:p>
          </dgm:t>
        </dgm:pt>
      </mc:Choice>
      <mc:Fallback xmlns="">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r>
                <a:rPr lang="en-US" sz="1200" i="0">
                  <a:latin typeface="Cambria Math" panose="02040503050406030204" pitchFamily="18" charset="0"/>
                </a:rPr>
                <a:t>𝐶</a:t>
              </a:r>
              <a:r>
                <a:rPr lang="uk-UA" sz="1200" i="0" smtClean="0">
                  <a:latin typeface="Cambria Math"/>
                </a:rPr>
                <a:t> ̌</a:t>
              </a:r>
              <a:r>
                <a:rPr lang="uk-UA" sz="1200" i="0">
                  <a:latin typeface="Cambria Math"/>
                </a:rPr>
                <a:t>(</a:t>
              </a:r>
              <a:r>
                <a:rPr lang="en-US" sz="1200" i="0">
                  <a:latin typeface="Cambria Math" panose="02040503050406030204" pitchFamily="18" charset="0"/>
                </a:rPr>
                <a:t>𝜉</a:t>
              </a:r>
              <a:r>
                <a:rPr lang="uk-UA" sz="1200" i="0">
                  <a:latin typeface="Cambria Math"/>
                </a:rPr>
                <a:t>_</a:t>
              </a:r>
              <a:r>
                <a:rPr lang="en-US" sz="1200" i="0">
                  <a:latin typeface="Cambria Math" panose="02040503050406030204" pitchFamily="18" charset="0"/>
                </a:rPr>
                <a:t>𝑙, 𝜉</a:t>
              </a:r>
              <a:r>
                <a:rPr lang="uk-UA" sz="1200" i="0">
                  <a:latin typeface="Cambria Math"/>
                </a:rPr>
                <a:t>_</a:t>
              </a:r>
              <a:r>
                <a:rPr lang="en-US" sz="1200" i="0">
                  <a:latin typeface="Cambria Math" panose="02040503050406030204" pitchFamily="18" charset="0"/>
                </a:rPr>
                <a:t>𝜃</a:t>
              </a:r>
              <a:r>
                <a:rPr lang="en-US" sz="1200" i="0">
                  <a:latin typeface="Cambria Math"/>
                </a:rPr>
                <a:t> )</a:t>
              </a:r>
              <a:r>
                <a:rPr lang="en-US" sz="1200" i="0">
                  <a:latin typeface="Cambria Math" panose="02040503050406030204" pitchFamily="18" charset="0"/>
                </a:rPr>
                <a:t>=</a:t>
              </a:r>
              <a:r>
                <a:rPr lang="uk-UA" sz="1200" i="0">
                  <a:latin typeface="Cambria Math"/>
                </a:rPr>
                <a:t>∫2</a:t>
              </a:r>
              <a:r>
                <a:rPr lang="en-US" sz="1200" i="0">
                  <a:latin typeface="Cambria Math"/>
                </a:rPr>
                <a:t>_</a:t>
              </a:r>
              <a:r>
                <a:rPr lang="en-US" sz="1200" i="0">
                  <a:latin typeface="Cambria Math" panose="02040503050406030204" pitchFamily="18" charset="0"/>
                </a:rPr>
                <a:t>0</a:t>
              </a:r>
              <a:r>
                <a:rPr lang="en-US" sz="1200" i="0">
                  <a:latin typeface="Cambria Math"/>
                </a:rPr>
                <a:t>^</a:t>
              </a:r>
              <a:r>
                <a:rPr lang="en-US" sz="1200" i="0">
                  <a:latin typeface="Cambria Math" panose="02040503050406030204" pitchFamily="18" charset="0"/>
                </a:rPr>
                <a:t>𝜋</a:t>
              </a:r>
              <a:r>
                <a:rPr lang="uk-UA" sz="1200" i="0">
                  <a:latin typeface="Cambria Math"/>
                </a:rPr>
                <a:t>▒∫2</a:t>
              </a:r>
              <a:r>
                <a:rPr lang="en-US" sz="1200" i="0">
                  <a:latin typeface="Cambria Math"/>
                </a:rPr>
                <a:t>_</a:t>
              </a:r>
              <a:r>
                <a:rPr lang="uk-UA" sz="1200" i="0">
                  <a:latin typeface="Cambria Math"/>
                </a:rPr>
                <a:t>(</a:t>
              </a:r>
              <a:r>
                <a:rPr lang="en-US" sz="1200" i="0">
                  <a:latin typeface="Cambria Math" panose="02040503050406030204" pitchFamily="18" charset="0"/>
                </a:rPr>
                <a:t>−∞</a:t>
              </a:r>
              <a:r>
                <a:rPr lang="uk-UA" sz="1200" i="0">
                  <a:latin typeface="Cambria Math"/>
                </a:rPr>
                <a:t>)</a:t>
              </a:r>
              <a:r>
                <a:rPr lang="en-US" sz="1200" i="0">
                  <a:latin typeface="Cambria Math"/>
                </a:rPr>
                <a:t>^(</a:t>
              </a:r>
              <a:r>
                <a:rPr lang="en-US" sz="1200" i="0">
                  <a:latin typeface="Cambria Math" panose="02040503050406030204" pitchFamily="18" charset="0"/>
                </a:rPr>
                <a:t>+∞</a:t>
              </a:r>
              <a:r>
                <a:rPr lang="en-US" sz="1200" i="0">
                  <a:latin typeface="Cambria Math"/>
                </a:rPr>
                <a:t>)</a:t>
              </a:r>
              <a:r>
                <a:rPr lang="uk-UA" sz="1200" i="0">
                  <a:latin typeface="Cambria Math"/>
                </a:rPr>
                <a:t>▒</a:t>
              </a:r>
              <a:r>
                <a:rPr lang="en-US" sz="1200" i="0">
                  <a:latin typeface="Cambria Math"/>
                </a:rPr>
                <a:t>〖</a:t>
              </a:r>
              <a:r>
                <a:rPr lang="en-US" sz="1200" i="0">
                  <a:latin typeface="Cambria Math" panose="02040503050406030204" pitchFamily="18" charset="0"/>
                </a:rPr>
                <a:t> </a:t>
              </a:r>
              <a:r>
                <a:rPr lang="uk-UA" sz="1200" i="0">
                  <a:latin typeface="Cambria Math"/>
                </a:rPr>
                <a:t>(</a:t>
              </a:r>
              <a:r>
                <a:rPr lang="uk-UA" sz="1200" i="0">
                  <a:latin typeface="Cambria Math" panose="02040503050406030204" pitchFamily="18" charset="0"/>
                </a:rPr>
                <a:t>с</a:t>
              </a:r>
              <a:r>
                <a:rPr lang="uk-UA" sz="1200" i="0">
                  <a:latin typeface="Cambria Math"/>
                </a:rPr>
                <a:t>^</a:t>
              </a:r>
              <a:r>
                <a:rPr lang="uk-UA" sz="1200" i="0">
                  <a:latin typeface="Cambria Math" panose="02040503050406030204" pitchFamily="18" charset="0"/>
                </a:rPr>
                <a:t>′</a:t>
              </a:r>
              <a:r>
                <a:rPr lang="uk-UA" sz="1200" i="0">
                  <a:latin typeface="Cambria Math"/>
                </a:rPr>
                <a:t> ) ̃(</a:t>
              </a:r>
              <a:r>
                <a:rPr lang="uk-UA" sz="1200" i="0">
                  <a:latin typeface="Cambria Math" panose="02040503050406030204" pitchFamily="18" charset="0"/>
                </a:rPr>
                <a:t>𝜇,𝜃</a:t>
              </a:r>
              <a:r>
                <a:rPr lang="uk-UA" sz="1200" i="0">
                  <a:latin typeface="Cambria Math"/>
                </a:rPr>
                <a:t>)</a:t>
              </a:r>
              <a:r>
                <a:rPr lang="uk-UA" sz="1200" i="0">
                  <a:latin typeface="Cambria Math" panose="02040503050406030204" pitchFamily="18" charset="0"/>
                </a:rPr>
                <a:t>∙𝑒</a:t>
              </a:r>
              <a:r>
                <a:rPr lang="uk-UA" sz="1200" i="0">
                  <a:latin typeface="Cambria Math"/>
                </a:rPr>
                <a:t>^(</a:t>
              </a:r>
              <a:r>
                <a:rPr lang="uk-UA" sz="1200" i="0">
                  <a:latin typeface="Cambria Math" panose="02040503050406030204" pitchFamily="18" charset="0"/>
                </a:rPr>
                <a:t>−𝑖(𝜇𝜉</a:t>
              </a:r>
              <a:r>
                <a:rPr lang="uk-UA" sz="1200" i="0">
                  <a:latin typeface="Cambria Math"/>
                </a:rPr>
                <a:t>_</a:t>
              </a:r>
              <a:r>
                <a:rPr lang="uk-UA" sz="1200" i="0">
                  <a:latin typeface="Cambria Math" panose="02040503050406030204" pitchFamily="18" charset="0"/>
                </a:rPr>
                <a:t>𝑙+𝜃𝜉</a:t>
              </a:r>
              <a:r>
                <a:rPr lang="uk-UA" sz="1200" i="0">
                  <a:latin typeface="Cambria Math"/>
                </a:rPr>
                <a:t>_</a:t>
              </a:r>
              <a:r>
                <a:rPr lang="uk-UA" sz="1200" i="0">
                  <a:latin typeface="Cambria Math" panose="02040503050406030204" pitchFamily="18" charset="0"/>
                </a:rPr>
                <a:t>𝜃)</a:t>
              </a:r>
              <a:r>
                <a:rPr lang="uk-UA" sz="1200" i="0">
                  <a:latin typeface="Cambria Math"/>
                </a:rPr>
                <a:t>) </a:t>
              </a:r>
              <a:r>
                <a:rPr lang="en-US" sz="1200" i="0">
                  <a:latin typeface="Cambria Math"/>
                </a:rPr>
                <a:t>〗</a:t>
              </a:r>
              <a:r>
                <a:rPr lang="en-US" sz="1200" i="0">
                  <a:latin typeface="Cambria Math" panose="02040503050406030204" pitchFamily="18" charset="0"/>
                </a:rPr>
                <a:t>  𝑑𝜇𝑑𝜃</a:t>
              </a:r>
              <a:r>
                <a:rPr lang="en-US" sz="1200" b="0" i="0" smtClean="0">
                  <a:latin typeface="Cambria Math" panose="02040503050406030204" pitchFamily="18" charset="0"/>
                </a:rPr>
                <a:t> </a:t>
              </a:r>
              <a:endParaRPr lang="uk-UA" sz="1200" dirty="0"/>
            </a:p>
          </dgm:t>
        </dgm:pt>
      </mc:Fallback>
    </mc:AlternateContent>
    <dgm:pt modelId="{FEC6E781-78D6-4A8B-94EA-258D8FFC02E4}" type="parTrans" cxnId="{D282437E-94D0-4559-93BB-0781639E76B8}">
      <dgm:prSet/>
      <dgm:spPr/>
      <dgm:t>
        <a:bodyPr/>
        <a:lstStyle/>
        <a:p>
          <a:pPr algn="ctr"/>
          <a:endParaRPr lang="uk-UA" sz="1400"/>
        </a:p>
      </dgm:t>
    </dgm:pt>
    <dgm:pt modelId="{B76896BD-23F7-496A-AB13-8AC49E7F8926}" type="sibTrans" cxnId="{D282437E-94D0-4559-93BB-0781639E76B8}">
      <dgm:prSet custT="1"/>
      <dgm:spPr>
        <a:solidFill>
          <a:schemeClr val="tx1"/>
        </a:solidFill>
        <a:ln>
          <a:solidFill>
            <a:schemeClr val="tx1"/>
          </a:solidFill>
        </a:ln>
      </dgm:spPr>
      <dgm:t>
        <a:bodyPr/>
        <a:lstStyle/>
        <a:p>
          <a:pPr algn="ctr"/>
          <a:endParaRPr lang="uk-UA" sz="300"/>
        </a:p>
      </dgm:t>
    </dgm:pt>
    <dgm:pt modelId="{6E2BCB3B-E6E4-44C3-A036-87182C8E57F7}">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Отримання</a:t>
          </a:r>
        </a:p>
        <a:p>
          <a:pPr algn="ctr"/>
          <a:r>
            <a:rPr lang="uk-UA" sz="1400" dirty="0" smtClean="0"/>
            <a:t>біт відбитку</a:t>
          </a:r>
          <a:endParaRPr lang="uk-UA" sz="1400" dirty="0"/>
        </a:p>
      </dgm:t>
    </dgm:pt>
    <dgm:pt modelId="{F818CCE2-085F-4A67-8808-97DA577097EE}" type="parTrans" cxnId="{C4CF92FD-EFA0-4F75-BEAC-5DC79709EA4B}">
      <dgm:prSet/>
      <dgm:spPr/>
      <dgm:t>
        <a:bodyPr/>
        <a:lstStyle/>
        <a:p>
          <a:pPr algn="ctr"/>
          <a:endParaRPr lang="uk-UA" sz="1400"/>
        </a:p>
      </dgm:t>
    </dgm:pt>
    <dgm:pt modelId="{CA822D6E-F6B9-4438-B072-EE19048FFBF6}" type="sibTrans" cxnId="{C4CF92FD-EFA0-4F75-BEAC-5DC79709EA4B}">
      <dgm:prSet/>
      <dgm:spPr/>
      <dgm:t>
        <a:bodyPr/>
        <a:lstStyle/>
        <a:p>
          <a:pPr algn="ctr"/>
          <a:endParaRPr lang="uk-UA" sz="1400"/>
        </a:p>
      </dgm:t>
    </dgm:pt>
    <mc:AlternateContent xmlns:mc="http://schemas.openxmlformats.org/markup-compatibility/2006" xmlns:a14="http://schemas.microsoft.com/office/drawing/2010/main">
      <mc:Choice Requires="a14">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oMath>
                </m:oMathPara>
              </a14:m>
              <a:endParaRPr lang="uk-UA" sz="1200" dirty="0"/>
            </a:p>
          </dgm:t>
        </dgm:pt>
      </mc:Choice>
      <mc:Fallback xmlns="">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r>
                <a:rPr lang="en-US" sz="1200" i="0" smtClean="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endParaRPr lang="uk-UA" sz="1200" dirty="0"/>
            </a:p>
          </dgm:t>
        </dgm:pt>
      </mc:Fallback>
    </mc:AlternateContent>
    <dgm:pt modelId="{7D18FB00-03C0-458E-92D5-04292A1BB9B4}" type="parTrans" cxnId="{2D234A5F-4014-4A38-929E-582572D7EEFE}">
      <dgm:prSet/>
      <dgm:spPr/>
      <dgm:t>
        <a:bodyPr/>
        <a:lstStyle/>
        <a:p>
          <a:pPr algn="ctr"/>
          <a:endParaRPr lang="uk-UA" sz="1400"/>
        </a:p>
      </dgm:t>
    </dgm:pt>
    <dgm:pt modelId="{0422299F-404F-488C-8212-BCAF0FFA27B0}" type="sibTrans" cxnId="{2D234A5F-4014-4A38-929E-582572D7EEFE}">
      <dgm:prSet custT="1"/>
      <dgm:spPr>
        <a:solidFill>
          <a:schemeClr val="tx1"/>
        </a:solidFill>
      </dgm:spPr>
      <dgm:t>
        <a:bodyPr/>
        <a:lstStyle/>
        <a:p>
          <a:pPr algn="ctr"/>
          <a:endParaRPr lang="uk-UA" sz="300"/>
        </a:p>
      </dgm:t>
    </dgm:pt>
    <dgm:pt modelId="{0F39B319-4E40-433F-96A2-31CCC9A59D6A}" type="pres">
      <dgm:prSet presAssocID="{742A00E5-2912-4CE0-85CB-BC77E95BE529}" presName="diagram" presStyleCnt="0">
        <dgm:presLayoutVars>
          <dgm:dir/>
          <dgm:resizeHandles val="exact"/>
        </dgm:presLayoutVars>
      </dgm:prSet>
      <dgm:spPr/>
    </dgm:pt>
    <dgm:pt modelId="{B46BF6C0-0795-4D07-874E-DEB31C02CFCC}" type="pres">
      <dgm:prSet presAssocID="{B5DF8BDF-EAAC-41E2-864E-24946DB74346}" presName="node" presStyleLbl="node1" presStyleIdx="0" presStyleCnt="6" custScaleX="155768" custScaleY="201202">
        <dgm:presLayoutVars>
          <dgm:bulletEnabled val="1"/>
        </dgm:presLayoutVars>
      </dgm:prSet>
      <dgm:spPr/>
      <dgm:t>
        <a:bodyPr/>
        <a:lstStyle/>
        <a:p>
          <a:endParaRPr lang="uk-UA"/>
        </a:p>
      </dgm:t>
    </dgm:pt>
    <dgm:pt modelId="{42C0DB88-1CBE-47D5-928C-4B801DD5B9BD}" type="pres">
      <dgm:prSet presAssocID="{0422299F-404F-488C-8212-BCAF0FFA27B0}" presName="sibTrans" presStyleLbl="sibTrans2D1" presStyleIdx="0" presStyleCnt="5" custFlipVert="0" custScaleY="25318"/>
      <dgm:spPr/>
      <dgm:t>
        <a:bodyPr/>
        <a:lstStyle/>
        <a:p>
          <a:endParaRPr lang="uk-UA"/>
        </a:p>
      </dgm:t>
    </dgm:pt>
    <dgm:pt modelId="{01F2071F-4D87-41AD-9425-5286B20AFD6A}" type="pres">
      <dgm:prSet presAssocID="{0422299F-404F-488C-8212-BCAF0FFA27B0}" presName="connectorText" presStyleLbl="sibTrans2D1" presStyleIdx="0" presStyleCnt="5"/>
      <dgm:spPr/>
      <dgm:t>
        <a:bodyPr/>
        <a:lstStyle/>
        <a:p>
          <a:endParaRPr lang="uk-UA"/>
        </a:p>
      </dgm:t>
    </dgm:pt>
    <dgm:pt modelId="{E1C1C121-7738-4887-A956-85F1C32236B0}" type="pres">
      <dgm:prSet presAssocID="{10AAC51F-8333-4674-A0B5-B428DD929DF6}" presName="node" presStyleLbl="node1" presStyleIdx="1" presStyleCnt="6" custScaleX="408846" custScaleY="205390">
        <dgm:presLayoutVars>
          <dgm:bulletEnabled val="1"/>
        </dgm:presLayoutVars>
      </dgm:prSet>
      <dgm:spPr/>
      <dgm:t>
        <a:bodyPr/>
        <a:lstStyle/>
        <a:p>
          <a:endParaRPr lang="uk-UA"/>
        </a:p>
      </dgm:t>
    </dgm:pt>
    <dgm:pt modelId="{92682FE9-E4BD-4EDB-9DCF-A12FEFA7BF16}" type="pres">
      <dgm:prSet presAssocID="{56C76C0F-A0C9-401C-81B6-08EF027EA9B0}" presName="sibTrans" presStyleLbl="sibTrans2D1" presStyleIdx="1" presStyleCnt="5" custScaleX="89195" custScaleY="17262"/>
      <dgm:spPr/>
      <dgm:t>
        <a:bodyPr/>
        <a:lstStyle/>
        <a:p>
          <a:endParaRPr lang="uk-UA"/>
        </a:p>
      </dgm:t>
    </dgm:pt>
    <dgm:pt modelId="{3671CDB4-8DCB-47AD-8083-FC6E6D161859}" type="pres">
      <dgm:prSet presAssocID="{56C76C0F-A0C9-401C-81B6-08EF027EA9B0}" presName="connectorText" presStyleLbl="sibTrans2D1" presStyleIdx="1" presStyleCnt="5"/>
      <dgm:spPr/>
      <dgm:t>
        <a:bodyPr/>
        <a:lstStyle/>
        <a:p>
          <a:endParaRPr lang="uk-UA"/>
        </a:p>
      </dgm:t>
    </dgm:pt>
    <dgm:pt modelId="{B27D0FEA-065D-43D5-A8E4-7B6365BAC0AD}" type="pres">
      <dgm:prSet presAssocID="{92BBC44B-EA98-4C82-9D93-F7D19571DCEB}" presName="node" presStyleLbl="node1" presStyleIdx="2" presStyleCnt="6" custScaleX="338643" custScaleY="209033">
        <dgm:presLayoutVars>
          <dgm:bulletEnabled val="1"/>
        </dgm:presLayoutVars>
      </dgm:prSet>
      <dgm:spPr/>
      <dgm:t>
        <a:bodyPr/>
        <a:lstStyle/>
        <a:p>
          <a:endParaRPr lang="uk-UA"/>
        </a:p>
      </dgm:t>
    </dgm:pt>
    <dgm:pt modelId="{0B6F092A-44F6-454E-A0DA-8E1149E2961B}" type="pres">
      <dgm:prSet presAssocID="{E7244B15-F1AC-46A8-9095-52B9F9DEDED7}" presName="sibTrans" presStyleLbl="sibTrans2D1" presStyleIdx="2" presStyleCnt="5" custScaleX="89195" custScaleY="17262"/>
      <dgm:spPr/>
      <dgm:t>
        <a:bodyPr/>
        <a:lstStyle/>
        <a:p>
          <a:endParaRPr lang="uk-UA"/>
        </a:p>
      </dgm:t>
    </dgm:pt>
    <dgm:pt modelId="{A7164728-36F5-4B3A-9180-095643559EB8}" type="pres">
      <dgm:prSet presAssocID="{E7244B15-F1AC-46A8-9095-52B9F9DEDED7}" presName="connectorText" presStyleLbl="sibTrans2D1" presStyleIdx="2" presStyleCnt="5"/>
      <dgm:spPr/>
      <dgm:t>
        <a:bodyPr/>
        <a:lstStyle/>
        <a:p>
          <a:endParaRPr lang="uk-UA"/>
        </a:p>
      </dgm:t>
    </dgm:pt>
    <dgm:pt modelId="{89F17977-12A9-4ED1-9B62-15CC332D38E8}" type="pres">
      <dgm:prSet presAssocID="{2BA68AA4-7D2A-4AA9-877D-00862C2F1C6D}" presName="node" presStyleLbl="node1" presStyleIdx="3" presStyleCnt="6" custScaleX="247207" custScaleY="208462">
        <dgm:presLayoutVars>
          <dgm:bulletEnabled val="1"/>
        </dgm:presLayoutVars>
      </dgm:prSet>
      <dgm:spPr/>
      <dgm:t>
        <a:bodyPr/>
        <a:lstStyle/>
        <a:p>
          <a:endParaRPr lang="uk-UA"/>
        </a:p>
      </dgm:t>
    </dgm:pt>
    <dgm:pt modelId="{B29BAFA6-752E-49A9-B58F-6909295895F8}" type="pres">
      <dgm:prSet presAssocID="{387E45FD-31F4-4371-BB8C-54472D1E288E}" presName="sibTrans" presStyleLbl="sibTrans2D1" presStyleIdx="3" presStyleCnt="5" custScaleX="89195" custScaleY="17262"/>
      <dgm:spPr/>
      <dgm:t>
        <a:bodyPr/>
        <a:lstStyle/>
        <a:p>
          <a:endParaRPr lang="uk-UA"/>
        </a:p>
      </dgm:t>
    </dgm:pt>
    <dgm:pt modelId="{8E567D55-9271-45E0-B4D9-9D34F3E50573}" type="pres">
      <dgm:prSet presAssocID="{387E45FD-31F4-4371-BB8C-54472D1E288E}" presName="connectorText" presStyleLbl="sibTrans2D1" presStyleIdx="3" presStyleCnt="5"/>
      <dgm:spPr/>
      <dgm:t>
        <a:bodyPr/>
        <a:lstStyle/>
        <a:p>
          <a:endParaRPr lang="uk-UA"/>
        </a:p>
      </dgm:t>
    </dgm:pt>
    <dgm:pt modelId="{370C5FCF-D99E-4127-A9B0-66B2B67E4C93}" type="pres">
      <dgm:prSet presAssocID="{525C35F4-8AD1-4BD7-9A6E-7EB12B21D983}" presName="node" presStyleLbl="node1" presStyleIdx="4" presStyleCnt="6" custScaleX="410142" custScaleY="199227">
        <dgm:presLayoutVars>
          <dgm:bulletEnabled val="1"/>
        </dgm:presLayoutVars>
      </dgm:prSet>
      <dgm:spPr/>
      <dgm:t>
        <a:bodyPr/>
        <a:lstStyle/>
        <a:p>
          <a:endParaRPr lang="uk-UA"/>
        </a:p>
      </dgm:t>
    </dgm:pt>
    <dgm:pt modelId="{55C205DE-4D77-413F-BA0F-FC7E9DBFE00C}" type="pres">
      <dgm:prSet presAssocID="{B76896BD-23F7-496A-AB13-8AC49E7F8926}" presName="sibTrans" presStyleLbl="sibTrans2D1" presStyleIdx="4" presStyleCnt="5" custScaleX="89195" custScaleY="17262"/>
      <dgm:spPr/>
      <dgm:t>
        <a:bodyPr/>
        <a:lstStyle/>
        <a:p>
          <a:endParaRPr lang="uk-UA"/>
        </a:p>
      </dgm:t>
    </dgm:pt>
    <dgm:pt modelId="{42D43808-8390-45D4-A32D-9FE6D2D72911}" type="pres">
      <dgm:prSet presAssocID="{B76896BD-23F7-496A-AB13-8AC49E7F8926}" presName="connectorText" presStyleLbl="sibTrans2D1" presStyleIdx="4" presStyleCnt="5"/>
      <dgm:spPr/>
      <dgm:t>
        <a:bodyPr/>
        <a:lstStyle/>
        <a:p>
          <a:endParaRPr lang="uk-UA"/>
        </a:p>
      </dgm:t>
    </dgm:pt>
    <dgm:pt modelId="{B6ABC2CA-D2E5-49FE-9A92-2F85221B0FC3}" type="pres">
      <dgm:prSet presAssocID="{6E2BCB3B-E6E4-44C3-A036-87182C8E57F7}" presName="node" presStyleLbl="node1" presStyleIdx="5" presStyleCnt="6" custScaleX="168444" custScaleY="200911">
        <dgm:presLayoutVars>
          <dgm:bulletEnabled val="1"/>
        </dgm:presLayoutVars>
      </dgm:prSet>
      <dgm:spPr/>
      <dgm:t>
        <a:bodyPr/>
        <a:lstStyle/>
        <a:p>
          <a:endParaRPr lang="uk-UA"/>
        </a:p>
      </dgm:t>
    </dgm:pt>
  </dgm:ptLst>
  <dgm:cxnLst>
    <dgm:cxn modelId="{D2A16805-6F7B-4EBC-920E-E6452688C443}" type="presOf" srcId="{E7244B15-F1AC-46A8-9095-52B9F9DEDED7}" destId="{0B6F092A-44F6-454E-A0DA-8E1149E2961B}" srcOrd="0" destOrd="0" presId="urn:microsoft.com/office/officeart/2005/8/layout/process5"/>
    <dgm:cxn modelId="{AC3664B0-4222-4C44-B463-F15C6FE4FEE7}" srcId="{742A00E5-2912-4CE0-85CB-BC77E95BE529}" destId="{2BA68AA4-7D2A-4AA9-877D-00862C2F1C6D}" srcOrd="3" destOrd="0" parTransId="{13869A96-50EA-4F72-9676-6807BB65D0C5}" sibTransId="{387E45FD-31F4-4371-BB8C-54472D1E288E}"/>
    <dgm:cxn modelId="{7806D94C-5C57-429B-954F-A0D834764E16}" type="presOf" srcId="{92BBC44B-EA98-4C82-9D93-F7D19571DCEB}" destId="{B27D0FEA-065D-43D5-A8E4-7B6365BAC0AD}" srcOrd="0" destOrd="0" presId="urn:microsoft.com/office/officeart/2005/8/layout/process5"/>
    <dgm:cxn modelId="{A79D2341-6B81-4050-8736-11A4A61C99C1}" type="presOf" srcId="{0422299F-404F-488C-8212-BCAF0FFA27B0}" destId="{01F2071F-4D87-41AD-9425-5286B20AFD6A}" srcOrd="1" destOrd="0" presId="urn:microsoft.com/office/officeart/2005/8/layout/process5"/>
    <dgm:cxn modelId="{D282437E-94D0-4559-93BB-0781639E76B8}" srcId="{742A00E5-2912-4CE0-85CB-BC77E95BE529}" destId="{525C35F4-8AD1-4BD7-9A6E-7EB12B21D983}" srcOrd="4" destOrd="0" parTransId="{FEC6E781-78D6-4A8B-94EA-258D8FFC02E4}" sibTransId="{B76896BD-23F7-496A-AB13-8AC49E7F8926}"/>
    <dgm:cxn modelId="{A1EB78D3-8AF7-422F-A64E-559FFCE35EB9}" type="presOf" srcId="{6E2BCB3B-E6E4-44C3-A036-87182C8E57F7}" destId="{B6ABC2CA-D2E5-49FE-9A92-2F85221B0FC3}" srcOrd="0" destOrd="0" presId="urn:microsoft.com/office/officeart/2005/8/layout/process5"/>
    <dgm:cxn modelId="{7E768CFE-61A7-49A0-97CA-2ED90361130D}" type="presOf" srcId="{742A00E5-2912-4CE0-85CB-BC77E95BE529}" destId="{0F39B319-4E40-433F-96A2-31CCC9A59D6A}" srcOrd="0" destOrd="0" presId="urn:microsoft.com/office/officeart/2005/8/layout/process5"/>
    <dgm:cxn modelId="{AB5DB24C-E63C-4A87-A117-F1930C9A4361}" srcId="{742A00E5-2912-4CE0-85CB-BC77E95BE529}" destId="{92BBC44B-EA98-4C82-9D93-F7D19571DCEB}" srcOrd="2" destOrd="0" parTransId="{AD9368AD-4EDB-4AD3-B818-4C75C0A5EDF6}" sibTransId="{E7244B15-F1AC-46A8-9095-52B9F9DEDED7}"/>
    <dgm:cxn modelId="{41E0048F-209E-4DAD-A1E8-7DB030E8B500}" type="presOf" srcId="{B5DF8BDF-EAAC-41E2-864E-24946DB74346}" destId="{B46BF6C0-0795-4D07-874E-DEB31C02CFCC}" srcOrd="0" destOrd="0" presId="urn:microsoft.com/office/officeart/2005/8/layout/process5"/>
    <dgm:cxn modelId="{2F1328F1-33F6-400F-93A0-F9F410CE9254}" type="presOf" srcId="{56C76C0F-A0C9-401C-81B6-08EF027EA9B0}" destId="{92682FE9-E4BD-4EDB-9DCF-A12FEFA7BF16}" srcOrd="0" destOrd="0" presId="urn:microsoft.com/office/officeart/2005/8/layout/process5"/>
    <dgm:cxn modelId="{5E5D3825-C9BE-4621-9308-5009F4700A37}" type="presOf" srcId="{525C35F4-8AD1-4BD7-9A6E-7EB12B21D983}" destId="{370C5FCF-D99E-4127-A9B0-66B2B67E4C93}" srcOrd="0" destOrd="0" presId="urn:microsoft.com/office/officeart/2005/8/layout/process5"/>
    <dgm:cxn modelId="{C4CF92FD-EFA0-4F75-BEAC-5DC79709EA4B}" srcId="{742A00E5-2912-4CE0-85CB-BC77E95BE529}" destId="{6E2BCB3B-E6E4-44C3-A036-87182C8E57F7}" srcOrd="5" destOrd="0" parTransId="{F818CCE2-085F-4A67-8808-97DA577097EE}" sibTransId="{CA822D6E-F6B9-4438-B072-EE19048FFBF6}"/>
    <dgm:cxn modelId="{E82B2C7F-BC8C-47D6-BA02-9DEC38E5605E}" type="presOf" srcId="{E7244B15-F1AC-46A8-9095-52B9F9DEDED7}" destId="{A7164728-36F5-4B3A-9180-095643559EB8}" srcOrd="1" destOrd="0" presId="urn:microsoft.com/office/officeart/2005/8/layout/process5"/>
    <dgm:cxn modelId="{AEB0D539-9209-49CB-9B6E-A3505C58E43E}" type="presOf" srcId="{2BA68AA4-7D2A-4AA9-877D-00862C2F1C6D}" destId="{89F17977-12A9-4ED1-9B62-15CC332D38E8}" srcOrd="0" destOrd="0" presId="urn:microsoft.com/office/officeart/2005/8/layout/process5"/>
    <dgm:cxn modelId="{FE517D91-BA4A-4D89-A614-500037238F6C}" type="presOf" srcId="{10AAC51F-8333-4674-A0B5-B428DD929DF6}" destId="{E1C1C121-7738-4887-A956-85F1C32236B0}" srcOrd="0" destOrd="0" presId="urn:microsoft.com/office/officeart/2005/8/layout/process5"/>
    <dgm:cxn modelId="{936292BE-EAF9-4B94-A59B-3D64267A2EDC}" type="presOf" srcId="{56C76C0F-A0C9-401C-81B6-08EF027EA9B0}" destId="{3671CDB4-8DCB-47AD-8083-FC6E6D161859}" srcOrd="1" destOrd="0" presId="urn:microsoft.com/office/officeart/2005/8/layout/process5"/>
    <dgm:cxn modelId="{0762562B-C52B-4229-B998-ECB729462861}" type="presOf" srcId="{B76896BD-23F7-496A-AB13-8AC49E7F8926}" destId="{42D43808-8390-45D4-A32D-9FE6D2D72911}" srcOrd="1" destOrd="0" presId="urn:microsoft.com/office/officeart/2005/8/layout/process5"/>
    <dgm:cxn modelId="{67914C5E-3CFD-40E8-B294-34979F77859C}" type="presOf" srcId="{0422299F-404F-488C-8212-BCAF0FFA27B0}" destId="{42C0DB88-1CBE-47D5-928C-4B801DD5B9BD}" srcOrd="0" destOrd="0" presId="urn:microsoft.com/office/officeart/2005/8/layout/process5"/>
    <dgm:cxn modelId="{CBBEC501-8369-4557-BC45-54736B605DCB}" type="presOf" srcId="{B76896BD-23F7-496A-AB13-8AC49E7F8926}" destId="{55C205DE-4D77-413F-BA0F-FC7E9DBFE00C}" srcOrd="0" destOrd="0" presId="urn:microsoft.com/office/officeart/2005/8/layout/process5"/>
    <dgm:cxn modelId="{2D234A5F-4014-4A38-929E-582572D7EEFE}" srcId="{742A00E5-2912-4CE0-85CB-BC77E95BE529}" destId="{B5DF8BDF-EAAC-41E2-864E-24946DB74346}" srcOrd="0" destOrd="0" parTransId="{7D18FB00-03C0-458E-92D5-04292A1BB9B4}" sibTransId="{0422299F-404F-488C-8212-BCAF0FFA27B0}"/>
    <dgm:cxn modelId="{5AAA5516-6A58-4670-ADA0-A05AAC87A92A}" type="presOf" srcId="{387E45FD-31F4-4371-BB8C-54472D1E288E}" destId="{B29BAFA6-752E-49A9-B58F-6909295895F8}" srcOrd="0" destOrd="0" presId="urn:microsoft.com/office/officeart/2005/8/layout/process5"/>
    <dgm:cxn modelId="{30732663-9166-4F69-B8FD-B561918618D5}" srcId="{742A00E5-2912-4CE0-85CB-BC77E95BE529}" destId="{10AAC51F-8333-4674-A0B5-B428DD929DF6}" srcOrd="1" destOrd="0" parTransId="{95A3779B-5350-411A-8180-595D4B79CD33}" sibTransId="{56C76C0F-A0C9-401C-81B6-08EF027EA9B0}"/>
    <dgm:cxn modelId="{10EA5035-6721-432A-BD76-B8E1A4A5BBA2}" type="presOf" srcId="{387E45FD-31F4-4371-BB8C-54472D1E288E}" destId="{8E567D55-9271-45E0-B4D9-9D34F3E50573}" srcOrd="1" destOrd="0" presId="urn:microsoft.com/office/officeart/2005/8/layout/process5"/>
    <dgm:cxn modelId="{88C2AE2E-B92A-4013-8EA8-F4D7A04C38EC}" type="presParOf" srcId="{0F39B319-4E40-433F-96A2-31CCC9A59D6A}" destId="{B46BF6C0-0795-4D07-874E-DEB31C02CFCC}" srcOrd="0" destOrd="0" presId="urn:microsoft.com/office/officeart/2005/8/layout/process5"/>
    <dgm:cxn modelId="{96E60012-789F-42CE-AB35-50F1A2B0618C}" type="presParOf" srcId="{0F39B319-4E40-433F-96A2-31CCC9A59D6A}" destId="{42C0DB88-1CBE-47D5-928C-4B801DD5B9BD}" srcOrd="1" destOrd="0" presId="urn:microsoft.com/office/officeart/2005/8/layout/process5"/>
    <dgm:cxn modelId="{C362FAEC-9925-4A65-AF86-09D7181AE105}" type="presParOf" srcId="{42C0DB88-1CBE-47D5-928C-4B801DD5B9BD}" destId="{01F2071F-4D87-41AD-9425-5286B20AFD6A}" srcOrd="0" destOrd="0" presId="urn:microsoft.com/office/officeart/2005/8/layout/process5"/>
    <dgm:cxn modelId="{C172ACD3-0319-4B4A-BBFC-E0CDF630D6A4}" type="presParOf" srcId="{0F39B319-4E40-433F-96A2-31CCC9A59D6A}" destId="{E1C1C121-7738-4887-A956-85F1C32236B0}" srcOrd="2" destOrd="0" presId="urn:microsoft.com/office/officeart/2005/8/layout/process5"/>
    <dgm:cxn modelId="{D5183D54-2568-442B-A006-28315637BFB6}" type="presParOf" srcId="{0F39B319-4E40-433F-96A2-31CCC9A59D6A}" destId="{92682FE9-E4BD-4EDB-9DCF-A12FEFA7BF16}" srcOrd="3" destOrd="0" presId="urn:microsoft.com/office/officeart/2005/8/layout/process5"/>
    <dgm:cxn modelId="{9C71DA31-A9FB-4367-8850-0781C91389F0}" type="presParOf" srcId="{92682FE9-E4BD-4EDB-9DCF-A12FEFA7BF16}" destId="{3671CDB4-8DCB-47AD-8083-FC6E6D161859}" srcOrd="0" destOrd="0" presId="urn:microsoft.com/office/officeart/2005/8/layout/process5"/>
    <dgm:cxn modelId="{874A4DB5-EC35-4C59-9D14-BFC9C8719C53}" type="presParOf" srcId="{0F39B319-4E40-433F-96A2-31CCC9A59D6A}" destId="{B27D0FEA-065D-43D5-A8E4-7B6365BAC0AD}" srcOrd="4" destOrd="0" presId="urn:microsoft.com/office/officeart/2005/8/layout/process5"/>
    <dgm:cxn modelId="{E3FC51A7-E8B2-4B01-AE29-B5B33B78110F}" type="presParOf" srcId="{0F39B319-4E40-433F-96A2-31CCC9A59D6A}" destId="{0B6F092A-44F6-454E-A0DA-8E1149E2961B}" srcOrd="5" destOrd="0" presId="urn:microsoft.com/office/officeart/2005/8/layout/process5"/>
    <dgm:cxn modelId="{B3098E4F-590C-459E-A447-842594CF9794}" type="presParOf" srcId="{0B6F092A-44F6-454E-A0DA-8E1149E2961B}" destId="{A7164728-36F5-4B3A-9180-095643559EB8}" srcOrd="0" destOrd="0" presId="urn:microsoft.com/office/officeart/2005/8/layout/process5"/>
    <dgm:cxn modelId="{195F7393-D95E-4924-9319-5EF3C2E27C1D}" type="presParOf" srcId="{0F39B319-4E40-433F-96A2-31CCC9A59D6A}" destId="{89F17977-12A9-4ED1-9B62-15CC332D38E8}" srcOrd="6" destOrd="0" presId="urn:microsoft.com/office/officeart/2005/8/layout/process5"/>
    <dgm:cxn modelId="{CAC4B7C1-1442-44A3-9632-764D498482B1}" type="presParOf" srcId="{0F39B319-4E40-433F-96A2-31CCC9A59D6A}" destId="{B29BAFA6-752E-49A9-B58F-6909295895F8}" srcOrd="7" destOrd="0" presId="urn:microsoft.com/office/officeart/2005/8/layout/process5"/>
    <dgm:cxn modelId="{A5D37476-8FDF-4395-9930-4A0D22CA85D1}" type="presParOf" srcId="{B29BAFA6-752E-49A9-B58F-6909295895F8}" destId="{8E567D55-9271-45E0-B4D9-9D34F3E50573}" srcOrd="0" destOrd="0" presId="urn:microsoft.com/office/officeart/2005/8/layout/process5"/>
    <dgm:cxn modelId="{8BB46559-FB4B-47D9-93E8-482B80956D55}" type="presParOf" srcId="{0F39B319-4E40-433F-96A2-31CCC9A59D6A}" destId="{370C5FCF-D99E-4127-A9B0-66B2B67E4C93}" srcOrd="8" destOrd="0" presId="urn:microsoft.com/office/officeart/2005/8/layout/process5"/>
    <dgm:cxn modelId="{197A5534-4C7D-406D-B64E-EBF81D696B35}" type="presParOf" srcId="{0F39B319-4E40-433F-96A2-31CCC9A59D6A}" destId="{55C205DE-4D77-413F-BA0F-FC7E9DBFE00C}" srcOrd="9" destOrd="0" presId="urn:microsoft.com/office/officeart/2005/8/layout/process5"/>
    <dgm:cxn modelId="{F6680E4D-9883-4D4B-B003-1BF226DB78CF}" type="presParOf" srcId="{55C205DE-4D77-413F-BA0F-FC7E9DBFE00C}" destId="{42D43808-8390-45D4-A32D-9FE6D2D72911}" srcOrd="0" destOrd="0" presId="urn:microsoft.com/office/officeart/2005/8/layout/process5"/>
    <dgm:cxn modelId="{B740A624-CBE3-4EB5-BF08-1E35CF46D58B}" type="presParOf" srcId="{0F39B319-4E40-433F-96A2-31CCC9A59D6A}" destId="{B6ABC2CA-D2E5-49FE-9A92-2F85221B0FC3}" srcOrd="10"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14:m>
                <m:oMath xmlns:m="http://schemas.openxmlformats.org/officeDocument/2006/math">
                  <m:r>
                    <a:rPr lang="uk-UA" sz="1400" i="1">
                      <a:latin typeface="Cambria Math"/>
                    </a:rPr>
                    <m:t>21×21</m:t>
                  </m:r>
                </m:oMath>
              </a14:m>
              <a:r>
                <a:rPr lang="uk-UA" sz="1400"/>
                <a:t> пікселя</a:t>
              </a:r>
            </a:p>
            <a:p>
              <a:endParaRPr lang="en-US" sz="1200" dirty="0" smtClean="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r>
                <a:rPr lang="uk-UA" sz="1400" i="0"/>
                <a:t>21×21</a:t>
              </a:r>
              <a:r>
                <a:rPr lang="uk-UA" sz="1400"/>
                <a:t> пікселя</a:t>
              </a:r>
            </a:p>
            <a:p>
              <a:endParaRPr lang="en-US" sz="1200" dirty="0" smtClean="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F44E6A2E-8E9E-4176-8244-0BA24C643814}" type="presOf" srcId="{51BEC383-338F-442E-B657-9BDC64D72049}" destId="{EE68FBC9-4D8C-4015-94C0-E06726B4ACF7}" srcOrd="0" destOrd="0" presId="urn:microsoft.com/office/officeart/2005/8/layout/process1"/>
    <dgm:cxn modelId="{AE2F6052-20E0-4B81-A48E-5BC3D996416B}" type="presOf" srcId="{AF7AE015-DB12-4580-9681-3939377B1F4D}" destId="{DA9C9DF4-D9A4-463C-B3F9-F1DB319A5D10}" srcOrd="0" destOrd="0" presId="urn:microsoft.com/office/officeart/2005/8/layout/process1"/>
    <dgm:cxn modelId="{EE106F1F-0737-4636-BC38-E9E51356FDAF}"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4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400" dirty="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a:solidFill>
          <a:schemeClr val="tx1"/>
        </a:solidFill>
        <a:ln>
          <a:solidFill>
            <a:schemeClr val="tx1"/>
          </a:solidFill>
        </a:ln>
      </dgm:spPr>
      <dgm:t>
        <a:bodyPr/>
        <a:lstStyle/>
        <a:p>
          <a:endParaRPr lang="uk-UA"/>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 (</a:t>
          </a:r>
          <a:r>
            <a:rPr lang="uk-UA" sz="1400" dirty="0" smtClean="0"/>
            <a:t>Заміна на 1</a:t>
          </a:r>
          <a:r>
            <a:rPr lang="en-US" sz="1400" dirty="0" smtClean="0"/>
            <a:t>/0)</a:t>
          </a:r>
          <a:endParaRPr lang="uk-UA" sz="1400" dirty="0"/>
        </a:p>
      </dgm:t>
    </dgm:pt>
    <dgm:pt modelId="{B6432AE5-28DA-4DA0-A2DA-795E0BD8C278}" type="parTrans" cxnId="{D6F5839B-5E4B-4A73-B944-737EB7EC42FC}">
      <dgm:prSet/>
      <dgm:spPr/>
      <dgm:t>
        <a:bodyPr/>
        <a:lstStyle/>
        <a:p>
          <a:endParaRPr lang="uk-UA"/>
        </a:p>
      </dgm:t>
    </dgm:pt>
    <dgm:pt modelId="{3136E10A-1988-45F9-97A3-9644DC02A415}" type="sibTrans" cxnId="{D6F5839B-5E4B-4A73-B944-737EB7EC42FC}">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9BF5E26E-A1D4-47FD-B807-D758008211E1}" type="presOf" srcId="{51BEC383-338F-442E-B657-9BDC64D72049}" destId="{EE68FBC9-4D8C-4015-94C0-E06726B4ACF7}" srcOrd="0" destOrd="0" presId="urn:microsoft.com/office/officeart/2005/8/layout/process1"/>
    <dgm:cxn modelId="{EFE0F404-3EB9-4B8A-AC65-D88DB9756818}" srcId="{AF7AE015-DB12-4580-9681-3939377B1F4D}" destId="{51BEC383-338F-442E-B657-9BDC64D72049}" srcOrd="0" destOrd="0" parTransId="{178953A1-11A6-4852-8429-86EC9BB9B0FE}" sibTransId="{EB30D152-821D-4105-A22E-858D0FDC2C67}"/>
    <dgm:cxn modelId="{C85FBB12-327E-472F-8002-F385088E9942}" type="presOf" srcId="{75227130-FD6B-47B8-8546-14A961C76361}" destId="{6D5C3FA4-02DE-4D1C-9DD4-3B76A68DF3B8}" srcOrd="0" destOrd="0" presId="urn:microsoft.com/office/officeart/2005/8/layout/process1"/>
    <dgm:cxn modelId="{5AF62E2A-109E-49E9-8316-A0648F6FC577}" type="presOf" srcId="{EB30D152-821D-4105-A22E-858D0FDC2C67}" destId="{3F3B1523-77A7-405C-B8CC-8B853D54A5A0}" srcOrd="1" destOrd="0" presId="urn:microsoft.com/office/officeart/2005/8/layout/process1"/>
    <dgm:cxn modelId="{CDA26CE8-E793-476F-9865-F8ECE509F785}" type="presOf" srcId="{EB30D152-821D-4105-A22E-858D0FDC2C67}" destId="{07C30667-3B68-486D-8E6F-0DA5C93BB6B8}"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D087CE44-278B-496A-BE09-4E300D292CE2}" type="presOf" srcId="{AF7AE015-DB12-4580-9681-3939377B1F4D}" destId="{DA9C9DF4-D9A4-463C-B3F9-F1DB319A5D10}" srcOrd="0" destOrd="0" presId="urn:microsoft.com/office/officeart/2005/8/layout/process1"/>
    <dgm:cxn modelId="{1204E50C-01EB-436B-8FF9-9281F8EEDCF4}" type="presParOf" srcId="{DA9C9DF4-D9A4-463C-B3F9-F1DB319A5D10}" destId="{EE68FBC9-4D8C-4015-94C0-E06726B4ACF7}" srcOrd="0" destOrd="0" presId="urn:microsoft.com/office/officeart/2005/8/layout/process1"/>
    <dgm:cxn modelId="{3A28EC53-35A9-4582-AE0B-74A54ACAB007}" type="presParOf" srcId="{DA9C9DF4-D9A4-463C-B3F9-F1DB319A5D10}" destId="{07C30667-3B68-486D-8E6F-0DA5C93BB6B8}" srcOrd="1" destOrd="0" presId="urn:microsoft.com/office/officeart/2005/8/layout/process1"/>
    <dgm:cxn modelId="{9BA34A10-C516-489D-810D-0023F97F13DB}" type="presParOf" srcId="{07C30667-3B68-486D-8E6F-0DA5C93BB6B8}" destId="{3F3B1523-77A7-405C-B8CC-8B853D54A5A0}" srcOrd="0" destOrd="0" presId="urn:microsoft.com/office/officeart/2005/8/layout/process1"/>
    <dgm:cxn modelId="{B72147D8-46E5-4900-93A5-FD2B4951DB2F}"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XOR</a:t>
          </a:r>
          <a:endParaRPr lang="en-US" sz="1200" dirty="0" smtClean="0"/>
        </a:p>
      </dgm:t>
    </dgm:p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C4028E58-F2F4-4A3F-8BD0-4AE0F3C7F74A}" type="presOf" srcId="{51BEC383-338F-442E-B657-9BDC64D72049}" destId="{EE68FBC9-4D8C-4015-94C0-E06726B4ACF7}" srcOrd="0" destOrd="0" presId="urn:microsoft.com/office/officeart/2005/8/layout/process1"/>
    <dgm:cxn modelId="{5D7ECC46-9C24-4DF6-9284-C980FA745591}" type="presOf" srcId="{AF7AE015-DB12-4580-9681-3939377B1F4D}" destId="{DA9C9DF4-D9A4-463C-B3F9-F1DB319A5D10}" srcOrd="0" destOrd="0" presId="urn:microsoft.com/office/officeart/2005/8/layout/process1"/>
    <dgm:cxn modelId="{00619C83-EE9B-4952-948A-5356728DC8DB}"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2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200" dirty="0"/>
            </a:p>
          </dgm:t>
        </dgm:pt>
      </mc:Fallback>
    </mc:AlternateContent>
    <dgm:pt modelId="{178953A1-11A6-4852-8429-86EC9BB9B0FE}" type="parTrans" cxnId="{EFE0F404-3EB9-4B8A-AC65-D88DB9756818}">
      <dgm:prSet/>
      <dgm:spPr/>
      <dgm:t>
        <a:bodyPr/>
        <a:lstStyle/>
        <a:p>
          <a:endParaRPr lang="uk-UA" sz="1200"/>
        </a:p>
      </dgm:t>
    </dgm:pt>
    <dgm:pt modelId="{EB30D152-821D-4105-A22E-858D0FDC2C67}" type="sibTrans" cxnId="{EFE0F404-3EB9-4B8A-AC65-D88DB9756818}">
      <dgm:prSet custT="1"/>
      <dgm:spPr>
        <a:solidFill>
          <a:schemeClr val="tx1"/>
        </a:solidFill>
        <a:ln>
          <a:solidFill>
            <a:schemeClr val="tx1"/>
          </a:solidFill>
        </a:ln>
      </dgm:spPr>
      <dgm:t>
        <a:bodyPr/>
        <a:lstStyle/>
        <a:p>
          <a:endParaRPr lang="uk-UA" sz="1200"/>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a:t>
          </a:r>
          <a:endParaRPr lang="uk-UA" sz="1200" dirty="0"/>
        </a:p>
      </dgm:t>
    </dgm:pt>
    <dgm:pt modelId="{B6432AE5-28DA-4DA0-A2DA-795E0BD8C278}" type="parTrans" cxnId="{D6F5839B-5E4B-4A73-B944-737EB7EC42FC}">
      <dgm:prSet/>
      <dgm:spPr/>
      <dgm:t>
        <a:bodyPr/>
        <a:lstStyle/>
        <a:p>
          <a:endParaRPr lang="uk-UA" sz="1200"/>
        </a:p>
      </dgm:t>
    </dgm:pt>
    <dgm:pt modelId="{3136E10A-1988-45F9-97A3-9644DC02A415}" type="sibTrans" cxnId="{D6F5839B-5E4B-4A73-B944-737EB7EC42FC}">
      <dgm:prSet/>
      <dgm:spPr/>
      <dgm:t>
        <a:bodyPr/>
        <a:lstStyle/>
        <a:p>
          <a:endParaRPr lang="uk-UA" sz="1200"/>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custLinFactNeighborX="-310" custLinFactNeighborY="-996">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E89DBB59-2655-4A44-AA73-568A9CDD8561}" type="presOf" srcId="{75227130-FD6B-47B8-8546-14A961C76361}" destId="{6D5C3FA4-02DE-4D1C-9DD4-3B76A68DF3B8}" srcOrd="0" destOrd="0" presId="urn:microsoft.com/office/officeart/2005/8/layout/process1"/>
    <dgm:cxn modelId="{51F73FB8-7204-429E-B708-E1D6DEC0887F}" type="presOf" srcId="{AF7AE015-DB12-4580-9681-3939377B1F4D}" destId="{DA9C9DF4-D9A4-463C-B3F9-F1DB319A5D10}" srcOrd="0" destOrd="0" presId="urn:microsoft.com/office/officeart/2005/8/layout/process1"/>
    <dgm:cxn modelId="{B8724EFA-1000-4C2E-9B79-BADA2F81D730}" type="presOf" srcId="{EB30D152-821D-4105-A22E-858D0FDC2C67}" destId="{3F3B1523-77A7-405C-B8CC-8B853D54A5A0}" srcOrd="1" destOrd="0" presId="urn:microsoft.com/office/officeart/2005/8/layout/process1"/>
    <dgm:cxn modelId="{A5986986-D26B-4B3B-AB94-1BC6B7690DC5}" type="presOf" srcId="{51BEC383-338F-442E-B657-9BDC64D72049}" destId="{EE68FBC9-4D8C-4015-94C0-E06726B4ACF7}" srcOrd="0" destOrd="0" presId="urn:microsoft.com/office/officeart/2005/8/layout/process1"/>
    <dgm:cxn modelId="{A93C7C2A-3449-4A8B-ADDE-41D08C7CF160}" type="presOf" srcId="{EB30D152-821D-4105-A22E-858D0FDC2C67}" destId="{07C30667-3B68-486D-8E6F-0DA5C93BB6B8}"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ECEA9FA6-11A6-40BC-A9EB-67DA9E111A55}" type="presParOf" srcId="{DA9C9DF4-D9A4-463C-B3F9-F1DB319A5D10}" destId="{EE68FBC9-4D8C-4015-94C0-E06726B4ACF7}" srcOrd="0" destOrd="0" presId="urn:microsoft.com/office/officeart/2005/8/layout/process1"/>
    <dgm:cxn modelId="{E37969A8-71BC-4DA1-953C-0CCBA2382037}" type="presParOf" srcId="{DA9C9DF4-D9A4-463C-B3F9-F1DB319A5D10}" destId="{07C30667-3B68-486D-8E6F-0DA5C93BB6B8}" srcOrd="1" destOrd="0" presId="urn:microsoft.com/office/officeart/2005/8/layout/process1"/>
    <dgm:cxn modelId="{E6FCA829-275B-4786-B3C8-28CB8827B86C}" type="presParOf" srcId="{07C30667-3B68-486D-8E6F-0DA5C93BB6B8}" destId="{3F3B1523-77A7-405C-B8CC-8B853D54A5A0}" srcOrd="0" destOrd="0" presId="urn:microsoft.com/office/officeart/2005/8/layout/process1"/>
    <dgm:cxn modelId="{7E531820-4C57-4465-9D37-54A346537F7B}"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6BF6C0-0795-4D07-874E-DEB31C02CFCC}">
      <dsp:nvSpPr>
        <dsp:cNvPr id="0" name=""/>
        <dsp:cNvSpPr/>
      </dsp:nvSpPr>
      <dsp:spPr>
        <a:xfrm>
          <a:off x="451999" y="14666"/>
          <a:ext cx="1434640" cy="111185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Зображення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oMath>
            </m:oMathPara>
          </a14:m>
          <a:endParaRPr lang="uk-UA" sz="1200" kern="1200" dirty="0"/>
        </a:p>
      </dsp:txBody>
      <dsp:txXfrm>
        <a:off x="484564" y="47231"/>
        <a:ext cx="1369510" cy="1046725"/>
      </dsp:txXfrm>
    </dsp:sp>
    <dsp:sp modelId="{42C0DB88-1CBE-47D5-928C-4B801DD5B9BD}">
      <dsp:nvSpPr>
        <dsp:cNvPr id="0" name=""/>
        <dsp:cNvSpPr/>
      </dsp:nvSpPr>
      <dsp:spPr>
        <a:xfrm>
          <a:off x="1967688" y="541679"/>
          <a:ext cx="195254" cy="57829"/>
        </a:xfrm>
        <a:prstGeom prst="rightArrow">
          <a:avLst>
            <a:gd name="adj1" fmla="val 60000"/>
            <a:gd name="adj2" fmla="val 50000"/>
          </a:avLst>
        </a:prstGeom>
        <a:solidFill>
          <a:schemeClr val="tx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1967688" y="553245"/>
        <a:ext cx="177905" cy="34697"/>
      </dsp:txXfrm>
    </dsp:sp>
    <dsp:sp modelId="{E1C1C121-7738-4887-A956-85F1C32236B0}">
      <dsp:nvSpPr>
        <dsp:cNvPr id="0" name=""/>
        <dsp:cNvSpPr/>
      </dsp:nvSpPr>
      <dsp:spPr>
        <a:xfrm>
          <a:off x="2255044" y="3094"/>
          <a:ext cx="3765517" cy="1134998"/>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a:t>
          </a:r>
          <a:r>
            <a:rPr lang="uk-UA" sz="1400" kern="1200" dirty="0" err="1" smtClean="0"/>
            <a:t>Радона</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𝑔</m:t>
                </m:r>
                <m:d>
                  <m:dPr>
                    <m:ctrlPr>
                      <a:rPr lang="uk-UA" sz="1200" i="1" kern="1200">
                        <a:latin typeface="Cambria Math" panose="02040503050406030204" pitchFamily="18" charset="0"/>
                      </a:rPr>
                    </m:ctrlPr>
                  </m:dPr>
                  <m:e>
                    <m:r>
                      <a:rPr lang="en-US" sz="1200" i="1" kern="1200">
                        <a:latin typeface="Cambria Math" panose="02040503050406030204" pitchFamily="18" charset="0"/>
                      </a:rPr>
                      <m:t>𝑠</m:t>
                    </m:r>
                    <m:r>
                      <a:rPr lang="en-US" sz="1200" i="1" kern="1200">
                        <a:latin typeface="Cambria Math" panose="02040503050406030204" pitchFamily="18" charset="0"/>
                      </a:rPr>
                      <m:t>, </m:t>
                    </m:r>
                    <m:r>
                      <a:rPr lang="en-US" sz="1200" i="1" kern="1200">
                        <a:latin typeface="Cambria Math" panose="02040503050406030204" pitchFamily="18" charset="0"/>
                      </a:rPr>
                      <m:t>𝜃</m:t>
                    </m:r>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en-US" sz="1200" i="1" kern="120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r>
                          <a:rPr lang="en-US" sz="1200" i="1" kern="1200">
                            <a:latin typeface="Cambria Math" panose="02040503050406030204" pitchFamily="18" charset="0"/>
                          </a:rPr>
                          <m:t>𝛿</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func>
                              <m:funcPr>
                                <m:ctrlPr>
                                  <a:rPr lang="uk-UA" sz="1200" i="1" kern="1200">
                                    <a:latin typeface="Cambria Math" panose="02040503050406030204" pitchFamily="18" charset="0"/>
                                  </a:rPr>
                                </m:ctrlPr>
                              </m:funcPr>
                              <m:fName>
                                <m:r>
                                  <m:rPr>
                                    <m:sty m:val="p"/>
                                  </m:rPr>
                                  <a:rPr lang="en-US" sz="1200" kern="1200">
                                    <a:latin typeface="Cambria Math" panose="02040503050406030204" pitchFamily="18" charset="0"/>
                                  </a:rPr>
                                  <m:t>cos</m:t>
                                </m:r>
                              </m:fName>
                              <m:e>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e>
                            </m:func>
                            <m:r>
                              <a:rPr lang="en-US" sz="1200" i="1" kern="1200">
                                <a:latin typeface="Cambria Math" panose="02040503050406030204" pitchFamily="18" charset="0"/>
                              </a:rPr>
                              <m:t>+</m:t>
                            </m:r>
                            <m:r>
                              <a:rPr lang="en-US" sz="1200" i="1" kern="1200">
                                <a:latin typeface="Cambria Math" panose="02040503050406030204" pitchFamily="18" charset="0"/>
                              </a:rPr>
                              <m:t>𝑦𝑠𝑖𝑛</m:t>
                            </m:r>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r>
                              <a:rPr lang="en-US" sz="1200" i="1" kern="1200">
                                <a:latin typeface="Cambria Math" panose="02040503050406030204" pitchFamily="18" charset="0"/>
                              </a:rPr>
                              <m:t>−</m:t>
                            </m:r>
                            <m:r>
                              <a:rPr lang="en-US" sz="1200" i="1" kern="1200">
                                <a:latin typeface="Cambria Math" panose="02040503050406030204" pitchFamily="18" charset="0"/>
                              </a:rPr>
                              <m:t>𝑠</m:t>
                            </m:r>
                          </m:e>
                        </m:d>
                        <m:r>
                          <a:rPr lang="en-US" sz="1200" i="1" kern="1200">
                            <a:latin typeface="Cambria Math" panose="02040503050406030204" pitchFamily="18" charset="0"/>
                          </a:rPr>
                          <m:t>𝑑𝑥</m:t>
                        </m:r>
                      </m:e>
                    </m:nary>
                  </m:e>
                </m:nary>
              </m:oMath>
            </m:oMathPara>
          </a14:m>
          <a:endParaRPr lang="uk-UA" sz="1200" kern="1200" dirty="0"/>
        </a:p>
      </dsp:txBody>
      <dsp:txXfrm>
        <a:off x="2288287" y="36337"/>
        <a:ext cx="3699031" cy="1068512"/>
      </dsp:txXfrm>
    </dsp:sp>
    <dsp:sp modelId="{92682FE9-E4BD-4EDB-9DCF-A12FEFA7BF16}">
      <dsp:nvSpPr>
        <dsp:cNvPr id="0" name=""/>
        <dsp:cNvSpPr/>
      </dsp:nvSpPr>
      <dsp:spPr>
        <a:xfrm rot="4676543">
          <a:off x="4208148" y="1297055"/>
          <a:ext cx="178086"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4284128" y="1227856"/>
        <a:ext cx="23656" cy="166258"/>
      </dsp:txXfrm>
    </dsp:sp>
    <dsp:sp modelId="{B27D0FEA-065D-43D5-A8E4-7B6365BAC0AD}">
      <dsp:nvSpPr>
        <dsp:cNvPr id="0" name=""/>
        <dsp:cNvSpPr/>
      </dsp:nvSpPr>
      <dsp:spPr>
        <a:xfrm>
          <a:off x="2901621" y="1506497"/>
          <a:ext cx="3118940" cy="115513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Автокореляція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uk-UA" sz="1200" i="1" kern="1200" smtClean="0">
                    <a:latin typeface="Cambria Math" panose="02040503050406030204" pitchFamily="18" charset="0"/>
                  </a:rPr>
                  <m:t>𝑐</m:t>
                </m:r>
                <m:d>
                  <m:dPr>
                    <m:ctrlPr>
                      <a:rPr lang="uk-UA" sz="1200" i="1" kern="1200">
                        <a:latin typeface="Cambria Math" panose="02040503050406030204" pitchFamily="18" charset="0"/>
                      </a:rPr>
                    </m:ctrlPr>
                  </m:dPr>
                  <m:e>
                    <m:r>
                      <a:rPr lang="uk-UA" sz="1200" i="1" kern="1200">
                        <a:latin typeface="Cambria Math" panose="02040503050406030204" pitchFamily="18" charset="0"/>
                      </a:rPr>
                      <m:t>𝑙</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m:t>
                </m:r>
                <m:f>
                  <m:fPr>
                    <m:ctrlPr>
                      <a:rPr lang="uk-UA" sz="1200" i="1" kern="1200">
                        <a:latin typeface="Cambria Math" panose="02040503050406030204" pitchFamily="18" charset="0"/>
                      </a:rPr>
                    </m:ctrlPr>
                  </m:fPr>
                  <m:num>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−1, 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num>
                  <m:den>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den>
                </m:f>
              </m:oMath>
            </m:oMathPara>
          </a14:m>
          <a:endParaRPr lang="uk-UA" sz="1200" kern="1200" dirty="0"/>
        </a:p>
      </dsp:txBody>
      <dsp:txXfrm>
        <a:off x="2935454" y="1540330"/>
        <a:ext cx="3051274" cy="1087464"/>
      </dsp:txXfrm>
    </dsp:sp>
    <dsp:sp modelId="{0B6F092A-44F6-454E-A0DA-8E1149E2961B}">
      <dsp:nvSpPr>
        <dsp:cNvPr id="0" name=""/>
        <dsp:cNvSpPr/>
      </dsp:nvSpPr>
      <dsp:spPr>
        <a:xfrm rot="10800000">
          <a:off x="2635867" y="2064348"/>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uk-UA" sz="700" kern="1200"/>
        </a:p>
      </dsp:txBody>
      <dsp:txXfrm rot="10800000">
        <a:off x="2647695" y="2072234"/>
        <a:ext cx="162329" cy="23656"/>
      </dsp:txXfrm>
    </dsp:sp>
    <dsp:sp modelId="{89F17977-12A9-4ED1-9B62-15CC332D38E8}">
      <dsp:nvSpPr>
        <dsp:cNvPr id="0" name=""/>
        <dsp:cNvSpPr/>
      </dsp:nvSpPr>
      <dsp:spPr>
        <a:xfrm>
          <a:off x="256413" y="1508075"/>
          <a:ext cx="2276804" cy="115197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Log Mapping</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050" i="1" kern="1200" smtClean="0">
                        <a:latin typeface="Cambria Math" panose="02040503050406030204" pitchFamily="18" charset="0"/>
                      </a:rPr>
                    </m:ctrlPr>
                  </m:accPr>
                  <m:e>
                    <m:r>
                      <a:rPr lang="uk-UA" sz="1050" i="1" kern="1200">
                        <a:latin typeface="Cambria Math" panose="02040503050406030204" pitchFamily="18" charset="0"/>
                      </a:rPr>
                      <m:t>с′</m:t>
                    </m:r>
                  </m:e>
                </m:acc>
                <m:r>
                  <a:rPr lang="uk-UA" sz="1050" i="1" kern="1200">
                    <a:latin typeface="Cambria Math" panose="02040503050406030204" pitchFamily="18" charset="0"/>
                  </a:rPr>
                  <m:t>(</m:t>
                </m:r>
                <m:r>
                  <a:rPr lang="uk-UA" sz="1050" i="1" kern="1200">
                    <a:latin typeface="Cambria Math" panose="02040503050406030204" pitchFamily="18" charset="0"/>
                  </a:rPr>
                  <m:t>𝜇</m:t>
                </m:r>
                <m:r>
                  <a:rPr lang="uk-UA" sz="1050" i="1" kern="1200">
                    <a:latin typeface="Cambria Math" panose="02040503050406030204" pitchFamily="18" charset="0"/>
                  </a:rPr>
                  <m:t>,</m:t>
                </m:r>
                <m:r>
                  <a:rPr lang="uk-UA" sz="1050" i="1" kern="1200">
                    <a:latin typeface="Cambria Math" panose="02040503050406030204" pitchFamily="18" charset="0"/>
                  </a:rPr>
                  <m:t>𝜃</m:t>
                </m:r>
                <m:r>
                  <a:rPr lang="uk-UA" sz="1050" i="1" kern="1200">
                    <a:latin typeface="Cambria Math" panose="02040503050406030204" pitchFamily="18" charset="0"/>
                  </a:rPr>
                  <m:t>)=</m:t>
                </m:r>
                <m:func>
                  <m:funcPr>
                    <m:ctrlPr>
                      <a:rPr lang="uk-UA" sz="1050" i="1" kern="1200">
                        <a:latin typeface="Cambria Math" panose="02040503050406030204" pitchFamily="18" charset="0"/>
                      </a:rPr>
                    </m:ctrlPr>
                  </m:funcPr>
                  <m:fName>
                    <m:sSub>
                      <m:sSubPr>
                        <m:ctrlPr>
                          <a:rPr lang="uk-UA" sz="1050" i="1" kern="1200">
                            <a:latin typeface="Cambria Math" panose="02040503050406030204" pitchFamily="18" charset="0"/>
                          </a:rPr>
                        </m:ctrlPr>
                      </m:sSubPr>
                      <m:e>
                        <m:f>
                          <m:fPr>
                            <m:ctrlPr>
                              <a:rPr lang="uk-UA" sz="1050" i="1" kern="1200">
                                <a:latin typeface="Cambria Math" panose="02040503050406030204" pitchFamily="18" charset="0"/>
                              </a:rPr>
                            </m:ctrlPr>
                          </m:fPr>
                          <m:num>
                            <m:r>
                              <a:rPr lang="en-US" sz="1050" kern="1200">
                                <a:latin typeface="Cambria Math" panose="02040503050406030204" pitchFamily="18" charset="0"/>
                              </a:rPr>
                              <m:t>1</m:t>
                            </m:r>
                          </m:num>
                          <m:den>
                            <m:r>
                              <m:rPr>
                                <m:sty m:val="p"/>
                              </m:rPr>
                              <a:rPr lang="en-US" sz="1050" kern="1200">
                                <a:latin typeface="Cambria Math" panose="02040503050406030204" pitchFamily="18" charset="0"/>
                              </a:rPr>
                              <m:t>k</m:t>
                            </m:r>
                          </m:den>
                        </m:f>
                        <m:r>
                          <m:rPr>
                            <m:sty m:val="p"/>
                          </m:rPr>
                          <a:rPr lang="en-US" sz="1050" kern="1200">
                            <a:latin typeface="Cambria Math" panose="02040503050406030204" pitchFamily="18" charset="0"/>
                          </a:rPr>
                          <m:t>log</m:t>
                        </m:r>
                      </m:e>
                      <m:sub>
                        <m:r>
                          <a:rPr lang="en-US" sz="1050" i="1" kern="1200">
                            <a:latin typeface="Cambria Math" panose="02040503050406030204" pitchFamily="18" charset="0"/>
                          </a:rPr>
                          <m:t>10</m:t>
                        </m:r>
                      </m:sub>
                    </m:sSub>
                  </m:fName>
                  <m:e>
                    <m:r>
                      <a:rPr lang="uk-UA" sz="1050" i="1" kern="1200">
                        <a:latin typeface="Cambria Math" panose="02040503050406030204" pitchFamily="18" charset="0"/>
                      </a:rPr>
                      <m:t>(1+</m:t>
                    </m:r>
                    <m:r>
                      <a:rPr lang="uk-UA" sz="1050" i="1" kern="1200">
                        <a:latin typeface="Cambria Math" panose="02040503050406030204" pitchFamily="18" charset="0"/>
                      </a:rPr>
                      <m:t>𝑘</m:t>
                    </m:r>
                    <m:r>
                      <a:rPr lang="uk-UA" sz="1050" i="1" kern="1200">
                        <a:latin typeface="Cambria Math" panose="02040503050406030204" pitchFamily="18" charset="0"/>
                      </a:rPr>
                      <m:t>∗</m:t>
                    </m:r>
                    <m:r>
                      <a:rPr lang="uk-UA" sz="1050" i="1" kern="1200">
                        <a:latin typeface="Cambria Math" panose="02040503050406030204" pitchFamily="18" charset="0"/>
                      </a:rPr>
                      <m:t>𝑐</m:t>
                    </m:r>
                    <m:r>
                      <a:rPr lang="uk-UA" sz="1050" i="1" kern="1200">
                        <a:latin typeface="Cambria Math" panose="02040503050406030204" pitchFamily="18" charset="0"/>
                      </a:rPr>
                      <m:t>(</m:t>
                    </m:r>
                    <m:r>
                      <a:rPr lang="uk-UA" sz="1050" i="1" kern="1200">
                        <a:latin typeface="Cambria Math" panose="02040503050406030204" pitchFamily="18" charset="0"/>
                      </a:rPr>
                      <m:t>𝑙</m:t>
                    </m:r>
                    <m:r>
                      <a:rPr lang="uk-UA" sz="1050" i="1" kern="1200">
                        <a:latin typeface="Cambria Math" panose="02040503050406030204" pitchFamily="18" charset="0"/>
                      </a:rPr>
                      <m:t>, </m:t>
                    </m:r>
                    <m:r>
                      <a:rPr lang="uk-UA" sz="1050" i="1" kern="1200">
                        <a:latin typeface="Cambria Math" panose="02040503050406030204" pitchFamily="18" charset="0"/>
                      </a:rPr>
                      <m:t>𝜃</m:t>
                    </m:r>
                    <m:r>
                      <a:rPr lang="uk-UA" sz="1050" i="1" kern="1200">
                        <a:latin typeface="Cambria Math" panose="02040503050406030204" pitchFamily="18" charset="0"/>
                      </a:rPr>
                      <m:t>))</m:t>
                    </m:r>
                  </m:e>
                </m:func>
              </m:oMath>
            </m:oMathPara>
          </a14:m>
          <a:endParaRPr lang="uk-UA" sz="1050" kern="1200" dirty="0"/>
        </a:p>
      </dsp:txBody>
      <dsp:txXfrm>
        <a:off x="290153" y="1541815"/>
        <a:ext cx="2209324" cy="1084495"/>
      </dsp:txXfrm>
    </dsp:sp>
    <dsp:sp modelId="{B29BAFA6-752E-49A9-B58F-6909295895F8}">
      <dsp:nvSpPr>
        <dsp:cNvPr id="0" name=""/>
        <dsp:cNvSpPr/>
      </dsp:nvSpPr>
      <dsp:spPr>
        <a:xfrm rot="3806504">
          <a:off x="1674548" y="2822034"/>
          <a:ext cx="197994"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1759073" y="2743375"/>
        <a:ext cx="23656" cy="186166"/>
      </dsp:txXfrm>
    </dsp:sp>
    <dsp:sp modelId="{370C5FCF-D99E-4127-A9B0-66B2B67E4C93}">
      <dsp:nvSpPr>
        <dsp:cNvPr id="0" name=""/>
        <dsp:cNvSpPr/>
      </dsp:nvSpPr>
      <dsp:spPr>
        <a:xfrm>
          <a:off x="256413" y="3034685"/>
          <a:ext cx="3777453" cy="1100941"/>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Фур’є</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200" i="1" kern="1200" smtClean="0">
                        <a:latin typeface="Cambria Math" panose="02040503050406030204" pitchFamily="18" charset="0"/>
                      </a:rPr>
                    </m:ctrlPr>
                  </m:accPr>
                  <m:e>
                    <m:r>
                      <a:rPr lang="en-US" sz="1200" i="1" kern="1200">
                        <a:latin typeface="Cambria Math" panose="02040503050406030204" pitchFamily="18" charset="0"/>
                      </a:rPr>
                      <m:t>𝐶</m:t>
                    </m:r>
                  </m:e>
                </m:acc>
                <m:d>
                  <m:dPr>
                    <m:ctrlPr>
                      <a:rPr lang="uk-UA" sz="1200" i="1" kern="1200">
                        <a:latin typeface="Cambria Math" panose="02040503050406030204" pitchFamily="18" charset="0"/>
                      </a:rPr>
                    </m:ctrlPr>
                  </m:dPr>
                  <m:e>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𝑙</m:t>
                        </m:r>
                      </m:sub>
                    </m:sSub>
                    <m:r>
                      <a:rPr lang="en-US" sz="1200" i="1" kern="1200">
                        <a:latin typeface="Cambria Math" panose="02040503050406030204" pitchFamily="18" charset="0"/>
                      </a:rPr>
                      <m:t>, </m:t>
                    </m:r>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𝜃</m:t>
                        </m:r>
                      </m:sub>
                    </m:sSub>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0</m:t>
                    </m:r>
                  </m:sub>
                  <m:sup>
                    <m:r>
                      <a:rPr lang="en-US" sz="1200" i="1" kern="1200">
                        <a:latin typeface="Cambria Math" panose="02040503050406030204" pitchFamily="18" charset="0"/>
                      </a:rPr>
                      <m:t>𝜋</m:t>
                    </m:r>
                  </m:sup>
                  <m:e>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m:t>
                        </m:r>
                      </m:sub>
                      <m:sup>
                        <m:r>
                          <a:rPr lang="en-US" sz="1200" i="1" kern="1200">
                            <a:latin typeface="Cambria Math" panose="02040503050406030204" pitchFamily="18" charset="0"/>
                          </a:rPr>
                          <m:t>+∞</m:t>
                        </m:r>
                      </m:sup>
                      <m:e>
                        <m:r>
                          <a:rPr lang="en-US" sz="1200" kern="1200">
                            <a:latin typeface="Cambria Math" panose="02040503050406030204" pitchFamily="18" charset="0"/>
                          </a:rPr>
                          <m:t> </m:t>
                        </m:r>
                        <m:acc>
                          <m:accPr>
                            <m:chr m:val="̃"/>
                            <m:ctrlPr>
                              <a:rPr lang="uk-UA" sz="1200" i="1" kern="1200">
                                <a:latin typeface="Cambria Math" panose="02040503050406030204" pitchFamily="18" charset="0"/>
                              </a:rPr>
                            </m:ctrlPr>
                          </m:accPr>
                          <m:e>
                            <m:sSup>
                              <m:sSupPr>
                                <m:ctrlPr>
                                  <a:rPr lang="uk-UA" sz="1200" i="1" kern="1200">
                                    <a:latin typeface="Cambria Math" panose="02040503050406030204" pitchFamily="18" charset="0"/>
                                  </a:rPr>
                                </m:ctrlPr>
                              </m:sSupPr>
                              <m:e>
                                <m:r>
                                  <a:rPr lang="uk-UA" sz="1200" i="1" kern="1200">
                                    <a:latin typeface="Cambria Math" panose="02040503050406030204" pitchFamily="18" charset="0"/>
                                  </a:rPr>
                                  <m:t>с</m:t>
                                </m:r>
                              </m:e>
                              <m:sup>
                                <m:r>
                                  <a:rPr lang="uk-UA" sz="1200" i="1" kern="1200">
                                    <a:latin typeface="Cambria Math" panose="02040503050406030204" pitchFamily="18" charset="0"/>
                                  </a:rPr>
                                  <m:t>′</m:t>
                                </m:r>
                              </m:sup>
                            </m:sSup>
                          </m:e>
                        </m:acc>
                        <m:d>
                          <m:dPr>
                            <m:ctrlPr>
                              <a:rPr lang="uk-UA" sz="1200" i="1" kern="1200">
                                <a:latin typeface="Cambria Math" panose="02040503050406030204" pitchFamily="18" charset="0"/>
                              </a:rPr>
                            </m:ctrlPr>
                          </m:dPr>
                          <m:e>
                            <m:r>
                              <a:rPr lang="uk-UA" sz="1200" i="1" kern="1200">
                                <a:latin typeface="Cambria Math" panose="02040503050406030204" pitchFamily="18" charset="0"/>
                              </a:rPr>
                              <m:t>𝜇</m:t>
                            </m:r>
                            <m:r>
                              <a:rPr lang="uk-UA" sz="1200" i="1" kern="1200">
                                <a:latin typeface="Cambria Math" panose="02040503050406030204" pitchFamily="18" charset="0"/>
                              </a:rPr>
                              <m:t>,</m:t>
                            </m:r>
                            <m:r>
                              <a:rPr lang="uk-UA" sz="1200" i="1" kern="1200">
                                <a:latin typeface="Cambria Math" panose="02040503050406030204" pitchFamily="18" charset="0"/>
                              </a:rPr>
                              <m:t>𝜃</m:t>
                            </m:r>
                          </m:e>
                        </m:d>
                        <m:r>
                          <a:rPr lang="uk-UA" sz="1200" i="1" kern="1200">
                            <a:latin typeface="Cambria Math" panose="02040503050406030204" pitchFamily="18" charset="0"/>
                          </a:rPr>
                          <m:t>∙</m:t>
                        </m:r>
                        <m:sSup>
                          <m:sSupPr>
                            <m:ctrlPr>
                              <a:rPr lang="uk-UA" sz="1200" i="1" kern="1200">
                                <a:latin typeface="Cambria Math" panose="02040503050406030204" pitchFamily="18" charset="0"/>
                              </a:rPr>
                            </m:ctrlPr>
                          </m:sSupPr>
                          <m:e>
                            <m:r>
                              <a:rPr lang="uk-UA" sz="1200" i="1" kern="1200">
                                <a:latin typeface="Cambria Math" panose="02040503050406030204" pitchFamily="18" charset="0"/>
                              </a:rPr>
                              <m:t>𝑒</m:t>
                            </m:r>
                          </m:e>
                          <m:sup>
                            <m:r>
                              <a:rPr lang="uk-UA" sz="1200" i="1" kern="1200">
                                <a:latin typeface="Cambria Math" panose="02040503050406030204" pitchFamily="18" charset="0"/>
                              </a:rPr>
                              <m:t>−</m:t>
                            </m:r>
                            <m:r>
                              <a:rPr lang="uk-UA" sz="1200" i="1" kern="1200">
                                <a:latin typeface="Cambria Math" panose="02040503050406030204" pitchFamily="18" charset="0"/>
                              </a:rPr>
                              <m:t>𝑖</m:t>
                            </m:r>
                            <m:r>
                              <a:rPr lang="uk-UA" sz="1200" i="1" kern="1200">
                                <a:latin typeface="Cambria Math" panose="02040503050406030204" pitchFamily="18" charset="0"/>
                              </a:rPr>
                              <m:t>(</m:t>
                            </m:r>
                            <m:r>
                              <a:rPr lang="uk-UA" sz="1200" i="1" kern="1200">
                                <a:latin typeface="Cambria Math" panose="02040503050406030204" pitchFamily="18" charset="0"/>
                              </a:rPr>
                              <m:t>𝜇</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𝑙</m:t>
                                </m:r>
                              </m:sub>
                            </m:sSub>
                            <m:r>
                              <a:rPr lang="uk-UA" sz="1200" i="1" kern="1200">
                                <a:latin typeface="Cambria Math" panose="02040503050406030204" pitchFamily="18" charset="0"/>
                              </a:rPr>
                              <m:t>+</m:t>
                            </m:r>
                            <m:r>
                              <a:rPr lang="uk-UA" sz="1200" i="1" kern="1200">
                                <a:latin typeface="Cambria Math" panose="02040503050406030204" pitchFamily="18" charset="0"/>
                              </a:rPr>
                              <m:t>𝜃</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𝜃</m:t>
                                </m:r>
                              </m:sub>
                            </m:sSub>
                            <m:r>
                              <a:rPr lang="uk-UA" sz="1200" i="1" kern="1200">
                                <a:latin typeface="Cambria Math" panose="02040503050406030204" pitchFamily="18" charset="0"/>
                              </a:rPr>
                              <m:t>)</m:t>
                            </m:r>
                          </m:sup>
                        </m:sSup>
                      </m:e>
                    </m:nary>
                  </m:e>
                </m:nary>
                <m:r>
                  <a:rPr lang="en-US" sz="1200" i="1" kern="1200">
                    <a:latin typeface="Cambria Math" panose="02040503050406030204" pitchFamily="18" charset="0"/>
                  </a:rPr>
                  <m:t> </m:t>
                </m:r>
                <m:r>
                  <a:rPr lang="en-US" sz="1200" i="1" kern="1200">
                    <a:latin typeface="Cambria Math" panose="02040503050406030204" pitchFamily="18" charset="0"/>
                  </a:rPr>
                  <m:t>𝑑</m:t>
                </m:r>
                <m:r>
                  <a:rPr lang="en-US" sz="1200" i="1" kern="1200">
                    <a:latin typeface="Cambria Math" panose="02040503050406030204" pitchFamily="18" charset="0"/>
                  </a:rPr>
                  <m:t>𝜇</m:t>
                </m:r>
                <m:r>
                  <a:rPr lang="en-US" sz="1200" i="1" kern="1200">
                    <a:latin typeface="Cambria Math" panose="02040503050406030204" pitchFamily="18" charset="0"/>
                  </a:rPr>
                  <m:t>𝑑</m:t>
                </m:r>
                <m:r>
                  <a:rPr lang="en-US" sz="1200" i="1" kern="1200">
                    <a:latin typeface="Cambria Math" panose="02040503050406030204" pitchFamily="18" charset="0"/>
                  </a:rPr>
                  <m:t>𝜃</m:t>
                </m:r>
                <m:r>
                  <a:rPr lang="en-US" sz="1200" b="0" i="0" kern="1200" smtClean="0">
                    <a:latin typeface="Cambria Math" panose="02040503050406030204" pitchFamily="18" charset="0"/>
                  </a:rPr>
                  <m:t> </m:t>
                </m:r>
              </m:oMath>
            </m:oMathPara>
          </a14:m>
          <a:endParaRPr lang="uk-UA" sz="1200" kern="1200" dirty="0"/>
        </a:p>
      </dsp:txBody>
      <dsp:txXfrm>
        <a:off x="288658" y="3066930"/>
        <a:ext cx="3712963" cy="1036451"/>
      </dsp:txXfrm>
    </dsp:sp>
    <dsp:sp modelId="{55C205DE-4D77-413F-BA0F-FC7E9DBFE00C}">
      <dsp:nvSpPr>
        <dsp:cNvPr id="0" name=""/>
        <dsp:cNvSpPr/>
      </dsp:nvSpPr>
      <dsp:spPr>
        <a:xfrm>
          <a:off x="4125464" y="3565442"/>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4125464" y="3573328"/>
        <a:ext cx="162329" cy="23656"/>
      </dsp:txXfrm>
    </dsp:sp>
    <dsp:sp modelId="{B6ABC2CA-D2E5-49FE-9A92-2F85221B0FC3}">
      <dsp:nvSpPr>
        <dsp:cNvPr id="0" name=""/>
        <dsp:cNvSpPr/>
      </dsp:nvSpPr>
      <dsp:spPr>
        <a:xfrm>
          <a:off x="4402271" y="3030032"/>
          <a:ext cx="1551388" cy="11102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Отримання</a:t>
          </a:r>
        </a:p>
        <a:p>
          <a:pPr lvl="0" algn="ctr" defTabSz="622300">
            <a:lnSpc>
              <a:spcPct val="90000"/>
            </a:lnSpc>
            <a:spcBef>
              <a:spcPct val="0"/>
            </a:spcBef>
            <a:spcAft>
              <a:spcPct val="35000"/>
            </a:spcAft>
          </a:pPr>
          <a:r>
            <a:rPr lang="uk-UA" sz="1400" kern="1200" dirty="0" smtClean="0"/>
            <a:t>біт відбитку</a:t>
          </a:r>
          <a:endParaRPr lang="uk-UA" sz="1400" kern="1200" dirty="0"/>
        </a:p>
      </dsp:txBody>
      <dsp:txXfrm>
        <a:off x="4434789" y="3062550"/>
        <a:ext cx="1486352" cy="1045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48" y="0"/>
          <a:ext cx="1788951" cy="196215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Interleaving</a:t>
          </a:r>
          <a:br>
            <a:rPr lang="en-US" sz="1400" kern="1200"/>
          </a:br>
          <a:r>
            <a:rPr lang="uk-UA" sz="1400" kern="1200"/>
            <a:t>Розділення на модуль і аргумент</a:t>
          </a:r>
          <a:r>
            <a:rPr lang="en-US" sz="1400" kern="1200"/>
            <a:t>, </a:t>
          </a:r>
          <a:r>
            <a:rPr lang="uk-UA" sz="1400" kern="1200"/>
            <a:t>беруться лише перші           </a:t>
          </a:r>
          <a:endParaRPr lang="en-US" sz="1400" kern="1200"/>
        </a:p>
        <a:p>
          <a:pPr lvl="0" algn="ctr" defTabSz="622300">
            <a:lnSpc>
              <a:spcPct val="90000"/>
            </a:lnSpc>
            <a:spcBef>
              <a:spcPct val="0"/>
            </a:spcBef>
            <a:spcAft>
              <a:spcPct val="35000"/>
            </a:spcAft>
          </a:pPr>
          <a14:m xmlns:a14="http://schemas.microsoft.com/office/drawing/2010/main">
            <m:oMath xmlns:m="http://schemas.openxmlformats.org/officeDocument/2006/math">
              <m:r>
                <a:rPr lang="uk-UA" sz="1400" i="1" kern="1200">
                  <a:latin typeface="Cambria Math"/>
                </a:rPr>
                <m:t>21×21</m:t>
              </m:r>
            </m:oMath>
          </a14:m>
          <a:r>
            <a:rPr lang="uk-UA" sz="1400" kern="1200"/>
            <a:t> пікселя</a:t>
          </a:r>
        </a:p>
        <a:p>
          <a:pPr lvl="0" algn="ctr" defTabSz="622300">
            <a:lnSpc>
              <a:spcPct val="90000"/>
            </a:lnSpc>
            <a:spcBef>
              <a:spcPct val="0"/>
            </a:spcBef>
            <a:spcAft>
              <a:spcPct val="35000"/>
            </a:spcAft>
          </a:pPr>
          <a:endParaRPr lang="en-US" sz="1200" kern="1200" dirty="0" smtClean="0"/>
        </a:p>
      </dsp:txBody>
      <dsp:txXfrm>
        <a:off x="54145" y="52397"/>
        <a:ext cx="1684157" cy="18573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9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r>
            <a:rPr lang="uk-UA" sz="2800" kern="1200" dirty="0" smtClean="0"/>
            <a:t> </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400" kern="1200" dirty="0"/>
        </a:p>
      </dsp:txBody>
      <dsp:txXfrm>
        <a:off x="24387" y="22597"/>
        <a:ext cx="1044720" cy="726330"/>
      </dsp:txXfrm>
    </dsp:sp>
    <dsp:sp modelId="{07C30667-3B68-486D-8E6F-0DA5C93BB6B8}">
      <dsp:nvSpPr>
        <dsp:cNvPr id="0" name=""/>
        <dsp:cNvSpPr/>
      </dsp:nvSpPr>
      <dsp:spPr>
        <a:xfrm flipV="1">
          <a:off x="1228913" y="362299"/>
          <a:ext cx="174627" cy="46926"/>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uk-UA" sz="500" kern="1200"/>
        </a:p>
      </dsp:txBody>
      <dsp:txXfrm rot="10800000">
        <a:off x="1228913" y="371684"/>
        <a:ext cx="160549" cy="28156"/>
      </dsp:txXfrm>
    </dsp:sp>
    <dsp:sp modelId="{6D5C3FA4-02DE-4D1C-9DD4-3B76A68DF3B8}">
      <dsp:nvSpPr>
        <dsp:cNvPr id="0" name=""/>
        <dsp:cNvSpPr/>
      </dsp:nvSpPr>
      <dsp:spPr>
        <a:xfrm>
          <a:off x="152767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 (</a:t>
          </a:r>
          <a:r>
            <a:rPr lang="uk-UA" sz="1400" kern="1200" dirty="0" smtClean="0"/>
            <a:t>Заміна на 1</a:t>
          </a:r>
          <a:r>
            <a:rPr lang="en-US" sz="1400" kern="1200" dirty="0" smtClean="0"/>
            <a:t>/0)</a:t>
          </a:r>
          <a:endParaRPr lang="uk-UA" sz="1400" kern="1200" dirty="0"/>
        </a:p>
      </dsp:txBody>
      <dsp:txXfrm>
        <a:off x="1550267" y="22597"/>
        <a:ext cx="1044720" cy="72633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0" y="2"/>
          <a:ext cx="1097280" cy="19621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XOR</a:t>
          </a:r>
          <a:endParaRPr lang="en-US" sz="1200" kern="1200" dirty="0" smtClean="0"/>
        </a:p>
      </dsp:txBody>
      <dsp:txXfrm>
        <a:off x="32138" y="32140"/>
        <a:ext cx="1033004" cy="18978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 y="218150"/>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200" kern="1200" dirty="0"/>
        </a:p>
      </dsp:txBody>
      <dsp:txXfrm>
        <a:off x="19712" y="237861"/>
        <a:ext cx="1082199" cy="633550"/>
      </dsp:txXfrm>
    </dsp:sp>
    <dsp:sp modelId="{07C30667-3B68-486D-8E6F-0DA5C93BB6B8}">
      <dsp:nvSpPr>
        <dsp:cNvPr id="0" name=""/>
        <dsp:cNvSpPr/>
      </dsp:nvSpPr>
      <dsp:spPr>
        <a:xfrm rot="21585343" flipV="1">
          <a:off x="1263401" y="533871"/>
          <a:ext cx="180446" cy="48291"/>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uk-UA" sz="1200" kern="1200"/>
        </a:p>
      </dsp:txBody>
      <dsp:txXfrm rot="-10800000">
        <a:off x="1263401" y="543560"/>
        <a:ext cx="165959" cy="28975"/>
      </dsp:txXfrm>
    </dsp:sp>
    <dsp:sp modelId="{6D5C3FA4-02DE-4D1C-9DD4-3B76A68DF3B8}">
      <dsp:nvSpPr>
        <dsp:cNvPr id="0" name=""/>
        <dsp:cNvSpPr/>
      </dsp:nvSpPr>
      <dsp:spPr>
        <a:xfrm>
          <a:off x="1572111" y="224853"/>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a:t>
          </a:r>
          <a:endParaRPr lang="uk-UA" sz="1200" kern="1200" dirty="0"/>
        </a:p>
      </dsp:txBody>
      <dsp:txXfrm>
        <a:off x="1591822" y="244564"/>
        <a:ext cx="1082199" cy="6335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89F76-C0B4-4D9F-967A-70650B11E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10509</TotalTime>
  <Pages>62</Pages>
  <Words>34323</Words>
  <Characters>19565</Characters>
  <Application>Microsoft Office Word</Application>
  <DocSecurity>0</DocSecurity>
  <Lines>163</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53781</CharactersWithSpaces>
  <SharedDoc>false</SharedDoc>
  <HLinks>
    <vt:vector size="222" baseType="variant">
      <vt:variant>
        <vt:i4>1900606</vt:i4>
      </vt:variant>
      <vt:variant>
        <vt:i4>218</vt:i4>
      </vt:variant>
      <vt:variant>
        <vt:i4>0</vt:i4>
      </vt:variant>
      <vt:variant>
        <vt:i4>5</vt:i4>
      </vt:variant>
      <vt:variant>
        <vt:lpwstr/>
      </vt:variant>
      <vt:variant>
        <vt:lpwstr>_Toc483312834</vt:lpwstr>
      </vt:variant>
      <vt:variant>
        <vt:i4>1900606</vt:i4>
      </vt:variant>
      <vt:variant>
        <vt:i4>212</vt:i4>
      </vt:variant>
      <vt:variant>
        <vt:i4>0</vt:i4>
      </vt:variant>
      <vt:variant>
        <vt:i4>5</vt:i4>
      </vt:variant>
      <vt:variant>
        <vt:lpwstr/>
      </vt:variant>
      <vt:variant>
        <vt:lpwstr>_Toc483312833</vt:lpwstr>
      </vt:variant>
      <vt:variant>
        <vt:i4>1900606</vt:i4>
      </vt:variant>
      <vt:variant>
        <vt:i4>206</vt:i4>
      </vt:variant>
      <vt:variant>
        <vt:i4>0</vt:i4>
      </vt:variant>
      <vt:variant>
        <vt:i4>5</vt:i4>
      </vt:variant>
      <vt:variant>
        <vt:lpwstr/>
      </vt:variant>
      <vt:variant>
        <vt:lpwstr>_Toc483312832</vt:lpwstr>
      </vt:variant>
      <vt:variant>
        <vt:i4>1900606</vt:i4>
      </vt:variant>
      <vt:variant>
        <vt:i4>200</vt:i4>
      </vt:variant>
      <vt:variant>
        <vt:i4>0</vt:i4>
      </vt:variant>
      <vt:variant>
        <vt:i4>5</vt:i4>
      </vt:variant>
      <vt:variant>
        <vt:lpwstr/>
      </vt:variant>
      <vt:variant>
        <vt:lpwstr>_Toc483312831</vt:lpwstr>
      </vt:variant>
      <vt:variant>
        <vt:i4>1900606</vt:i4>
      </vt:variant>
      <vt:variant>
        <vt:i4>194</vt:i4>
      </vt:variant>
      <vt:variant>
        <vt:i4>0</vt:i4>
      </vt:variant>
      <vt:variant>
        <vt:i4>5</vt:i4>
      </vt:variant>
      <vt:variant>
        <vt:lpwstr/>
      </vt:variant>
      <vt:variant>
        <vt:lpwstr>_Toc483312830</vt:lpwstr>
      </vt:variant>
      <vt:variant>
        <vt:i4>1835070</vt:i4>
      </vt:variant>
      <vt:variant>
        <vt:i4>188</vt:i4>
      </vt:variant>
      <vt:variant>
        <vt:i4>0</vt:i4>
      </vt:variant>
      <vt:variant>
        <vt:i4>5</vt:i4>
      </vt:variant>
      <vt:variant>
        <vt:lpwstr/>
      </vt:variant>
      <vt:variant>
        <vt:lpwstr>_Toc483312829</vt:lpwstr>
      </vt:variant>
      <vt:variant>
        <vt:i4>1835070</vt:i4>
      </vt:variant>
      <vt:variant>
        <vt:i4>182</vt:i4>
      </vt:variant>
      <vt:variant>
        <vt:i4>0</vt:i4>
      </vt:variant>
      <vt:variant>
        <vt:i4>5</vt:i4>
      </vt:variant>
      <vt:variant>
        <vt:lpwstr/>
      </vt:variant>
      <vt:variant>
        <vt:lpwstr>_Toc483312828</vt:lpwstr>
      </vt:variant>
      <vt:variant>
        <vt:i4>1835070</vt:i4>
      </vt:variant>
      <vt:variant>
        <vt:i4>176</vt:i4>
      </vt:variant>
      <vt:variant>
        <vt:i4>0</vt:i4>
      </vt:variant>
      <vt:variant>
        <vt:i4>5</vt:i4>
      </vt:variant>
      <vt:variant>
        <vt:lpwstr/>
      </vt:variant>
      <vt:variant>
        <vt:lpwstr>_Toc483312827</vt:lpwstr>
      </vt:variant>
      <vt:variant>
        <vt:i4>1835070</vt:i4>
      </vt:variant>
      <vt:variant>
        <vt:i4>170</vt:i4>
      </vt:variant>
      <vt:variant>
        <vt:i4>0</vt:i4>
      </vt:variant>
      <vt:variant>
        <vt:i4>5</vt:i4>
      </vt:variant>
      <vt:variant>
        <vt:lpwstr/>
      </vt:variant>
      <vt:variant>
        <vt:lpwstr>_Toc483312826</vt:lpwstr>
      </vt:variant>
      <vt:variant>
        <vt:i4>1835070</vt:i4>
      </vt:variant>
      <vt:variant>
        <vt:i4>164</vt:i4>
      </vt:variant>
      <vt:variant>
        <vt:i4>0</vt:i4>
      </vt:variant>
      <vt:variant>
        <vt:i4>5</vt:i4>
      </vt:variant>
      <vt:variant>
        <vt:lpwstr/>
      </vt:variant>
      <vt:variant>
        <vt:lpwstr>_Toc483312825</vt:lpwstr>
      </vt:variant>
      <vt:variant>
        <vt:i4>1835070</vt:i4>
      </vt:variant>
      <vt:variant>
        <vt:i4>158</vt:i4>
      </vt:variant>
      <vt:variant>
        <vt:i4>0</vt:i4>
      </vt:variant>
      <vt:variant>
        <vt:i4>5</vt:i4>
      </vt:variant>
      <vt:variant>
        <vt:lpwstr/>
      </vt:variant>
      <vt:variant>
        <vt:lpwstr>_Toc483312824</vt:lpwstr>
      </vt:variant>
      <vt:variant>
        <vt:i4>1835070</vt:i4>
      </vt:variant>
      <vt:variant>
        <vt:i4>152</vt:i4>
      </vt:variant>
      <vt:variant>
        <vt:i4>0</vt:i4>
      </vt:variant>
      <vt:variant>
        <vt:i4>5</vt:i4>
      </vt:variant>
      <vt:variant>
        <vt:lpwstr/>
      </vt:variant>
      <vt:variant>
        <vt:lpwstr>_Toc483312823</vt:lpwstr>
      </vt:variant>
      <vt:variant>
        <vt:i4>1835070</vt:i4>
      </vt:variant>
      <vt:variant>
        <vt:i4>146</vt:i4>
      </vt:variant>
      <vt:variant>
        <vt:i4>0</vt:i4>
      </vt:variant>
      <vt:variant>
        <vt:i4>5</vt:i4>
      </vt:variant>
      <vt:variant>
        <vt:lpwstr/>
      </vt:variant>
      <vt:variant>
        <vt:lpwstr>_Toc483312822</vt:lpwstr>
      </vt:variant>
      <vt:variant>
        <vt:i4>1835070</vt:i4>
      </vt:variant>
      <vt:variant>
        <vt:i4>140</vt:i4>
      </vt:variant>
      <vt:variant>
        <vt:i4>0</vt:i4>
      </vt:variant>
      <vt:variant>
        <vt:i4>5</vt:i4>
      </vt:variant>
      <vt:variant>
        <vt:lpwstr/>
      </vt:variant>
      <vt:variant>
        <vt:lpwstr>_Toc483312821</vt:lpwstr>
      </vt:variant>
      <vt:variant>
        <vt:i4>1835070</vt:i4>
      </vt:variant>
      <vt:variant>
        <vt:i4>134</vt:i4>
      </vt:variant>
      <vt:variant>
        <vt:i4>0</vt:i4>
      </vt:variant>
      <vt:variant>
        <vt:i4>5</vt:i4>
      </vt:variant>
      <vt:variant>
        <vt:lpwstr/>
      </vt:variant>
      <vt:variant>
        <vt:lpwstr>_Toc483312820</vt:lpwstr>
      </vt:variant>
      <vt:variant>
        <vt:i4>2031678</vt:i4>
      </vt:variant>
      <vt:variant>
        <vt:i4>128</vt:i4>
      </vt:variant>
      <vt:variant>
        <vt:i4>0</vt:i4>
      </vt:variant>
      <vt:variant>
        <vt:i4>5</vt:i4>
      </vt:variant>
      <vt:variant>
        <vt:lpwstr/>
      </vt:variant>
      <vt:variant>
        <vt:lpwstr>_Toc483312819</vt:lpwstr>
      </vt:variant>
      <vt:variant>
        <vt:i4>2031678</vt:i4>
      </vt:variant>
      <vt:variant>
        <vt:i4>122</vt:i4>
      </vt:variant>
      <vt:variant>
        <vt:i4>0</vt:i4>
      </vt:variant>
      <vt:variant>
        <vt:i4>5</vt:i4>
      </vt:variant>
      <vt:variant>
        <vt:lpwstr/>
      </vt:variant>
      <vt:variant>
        <vt:lpwstr>_Toc483312818</vt:lpwstr>
      </vt:variant>
      <vt:variant>
        <vt:i4>2031678</vt:i4>
      </vt:variant>
      <vt:variant>
        <vt:i4>116</vt:i4>
      </vt:variant>
      <vt:variant>
        <vt:i4>0</vt:i4>
      </vt:variant>
      <vt:variant>
        <vt:i4>5</vt:i4>
      </vt:variant>
      <vt:variant>
        <vt:lpwstr/>
      </vt:variant>
      <vt:variant>
        <vt:lpwstr>_Toc483312817</vt:lpwstr>
      </vt:variant>
      <vt:variant>
        <vt:i4>2031678</vt:i4>
      </vt:variant>
      <vt:variant>
        <vt:i4>110</vt:i4>
      </vt:variant>
      <vt:variant>
        <vt:i4>0</vt:i4>
      </vt:variant>
      <vt:variant>
        <vt:i4>5</vt:i4>
      </vt:variant>
      <vt:variant>
        <vt:lpwstr/>
      </vt:variant>
      <vt:variant>
        <vt:lpwstr>_Toc483312816</vt:lpwstr>
      </vt:variant>
      <vt:variant>
        <vt:i4>2031678</vt:i4>
      </vt:variant>
      <vt:variant>
        <vt:i4>104</vt:i4>
      </vt:variant>
      <vt:variant>
        <vt:i4>0</vt:i4>
      </vt:variant>
      <vt:variant>
        <vt:i4>5</vt:i4>
      </vt:variant>
      <vt:variant>
        <vt:lpwstr/>
      </vt:variant>
      <vt:variant>
        <vt:lpwstr>_Toc483312815</vt:lpwstr>
      </vt:variant>
      <vt:variant>
        <vt:i4>2031678</vt:i4>
      </vt:variant>
      <vt:variant>
        <vt:i4>98</vt:i4>
      </vt:variant>
      <vt:variant>
        <vt:i4>0</vt:i4>
      </vt:variant>
      <vt:variant>
        <vt:i4>5</vt:i4>
      </vt:variant>
      <vt:variant>
        <vt:lpwstr/>
      </vt:variant>
      <vt:variant>
        <vt:lpwstr>_Toc483312814</vt:lpwstr>
      </vt:variant>
      <vt:variant>
        <vt:i4>2031678</vt:i4>
      </vt:variant>
      <vt:variant>
        <vt:i4>92</vt:i4>
      </vt:variant>
      <vt:variant>
        <vt:i4>0</vt:i4>
      </vt:variant>
      <vt:variant>
        <vt:i4>5</vt:i4>
      </vt:variant>
      <vt:variant>
        <vt:lpwstr/>
      </vt:variant>
      <vt:variant>
        <vt:lpwstr>_Toc483312813</vt:lpwstr>
      </vt:variant>
      <vt:variant>
        <vt:i4>2031678</vt:i4>
      </vt:variant>
      <vt:variant>
        <vt:i4>86</vt:i4>
      </vt:variant>
      <vt:variant>
        <vt:i4>0</vt:i4>
      </vt:variant>
      <vt:variant>
        <vt:i4>5</vt:i4>
      </vt:variant>
      <vt:variant>
        <vt:lpwstr/>
      </vt:variant>
      <vt:variant>
        <vt:lpwstr>_Toc483312812</vt:lpwstr>
      </vt:variant>
      <vt:variant>
        <vt:i4>2031678</vt:i4>
      </vt:variant>
      <vt:variant>
        <vt:i4>80</vt:i4>
      </vt:variant>
      <vt:variant>
        <vt:i4>0</vt:i4>
      </vt:variant>
      <vt:variant>
        <vt:i4>5</vt:i4>
      </vt:variant>
      <vt:variant>
        <vt:lpwstr/>
      </vt:variant>
      <vt:variant>
        <vt:lpwstr>_Toc483312811</vt:lpwstr>
      </vt:variant>
      <vt:variant>
        <vt:i4>2031678</vt:i4>
      </vt:variant>
      <vt:variant>
        <vt:i4>74</vt:i4>
      </vt:variant>
      <vt:variant>
        <vt:i4>0</vt:i4>
      </vt:variant>
      <vt:variant>
        <vt:i4>5</vt:i4>
      </vt:variant>
      <vt:variant>
        <vt:lpwstr/>
      </vt:variant>
      <vt:variant>
        <vt:lpwstr>_Toc483312810</vt:lpwstr>
      </vt:variant>
      <vt:variant>
        <vt:i4>1966142</vt:i4>
      </vt:variant>
      <vt:variant>
        <vt:i4>68</vt:i4>
      </vt:variant>
      <vt:variant>
        <vt:i4>0</vt:i4>
      </vt:variant>
      <vt:variant>
        <vt:i4>5</vt:i4>
      </vt:variant>
      <vt:variant>
        <vt:lpwstr/>
      </vt:variant>
      <vt:variant>
        <vt:lpwstr>_Toc483312809</vt:lpwstr>
      </vt:variant>
      <vt:variant>
        <vt:i4>1966142</vt:i4>
      </vt:variant>
      <vt:variant>
        <vt:i4>62</vt:i4>
      </vt:variant>
      <vt:variant>
        <vt:i4>0</vt:i4>
      </vt:variant>
      <vt:variant>
        <vt:i4>5</vt:i4>
      </vt:variant>
      <vt:variant>
        <vt:lpwstr/>
      </vt:variant>
      <vt:variant>
        <vt:lpwstr>_Toc483312808</vt:lpwstr>
      </vt:variant>
      <vt:variant>
        <vt:i4>1966142</vt:i4>
      </vt:variant>
      <vt:variant>
        <vt:i4>56</vt:i4>
      </vt:variant>
      <vt:variant>
        <vt:i4>0</vt:i4>
      </vt:variant>
      <vt:variant>
        <vt:i4>5</vt:i4>
      </vt:variant>
      <vt:variant>
        <vt:lpwstr/>
      </vt:variant>
      <vt:variant>
        <vt:lpwstr>_Toc483312807</vt:lpwstr>
      </vt:variant>
      <vt:variant>
        <vt:i4>1966142</vt:i4>
      </vt:variant>
      <vt:variant>
        <vt:i4>50</vt:i4>
      </vt:variant>
      <vt:variant>
        <vt:i4>0</vt:i4>
      </vt:variant>
      <vt:variant>
        <vt:i4>5</vt:i4>
      </vt:variant>
      <vt:variant>
        <vt:lpwstr/>
      </vt:variant>
      <vt:variant>
        <vt:lpwstr>_Toc483312806</vt:lpwstr>
      </vt:variant>
      <vt:variant>
        <vt:i4>1966142</vt:i4>
      </vt:variant>
      <vt:variant>
        <vt:i4>44</vt:i4>
      </vt:variant>
      <vt:variant>
        <vt:i4>0</vt:i4>
      </vt:variant>
      <vt:variant>
        <vt:i4>5</vt:i4>
      </vt:variant>
      <vt:variant>
        <vt:lpwstr/>
      </vt:variant>
      <vt:variant>
        <vt:lpwstr>_Toc483312805</vt:lpwstr>
      </vt:variant>
      <vt:variant>
        <vt:i4>1966142</vt:i4>
      </vt:variant>
      <vt:variant>
        <vt:i4>38</vt:i4>
      </vt:variant>
      <vt:variant>
        <vt:i4>0</vt:i4>
      </vt:variant>
      <vt:variant>
        <vt:i4>5</vt:i4>
      </vt:variant>
      <vt:variant>
        <vt:lpwstr/>
      </vt:variant>
      <vt:variant>
        <vt:lpwstr>_Toc483312804</vt:lpwstr>
      </vt:variant>
      <vt:variant>
        <vt:i4>1966142</vt:i4>
      </vt:variant>
      <vt:variant>
        <vt:i4>32</vt:i4>
      </vt:variant>
      <vt:variant>
        <vt:i4>0</vt:i4>
      </vt:variant>
      <vt:variant>
        <vt:i4>5</vt:i4>
      </vt:variant>
      <vt:variant>
        <vt:lpwstr/>
      </vt:variant>
      <vt:variant>
        <vt:lpwstr>_Toc483312803</vt:lpwstr>
      </vt:variant>
      <vt:variant>
        <vt:i4>1966142</vt:i4>
      </vt:variant>
      <vt:variant>
        <vt:i4>26</vt:i4>
      </vt:variant>
      <vt:variant>
        <vt:i4>0</vt:i4>
      </vt:variant>
      <vt:variant>
        <vt:i4>5</vt:i4>
      </vt:variant>
      <vt:variant>
        <vt:lpwstr/>
      </vt:variant>
      <vt:variant>
        <vt:lpwstr>_Toc483312802</vt:lpwstr>
      </vt:variant>
      <vt:variant>
        <vt:i4>1966142</vt:i4>
      </vt:variant>
      <vt:variant>
        <vt:i4>20</vt:i4>
      </vt:variant>
      <vt:variant>
        <vt:i4>0</vt:i4>
      </vt:variant>
      <vt:variant>
        <vt:i4>5</vt:i4>
      </vt:variant>
      <vt:variant>
        <vt:lpwstr/>
      </vt:variant>
      <vt:variant>
        <vt:lpwstr>_Toc483312801</vt:lpwstr>
      </vt:variant>
      <vt:variant>
        <vt:i4>1966142</vt:i4>
      </vt:variant>
      <vt:variant>
        <vt:i4>14</vt:i4>
      </vt:variant>
      <vt:variant>
        <vt:i4>0</vt:i4>
      </vt:variant>
      <vt:variant>
        <vt:i4>5</vt:i4>
      </vt:variant>
      <vt:variant>
        <vt:lpwstr/>
      </vt:variant>
      <vt:variant>
        <vt:lpwstr>_Toc483312800</vt:lpwstr>
      </vt:variant>
      <vt:variant>
        <vt:i4>1507377</vt:i4>
      </vt:variant>
      <vt:variant>
        <vt:i4>8</vt:i4>
      </vt:variant>
      <vt:variant>
        <vt:i4>0</vt:i4>
      </vt:variant>
      <vt:variant>
        <vt:i4>5</vt:i4>
      </vt:variant>
      <vt:variant>
        <vt:lpwstr/>
      </vt:variant>
      <vt:variant>
        <vt:lpwstr>_Toc483312799</vt:lpwstr>
      </vt:variant>
      <vt:variant>
        <vt:i4>1507377</vt:i4>
      </vt:variant>
      <vt:variant>
        <vt:i4>2</vt:i4>
      </vt:variant>
      <vt:variant>
        <vt:i4>0</vt:i4>
      </vt:variant>
      <vt:variant>
        <vt:i4>5</vt:i4>
      </vt:variant>
      <vt:variant>
        <vt:lpwstr/>
      </vt:variant>
      <vt:variant>
        <vt:lpwstr>_Toc483312798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Волк Илья</dc:creator>
  <cp:keywords/>
  <cp:lastModifiedBy>Волк Илья</cp:lastModifiedBy>
  <cp:revision>163</cp:revision>
  <cp:lastPrinted>2015-12-03T15:30:00Z</cp:lastPrinted>
  <dcterms:created xsi:type="dcterms:W3CDTF">2018-05-20T22:24:00Z</dcterms:created>
  <dcterms:modified xsi:type="dcterms:W3CDTF">2018-06-14T06:34:00Z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