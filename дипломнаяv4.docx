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F5B74" w:rsidRPr="001B0198" w:rsidRDefault="00860515" w:rsidP="00B62F28">
      <w:pPr>
        <w:pStyle w:val="NormalNoIndent"/>
        <w:jc w:val="center"/>
        <w:rPr>
          <w:b/>
        </w:rPr>
      </w:pPr>
      <w:r w:rsidRPr="001B0198">
        <w:rPr>
          <w:b/>
        </w:rPr>
        <w:t>НАЦІОНАЛЬНИЙ ТЕХНІЧНИЙ УНІВЕРСИТЕТ УКРАЇНИ</w:t>
      </w:r>
    </w:p>
    <w:p w:rsidR="008F5B74" w:rsidRPr="001B0198" w:rsidRDefault="00EE7FDF" w:rsidP="00B62F28">
      <w:pPr>
        <w:pStyle w:val="NormalNoIndent"/>
        <w:jc w:val="center"/>
        <w:rPr>
          <w:b/>
        </w:rPr>
      </w:pPr>
      <w:r w:rsidRPr="001B0198">
        <w:rPr>
          <w:b/>
        </w:rPr>
        <w:t>«</w:t>
      </w:r>
      <w:r w:rsidR="00860515" w:rsidRPr="001B0198">
        <w:rPr>
          <w:b/>
        </w:rPr>
        <w:t>КИЇВСЬКИЙ ПОЛІТЕХНІЧНИЙ ІНСТИТУТ</w:t>
      </w:r>
      <w:r w:rsidR="00DC66C1" w:rsidRPr="001B0198">
        <w:rPr>
          <w:b/>
        </w:rPr>
        <w:br/>
      </w:r>
      <w:r w:rsidR="00DC66C1" w:rsidRPr="001B0198">
        <w:rPr>
          <w:b/>
          <w:caps/>
        </w:rPr>
        <w:t>імені Ігоря Сікорського</w:t>
      </w:r>
      <w:r w:rsidRPr="001B0198">
        <w:rPr>
          <w:b/>
        </w:rPr>
        <w:t>»</w:t>
      </w:r>
    </w:p>
    <w:p w:rsidR="00B62F28" w:rsidRPr="001B0198" w:rsidRDefault="00B62F28" w:rsidP="00B62F28">
      <w:pPr>
        <w:pStyle w:val="NormalNoIndent"/>
        <w:jc w:val="center"/>
        <w:rPr>
          <w:b/>
        </w:rPr>
      </w:pPr>
      <w:r w:rsidRPr="001B0198">
        <w:rPr>
          <w:b/>
        </w:rPr>
        <w:t>Факультет прикладної математики</w:t>
      </w:r>
    </w:p>
    <w:p w:rsidR="008F5B74" w:rsidRPr="001B0198" w:rsidRDefault="00F67FFB" w:rsidP="00F67FFB">
      <w:pPr>
        <w:pStyle w:val="NormalNoIndent"/>
        <w:spacing w:after="120"/>
        <w:jc w:val="center"/>
        <w:rPr>
          <w:b/>
        </w:rPr>
      </w:pPr>
      <w:r w:rsidRPr="001B0198">
        <w:rPr>
          <w:b/>
        </w:rPr>
        <w:t>Кафедра прикладної математики</w:t>
      </w:r>
    </w:p>
    <w:p w:rsidR="008F5B74" w:rsidRPr="001B0198" w:rsidRDefault="00B62F28" w:rsidP="00CA475C">
      <w:pPr>
        <w:pStyle w:val="NormalNoIndent"/>
        <w:spacing w:before="120"/>
        <w:ind w:left="5954"/>
        <w:jc w:val="left"/>
      </w:pPr>
      <w:r w:rsidRPr="001B0198">
        <w:t>«До захисту допущено»</w:t>
      </w:r>
    </w:p>
    <w:p w:rsidR="00B62F28" w:rsidRPr="001B0198" w:rsidRDefault="00B62F28" w:rsidP="00CA475C">
      <w:pPr>
        <w:pStyle w:val="NormalNoIndent"/>
        <w:ind w:left="5954"/>
        <w:jc w:val="left"/>
      </w:pPr>
      <w:r w:rsidRPr="001B0198">
        <w:t>Завідувач кафедри</w:t>
      </w:r>
    </w:p>
    <w:p w:rsidR="00B62F28" w:rsidRPr="001B0198" w:rsidRDefault="00B62F28" w:rsidP="00CA475C">
      <w:pPr>
        <w:pStyle w:val="NormalNoIndent"/>
        <w:ind w:left="5954"/>
        <w:jc w:val="left"/>
      </w:pPr>
      <w:r w:rsidRPr="001B0198">
        <w:t>_____________ О. Р. Чертов</w:t>
      </w:r>
    </w:p>
    <w:p w:rsidR="00B62F28" w:rsidRPr="001B0198" w:rsidRDefault="00B62F28" w:rsidP="00CA475C">
      <w:pPr>
        <w:pStyle w:val="NormalNoIndent"/>
        <w:ind w:left="5954" w:right="-427"/>
        <w:jc w:val="left"/>
      </w:pPr>
      <w:r w:rsidRPr="001B0198">
        <w:t>«___» ___</w:t>
      </w:r>
      <w:r w:rsidR="008342AC" w:rsidRPr="001B0198">
        <w:t>__</w:t>
      </w:r>
      <w:r w:rsidR="00DA647A" w:rsidRPr="001B0198">
        <w:t>_</w:t>
      </w:r>
      <w:r w:rsidRPr="001B0198">
        <w:t xml:space="preserve">_________ </w:t>
      </w:r>
      <w:r w:rsidR="00AE5A5D" w:rsidRPr="001B0198">
        <w:t>2018</w:t>
      </w:r>
      <w:r w:rsidRPr="001B0198">
        <w:t xml:space="preserve"> р.</w:t>
      </w:r>
    </w:p>
    <w:p w:rsidR="008F5B74" w:rsidRPr="001B0198" w:rsidRDefault="00F675EC" w:rsidP="00E52EDC">
      <w:pPr>
        <w:pStyle w:val="NormalNoIndent"/>
        <w:spacing w:line="240" w:lineRule="auto"/>
        <w:jc w:val="center"/>
        <w:rPr>
          <w:b/>
          <w:sz w:val="40"/>
          <w:szCs w:val="40"/>
        </w:rPr>
      </w:pPr>
      <w:r w:rsidRPr="001B0198">
        <w:rPr>
          <w:b/>
          <w:sz w:val="40"/>
          <w:szCs w:val="40"/>
        </w:rPr>
        <w:t>Дипломна робота</w:t>
      </w:r>
    </w:p>
    <w:p w:rsidR="00F675EC" w:rsidRPr="001B0198" w:rsidRDefault="00F675EC" w:rsidP="00E52EDC">
      <w:pPr>
        <w:pStyle w:val="NormalNoIndent"/>
        <w:spacing w:before="120" w:after="120" w:line="240" w:lineRule="auto"/>
        <w:jc w:val="center"/>
        <w:rPr>
          <w:b/>
        </w:rPr>
      </w:pPr>
      <w:r w:rsidRPr="001B0198">
        <w:rPr>
          <w:b/>
        </w:rPr>
        <w:t>на здобуття ступеня бакалавра</w:t>
      </w:r>
    </w:p>
    <w:p w:rsidR="00F675EC" w:rsidRPr="001B0198" w:rsidRDefault="00F675EC" w:rsidP="00B62F28">
      <w:pPr>
        <w:pStyle w:val="NormalNoIndent"/>
      </w:pPr>
      <w:r w:rsidRPr="001B0198">
        <w:t xml:space="preserve">з </w:t>
      </w:r>
      <w:r w:rsidR="001736F7" w:rsidRPr="001B0198">
        <w:t>напряму підготовки</w:t>
      </w:r>
      <w:r w:rsidRPr="001B0198">
        <w:t xml:space="preserve"> 6.040301 «Прикладна математика»</w:t>
      </w:r>
    </w:p>
    <w:p w:rsidR="00F675EC" w:rsidRPr="001B0198" w:rsidRDefault="00F675EC" w:rsidP="00E52EDC">
      <w:pPr>
        <w:pStyle w:val="NormalNoIndent"/>
        <w:spacing w:line="240" w:lineRule="auto"/>
      </w:pPr>
      <w:r w:rsidRPr="001B0198">
        <w:t xml:space="preserve">на тему: </w:t>
      </w:r>
      <w:r w:rsidR="00AE5A5D" w:rsidRPr="001B0198">
        <w:t>Автоматизована система пошуку дублікатів зображень</w:t>
      </w:r>
    </w:p>
    <w:p w:rsidR="0049117A" w:rsidRPr="001B0198" w:rsidRDefault="0049117A" w:rsidP="001512A8">
      <w:pPr>
        <w:pStyle w:val="NormalNoIndent"/>
      </w:pPr>
    </w:p>
    <w:p w:rsidR="00424E48" w:rsidRPr="001B0198" w:rsidRDefault="00424E48" w:rsidP="00B62F28">
      <w:pPr>
        <w:pStyle w:val="NormalNoIndent"/>
      </w:pPr>
      <w:r w:rsidRPr="001B0198">
        <w:t>Викона</w:t>
      </w:r>
      <w:r w:rsidR="00AE5A5D" w:rsidRPr="001B0198">
        <w:t>в</w:t>
      </w:r>
      <w:r w:rsidRPr="001B0198">
        <w:t xml:space="preserve">: </w:t>
      </w:r>
      <w:r w:rsidR="00AE5A5D" w:rsidRPr="001B0198">
        <w:t>студент IV курсу, групи КМ-42</w:t>
      </w:r>
    </w:p>
    <w:tbl>
      <w:tblPr>
        <w:tblW w:w="9889" w:type="dxa"/>
        <w:tblLook w:val="04A0" w:firstRow="1" w:lastRow="0" w:firstColumn="1" w:lastColumn="0" w:noHBand="0" w:noVBand="1"/>
      </w:tblPr>
      <w:tblGrid>
        <w:gridCol w:w="2660"/>
        <w:gridCol w:w="4678"/>
        <w:gridCol w:w="2551"/>
      </w:tblGrid>
      <w:tr w:rsidR="00550E29" w:rsidRPr="001B0198" w:rsidTr="00550E29">
        <w:tc>
          <w:tcPr>
            <w:tcW w:w="2660" w:type="dxa"/>
            <w:shd w:val="clear" w:color="auto" w:fill="auto"/>
          </w:tcPr>
          <w:p w:rsidR="00550E29" w:rsidRPr="001B0198" w:rsidRDefault="00550E29" w:rsidP="000B129F">
            <w:pPr>
              <w:pStyle w:val="NormalNoIndent"/>
              <w:tabs>
                <w:tab w:val="left" w:pos="3366"/>
              </w:tabs>
              <w:jc w:val="left"/>
            </w:pPr>
          </w:p>
        </w:tc>
        <w:tc>
          <w:tcPr>
            <w:tcW w:w="4678" w:type="dxa"/>
            <w:shd w:val="clear" w:color="auto" w:fill="auto"/>
          </w:tcPr>
          <w:p w:rsidR="00550E29" w:rsidRPr="001B0198" w:rsidRDefault="00AE5A5D" w:rsidP="000B129F">
            <w:pPr>
              <w:pStyle w:val="NormalNoIndent"/>
              <w:tabs>
                <w:tab w:val="left" w:pos="3366"/>
              </w:tabs>
              <w:jc w:val="left"/>
            </w:pPr>
            <w:r w:rsidRPr="001B0198">
              <w:t xml:space="preserve">Волк Ілля Михайлович </w:t>
            </w:r>
          </w:p>
        </w:tc>
        <w:tc>
          <w:tcPr>
            <w:tcW w:w="2551" w:type="dxa"/>
            <w:shd w:val="clear" w:color="auto" w:fill="auto"/>
          </w:tcPr>
          <w:p w:rsidR="00550E29" w:rsidRPr="001B0198" w:rsidRDefault="00550E29" w:rsidP="008925D2">
            <w:pPr>
              <w:pStyle w:val="NormalNoIndent"/>
              <w:tabs>
                <w:tab w:val="left" w:pos="3366"/>
              </w:tabs>
              <w:jc w:val="right"/>
            </w:pPr>
            <w:r w:rsidRPr="001B0198">
              <w:t>_______________</w:t>
            </w:r>
          </w:p>
        </w:tc>
      </w:tr>
      <w:tr w:rsidR="00550E29" w:rsidRPr="001B0198" w:rsidTr="00550E29">
        <w:tc>
          <w:tcPr>
            <w:tcW w:w="2660" w:type="dxa"/>
            <w:shd w:val="clear" w:color="auto" w:fill="auto"/>
          </w:tcPr>
          <w:p w:rsidR="00550E29" w:rsidRPr="001B0198" w:rsidRDefault="00550E29" w:rsidP="000B129F">
            <w:pPr>
              <w:pStyle w:val="NormalNoIndent"/>
              <w:tabs>
                <w:tab w:val="left" w:pos="3366"/>
              </w:tabs>
              <w:jc w:val="left"/>
            </w:pPr>
            <w:r w:rsidRPr="001B0198">
              <w:t>Керівник</w:t>
            </w:r>
          </w:p>
        </w:tc>
        <w:tc>
          <w:tcPr>
            <w:tcW w:w="4678" w:type="dxa"/>
            <w:shd w:val="clear" w:color="auto" w:fill="auto"/>
          </w:tcPr>
          <w:p w:rsidR="00AE5A5D" w:rsidRPr="001B0198" w:rsidRDefault="00AE5A5D" w:rsidP="000B129F">
            <w:pPr>
              <w:pStyle w:val="NormalNoIndent"/>
              <w:tabs>
                <w:tab w:val="left" w:pos="3366"/>
              </w:tabs>
              <w:jc w:val="left"/>
            </w:pPr>
            <w:r w:rsidRPr="001B0198">
              <w:t>асистент</w:t>
            </w:r>
          </w:p>
          <w:p w:rsidR="00550E29" w:rsidRPr="001B0198" w:rsidRDefault="00AE5A5D" w:rsidP="00AE5A5D">
            <w:pPr>
              <w:pStyle w:val="NormalNoIndent"/>
              <w:tabs>
                <w:tab w:val="left" w:pos="3366"/>
              </w:tabs>
              <w:jc w:val="left"/>
            </w:pPr>
            <w:r w:rsidRPr="001B0198">
              <w:t>Дрозденко О. М.</w:t>
            </w:r>
          </w:p>
        </w:tc>
        <w:tc>
          <w:tcPr>
            <w:tcW w:w="2551" w:type="dxa"/>
            <w:shd w:val="clear" w:color="auto" w:fill="auto"/>
          </w:tcPr>
          <w:p w:rsidR="00550E29" w:rsidRPr="001B0198" w:rsidRDefault="00550E29" w:rsidP="000B129F">
            <w:pPr>
              <w:pStyle w:val="NormalNoIndent"/>
              <w:tabs>
                <w:tab w:val="left" w:pos="3366"/>
              </w:tabs>
              <w:jc w:val="right"/>
            </w:pPr>
            <w:r w:rsidRPr="001B0198">
              <w:t>_______________</w:t>
            </w:r>
          </w:p>
        </w:tc>
      </w:tr>
      <w:tr w:rsidR="00550E29" w:rsidRPr="001B0198" w:rsidTr="00AE5A5D">
        <w:tc>
          <w:tcPr>
            <w:tcW w:w="2660" w:type="dxa"/>
            <w:shd w:val="clear" w:color="auto" w:fill="auto"/>
          </w:tcPr>
          <w:p w:rsidR="00550E29" w:rsidRPr="001B0198" w:rsidRDefault="00550E29" w:rsidP="000B129F">
            <w:pPr>
              <w:pStyle w:val="NormalNoIndent"/>
              <w:tabs>
                <w:tab w:val="left" w:pos="3366"/>
              </w:tabs>
              <w:jc w:val="left"/>
            </w:pPr>
            <w:r w:rsidRPr="001B0198">
              <w:t>Консультант зі спеціальних питань</w:t>
            </w:r>
          </w:p>
        </w:tc>
        <w:tc>
          <w:tcPr>
            <w:tcW w:w="4678" w:type="dxa"/>
            <w:shd w:val="clear" w:color="auto" w:fill="auto"/>
          </w:tcPr>
          <w:p w:rsidR="00AE5A5D" w:rsidRPr="001B0198" w:rsidRDefault="00550E29" w:rsidP="00AE5A5D">
            <w:pPr>
              <w:pStyle w:val="NormalNoIndent"/>
              <w:tabs>
                <w:tab w:val="left" w:pos="3366"/>
              </w:tabs>
              <w:jc w:val="left"/>
            </w:pPr>
            <w:r w:rsidRPr="001B0198">
              <w:t>старший</w:t>
            </w:r>
            <w:r w:rsidR="00AE5A5D" w:rsidRPr="001B0198">
              <w:t xml:space="preserve"> викладач</w:t>
            </w:r>
          </w:p>
          <w:p w:rsidR="00550E29" w:rsidRPr="001B0198" w:rsidRDefault="00AE5A5D" w:rsidP="00AE5A5D">
            <w:pPr>
              <w:pStyle w:val="NormalNoIndent"/>
              <w:tabs>
                <w:tab w:val="left" w:pos="3366"/>
              </w:tabs>
              <w:jc w:val="left"/>
            </w:pPr>
            <w:r w:rsidRPr="001B0198">
              <w:t>Мальчиков В.В.</w:t>
            </w:r>
          </w:p>
        </w:tc>
        <w:tc>
          <w:tcPr>
            <w:tcW w:w="2551" w:type="dxa"/>
            <w:shd w:val="clear" w:color="auto" w:fill="auto"/>
          </w:tcPr>
          <w:p w:rsidR="00550E29" w:rsidRPr="001B0198" w:rsidRDefault="00550E29" w:rsidP="000B129F">
            <w:pPr>
              <w:pStyle w:val="NormalNoIndent"/>
              <w:tabs>
                <w:tab w:val="left" w:pos="3366"/>
              </w:tabs>
              <w:jc w:val="right"/>
            </w:pPr>
            <w:r w:rsidRPr="001B0198">
              <w:t>_______________</w:t>
            </w:r>
          </w:p>
        </w:tc>
      </w:tr>
      <w:tr w:rsidR="00550E29" w:rsidRPr="001B0198" w:rsidTr="00550E29">
        <w:tc>
          <w:tcPr>
            <w:tcW w:w="2660" w:type="dxa"/>
            <w:shd w:val="clear" w:color="auto" w:fill="auto"/>
          </w:tcPr>
          <w:p w:rsidR="00550E29" w:rsidRPr="001B0198" w:rsidRDefault="00550E29" w:rsidP="000B129F">
            <w:pPr>
              <w:pStyle w:val="NormalNoIndent"/>
              <w:tabs>
                <w:tab w:val="left" w:pos="3366"/>
              </w:tabs>
              <w:jc w:val="left"/>
            </w:pPr>
            <w:r w:rsidRPr="001B0198">
              <w:t>Консультант із нормоконтролю</w:t>
            </w:r>
          </w:p>
        </w:tc>
        <w:tc>
          <w:tcPr>
            <w:tcW w:w="4678" w:type="dxa"/>
            <w:shd w:val="clear" w:color="auto" w:fill="auto"/>
          </w:tcPr>
          <w:p w:rsidR="00550E29" w:rsidRPr="001B0198" w:rsidRDefault="00550E29" w:rsidP="00FB6E3A">
            <w:pPr>
              <w:pStyle w:val="NormalNoIndent"/>
              <w:tabs>
                <w:tab w:val="left" w:pos="3366"/>
              </w:tabs>
              <w:jc w:val="left"/>
            </w:pPr>
            <w:r w:rsidRPr="001B0198">
              <w:t>старший викладач Мальчиков В. В.</w:t>
            </w:r>
          </w:p>
        </w:tc>
        <w:tc>
          <w:tcPr>
            <w:tcW w:w="2551" w:type="dxa"/>
            <w:shd w:val="clear" w:color="auto" w:fill="auto"/>
          </w:tcPr>
          <w:p w:rsidR="00550E29" w:rsidRPr="001B0198" w:rsidRDefault="00550E29" w:rsidP="000B129F">
            <w:pPr>
              <w:pStyle w:val="NormalNoIndent"/>
              <w:tabs>
                <w:tab w:val="left" w:pos="3366"/>
              </w:tabs>
              <w:jc w:val="right"/>
            </w:pPr>
            <w:r w:rsidRPr="001B0198">
              <w:t>_______________</w:t>
            </w:r>
          </w:p>
        </w:tc>
      </w:tr>
      <w:tr w:rsidR="00550E29" w:rsidRPr="001B0198" w:rsidTr="00550E29">
        <w:tc>
          <w:tcPr>
            <w:tcW w:w="2660" w:type="dxa"/>
            <w:shd w:val="clear" w:color="auto" w:fill="auto"/>
          </w:tcPr>
          <w:p w:rsidR="00550E29" w:rsidRPr="001B0198" w:rsidRDefault="00550E29" w:rsidP="000B129F">
            <w:pPr>
              <w:pStyle w:val="NormalNoIndent"/>
              <w:tabs>
                <w:tab w:val="left" w:pos="3366"/>
              </w:tabs>
              <w:jc w:val="left"/>
            </w:pPr>
            <w:r w:rsidRPr="001B0198">
              <w:t>Рецензент</w:t>
            </w:r>
          </w:p>
        </w:tc>
        <w:tc>
          <w:tcPr>
            <w:tcW w:w="4678" w:type="dxa"/>
            <w:shd w:val="clear" w:color="auto" w:fill="auto"/>
          </w:tcPr>
          <w:p w:rsidR="00550E29" w:rsidRPr="001B0198" w:rsidRDefault="00187963" w:rsidP="00187963">
            <w:pPr>
              <w:pStyle w:val="NormalNoIndent"/>
              <w:tabs>
                <w:tab w:val="left" w:pos="3366"/>
              </w:tabs>
              <w:jc w:val="left"/>
            </w:pPr>
            <w:r>
              <w:t>Доцент, д-р техн. наук, доцент</w:t>
            </w:r>
            <w:r w:rsidR="00550E29" w:rsidRPr="001B0198">
              <w:t xml:space="preserve"> С</w:t>
            </w:r>
            <w:r>
              <w:t>апсай Т. Г</w:t>
            </w:r>
            <w:r w:rsidR="00550E29" w:rsidRPr="001B0198">
              <w:t>.</w:t>
            </w:r>
          </w:p>
        </w:tc>
        <w:tc>
          <w:tcPr>
            <w:tcW w:w="2551" w:type="dxa"/>
            <w:shd w:val="clear" w:color="auto" w:fill="auto"/>
          </w:tcPr>
          <w:p w:rsidR="00550E29" w:rsidRPr="001B0198" w:rsidRDefault="00550E29" w:rsidP="000B129F">
            <w:pPr>
              <w:pStyle w:val="NormalNoIndent"/>
              <w:tabs>
                <w:tab w:val="left" w:pos="3366"/>
              </w:tabs>
              <w:jc w:val="right"/>
            </w:pPr>
            <w:r w:rsidRPr="001B0198">
              <w:t>_______________</w:t>
            </w:r>
          </w:p>
        </w:tc>
      </w:tr>
    </w:tbl>
    <w:p w:rsidR="0049117A" w:rsidRPr="001B0198" w:rsidRDefault="0049117A" w:rsidP="00424E48">
      <w:pPr>
        <w:pStyle w:val="NormalNoIndent"/>
        <w:tabs>
          <w:tab w:val="left" w:pos="3366"/>
        </w:tabs>
      </w:pPr>
    </w:p>
    <w:p w:rsidR="00834139" w:rsidRPr="001B0198" w:rsidRDefault="00834139" w:rsidP="00CA475C">
      <w:pPr>
        <w:pStyle w:val="NormalNoIndent"/>
        <w:tabs>
          <w:tab w:val="left" w:pos="3366"/>
        </w:tabs>
        <w:spacing w:line="240" w:lineRule="auto"/>
        <w:ind w:left="4962"/>
        <w:jc w:val="left"/>
      </w:pPr>
      <w:r w:rsidRPr="001B0198">
        <w:t xml:space="preserve">Засвідчую, що </w:t>
      </w:r>
      <w:r w:rsidR="001512A8" w:rsidRPr="001B0198">
        <w:t>в</w:t>
      </w:r>
      <w:r w:rsidRPr="001B0198">
        <w:t xml:space="preserve"> цій дипломній роботі немає запозичень </w:t>
      </w:r>
      <w:r w:rsidR="001512A8" w:rsidRPr="001B0198">
        <w:t>і</w:t>
      </w:r>
      <w:r w:rsidRPr="001B0198">
        <w:t>з праць інших авторів без відповідних посилань.</w:t>
      </w:r>
    </w:p>
    <w:p w:rsidR="00834139" w:rsidRPr="001B0198" w:rsidRDefault="00AE5A5D" w:rsidP="00CA475C">
      <w:pPr>
        <w:pStyle w:val="NormalNoIndent"/>
        <w:tabs>
          <w:tab w:val="left" w:pos="3366"/>
        </w:tabs>
        <w:spacing w:line="240" w:lineRule="auto"/>
        <w:ind w:left="4962"/>
        <w:jc w:val="left"/>
      </w:pPr>
      <w:r w:rsidRPr="001B0198">
        <w:t xml:space="preserve">Волк І.М. </w:t>
      </w:r>
      <w:r w:rsidR="00834139" w:rsidRPr="001B0198">
        <w:t xml:space="preserve"> ____________</w:t>
      </w:r>
    </w:p>
    <w:p w:rsidR="00F83800" w:rsidRPr="001B0198" w:rsidRDefault="00F83800" w:rsidP="00B62F28">
      <w:pPr>
        <w:pStyle w:val="NormalNoIndent"/>
      </w:pPr>
    </w:p>
    <w:p w:rsidR="00A86DE2" w:rsidRPr="001B0198" w:rsidRDefault="008F5B74" w:rsidP="002E132C">
      <w:pPr>
        <w:pStyle w:val="NormalNoIndent"/>
        <w:jc w:val="center"/>
        <w:rPr>
          <w:b/>
        </w:rPr>
      </w:pPr>
      <w:r w:rsidRPr="001B0198">
        <w:t>Київ</w:t>
      </w:r>
      <w:r w:rsidR="0049117A" w:rsidRPr="001B0198">
        <w:t xml:space="preserve"> —</w:t>
      </w:r>
      <w:r w:rsidRPr="001B0198">
        <w:t xml:space="preserve"> 201</w:t>
      </w:r>
      <w:r w:rsidR="00AE5A5D" w:rsidRPr="001B0198">
        <w:t>8</w:t>
      </w:r>
      <w:r w:rsidR="006F37EB" w:rsidRPr="001B0198">
        <w:br w:type="page"/>
      </w:r>
      <w:bookmarkStart w:id="0" w:name="_Toc436262487"/>
      <w:r w:rsidR="0083033D" w:rsidRPr="001B0198">
        <w:rPr>
          <w:b/>
        </w:rPr>
        <w:lastRenderedPageBreak/>
        <w:t xml:space="preserve">Національний технічний університет </w:t>
      </w:r>
      <w:r w:rsidR="00611813" w:rsidRPr="001B0198">
        <w:rPr>
          <w:b/>
        </w:rPr>
        <w:t>У</w:t>
      </w:r>
      <w:r w:rsidR="0083033D" w:rsidRPr="001B0198">
        <w:rPr>
          <w:b/>
        </w:rPr>
        <w:t>країни</w:t>
      </w:r>
    </w:p>
    <w:p w:rsidR="00A86DE2" w:rsidRPr="001B0198" w:rsidRDefault="0083033D" w:rsidP="002E132C">
      <w:pPr>
        <w:pStyle w:val="NormalNoIndent"/>
        <w:jc w:val="center"/>
        <w:rPr>
          <w:b/>
        </w:rPr>
      </w:pPr>
      <w:r w:rsidRPr="001B0198">
        <w:rPr>
          <w:b/>
        </w:rPr>
        <w:t>«Київський політехнічний інститут</w:t>
      </w:r>
      <w:r w:rsidR="00DC66C1" w:rsidRPr="001B0198">
        <w:rPr>
          <w:b/>
        </w:rPr>
        <w:br/>
        <w:t>імені Ігоря Сікорського</w:t>
      </w:r>
      <w:r w:rsidRPr="001B0198">
        <w:rPr>
          <w:b/>
        </w:rPr>
        <w:t>»</w:t>
      </w:r>
    </w:p>
    <w:p w:rsidR="00A86DE2" w:rsidRPr="001B0198" w:rsidRDefault="00A86DE2" w:rsidP="002E132C">
      <w:pPr>
        <w:pStyle w:val="NormalNoIndent"/>
        <w:jc w:val="left"/>
      </w:pPr>
      <w:r w:rsidRPr="001B0198">
        <w:t>Факультет прикладної математики</w:t>
      </w:r>
    </w:p>
    <w:p w:rsidR="00A86DE2" w:rsidRPr="001B0198" w:rsidRDefault="00A86DE2" w:rsidP="002E132C">
      <w:pPr>
        <w:pStyle w:val="NormalNoIndent"/>
        <w:jc w:val="left"/>
      </w:pPr>
      <w:r w:rsidRPr="001B0198">
        <w:t>Кафедра прикладної математики</w:t>
      </w:r>
    </w:p>
    <w:p w:rsidR="0083033D" w:rsidRPr="001B0198" w:rsidRDefault="0083033D" w:rsidP="002E132C">
      <w:pPr>
        <w:pStyle w:val="NormalNoIndent"/>
        <w:jc w:val="left"/>
      </w:pPr>
      <w:r w:rsidRPr="001B0198">
        <w:t>Рівень вищої освіти — перший (бакалаврський)</w:t>
      </w:r>
    </w:p>
    <w:p w:rsidR="0083033D" w:rsidRPr="001B0198" w:rsidRDefault="001736F7" w:rsidP="002E132C">
      <w:pPr>
        <w:pStyle w:val="NormalNoIndent"/>
        <w:jc w:val="left"/>
      </w:pPr>
      <w:r w:rsidRPr="001B0198">
        <w:t>Напрям підготовки</w:t>
      </w:r>
      <w:r w:rsidR="0083033D" w:rsidRPr="001B0198">
        <w:t xml:space="preserve"> 6.040301 «Прикладна математика»</w:t>
      </w:r>
    </w:p>
    <w:p w:rsidR="00A86DE2" w:rsidRPr="001B0198" w:rsidRDefault="0083033D" w:rsidP="00D67F68">
      <w:pPr>
        <w:pStyle w:val="NormalNoIndent"/>
        <w:ind w:left="5812"/>
        <w:jc w:val="left"/>
      </w:pPr>
      <w:r w:rsidRPr="001B0198">
        <w:t>ЗАТВЕРДЖУЮ</w:t>
      </w:r>
    </w:p>
    <w:p w:rsidR="00A86DE2" w:rsidRPr="001B0198" w:rsidRDefault="00A86DE2" w:rsidP="00D67F68">
      <w:pPr>
        <w:pStyle w:val="NormalNoIndent"/>
        <w:ind w:left="5812"/>
        <w:jc w:val="left"/>
      </w:pPr>
      <w:r w:rsidRPr="001B0198">
        <w:t>Завідувач кафедри</w:t>
      </w:r>
    </w:p>
    <w:p w:rsidR="00A86DE2" w:rsidRPr="001B0198" w:rsidRDefault="00A86DE2" w:rsidP="00D67F68">
      <w:pPr>
        <w:pStyle w:val="NormalNoIndent"/>
        <w:ind w:left="5812"/>
        <w:jc w:val="left"/>
      </w:pPr>
      <w:r w:rsidRPr="001B0198">
        <w:t>_____________ О. Р. Чертов</w:t>
      </w:r>
    </w:p>
    <w:p w:rsidR="00A86DE2" w:rsidRPr="001B0198" w:rsidRDefault="00A86DE2" w:rsidP="00D67F68">
      <w:pPr>
        <w:pStyle w:val="NormalNoIndent"/>
        <w:ind w:left="5812" w:right="-427"/>
        <w:jc w:val="left"/>
      </w:pPr>
      <w:r w:rsidRPr="001B0198">
        <w:t xml:space="preserve">«___» ______________ </w:t>
      </w:r>
      <w:r w:rsidR="00AE5A5D" w:rsidRPr="001B0198">
        <w:t>2018</w:t>
      </w:r>
      <w:r w:rsidRPr="001B0198">
        <w:t xml:space="preserve"> р.</w:t>
      </w:r>
    </w:p>
    <w:p w:rsidR="00A86DE2" w:rsidRPr="001B0198" w:rsidRDefault="00A86DE2" w:rsidP="00A86DE2">
      <w:pPr>
        <w:pStyle w:val="NormalNoIndent"/>
        <w:spacing w:line="240" w:lineRule="auto"/>
      </w:pPr>
    </w:p>
    <w:p w:rsidR="00A86DE2" w:rsidRPr="001B0198" w:rsidRDefault="0083033D" w:rsidP="00A86DE2">
      <w:pPr>
        <w:pStyle w:val="NormalNoIndent"/>
        <w:spacing w:line="240" w:lineRule="auto"/>
        <w:jc w:val="center"/>
        <w:rPr>
          <w:b/>
        </w:rPr>
      </w:pPr>
      <w:r w:rsidRPr="001B0198">
        <w:rPr>
          <w:b/>
        </w:rPr>
        <w:t>ЗАВДАННЯ</w:t>
      </w:r>
    </w:p>
    <w:p w:rsidR="00A86DE2" w:rsidRPr="001B0198" w:rsidRDefault="00A86DE2" w:rsidP="00A86DE2">
      <w:pPr>
        <w:pStyle w:val="NormalNoIndent"/>
        <w:spacing w:before="120" w:after="120" w:line="240" w:lineRule="auto"/>
        <w:jc w:val="center"/>
        <w:rPr>
          <w:b/>
        </w:rPr>
      </w:pPr>
      <w:r w:rsidRPr="001B0198">
        <w:rPr>
          <w:b/>
        </w:rPr>
        <w:t xml:space="preserve">на </w:t>
      </w:r>
      <w:r w:rsidR="0083033D" w:rsidRPr="001B0198">
        <w:rPr>
          <w:b/>
        </w:rPr>
        <w:t>дипломну роботу студен</w:t>
      </w:r>
      <w:r w:rsidR="00823AF9">
        <w:rPr>
          <w:b/>
        </w:rPr>
        <w:t>ту</w:t>
      </w:r>
    </w:p>
    <w:p w:rsidR="0083033D" w:rsidRPr="001B0198" w:rsidRDefault="00823AF9" w:rsidP="00A86DE2">
      <w:pPr>
        <w:pStyle w:val="NormalNoIndent"/>
        <w:spacing w:before="120" w:after="120" w:line="240" w:lineRule="auto"/>
        <w:jc w:val="center"/>
      </w:pPr>
      <w:r>
        <w:t>Волку Іллі Ми</w:t>
      </w:r>
      <w:r w:rsidR="00AE5A5D" w:rsidRPr="001B0198">
        <w:t>хайловичу</w:t>
      </w:r>
    </w:p>
    <w:p w:rsidR="00A86DE2" w:rsidRPr="001B0198" w:rsidRDefault="0083033D" w:rsidP="0083033D">
      <w:pPr>
        <w:pStyle w:val="NormalNoIndent"/>
      </w:pPr>
      <w:r w:rsidRPr="001B0198">
        <w:t>1. Тема роботи: «</w:t>
      </w:r>
      <w:r w:rsidR="00AE5A5D" w:rsidRPr="001B0198">
        <w:t>Автоматизована система пошуку дублікатів зображень</w:t>
      </w:r>
      <w:r w:rsidRPr="001B0198">
        <w:t>»,</w:t>
      </w:r>
    </w:p>
    <w:p w:rsidR="00A86DE2" w:rsidRPr="001B0198" w:rsidRDefault="0083033D" w:rsidP="00A86DE2">
      <w:pPr>
        <w:pStyle w:val="NormalNoIndent"/>
      </w:pPr>
      <w:r w:rsidRPr="001B0198">
        <w:t xml:space="preserve">керівник роботи </w:t>
      </w:r>
      <w:r w:rsidR="00AE5A5D" w:rsidRPr="001B0198">
        <w:t>Дрозденко Олександр Миколайович, асистент</w:t>
      </w:r>
      <w:r w:rsidRPr="001B0198">
        <w:t>,</w:t>
      </w:r>
    </w:p>
    <w:p w:rsidR="0083033D" w:rsidRPr="001B0198" w:rsidRDefault="0083033D" w:rsidP="00A86DE2">
      <w:pPr>
        <w:pStyle w:val="NormalNoIndent"/>
      </w:pPr>
      <w:r w:rsidRPr="001B0198">
        <w:t xml:space="preserve">затверджені наказом по університету від </w:t>
      </w:r>
      <w:r w:rsidR="00AE5A5D" w:rsidRPr="009860FB">
        <w:t>«06» квітня 2018 р. № 1108</w:t>
      </w:r>
      <w:r w:rsidRPr="009860FB">
        <w:t>-С</w:t>
      </w:r>
      <w:r w:rsidR="00B07E1A" w:rsidRPr="009860FB">
        <w:t>.</w:t>
      </w:r>
    </w:p>
    <w:p w:rsidR="00890FE2" w:rsidRPr="001B0198" w:rsidRDefault="00890FE2" w:rsidP="00A86DE2">
      <w:pPr>
        <w:pStyle w:val="NormalNoIndent"/>
      </w:pPr>
      <w:r w:rsidRPr="001B0198">
        <w:t>2. Те</w:t>
      </w:r>
      <w:r w:rsidR="001B035F">
        <w:t>рмін подання студентом</w:t>
      </w:r>
      <w:r w:rsidRPr="001B0198">
        <w:t xml:space="preserve"> роботи: </w:t>
      </w:r>
      <w:r w:rsidR="00EA592A">
        <w:t>«1</w:t>
      </w:r>
      <w:r w:rsidR="00EA592A" w:rsidRPr="00CD3777">
        <w:rPr>
          <w:lang w:val="ru-RU"/>
        </w:rPr>
        <w:t>2</w:t>
      </w:r>
      <w:r w:rsidR="00AE5A5D" w:rsidRPr="001B035F">
        <w:t>» червня 2018</w:t>
      </w:r>
      <w:r w:rsidRPr="001B035F">
        <w:t xml:space="preserve"> р.</w:t>
      </w:r>
    </w:p>
    <w:p w:rsidR="00890FE2" w:rsidRPr="00F44F7B" w:rsidRDefault="00890FE2" w:rsidP="00A86DE2">
      <w:pPr>
        <w:pStyle w:val="NormalNoIndent"/>
      </w:pPr>
      <w:r w:rsidRPr="001B0198">
        <w:t>3. </w:t>
      </w:r>
      <w:r w:rsidRPr="00F44F7B">
        <w:t xml:space="preserve">Вихідні дані до роботи: </w:t>
      </w:r>
      <w:r w:rsidR="00BE7E3A" w:rsidRPr="00F44F7B">
        <w:t xml:space="preserve">розроблювана система повинна працювати з </w:t>
      </w:r>
      <w:r w:rsidR="00326AE2" w:rsidRPr="00F44F7B">
        <w:t>зображеннями, до яких застосовані фільтри та афінні перетворення</w:t>
      </w:r>
      <w:r w:rsidRPr="00F44F7B">
        <w:t>.</w:t>
      </w:r>
    </w:p>
    <w:p w:rsidR="00890FE2" w:rsidRPr="00F44F7B" w:rsidRDefault="00890FE2" w:rsidP="00A86DE2">
      <w:pPr>
        <w:pStyle w:val="NormalNoIndent"/>
      </w:pPr>
      <w:r w:rsidRPr="00F44F7B">
        <w:t>4. Зміст роботи: виконати аналіз існуючих методів розв</w:t>
      </w:r>
      <w:r w:rsidR="008E3AB1" w:rsidRPr="00F44F7B">
        <w:t>’</w:t>
      </w:r>
      <w:r w:rsidRPr="00F44F7B">
        <w:t xml:space="preserve">язання задачі, вибрати метод </w:t>
      </w:r>
      <w:r w:rsidR="00D3078D" w:rsidRPr="00F44F7B">
        <w:t>пошуку дублікатів зображень</w:t>
      </w:r>
      <w:r w:rsidRPr="00F44F7B">
        <w:t xml:space="preserve">, спроектувати автоматизовану систему </w:t>
      </w:r>
      <w:r w:rsidR="00D3078D" w:rsidRPr="00F44F7B">
        <w:t>пошуку схожих зображень</w:t>
      </w:r>
      <w:r w:rsidRPr="00F44F7B">
        <w:t>, здійснити програмну реалізацію розробленої системи, провести тестування розробленої системи.</w:t>
      </w:r>
    </w:p>
    <w:p w:rsidR="00D67F68" w:rsidRPr="00EA592A" w:rsidRDefault="00890FE2" w:rsidP="00A86DE2">
      <w:pPr>
        <w:pStyle w:val="NormalNoIndent"/>
      </w:pPr>
      <w:r w:rsidRPr="00F44F7B">
        <w:t>5. Перелік ілюстративного матеріалу:</w:t>
      </w:r>
      <w:r w:rsidR="00D3078D" w:rsidRPr="00F44F7B">
        <w:t xml:space="preserve"> таблиці порівняння, послідовності виконання кроків методу, </w:t>
      </w:r>
      <w:r w:rsidR="00F44F7B">
        <w:t xml:space="preserve">структура автоматизованої системи, результати випробування, </w:t>
      </w:r>
      <w:r w:rsidR="00D3078D" w:rsidRPr="00F44F7B">
        <w:t>знімки екранних форм.</w:t>
      </w:r>
      <w:r w:rsidR="00F44F7B">
        <w:t xml:space="preserve"> </w:t>
      </w:r>
    </w:p>
    <w:p w:rsidR="00D67F68" w:rsidRPr="00EA592A" w:rsidRDefault="00D67F68" w:rsidP="00A86DE2">
      <w:pPr>
        <w:pStyle w:val="NormalNoIndent"/>
      </w:pPr>
    </w:p>
    <w:p w:rsidR="00D3078D" w:rsidRPr="00EA592A" w:rsidRDefault="00D3078D" w:rsidP="00D3078D">
      <w:pPr>
        <w:spacing w:line="240" w:lineRule="auto"/>
        <w:ind w:firstLine="0"/>
        <w:jc w:val="left"/>
      </w:pPr>
      <w:r w:rsidRPr="00EA592A">
        <w:br w:type="page"/>
      </w:r>
    </w:p>
    <w:p w:rsidR="00BB372D" w:rsidRDefault="00BB372D" w:rsidP="00431078">
      <w:pPr>
        <w:pStyle w:val="NormalNoIndent"/>
        <w:spacing w:line="240" w:lineRule="auto"/>
        <w:rPr>
          <w:lang w:val="en-US"/>
        </w:rPr>
      </w:pPr>
      <w:r w:rsidRPr="00D3078D">
        <w:lastRenderedPageBreak/>
        <w:t>6. Консультанти розділів роботи:</w:t>
      </w:r>
    </w:p>
    <w:tbl>
      <w:tblPr>
        <w:tblW w:w="10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8"/>
        <w:gridCol w:w="3457"/>
        <w:gridCol w:w="1727"/>
        <w:gridCol w:w="1728"/>
      </w:tblGrid>
      <w:tr w:rsidR="00D3078D" w:rsidRPr="00D3078D" w:rsidTr="00D3078D">
        <w:trPr>
          <w:jc w:val="center"/>
        </w:trPr>
        <w:tc>
          <w:tcPr>
            <w:tcW w:w="3228" w:type="dxa"/>
            <w:vMerge w:val="restart"/>
            <w:shd w:val="clear" w:color="auto" w:fill="auto"/>
            <w:vAlign w:val="center"/>
          </w:tcPr>
          <w:p w:rsidR="00E3524B" w:rsidRPr="00D3078D" w:rsidRDefault="00E3524B" w:rsidP="000F6C7F">
            <w:pPr>
              <w:pStyle w:val="NormalNoIndent"/>
              <w:jc w:val="center"/>
              <w:rPr>
                <w:sz w:val="24"/>
                <w:szCs w:val="24"/>
              </w:rPr>
            </w:pPr>
            <w:r w:rsidRPr="00D3078D">
              <w:rPr>
                <w:sz w:val="24"/>
                <w:szCs w:val="24"/>
              </w:rPr>
              <w:t>Розділ</w:t>
            </w:r>
          </w:p>
        </w:tc>
        <w:tc>
          <w:tcPr>
            <w:tcW w:w="3457" w:type="dxa"/>
            <w:vMerge w:val="restart"/>
            <w:shd w:val="clear" w:color="auto" w:fill="auto"/>
            <w:vAlign w:val="center"/>
          </w:tcPr>
          <w:p w:rsidR="00E3524B" w:rsidRPr="00D3078D" w:rsidRDefault="00E3524B" w:rsidP="000F6C7F">
            <w:pPr>
              <w:pStyle w:val="NormalNoIndent"/>
              <w:jc w:val="center"/>
              <w:rPr>
                <w:sz w:val="24"/>
                <w:szCs w:val="24"/>
              </w:rPr>
            </w:pPr>
            <w:r w:rsidRPr="00D3078D">
              <w:rPr>
                <w:sz w:val="24"/>
                <w:szCs w:val="24"/>
              </w:rPr>
              <w:t>Прізвище, ініціали та посада консультанта</w:t>
            </w:r>
          </w:p>
        </w:tc>
        <w:tc>
          <w:tcPr>
            <w:tcW w:w="3455" w:type="dxa"/>
            <w:gridSpan w:val="2"/>
            <w:shd w:val="clear" w:color="auto" w:fill="auto"/>
            <w:vAlign w:val="center"/>
          </w:tcPr>
          <w:p w:rsidR="00E3524B" w:rsidRPr="00D3078D" w:rsidRDefault="00E3524B" w:rsidP="000F6C7F">
            <w:pPr>
              <w:pStyle w:val="NormalNoIndent"/>
              <w:jc w:val="center"/>
              <w:rPr>
                <w:sz w:val="24"/>
                <w:szCs w:val="24"/>
              </w:rPr>
            </w:pPr>
            <w:r w:rsidRPr="00D3078D">
              <w:rPr>
                <w:sz w:val="24"/>
                <w:szCs w:val="24"/>
              </w:rPr>
              <w:t>Підпис, дата</w:t>
            </w:r>
          </w:p>
        </w:tc>
      </w:tr>
      <w:tr w:rsidR="00D3078D" w:rsidRPr="00D3078D" w:rsidTr="00D3078D">
        <w:trPr>
          <w:jc w:val="center"/>
        </w:trPr>
        <w:tc>
          <w:tcPr>
            <w:tcW w:w="3228" w:type="dxa"/>
            <w:vMerge/>
            <w:shd w:val="clear" w:color="auto" w:fill="auto"/>
            <w:vAlign w:val="center"/>
          </w:tcPr>
          <w:p w:rsidR="00E3524B" w:rsidRPr="00D3078D" w:rsidRDefault="00E3524B" w:rsidP="000F6C7F">
            <w:pPr>
              <w:pStyle w:val="NormalNoIndent"/>
              <w:jc w:val="center"/>
              <w:rPr>
                <w:sz w:val="24"/>
                <w:szCs w:val="24"/>
              </w:rPr>
            </w:pPr>
          </w:p>
        </w:tc>
        <w:tc>
          <w:tcPr>
            <w:tcW w:w="3457" w:type="dxa"/>
            <w:vMerge/>
            <w:shd w:val="clear" w:color="auto" w:fill="auto"/>
            <w:vAlign w:val="center"/>
          </w:tcPr>
          <w:p w:rsidR="00E3524B" w:rsidRPr="00D3078D" w:rsidRDefault="00E3524B" w:rsidP="000F6C7F">
            <w:pPr>
              <w:pStyle w:val="NormalNoIndent"/>
              <w:jc w:val="center"/>
              <w:rPr>
                <w:sz w:val="24"/>
                <w:szCs w:val="24"/>
              </w:rPr>
            </w:pPr>
          </w:p>
        </w:tc>
        <w:tc>
          <w:tcPr>
            <w:tcW w:w="1727" w:type="dxa"/>
            <w:shd w:val="clear" w:color="auto" w:fill="auto"/>
            <w:vAlign w:val="center"/>
          </w:tcPr>
          <w:p w:rsidR="00E3524B" w:rsidRPr="00D3078D" w:rsidRDefault="00E3524B" w:rsidP="000F6C7F">
            <w:pPr>
              <w:pStyle w:val="NormalNoIndent"/>
              <w:jc w:val="center"/>
              <w:rPr>
                <w:sz w:val="24"/>
                <w:szCs w:val="24"/>
              </w:rPr>
            </w:pPr>
            <w:r w:rsidRPr="00D3078D">
              <w:rPr>
                <w:sz w:val="24"/>
                <w:szCs w:val="24"/>
              </w:rPr>
              <w:t>завдання</w:t>
            </w:r>
            <w:r w:rsidR="00E82CC0" w:rsidRPr="00D3078D">
              <w:rPr>
                <w:sz w:val="24"/>
                <w:szCs w:val="24"/>
              </w:rPr>
              <w:br/>
            </w:r>
            <w:r w:rsidRPr="00D3078D">
              <w:rPr>
                <w:sz w:val="24"/>
                <w:szCs w:val="24"/>
              </w:rPr>
              <w:t>видав</w:t>
            </w:r>
          </w:p>
        </w:tc>
        <w:tc>
          <w:tcPr>
            <w:tcW w:w="1728" w:type="dxa"/>
            <w:shd w:val="clear" w:color="auto" w:fill="auto"/>
            <w:vAlign w:val="center"/>
          </w:tcPr>
          <w:p w:rsidR="00E3524B" w:rsidRPr="00D3078D" w:rsidRDefault="00E3524B" w:rsidP="000F6C7F">
            <w:pPr>
              <w:pStyle w:val="NormalNoIndent"/>
              <w:jc w:val="center"/>
              <w:rPr>
                <w:sz w:val="24"/>
                <w:szCs w:val="24"/>
              </w:rPr>
            </w:pPr>
            <w:r w:rsidRPr="00D3078D">
              <w:rPr>
                <w:sz w:val="24"/>
                <w:szCs w:val="24"/>
              </w:rPr>
              <w:t>завдання прийняв</w:t>
            </w:r>
          </w:p>
        </w:tc>
      </w:tr>
      <w:tr w:rsidR="00D3078D" w:rsidRPr="001B0198" w:rsidTr="00D3078D">
        <w:trPr>
          <w:jc w:val="center"/>
        </w:trPr>
        <w:tc>
          <w:tcPr>
            <w:tcW w:w="3228" w:type="dxa"/>
            <w:shd w:val="clear" w:color="auto" w:fill="auto"/>
          </w:tcPr>
          <w:p w:rsidR="00E3524B" w:rsidRPr="00D3078D" w:rsidRDefault="00E3524B" w:rsidP="000F6C7F">
            <w:pPr>
              <w:pStyle w:val="NormalNoIndent"/>
              <w:jc w:val="left"/>
              <w:rPr>
                <w:sz w:val="24"/>
                <w:szCs w:val="24"/>
              </w:rPr>
            </w:pPr>
            <w:r w:rsidRPr="00D3078D">
              <w:rPr>
                <w:sz w:val="24"/>
                <w:szCs w:val="24"/>
              </w:rPr>
              <w:t>Розділ 3. Математичне забезпечення</w:t>
            </w:r>
          </w:p>
        </w:tc>
        <w:tc>
          <w:tcPr>
            <w:tcW w:w="3457" w:type="dxa"/>
            <w:shd w:val="clear" w:color="auto" w:fill="auto"/>
          </w:tcPr>
          <w:p w:rsidR="00E3524B" w:rsidRPr="00D3078D" w:rsidRDefault="00D3078D" w:rsidP="00484BC4">
            <w:pPr>
              <w:pStyle w:val="NormalNoIndent"/>
              <w:jc w:val="left"/>
              <w:rPr>
                <w:sz w:val="24"/>
                <w:szCs w:val="24"/>
              </w:rPr>
            </w:pPr>
            <w:r>
              <w:rPr>
                <w:sz w:val="24"/>
                <w:szCs w:val="24"/>
              </w:rPr>
              <w:t>Мальчиков В.В.</w:t>
            </w:r>
            <w:r w:rsidR="00E3524B" w:rsidRPr="00D3078D">
              <w:rPr>
                <w:sz w:val="24"/>
                <w:szCs w:val="24"/>
              </w:rPr>
              <w:t xml:space="preserve"> ст</w:t>
            </w:r>
            <w:r w:rsidR="00FB6E3A" w:rsidRPr="00D3078D">
              <w:rPr>
                <w:sz w:val="24"/>
                <w:szCs w:val="24"/>
              </w:rPr>
              <w:t>арший</w:t>
            </w:r>
            <w:r w:rsidR="00484BC4" w:rsidRPr="00D3078D">
              <w:rPr>
                <w:sz w:val="24"/>
                <w:szCs w:val="24"/>
                <w:lang w:val="en-US"/>
              </w:rPr>
              <w:t> </w:t>
            </w:r>
            <w:r w:rsidR="00E3524B" w:rsidRPr="00D3078D">
              <w:rPr>
                <w:sz w:val="24"/>
                <w:szCs w:val="24"/>
              </w:rPr>
              <w:t>викладач</w:t>
            </w:r>
          </w:p>
        </w:tc>
        <w:tc>
          <w:tcPr>
            <w:tcW w:w="1727" w:type="dxa"/>
            <w:shd w:val="clear" w:color="auto" w:fill="auto"/>
          </w:tcPr>
          <w:p w:rsidR="00E3524B" w:rsidRPr="00D3078D" w:rsidRDefault="00E3524B" w:rsidP="000F6C7F">
            <w:pPr>
              <w:pStyle w:val="NormalNoIndent"/>
              <w:rPr>
                <w:sz w:val="24"/>
                <w:szCs w:val="24"/>
              </w:rPr>
            </w:pPr>
          </w:p>
        </w:tc>
        <w:tc>
          <w:tcPr>
            <w:tcW w:w="1728" w:type="dxa"/>
            <w:shd w:val="clear" w:color="auto" w:fill="auto"/>
          </w:tcPr>
          <w:p w:rsidR="00E3524B" w:rsidRPr="00D3078D" w:rsidRDefault="00E3524B" w:rsidP="000F6C7F">
            <w:pPr>
              <w:pStyle w:val="NormalNoIndent"/>
              <w:rPr>
                <w:sz w:val="24"/>
                <w:szCs w:val="24"/>
              </w:rPr>
            </w:pPr>
          </w:p>
        </w:tc>
      </w:tr>
    </w:tbl>
    <w:p w:rsidR="008B2D6F" w:rsidRPr="00D3078D" w:rsidRDefault="008B2D6F" w:rsidP="00431078">
      <w:pPr>
        <w:pStyle w:val="NormalNoIndent"/>
        <w:spacing w:before="120" w:line="240" w:lineRule="auto"/>
      </w:pPr>
      <w:r w:rsidRPr="00D3078D">
        <w:t xml:space="preserve">7. Дата видачі завдання: </w:t>
      </w:r>
      <w:r w:rsidR="00D3078D" w:rsidRPr="00D3078D">
        <w:t>«19</w:t>
      </w:r>
      <w:r w:rsidRPr="00D3078D">
        <w:t xml:space="preserve">» </w:t>
      </w:r>
      <w:r w:rsidR="00D3078D" w:rsidRPr="00D3078D">
        <w:t>лютого 2018</w:t>
      </w:r>
      <w:r w:rsidRPr="00D3078D">
        <w:t xml:space="preserve"> р.</w:t>
      </w:r>
    </w:p>
    <w:p w:rsidR="000C63C3" w:rsidRPr="00D3078D" w:rsidRDefault="000C63C3" w:rsidP="00431078">
      <w:pPr>
        <w:pStyle w:val="NormalNoIndent"/>
        <w:spacing w:line="240" w:lineRule="auto"/>
        <w:jc w:val="center"/>
      </w:pPr>
      <w:r w:rsidRPr="00D3078D">
        <w:t>Календарний план</w:t>
      </w:r>
    </w:p>
    <w:tbl>
      <w:tblPr>
        <w:tblW w:w="102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00"/>
        <w:tblLook w:val="04A0" w:firstRow="1" w:lastRow="0" w:firstColumn="1" w:lastColumn="0" w:noHBand="0" w:noVBand="1"/>
      </w:tblPr>
      <w:tblGrid>
        <w:gridCol w:w="993"/>
        <w:gridCol w:w="1809"/>
        <w:gridCol w:w="3010"/>
        <w:gridCol w:w="1526"/>
        <w:gridCol w:w="600"/>
        <w:gridCol w:w="1668"/>
        <w:gridCol w:w="536"/>
        <w:gridCol w:w="142"/>
      </w:tblGrid>
      <w:tr w:rsidR="005550B4" w:rsidRPr="00D3078D" w:rsidTr="00431078">
        <w:trPr>
          <w:gridAfter w:val="1"/>
          <w:wAfter w:w="142" w:type="dxa"/>
          <w:tblHeader/>
          <w:jc w:val="center"/>
        </w:trPr>
        <w:tc>
          <w:tcPr>
            <w:tcW w:w="993" w:type="dxa"/>
            <w:shd w:val="clear" w:color="auto" w:fill="auto"/>
            <w:vAlign w:val="center"/>
          </w:tcPr>
          <w:p w:rsidR="000C63C3" w:rsidRPr="00D3078D" w:rsidRDefault="000C63C3" w:rsidP="000F6C7F">
            <w:pPr>
              <w:pStyle w:val="NormalNoIndent"/>
              <w:jc w:val="center"/>
              <w:rPr>
                <w:sz w:val="24"/>
                <w:szCs w:val="24"/>
              </w:rPr>
            </w:pPr>
            <w:r w:rsidRPr="00D3078D">
              <w:rPr>
                <w:sz w:val="24"/>
                <w:szCs w:val="24"/>
              </w:rPr>
              <w:t>№ з/п</w:t>
            </w:r>
          </w:p>
        </w:tc>
        <w:tc>
          <w:tcPr>
            <w:tcW w:w="4819" w:type="dxa"/>
            <w:gridSpan w:val="2"/>
            <w:shd w:val="clear" w:color="auto" w:fill="auto"/>
            <w:vAlign w:val="center"/>
          </w:tcPr>
          <w:p w:rsidR="000C63C3" w:rsidRPr="00D3078D" w:rsidRDefault="005550B4" w:rsidP="000F6C7F">
            <w:pPr>
              <w:pStyle w:val="NormalNoIndent"/>
              <w:jc w:val="center"/>
              <w:rPr>
                <w:sz w:val="24"/>
                <w:szCs w:val="24"/>
              </w:rPr>
            </w:pPr>
            <w:r w:rsidRPr="00D3078D">
              <w:rPr>
                <w:sz w:val="24"/>
                <w:szCs w:val="24"/>
              </w:rPr>
              <w:t>Назва етапів виконання</w:t>
            </w:r>
            <w:r w:rsidRPr="00D3078D">
              <w:rPr>
                <w:sz w:val="24"/>
                <w:szCs w:val="24"/>
              </w:rPr>
              <w:br/>
            </w:r>
            <w:r w:rsidR="000C63C3" w:rsidRPr="00D3078D">
              <w:rPr>
                <w:sz w:val="24"/>
                <w:szCs w:val="24"/>
              </w:rPr>
              <w:t>дипломної роботи</w:t>
            </w:r>
          </w:p>
        </w:tc>
        <w:tc>
          <w:tcPr>
            <w:tcW w:w="2126" w:type="dxa"/>
            <w:gridSpan w:val="2"/>
            <w:shd w:val="clear" w:color="auto" w:fill="auto"/>
            <w:vAlign w:val="center"/>
          </w:tcPr>
          <w:p w:rsidR="000C63C3" w:rsidRPr="00D3078D" w:rsidRDefault="000C63C3" w:rsidP="000F6C7F">
            <w:pPr>
              <w:pStyle w:val="NormalNoIndent"/>
              <w:jc w:val="center"/>
              <w:rPr>
                <w:sz w:val="24"/>
                <w:szCs w:val="24"/>
              </w:rPr>
            </w:pPr>
            <w:r w:rsidRPr="00D3078D">
              <w:rPr>
                <w:sz w:val="24"/>
                <w:szCs w:val="24"/>
              </w:rPr>
              <w:t>Термін виконання етапів роботи</w:t>
            </w:r>
          </w:p>
        </w:tc>
        <w:tc>
          <w:tcPr>
            <w:tcW w:w="2204" w:type="dxa"/>
            <w:gridSpan w:val="2"/>
            <w:shd w:val="clear" w:color="auto" w:fill="auto"/>
            <w:vAlign w:val="center"/>
          </w:tcPr>
          <w:p w:rsidR="000C63C3" w:rsidRPr="00D3078D" w:rsidRDefault="000C63C3" w:rsidP="000F6C7F">
            <w:pPr>
              <w:pStyle w:val="NormalNoIndent"/>
              <w:jc w:val="center"/>
              <w:rPr>
                <w:sz w:val="24"/>
                <w:szCs w:val="24"/>
              </w:rPr>
            </w:pPr>
            <w:r w:rsidRPr="00D3078D">
              <w:rPr>
                <w:sz w:val="24"/>
                <w:szCs w:val="24"/>
              </w:rPr>
              <w:t>Примітка</w:t>
            </w:r>
          </w:p>
        </w:tc>
      </w:tr>
      <w:tr w:rsidR="00D3078D" w:rsidRPr="00D3078D" w:rsidTr="00431078">
        <w:trPr>
          <w:gridAfter w:val="1"/>
          <w:wAfter w:w="142" w:type="dxa"/>
          <w:jc w:val="center"/>
        </w:trPr>
        <w:tc>
          <w:tcPr>
            <w:tcW w:w="993" w:type="dxa"/>
            <w:shd w:val="clear" w:color="auto" w:fill="auto"/>
          </w:tcPr>
          <w:p w:rsidR="000C63C3" w:rsidRPr="00D3078D" w:rsidRDefault="000C63C3" w:rsidP="000F6C7F">
            <w:pPr>
              <w:pStyle w:val="NormalNoIndent"/>
              <w:jc w:val="center"/>
              <w:rPr>
                <w:sz w:val="24"/>
                <w:szCs w:val="24"/>
              </w:rPr>
            </w:pPr>
            <w:r w:rsidRPr="00D3078D">
              <w:rPr>
                <w:sz w:val="24"/>
                <w:szCs w:val="24"/>
              </w:rPr>
              <w:t>1</w:t>
            </w:r>
          </w:p>
        </w:tc>
        <w:tc>
          <w:tcPr>
            <w:tcW w:w="4819" w:type="dxa"/>
            <w:gridSpan w:val="2"/>
            <w:shd w:val="clear" w:color="auto" w:fill="auto"/>
          </w:tcPr>
          <w:p w:rsidR="000C63C3" w:rsidRPr="00D3078D" w:rsidRDefault="000C63C3" w:rsidP="000F6C7F">
            <w:pPr>
              <w:pStyle w:val="NormalNoIndent"/>
              <w:jc w:val="left"/>
              <w:rPr>
                <w:sz w:val="24"/>
                <w:szCs w:val="24"/>
              </w:rPr>
            </w:pPr>
            <w:r w:rsidRPr="00D3078D">
              <w:rPr>
                <w:sz w:val="24"/>
                <w:szCs w:val="24"/>
              </w:rPr>
              <w:t>Огляд літератури за тематикою та збір даних</w:t>
            </w:r>
          </w:p>
        </w:tc>
        <w:tc>
          <w:tcPr>
            <w:tcW w:w="2126" w:type="dxa"/>
            <w:gridSpan w:val="2"/>
            <w:shd w:val="clear" w:color="auto" w:fill="auto"/>
          </w:tcPr>
          <w:p w:rsidR="000C63C3" w:rsidRPr="00D3078D" w:rsidRDefault="00D3078D" w:rsidP="000F6C7F">
            <w:pPr>
              <w:pStyle w:val="NormalNoIndent"/>
              <w:jc w:val="center"/>
              <w:rPr>
                <w:sz w:val="24"/>
                <w:szCs w:val="24"/>
              </w:rPr>
            </w:pPr>
            <w:r>
              <w:rPr>
                <w:sz w:val="24"/>
                <w:szCs w:val="24"/>
              </w:rPr>
              <w:t>12.11.2018</w:t>
            </w:r>
          </w:p>
        </w:tc>
        <w:tc>
          <w:tcPr>
            <w:tcW w:w="2204" w:type="dxa"/>
            <w:gridSpan w:val="2"/>
            <w:shd w:val="clear" w:color="auto" w:fill="auto"/>
            <w:vAlign w:val="center"/>
          </w:tcPr>
          <w:p w:rsidR="000C63C3" w:rsidRPr="00D3078D" w:rsidRDefault="000C63C3" w:rsidP="000F6C7F">
            <w:pPr>
              <w:pStyle w:val="NormalNoIndent"/>
              <w:jc w:val="left"/>
              <w:rPr>
                <w:sz w:val="24"/>
                <w:szCs w:val="24"/>
              </w:rPr>
            </w:pPr>
          </w:p>
        </w:tc>
      </w:tr>
      <w:tr w:rsidR="00D3078D" w:rsidRPr="00D3078D" w:rsidTr="00431078">
        <w:trPr>
          <w:gridAfter w:val="1"/>
          <w:wAfter w:w="142" w:type="dxa"/>
          <w:jc w:val="center"/>
        </w:trPr>
        <w:tc>
          <w:tcPr>
            <w:tcW w:w="993" w:type="dxa"/>
            <w:shd w:val="clear" w:color="auto" w:fill="auto"/>
          </w:tcPr>
          <w:p w:rsidR="005550B4" w:rsidRPr="00D3078D" w:rsidRDefault="005550B4" w:rsidP="000F6C7F">
            <w:pPr>
              <w:pStyle w:val="NormalNoIndent"/>
              <w:jc w:val="center"/>
              <w:rPr>
                <w:sz w:val="24"/>
                <w:szCs w:val="24"/>
              </w:rPr>
            </w:pPr>
            <w:r w:rsidRPr="00D3078D">
              <w:rPr>
                <w:sz w:val="24"/>
                <w:szCs w:val="24"/>
              </w:rPr>
              <w:t>2</w:t>
            </w:r>
          </w:p>
        </w:tc>
        <w:tc>
          <w:tcPr>
            <w:tcW w:w="4819" w:type="dxa"/>
            <w:gridSpan w:val="2"/>
            <w:shd w:val="clear" w:color="auto" w:fill="auto"/>
          </w:tcPr>
          <w:p w:rsidR="005550B4" w:rsidRPr="00D3078D" w:rsidRDefault="005550B4" w:rsidP="000F6C7F">
            <w:pPr>
              <w:pStyle w:val="NormalNoIndent"/>
              <w:jc w:val="left"/>
              <w:rPr>
                <w:sz w:val="24"/>
                <w:szCs w:val="24"/>
              </w:rPr>
            </w:pPr>
            <w:r w:rsidRPr="00D3078D">
              <w:rPr>
                <w:sz w:val="24"/>
                <w:szCs w:val="24"/>
              </w:rPr>
              <w:t>Проведення порівняльного аналізу математичних методів розпізнавання зображень</w:t>
            </w:r>
          </w:p>
        </w:tc>
        <w:tc>
          <w:tcPr>
            <w:tcW w:w="2126" w:type="dxa"/>
            <w:gridSpan w:val="2"/>
            <w:shd w:val="clear" w:color="auto" w:fill="auto"/>
          </w:tcPr>
          <w:p w:rsidR="005550B4" w:rsidRPr="00D3078D" w:rsidRDefault="00D3078D" w:rsidP="000F6C7F">
            <w:pPr>
              <w:pStyle w:val="NormalNoIndent"/>
              <w:jc w:val="center"/>
            </w:pPr>
            <w:r>
              <w:rPr>
                <w:sz w:val="24"/>
                <w:szCs w:val="24"/>
              </w:rPr>
              <w:t>14.12.2018</w:t>
            </w:r>
          </w:p>
        </w:tc>
        <w:tc>
          <w:tcPr>
            <w:tcW w:w="2204" w:type="dxa"/>
            <w:gridSpan w:val="2"/>
            <w:shd w:val="clear" w:color="auto" w:fill="auto"/>
            <w:vAlign w:val="center"/>
          </w:tcPr>
          <w:p w:rsidR="005550B4" w:rsidRPr="00D3078D" w:rsidRDefault="005550B4" w:rsidP="000F6C7F">
            <w:pPr>
              <w:pStyle w:val="NormalNoIndent"/>
              <w:jc w:val="left"/>
              <w:rPr>
                <w:sz w:val="24"/>
                <w:szCs w:val="24"/>
              </w:rPr>
            </w:pPr>
          </w:p>
        </w:tc>
      </w:tr>
      <w:tr w:rsidR="00D3078D" w:rsidRPr="00D3078D" w:rsidTr="00431078">
        <w:trPr>
          <w:gridAfter w:val="1"/>
          <w:wAfter w:w="142" w:type="dxa"/>
          <w:jc w:val="center"/>
        </w:trPr>
        <w:tc>
          <w:tcPr>
            <w:tcW w:w="993" w:type="dxa"/>
            <w:shd w:val="clear" w:color="auto" w:fill="auto"/>
          </w:tcPr>
          <w:p w:rsidR="005550B4" w:rsidRPr="00D3078D" w:rsidRDefault="005550B4" w:rsidP="000F6C7F">
            <w:pPr>
              <w:pStyle w:val="NormalNoIndent"/>
              <w:jc w:val="center"/>
              <w:rPr>
                <w:sz w:val="24"/>
                <w:szCs w:val="24"/>
              </w:rPr>
            </w:pPr>
            <w:r w:rsidRPr="00D3078D">
              <w:rPr>
                <w:sz w:val="24"/>
                <w:szCs w:val="24"/>
              </w:rPr>
              <w:t>3</w:t>
            </w:r>
          </w:p>
        </w:tc>
        <w:tc>
          <w:tcPr>
            <w:tcW w:w="4819" w:type="dxa"/>
            <w:gridSpan w:val="2"/>
            <w:shd w:val="clear" w:color="auto" w:fill="auto"/>
          </w:tcPr>
          <w:p w:rsidR="005550B4" w:rsidRPr="00D3078D" w:rsidRDefault="005550B4" w:rsidP="00D3078D">
            <w:pPr>
              <w:pStyle w:val="NormalNoIndent"/>
              <w:jc w:val="left"/>
              <w:rPr>
                <w:sz w:val="24"/>
                <w:szCs w:val="24"/>
              </w:rPr>
            </w:pPr>
            <w:r w:rsidRPr="00D3078D">
              <w:rPr>
                <w:sz w:val="24"/>
                <w:szCs w:val="24"/>
              </w:rPr>
              <w:t xml:space="preserve">Проведення порівняльного аналізу математичних методів </w:t>
            </w:r>
            <w:r w:rsidR="00D3078D">
              <w:rPr>
                <w:sz w:val="24"/>
                <w:szCs w:val="24"/>
              </w:rPr>
              <w:t>визначення схожості зображень</w:t>
            </w:r>
          </w:p>
        </w:tc>
        <w:tc>
          <w:tcPr>
            <w:tcW w:w="2126" w:type="dxa"/>
            <w:gridSpan w:val="2"/>
            <w:shd w:val="clear" w:color="auto" w:fill="auto"/>
          </w:tcPr>
          <w:p w:rsidR="005550B4" w:rsidRPr="00D3078D" w:rsidRDefault="005550B4" w:rsidP="000F6C7F">
            <w:pPr>
              <w:pStyle w:val="NormalNoIndent"/>
              <w:jc w:val="center"/>
            </w:pPr>
            <w:r w:rsidRPr="00D3078D">
              <w:rPr>
                <w:sz w:val="24"/>
                <w:szCs w:val="24"/>
              </w:rPr>
              <w:t>2</w:t>
            </w:r>
            <w:r w:rsidR="00D3078D">
              <w:rPr>
                <w:sz w:val="24"/>
                <w:szCs w:val="24"/>
              </w:rPr>
              <w:t>4.12.2018</w:t>
            </w:r>
          </w:p>
        </w:tc>
        <w:tc>
          <w:tcPr>
            <w:tcW w:w="2204" w:type="dxa"/>
            <w:gridSpan w:val="2"/>
            <w:shd w:val="clear" w:color="auto" w:fill="auto"/>
            <w:vAlign w:val="center"/>
          </w:tcPr>
          <w:p w:rsidR="005550B4" w:rsidRPr="00D3078D" w:rsidRDefault="005550B4" w:rsidP="000F6C7F">
            <w:pPr>
              <w:pStyle w:val="NormalNoIndent"/>
              <w:jc w:val="left"/>
              <w:rPr>
                <w:sz w:val="24"/>
                <w:szCs w:val="24"/>
              </w:rPr>
            </w:pPr>
          </w:p>
        </w:tc>
      </w:tr>
      <w:tr w:rsidR="00D3078D" w:rsidRPr="00D3078D" w:rsidTr="00431078">
        <w:trPr>
          <w:gridAfter w:val="1"/>
          <w:wAfter w:w="142" w:type="dxa"/>
          <w:jc w:val="center"/>
        </w:trPr>
        <w:tc>
          <w:tcPr>
            <w:tcW w:w="993" w:type="dxa"/>
            <w:shd w:val="clear" w:color="auto" w:fill="auto"/>
          </w:tcPr>
          <w:p w:rsidR="005550B4" w:rsidRPr="00D3078D" w:rsidRDefault="005550B4" w:rsidP="000F6C7F">
            <w:pPr>
              <w:pStyle w:val="NormalNoIndent"/>
              <w:jc w:val="center"/>
              <w:rPr>
                <w:sz w:val="24"/>
                <w:szCs w:val="24"/>
              </w:rPr>
            </w:pPr>
            <w:r w:rsidRPr="00D3078D">
              <w:rPr>
                <w:sz w:val="24"/>
                <w:szCs w:val="24"/>
              </w:rPr>
              <w:t>4</w:t>
            </w:r>
          </w:p>
        </w:tc>
        <w:tc>
          <w:tcPr>
            <w:tcW w:w="4819" w:type="dxa"/>
            <w:gridSpan w:val="2"/>
            <w:shd w:val="clear" w:color="auto" w:fill="auto"/>
          </w:tcPr>
          <w:p w:rsidR="005550B4" w:rsidRPr="00D3078D" w:rsidRDefault="005550B4" w:rsidP="000F6C7F">
            <w:pPr>
              <w:pStyle w:val="NormalNoIndent"/>
              <w:jc w:val="left"/>
              <w:rPr>
                <w:sz w:val="24"/>
                <w:szCs w:val="24"/>
              </w:rPr>
            </w:pPr>
            <w:r w:rsidRPr="00D3078D">
              <w:rPr>
                <w:sz w:val="24"/>
                <w:szCs w:val="24"/>
              </w:rPr>
              <w:t>Підготовка матеріалів першого розділу роботи</w:t>
            </w:r>
          </w:p>
        </w:tc>
        <w:tc>
          <w:tcPr>
            <w:tcW w:w="2126" w:type="dxa"/>
            <w:gridSpan w:val="2"/>
            <w:shd w:val="clear" w:color="auto" w:fill="auto"/>
          </w:tcPr>
          <w:p w:rsidR="005550B4" w:rsidRPr="00D3078D" w:rsidRDefault="00D3078D" w:rsidP="000F6C7F">
            <w:pPr>
              <w:pStyle w:val="NormalNoIndent"/>
              <w:jc w:val="center"/>
              <w:rPr>
                <w:sz w:val="24"/>
                <w:szCs w:val="24"/>
              </w:rPr>
            </w:pPr>
            <w:r>
              <w:rPr>
                <w:sz w:val="24"/>
                <w:szCs w:val="24"/>
              </w:rPr>
              <w:t>01.02.2018</w:t>
            </w:r>
          </w:p>
        </w:tc>
        <w:tc>
          <w:tcPr>
            <w:tcW w:w="2204" w:type="dxa"/>
            <w:gridSpan w:val="2"/>
            <w:shd w:val="clear" w:color="auto" w:fill="auto"/>
            <w:vAlign w:val="center"/>
          </w:tcPr>
          <w:p w:rsidR="005550B4" w:rsidRPr="00D3078D" w:rsidRDefault="005550B4" w:rsidP="000F6C7F">
            <w:pPr>
              <w:pStyle w:val="NormalNoIndent"/>
              <w:jc w:val="left"/>
              <w:rPr>
                <w:sz w:val="24"/>
                <w:szCs w:val="24"/>
              </w:rPr>
            </w:pPr>
          </w:p>
        </w:tc>
      </w:tr>
      <w:tr w:rsidR="00D3078D" w:rsidRPr="00D3078D" w:rsidTr="00431078">
        <w:trPr>
          <w:gridAfter w:val="1"/>
          <w:wAfter w:w="142" w:type="dxa"/>
          <w:jc w:val="center"/>
        </w:trPr>
        <w:tc>
          <w:tcPr>
            <w:tcW w:w="993" w:type="dxa"/>
            <w:shd w:val="clear" w:color="auto" w:fill="auto"/>
          </w:tcPr>
          <w:p w:rsidR="005550B4" w:rsidRPr="00D3078D" w:rsidRDefault="005550B4" w:rsidP="000F6C7F">
            <w:pPr>
              <w:pStyle w:val="NormalNoIndent"/>
              <w:jc w:val="center"/>
              <w:rPr>
                <w:sz w:val="24"/>
                <w:szCs w:val="24"/>
              </w:rPr>
            </w:pPr>
            <w:r w:rsidRPr="00D3078D">
              <w:rPr>
                <w:sz w:val="24"/>
                <w:szCs w:val="24"/>
              </w:rPr>
              <w:t>5</w:t>
            </w:r>
          </w:p>
        </w:tc>
        <w:tc>
          <w:tcPr>
            <w:tcW w:w="4819" w:type="dxa"/>
            <w:gridSpan w:val="2"/>
            <w:shd w:val="clear" w:color="auto" w:fill="auto"/>
          </w:tcPr>
          <w:p w:rsidR="005550B4" w:rsidRPr="00D3078D" w:rsidRDefault="005550B4" w:rsidP="00D3078D">
            <w:pPr>
              <w:pStyle w:val="NormalNoIndent"/>
              <w:jc w:val="left"/>
              <w:rPr>
                <w:sz w:val="24"/>
                <w:szCs w:val="24"/>
              </w:rPr>
            </w:pPr>
            <w:r w:rsidRPr="00D3078D">
              <w:rPr>
                <w:sz w:val="24"/>
                <w:szCs w:val="24"/>
              </w:rPr>
              <w:t xml:space="preserve">Розроблення математичного забезпечення для </w:t>
            </w:r>
            <w:r w:rsidR="00D3078D">
              <w:rPr>
                <w:sz w:val="24"/>
                <w:szCs w:val="24"/>
              </w:rPr>
              <w:t>визначення схожості зображень</w:t>
            </w:r>
          </w:p>
        </w:tc>
        <w:tc>
          <w:tcPr>
            <w:tcW w:w="2126" w:type="dxa"/>
            <w:gridSpan w:val="2"/>
            <w:shd w:val="clear" w:color="auto" w:fill="auto"/>
          </w:tcPr>
          <w:p w:rsidR="005550B4" w:rsidRPr="00D3078D" w:rsidRDefault="005550B4" w:rsidP="000F6C7F">
            <w:pPr>
              <w:pStyle w:val="NormalNoIndent"/>
              <w:jc w:val="center"/>
              <w:rPr>
                <w:sz w:val="24"/>
                <w:szCs w:val="24"/>
              </w:rPr>
            </w:pPr>
            <w:r w:rsidRPr="00D3078D">
              <w:rPr>
                <w:sz w:val="24"/>
                <w:szCs w:val="24"/>
              </w:rPr>
              <w:t>0</w:t>
            </w:r>
            <w:r w:rsidR="00D3078D">
              <w:rPr>
                <w:sz w:val="24"/>
                <w:szCs w:val="24"/>
              </w:rPr>
              <w:t>1.03.2018</w:t>
            </w:r>
          </w:p>
        </w:tc>
        <w:tc>
          <w:tcPr>
            <w:tcW w:w="2204" w:type="dxa"/>
            <w:gridSpan w:val="2"/>
            <w:shd w:val="clear" w:color="auto" w:fill="auto"/>
            <w:vAlign w:val="center"/>
          </w:tcPr>
          <w:p w:rsidR="005550B4" w:rsidRPr="00D3078D" w:rsidRDefault="005550B4" w:rsidP="000F6C7F">
            <w:pPr>
              <w:pStyle w:val="NormalNoIndent"/>
              <w:jc w:val="left"/>
              <w:rPr>
                <w:sz w:val="24"/>
                <w:szCs w:val="24"/>
              </w:rPr>
            </w:pPr>
          </w:p>
        </w:tc>
      </w:tr>
      <w:tr w:rsidR="00D3078D" w:rsidRPr="00D3078D" w:rsidTr="00431078">
        <w:trPr>
          <w:gridAfter w:val="1"/>
          <w:wAfter w:w="142" w:type="dxa"/>
          <w:jc w:val="center"/>
        </w:trPr>
        <w:tc>
          <w:tcPr>
            <w:tcW w:w="993" w:type="dxa"/>
            <w:shd w:val="clear" w:color="auto" w:fill="auto"/>
          </w:tcPr>
          <w:p w:rsidR="005550B4" w:rsidRPr="00D3078D" w:rsidRDefault="005550B4" w:rsidP="000F6C7F">
            <w:pPr>
              <w:pStyle w:val="NormalNoIndent"/>
              <w:jc w:val="center"/>
              <w:rPr>
                <w:sz w:val="24"/>
                <w:szCs w:val="24"/>
              </w:rPr>
            </w:pPr>
            <w:r w:rsidRPr="00D3078D">
              <w:rPr>
                <w:sz w:val="24"/>
                <w:szCs w:val="24"/>
              </w:rPr>
              <w:t>6</w:t>
            </w:r>
          </w:p>
        </w:tc>
        <w:tc>
          <w:tcPr>
            <w:tcW w:w="4819" w:type="dxa"/>
            <w:gridSpan w:val="2"/>
            <w:shd w:val="clear" w:color="auto" w:fill="auto"/>
          </w:tcPr>
          <w:p w:rsidR="005550B4" w:rsidRPr="00D3078D" w:rsidRDefault="005550B4" w:rsidP="000F6C7F">
            <w:pPr>
              <w:pStyle w:val="NormalNoIndent"/>
              <w:jc w:val="left"/>
            </w:pPr>
            <w:r w:rsidRPr="00D3078D">
              <w:rPr>
                <w:sz w:val="24"/>
                <w:szCs w:val="24"/>
              </w:rPr>
              <w:t>Підготовка матеріалів другого розділу роботи</w:t>
            </w:r>
          </w:p>
        </w:tc>
        <w:tc>
          <w:tcPr>
            <w:tcW w:w="2126" w:type="dxa"/>
            <w:gridSpan w:val="2"/>
            <w:shd w:val="clear" w:color="auto" w:fill="auto"/>
          </w:tcPr>
          <w:p w:rsidR="005550B4" w:rsidRPr="00D3078D" w:rsidRDefault="00D3078D" w:rsidP="000F6C7F">
            <w:pPr>
              <w:pStyle w:val="NormalNoIndent"/>
              <w:jc w:val="center"/>
              <w:rPr>
                <w:sz w:val="24"/>
                <w:szCs w:val="24"/>
              </w:rPr>
            </w:pPr>
            <w:r>
              <w:rPr>
                <w:sz w:val="24"/>
                <w:szCs w:val="24"/>
              </w:rPr>
              <w:t>15.03.2018</w:t>
            </w:r>
          </w:p>
        </w:tc>
        <w:tc>
          <w:tcPr>
            <w:tcW w:w="2204" w:type="dxa"/>
            <w:gridSpan w:val="2"/>
            <w:shd w:val="clear" w:color="auto" w:fill="auto"/>
            <w:vAlign w:val="center"/>
          </w:tcPr>
          <w:p w:rsidR="005550B4" w:rsidRPr="00D3078D" w:rsidRDefault="005550B4" w:rsidP="000F6C7F">
            <w:pPr>
              <w:pStyle w:val="NormalNoIndent"/>
              <w:jc w:val="left"/>
              <w:rPr>
                <w:sz w:val="24"/>
                <w:szCs w:val="24"/>
              </w:rPr>
            </w:pPr>
          </w:p>
        </w:tc>
      </w:tr>
      <w:tr w:rsidR="00D3078D" w:rsidRPr="00D3078D" w:rsidTr="00431078">
        <w:trPr>
          <w:gridAfter w:val="1"/>
          <w:wAfter w:w="142" w:type="dxa"/>
          <w:jc w:val="center"/>
        </w:trPr>
        <w:tc>
          <w:tcPr>
            <w:tcW w:w="993" w:type="dxa"/>
            <w:shd w:val="clear" w:color="auto" w:fill="auto"/>
          </w:tcPr>
          <w:p w:rsidR="005550B4" w:rsidRPr="00D3078D" w:rsidRDefault="005550B4" w:rsidP="000F6C7F">
            <w:pPr>
              <w:pStyle w:val="NormalNoIndent"/>
              <w:jc w:val="center"/>
              <w:rPr>
                <w:sz w:val="24"/>
                <w:szCs w:val="24"/>
              </w:rPr>
            </w:pPr>
            <w:r w:rsidRPr="00D3078D">
              <w:rPr>
                <w:sz w:val="24"/>
                <w:szCs w:val="24"/>
              </w:rPr>
              <w:t>7</w:t>
            </w:r>
          </w:p>
        </w:tc>
        <w:tc>
          <w:tcPr>
            <w:tcW w:w="4819" w:type="dxa"/>
            <w:gridSpan w:val="2"/>
            <w:shd w:val="clear" w:color="auto" w:fill="auto"/>
          </w:tcPr>
          <w:p w:rsidR="005550B4" w:rsidRPr="00D3078D" w:rsidRDefault="005550B4" w:rsidP="000F6C7F">
            <w:pPr>
              <w:pStyle w:val="NormalNoIndent"/>
              <w:jc w:val="left"/>
              <w:rPr>
                <w:sz w:val="24"/>
                <w:szCs w:val="24"/>
              </w:rPr>
            </w:pPr>
            <w:r w:rsidRPr="00D3078D">
              <w:rPr>
                <w:sz w:val="24"/>
                <w:szCs w:val="24"/>
              </w:rPr>
              <w:t>Підготовка матеріалів третього розділу роботи</w:t>
            </w:r>
          </w:p>
        </w:tc>
        <w:tc>
          <w:tcPr>
            <w:tcW w:w="2126" w:type="dxa"/>
            <w:gridSpan w:val="2"/>
            <w:shd w:val="clear" w:color="auto" w:fill="auto"/>
          </w:tcPr>
          <w:p w:rsidR="005550B4" w:rsidRPr="00D3078D" w:rsidRDefault="00D3078D" w:rsidP="000F6C7F">
            <w:pPr>
              <w:pStyle w:val="NormalNoIndent"/>
              <w:jc w:val="center"/>
              <w:rPr>
                <w:sz w:val="24"/>
                <w:szCs w:val="24"/>
              </w:rPr>
            </w:pPr>
            <w:r>
              <w:rPr>
                <w:sz w:val="24"/>
                <w:szCs w:val="24"/>
              </w:rPr>
              <w:t>05.04.2018</w:t>
            </w:r>
          </w:p>
        </w:tc>
        <w:tc>
          <w:tcPr>
            <w:tcW w:w="2204" w:type="dxa"/>
            <w:gridSpan w:val="2"/>
            <w:shd w:val="clear" w:color="auto" w:fill="auto"/>
            <w:vAlign w:val="center"/>
          </w:tcPr>
          <w:p w:rsidR="005550B4" w:rsidRPr="00D3078D" w:rsidRDefault="005550B4" w:rsidP="000F6C7F">
            <w:pPr>
              <w:pStyle w:val="NormalNoIndent"/>
              <w:jc w:val="left"/>
              <w:rPr>
                <w:sz w:val="24"/>
                <w:szCs w:val="24"/>
              </w:rPr>
            </w:pPr>
          </w:p>
        </w:tc>
      </w:tr>
      <w:tr w:rsidR="00D3078D" w:rsidRPr="00D3078D" w:rsidTr="00431078">
        <w:trPr>
          <w:gridAfter w:val="1"/>
          <w:wAfter w:w="142" w:type="dxa"/>
          <w:jc w:val="center"/>
        </w:trPr>
        <w:tc>
          <w:tcPr>
            <w:tcW w:w="993" w:type="dxa"/>
            <w:shd w:val="clear" w:color="auto" w:fill="auto"/>
          </w:tcPr>
          <w:p w:rsidR="005550B4" w:rsidRPr="00D3078D" w:rsidRDefault="005550B4" w:rsidP="000F6C7F">
            <w:pPr>
              <w:pStyle w:val="NormalNoIndent"/>
              <w:jc w:val="center"/>
              <w:rPr>
                <w:sz w:val="24"/>
                <w:szCs w:val="24"/>
              </w:rPr>
            </w:pPr>
            <w:r w:rsidRPr="00D3078D">
              <w:rPr>
                <w:sz w:val="24"/>
                <w:szCs w:val="24"/>
              </w:rPr>
              <w:t>8</w:t>
            </w:r>
          </w:p>
        </w:tc>
        <w:tc>
          <w:tcPr>
            <w:tcW w:w="4819" w:type="dxa"/>
            <w:gridSpan w:val="2"/>
            <w:shd w:val="clear" w:color="auto" w:fill="auto"/>
          </w:tcPr>
          <w:p w:rsidR="005550B4" w:rsidRPr="00D3078D" w:rsidRDefault="005550B4" w:rsidP="00D3078D">
            <w:pPr>
              <w:pStyle w:val="NormalNoIndent"/>
              <w:jc w:val="left"/>
              <w:rPr>
                <w:sz w:val="24"/>
                <w:szCs w:val="24"/>
              </w:rPr>
            </w:pPr>
            <w:r w:rsidRPr="00D3078D">
              <w:rPr>
                <w:sz w:val="24"/>
                <w:szCs w:val="24"/>
              </w:rPr>
              <w:t xml:space="preserve">Розроблення програмного забезпечення для </w:t>
            </w:r>
            <w:r w:rsidR="00D3078D">
              <w:rPr>
                <w:sz w:val="24"/>
                <w:szCs w:val="24"/>
              </w:rPr>
              <w:t>пошуку схожих зображень</w:t>
            </w:r>
          </w:p>
        </w:tc>
        <w:tc>
          <w:tcPr>
            <w:tcW w:w="2126" w:type="dxa"/>
            <w:gridSpan w:val="2"/>
            <w:shd w:val="clear" w:color="auto" w:fill="auto"/>
          </w:tcPr>
          <w:p w:rsidR="005550B4" w:rsidRPr="00D3078D" w:rsidRDefault="005550B4" w:rsidP="000F6C7F">
            <w:pPr>
              <w:pStyle w:val="NormalNoIndent"/>
              <w:jc w:val="center"/>
              <w:rPr>
                <w:sz w:val="24"/>
                <w:szCs w:val="24"/>
              </w:rPr>
            </w:pPr>
            <w:r w:rsidRPr="00D3078D">
              <w:rPr>
                <w:sz w:val="24"/>
                <w:szCs w:val="24"/>
              </w:rPr>
              <w:t>1</w:t>
            </w:r>
            <w:r w:rsidR="00D3078D">
              <w:rPr>
                <w:sz w:val="24"/>
                <w:szCs w:val="24"/>
              </w:rPr>
              <w:t>5.04.2018</w:t>
            </w:r>
          </w:p>
        </w:tc>
        <w:tc>
          <w:tcPr>
            <w:tcW w:w="2204" w:type="dxa"/>
            <w:gridSpan w:val="2"/>
            <w:shd w:val="clear" w:color="auto" w:fill="auto"/>
            <w:vAlign w:val="center"/>
          </w:tcPr>
          <w:p w:rsidR="005550B4" w:rsidRPr="00D3078D" w:rsidRDefault="005550B4" w:rsidP="000F6C7F">
            <w:pPr>
              <w:pStyle w:val="NormalNoIndent"/>
              <w:jc w:val="left"/>
              <w:rPr>
                <w:sz w:val="24"/>
                <w:szCs w:val="24"/>
              </w:rPr>
            </w:pPr>
          </w:p>
        </w:tc>
      </w:tr>
      <w:tr w:rsidR="00D3078D" w:rsidRPr="00D3078D" w:rsidTr="00431078">
        <w:trPr>
          <w:gridAfter w:val="1"/>
          <w:wAfter w:w="142" w:type="dxa"/>
          <w:jc w:val="center"/>
        </w:trPr>
        <w:tc>
          <w:tcPr>
            <w:tcW w:w="993" w:type="dxa"/>
            <w:shd w:val="clear" w:color="auto" w:fill="auto"/>
          </w:tcPr>
          <w:p w:rsidR="005550B4" w:rsidRPr="00D3078D" w:rsidRDefault="005550B4" w:rsidP="000F6C7F">
            <w:pPr>
              <w:pStyle w:val="NormalNoIndent"/>
              <w:jc w:val="center"/>
              <w:rPr>
                <w:sz w:val="24"/>
                <w:szCs w:val="24"/>
              </w:rPr>
            </w:pPr>
            <w:r w:rsidRPr="00D3078D">
              <w:rPr>
                <w:sz w:val="24"/>
                <w:szCs w:val="24"/>
              </w:rPr>
              <w:t>9</w:t>
            </w:r>
          </w:p>
        </w:tc>
        <w:tc>
          <w:tcPr>
            <w:tcW w:w="4819" w:type="dxa"/>
            <w:gridSpan w:val="2"/>
            <w:shd w:val="clear" w:color="auto" w:fill="auto"/>
          </w:tcPr>
          <w:p w:rsidR="005550B4" w:rsidRPr="00D3078D" w:rsidRDefault="005550B4" w:rsidP="000F6C7F">
            <w:pPr>
              <w:pStyle w:val="NormalNoIndent"/>
              <w:jc w:val="left"/>
              <w:rPr>
                <w:sz w:val="24"/>
                <w:szCs w:val="24"/>
              </w:rPr>
            </w:pPr>
            <w:r w:rsidRPr="00D3078D">
              <w:rPr>
                <w:sz w:val="24"/>
                <w:szCs w:val="24"/>
              </w:rPr>
              <w:t>Підготовка матеріалів четвертого розділу роботи</w:t>
            </w:r>
          </w:p>
        </w:tc>
        <w:tc>
          <w:tcPr>
            <w:tcW w:w="2126" w:type="dxa"/>
            <w:gridSpan w:val="2"/>
            <w:shd w:val="clear" w:color="auto" w:fill="auto"/>
          </w:tcPr>
          <w:p w:rsidR="005550B4" w:rsidRPr="00D3078D" w:rsidRDefault="00D3078D" w:rsidP="000F6C7F">
            <w:pPr>
              <w:pStyle w:val="NormalNoIndent"/>
              <w:jc w:val="center"/>
              <w:rPr>
                <w:sz w:val="24"/>
                <w:szCs w:val="24"/>
              </w:rPr>
            </w:pPr>
            <w:r>
              <w:rPr>
                <w:sz w:val="24"/>
                <w:szCs w:val="24"/>
              </w:rPr>
              <w:t>03.05.2018</w:t>
            </w:r>
          </w:p>
        </w:tc>
        <w:tc>
          <w:tcPr>
            <w:tcW w:w="2204" w:type="dxa"/>
            <w:gridSpan w:val="2"/>
            <w:shd w:val="clear" w:color="auto" w:fill="auto"/>
            <w:vAlign w:val="center"/>
          </w:tcPr>
          <w:p w:rsidR="005550B4" w:rsidRPr="00D3078D" w:rsidRDefault="005550B4" w:rsidP="000F6C7F">
            <w:pPr>
              <w:pStyle w:val="NormalNoIndent"/>
              <w:jc w:val="left"/>
              <w:rPr>
                <w:sz w:val="24"/>
                <w:szCs w:val="24"/>
              </w:rPr>
            </w:pPr>
          </w:p>
        </w:tc>
      </w:tr>
      <w:tr w:rsidR="00D3078D" w:rsidRPr="001B0198" w:rsidTr="00431078">
        <w:trPr>
          <w:gridAfter w:val="1"/>
          <w:wAfter w:w="142" w:type="dxa"/>
          <w:jc w:val="center"/>
        </w:trPr>
        <w:tc>
          <w:tcPr>
            <w:tcW w:w="993" w:type="dxa"/>
            <w:tcBorders>
              <w:bottom w:val="single" w:sz="4" w:space="0" w:color="auto"/>
            </w:tcBorders>
            <w:shd w:val="clear" w:color="auto" w:fill="auto"/>
          </w:tcPr>
          <w:p w:rsidR="005550B4" w:rsidRPr="00D3078D" w:rsidRDefault="005550B4" w:rsidP="000F6C7F">
            <w:pPr>
              <w:pStyle w:val="NormalNoIndent"/>
              <w:jc w:val="center"/>
              <w:rPr>
                <w:sz w:val="24"/>
                <w:szCs w:val="24"/>
              </w:rPr>
            </w:pPr>
            <w:r w:rsidRPr="00D3078D">
              <w:rPr>
                <w:sz w:val="24"/>
                <w:szCs w:val="24"/>
              </w:rPr>
              <w:t>10</w:t>
            </w:r>
          </w:p>
        </w:tc>
        <w:tc>
          <w:tcPr>
            <w:tcW w:w="4819" w:type="dxa"/>
            <w:gridSpan w:val="2"/>
            <w:tcBorders>
              <w:bottom w:val="single" w:sz="4" w:space="0" w:color="auto"/>
            </w:tcBorders>
            <w:shd w:val="clear" w:color="auto" w:fill="auto"/>
          </w:tcPr>
          <w:p w:rsidR="005550B4" w:rsidRPr="00D3078D" w:rsidRDefault="005550B4" w:rsidP="000F6C7F">
            <w:pPr>
              <w:pStyle w:val="NormalNoIndent"/>
              <w:jc w:val="left"/>
              <w:rPr>
                <w:sz w:val="24"/>
                <w:szCs w:val="24"/>
              </w:rPr>
            </w:pPr>
            <w:r w:rsidRPr="00D3078D">
              <w:rPr>
                <w:sz w:val="24"/>
                <w:szCs w:val="24"/>
              </w:rPr>
              <w:t>Оформлення пояснювальної записки</w:t>
            </w:r>
          </w:p>
        </w:tc>
        <w:tc>
          <w:tcPr>
            <w:tcW w:w="2126" w:type="dxa"/>
            <w:gridSpan w:val="2"/>
            <w:tcBorders>
              <w:bottom w:val="single" w:sz="4" w:space="0" w:color="auto"/>
            </w:tcBorders>
            <w:shd w:val="clear" w:color="auto" w:fill="auto"/>
          </w:tcPr>
          <w:p w:rsidR="005550B4" w:rsidRPr="001B0198" w:rsidRDefault="00D3078D" w:rsidP="000F6C7F">
            <w:pPr>
              <w:pStyle w:val="NormalNoIndent"/>
              <w:jc w:val="center"/>
              <w:rPr>
                <w:sz w:val="24"/>
                <w:szCs w:val="24"/>
              </w:rPr>
            </w:pPr>
            <w:r>
              <w:rPr>
                <w:sz w:val="24"/>
                <w:szCs w:val="24"/>
              </w:rPr>
              <w:t>01.06.2018</w:t>
            </w:r>
          </w:p>
        </w:tc>
        <w:tc>
          <w:tcPr>
            <w:tcW w:w="2204" w:type="dxa"/>
            <w:gridSpan w:val="2"/>
            <w:tcBorders>
              <w:bottom w:val="single" w:sz="4" w:space="0" w:color="auto"/>
            </w:tcBorders>
            <w:shd w:val="clear" w:color="auto" w:fill="auto"/>
            <w:vAlign w:val="center"/>
          </w:tcPr>
          <w:p w:rsidR="005550B4" w:rsidRPr="001B0198" w:rsidRDefault="005550B4" w:rsidP="000F6C7F">
            <w:pPr>
              <w:pStyle w:val="NormalNoIndent"/>
              <w:jc w:val="left"/>
              <w:rPr>
                <w:sz w:val="24"/>
                <w:szCs w:val="24"/>
              </w:rPr>
            </w:pPr>
          </w:p>
        </w:tc>
      </w:tr>
      <w:tr w:rsidR="00431078" w:rsidRPr="001B0198" w:rsidTr="00431078">
        <w:trPr>
          <w:gridAfter w:val="1"/>
          <w:wAfter w:w="142" w:type="dxa"/>
          <w:jc w:val="center"/>
        </w:trPr>
        <w:tc>
          <w:tcPr>
            <w:tcW w:w="993" w:type="dxa"/>
            <w:tcBorders>
              <w:left w:val="nil"/>
              <w:bottom w:val="nil"/>
              <w:right w:val="nil"/>
            </w:tcBorders>
            <w:shd w:val="clear" w:color="auto" w:fill="auto"/>
          </w:tcPr>
          <w:p w:rsidR="00431078" w:rsidRPr="00D3078D" w:rsidRDefault="00431078" w:rsidP="000F6C7F">
            <w:pPr>
              <w:pStyle w:val="NormalNoIndent"/>
              <w:jc w:val="center"/>
              <w:rPr>
                <w:sz w:val="24"/>
                <w:szCs w:val="24"/>
              </w:rPr>
            </w:pPr>
          </w:p>
        </w:tc>
        <w:tc>
          <w:tcPr>
            <w:tcW w:w="4819" w:type="dxa"/>
            <w:gridSpan w:val="2"/>
            <w:tcBorders>
              <w:left w:val="nil"/>
              <w:bottom w:val="nil"/>
              <w:right w:val="nil"/>
            </w:tcBorders>
            <w:shd w:val="clear" w:color="auto" w:fill="auto"/>
          </w:tcPr>
          <w:p w:rsidR="00431078" w:rsidRPr="00D3078D" w:rsidRDefault="00431078" w:rsidP="000F6C7F">
            <w:pPr>
              <w:pStyle w:val="NormalNoIndent"/>
              <w:jc w:val="left"/>
              <w:rPr>
                <w:sz w:val="24"/>
                <w:szCs w:val="24"/>
              </w:rPr>
            </w:pPr>
          </w:p>
        </w:tc>
        <w:tc>
          <w:tcPr>
            <w:tcW w:w="2126" w:type="dxa"/>
            <w:gridSpan w:val="2"/>
            <w:tcBorders>
              <w:left w:val="nil"/>
              <w:bottom w:val="nil"/>
              <w:right w:val="nil"/>
            </w:tcBorders>
            <w:shd w:val="clear" w:color="auto" w:fill="auto"/>
          </w:tcPr>
          <w:p w:rsidR="00431078" w:rsidRDefault="00431078" w:rsidP="000F6C7F">
            <w:pPr>
              <w:pStyle w:val="NormalNoIndent"/>
              <w:jc w:val="center"/>
              <w:rPr>
                <w:sz w:val="24"/>
                <w:szCs w:val="24"/>
              </w:rPr>
            </w:pPr>
          </w:p>
        </w:tc>
        <w:tc>
          <w:tcPr>
            <w:tcW w:w="2204" w:type="dxa"/>
            <w:gridSpan w:val="2"/>
            <w:tcBorders>
              <w:left w:val="nil"/>
              <w:bottom w:val="nil"/>
            </w:tcBorders>
            <w:shd w:val="clear" w:color="auto" w:fill="auto"/>
            <w:vAlign w:val="center"/>
          </w:tcPr>
          <w:p w:rsidR="00431078" w:rsidRPr="001B0198" w:rsidRDefault="00431078" w:rsidP="000F6C7F">
            <w:pPr>
              <w:pStyle w:val="NormalNoIndent"/>
              <w:jc w:val="left"/>
              <w:rPr>
                <w:sz w:val="24"/>
                <w:szCs w:val="24"/>
              </w:rPr>
            </w:pPr>
          </w:p>
        </w:tc>
      </w:tr>
      <w:tr w:rsidR="00D3078D" w:rsidRPr="001B0198" w:rsidTr="00431078">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gridAfter w:val="2"/>
          <w:wAfter w:w="678" w:type="dxa"/>
        </w:trPr>
        <w:tc>
          <w:tcPr>
            <w:tcW w:w="2802" w:type="dxa"/>
            <w:gridSpan w:val="2"/>
            <w:shd w:val="clear" w:color="auto" w:fill="auto"/>
          </w:tcPr>
          <w:p w:rsidR="005550B4" w:rsidRPr="001B0198" w:rsidRDefault="005550B4" w:rsidP="000F6C7F">
            <w:pPr>
              <w:pStyle w:val="NormalNoIndent"/>
              <w:jc w:val="left"/>
            </w:pPr>
            <w:r w:rsidRPr="00D3078D">
              <w:t>Студент</w:t>
            </w:r>
          </w:p>
        </w:tc>
        <w:tc>
          <w:tcPr>
            <w:tcW w:w="4536" w:type="dxa"/>
            <w:gridSpan w:val="2"/>
            <w:shd w:val="clear" w:color="auto" w:fill="auto"/>
          </w:tcPr>
          <w:p w:rsidR="005550B4" w:rsidRPr="001B0198" w:rsidRDefault="005550B4" w:rsidP="000D00C2">
            <w:pPr>
              <w:pStyle w:val="NormalNoIndent"/>
              <w:jc w:val="center"/>
            </w:pPr>
            <w:r w:rsidRPr="001B0198">
              <w:t>______________</w:t>
            </w:r>
          </w:p>
        </w:tc>
        <w:tc>
          <w:tcPr>
            <w:tcW w:w="2268" w:type="dxa"/>
            <w:gridSpan w:val="2"/>
            <w:shd w:val="clear" w:color="auto" w:fill="auto"/>
          </w:tcPr>
          <w:p w:rsidR="005550B4" w:rsidRPr="001B0198" w:rsidRDefault="00D3078D" w:rsidP="000F6C7F">
            <w:pPr>
              <w:pStyle w:val="NormalNoIndent"/>
              <w:jc w:val="left"/>
            </w:pPr>
            <w:r>
              <w:t>Волк І.М.</w:t>
            </w:r>
          </w:p>
        </w:tc>
      </w:tr>
      <w:tr w:rsidR="00D3078D" w:rsidRPr="001B0198" w:rsidTr="00431078">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c>
          <w:tcPr>
            <w:tcW w:w="2802" w:type="dxa"/>
            <w:gridSpan w:val="2"/>
            <w:shd w:val="clear" w:color="auto" w:fill="auto"/>
          </w:tcPr>
          <w:p w:rsidR="005550B4" w:rsidRPr="001B0198" w:rsidRDefault="005550B4" w:rsidP="000F6C7F">
            <w:pPr>
              <w:pStyle w:val="NormalNoIndent"/>
              <w:jc w:val="left"/>
            </w:pPr>
            <w:r w:rsidRPr="001B0198">
              <w:t>Керівник роботи</w:t>
            </w:r>
          </w:p>
        </w:tc>
        <w:tc>
          <w:tcPr>
            <w:tcW w:w="4536" w:type="dxa"/>
            <w:gridSpan w:val="2"/>
            <w:shd w:val="clear" w:color="auto" w:fill="auto"/>
          </w:tcPr>
          <w:p w:rsidR="005550B4" w:rsidRPr="001B0198" w:rsidRDefault="005550B4" w:rsidP="000D00C2">
            <w:pPr>
              <w:pStyle w:val="NormalNoIndent"/>
              <w:jc w:val="center"/>
            </w:pPr>
            <w:r w:rsidRPr="001B0198">
              <w:t>______________</w:t>
            </w:r>
          </w:p>
        </w:tc>
        <w:tc>
          <w:tcPr>
            <w:tcW w:w="2946" w:type="dxa"/>
            <w:gridSpan w:val="4"/>
            <w:shd w:val="clear" w:color="auto" w:fill="auto"/>
          </w:tcPr>
          <w:p w:rsidR="005550B4" w:rsidRPr="001B0198" w:rsidRDefault="00D3078D" w:rsidP="000F6C7F">
            <w:pPr>
              <w:pStyle w:val="NormalNoIndent"/>
              <w:jc w:val="left"/>
            </w:pPr>
            <w:r>
              <w:t>Дрозденко О.М.</w:t>
            </w:r>
          </w:p>
        </w:tc>
      </w:tr>
    </w:tbl>
    <w:p w:rsidR="00F67FFB" w:rsidRPr="001B0198" w:rsidRDefault="00A86DE2" w:rsidP="00EF74D8">
      <w:pPr>
        <w:pStyle w:val="AbstractTitle"/>
      </w:pPr>
      <w:r w:rsidRPr="001B0198">
        <w:br w:type="page"/>
      </w:r>
      <w:r w:rsidR="00F67FFB" w:rsidRPr="001B0198">
        <w:lastRenderedPageBreak/>
        <w:t>Анотація</w:t>
      </w:r>
      <w:bookmarkEnd w:id="0"/>
    </w:p>
    <w:p w:rsidR="00F67FFB" w:rsidRPr="001B0198" w:rsidRDefault="00F67FFB" w:rsidP="00F67FFB"/>
    <w:p w:rsidR="00F67FFB" w:rsidRPr="001B0198" w:rsidRDefault="00F67FFB" w:rsidP="00F67FFB"/>
    <w:p w:rsidR="00EE3E52" w:rsidRPr="00046E2D" w:rsidRDefault="00EE3E52" w:rsidP="00EE3E52">
      <w:r w:rsidRPr="00046E2D">
        <w:t xml:space="preserve">Дипломну роботу виконано на </w:t>
      </w:r>
      <w:r w:rsidR="00E3051D">
        <w:rPr>
          <w:lang w:val="ru-RU"/>
        </w:rPr>
        <w:t>71</w:t>
      </w:r>
      <w:r w:rsidRPr="00046E2D">
        <w:t xml:space="preserve"> аркушах, вона містить 2 додатки та перелік посилань на використані джерела </w:t>
      </w:r>
      <w:r w:rsidR="00CD3777" w:rsidRPr="00046E2D">
        <w:rPr>
          <w:lang w:val="ru-RU"/>
        </w:rPr>
        <w:t xml:space="preserve"> </w:t>
      </w:r>
      <w:r w:rsidRPr="00046E2D">
        <w:t xml:space="preserve">з </w:t>
      </w:r>
      <w:r w:rsidR="00046E2D">
        <w:t>23</w:t>
      </w:r>
      <w:r w:rsidRPr="00046E2D">
        <w:t xml:space="preserve"> найменувань. У роботі наведено </w:t>
      </w:r>
      <w:r w:rsidR="00867D4F">
        <w:t>22</w:t>
      </w:r>
      <w:r w:rsidR="00B4555A" w:rsidRPr="00046E2D">
        <w:t xml:space="preserve"> рисунків</w:t>
      </w:r>
      <w:r w:rsidRPr="00046E2D">
        <w:t xml:space="preserve"> та </w:t>
      </w:r>
      <w:r w:rsidR="00B4555A" w:rsidRPr="00046E2D">
        <w:t>3</w:t>
      </w:r>
      <w:r w:rsidRPr="00046E2D">
        <w:t xml:space="preserve"> таблиці.</w:t>
      </w:r>
    </w:p>
    <w:p w:rsidR="00EE3E52" w:rsidRPr="00046E2D" w:rsidRDefault="00EE3E52" w:rsidP="00B4555A">
      <w:pPr>
        <w:rPr>
          <w:lang w:val="ru-RU"/>
        </w:rPr>
      </w:pPr>
      <w:r w:rsidRPr="00046E2D">
        <w:t xml:space="preserve">Метою даної дипломної роботи є </w:t>
      </w:r>
      <w:r w:rsidR="00B4555A" w:rsidRPr="00046E2D">
        <w:t>створення автоматизованої системи виявлення схожих зображень</w:t>
      </w:r>
      <w:r w:rsidR="00B4555A" w:rsidRPr="00046E2D">
        <w:rPr>
          <w:lang w:val="ru-RU"/>
        </w:rPr>
        <w:t>.</w:t>
      </w:r>
    </w:p>
    <w:p w:rsidR="00F67FFB" w:rsidRPr="00046E2D" w:rsidRDefault="00F67FFB" w:rsidP="00F67FFB">
      <w:r w:rsidRPr="00046E2D">
        <w:t>У роботі проведено аналіз існуючих рішень указаної задачі</w:t>
      </w:r>
      <w:r w:rsidR="00BF5DD8" w:rsidRPr="00046E2D">
        <w:t xml:space="preserve"> —</w:t>
      </w:r>
      <w:r w:rsidR="00CD3777" w:rsidRPr="00046E2D">
        <w:rPr>
          <w:lang w:val="ru-RU"/>
        </w:rPr>
        <w:t xml:space="preserve"> </w:t>
      </w:r>
      <w:r w:rsidR="00EA6EF9" w:rsidRPr="00046E2D">
        <w:t xml:space="preserve">методів на основі водяного знака та на основі вмісту зображення. </w:t>
      </w:r>
      <w:r w:rsidR="00326AE2" w:rsidRPr="00046E2D">
        <w:t>Було вибрано метод на основі перетворення Радона.</w:t>
      </w:r>
      <w:r w:rsidR="00EA6EF9" w:rsidRPr="00046E2D">
        <w:t xml:space="preserve"> </w:t>
      </w:r>
      <w:r w:rsidRPr="00046E2D">
        <w:t xml:space="preserve">Розроблено автоматизовану систему, що реалізує обраний метод. </w:t>
      </w:r>
      <w:r w:rsidR="00BF5DD8" w:rsidRPr="00046E2D">
        <w:t>Виконано</w:t>
      </w:r>
      <w:r w:rsidRPr="00046E2D">
        <w:t xml:space="preserve"> тестування </w:t>
      </w:r>
      <w:r w:rsidR="00BF5DD8" w:rsidRPr="00046E2D">
        <w:t>розробленої системи</w:t>
      </w:r>
      <w:r w:rsidRPr="00046E2D">
        <w:t>.</w:t>
      </w:r>
    </w:p>
    <w:p w:rsidR="009107B3" w:rsidRPr="001B0198" w:rsidRDefault="00F67FFB" w:rsidP="00F67FFB">
      <w:r w:rsidRPr="00046E2D">
        <w:t xml:space="preserve">Ключові слова: </w:t>
      </w:r>
      <w:r w:rsidR="00EA6EF9" w:rsidRPr="00046E2D">
        <w:t>зображення</w:t>
      </w:r>
      <w:r w:rsidRPr="00046E2D">
        <w:t xml:space="preserve">, </w:t>
      </w:r>
      <w:r w:rsidR="00EA6EF9" w:rsidRPr="00046E2D">
        <w:t>схожість</w:t>
      </w:r>
      <w:r w:rsidRPr="00046E2D">
        <w:t xml:space="preserve">, </w:t>
      </w:r>
      <w:r w:rsidR="00EA6EF9" w:rsidRPr="00046E2D">
        <w:t>відбиток</w:t>
      </w:r>
      <w:r w:rsidRPr="00046E2D">
        <w:t>,</w:t>
      </w:r>
      <w:r w:rsidR="00326AE2" w:rsidRPr="00046E2D">
        <w:t xml:space="preserve"> створення відбитку,</w:t>
      </w:r>
      <w:r w:rsidRPr="00046E2D">
        <w:t xml:space="preserve"> </w:t>
      </w:r>
      <w:r w:rsidR="00326AE2" w:rsidRPr="00046E2D">
        <w:t>пошук схожих зображень.</w:t>
      </w:r>
    </w:p>
    <w:p w:rsidR="00F67FFB" w:rsidRPr="001B0198" w:rsidRDefault="009107B3" w:rsidP="00EF74D8">
      <w:pPr>
        <w:pStyle w:val="AbstractTitle"/>
      </w:pPr>
      <w:r w:rsidRPr="001B0198">
        <w:br w:type="page"/>
      </w:r>
      <w:r w:rsidRPr="001B0198">
        <w:lastRenderedPageBreak/>
        <w:t>A</w:t>
      </w:r>
      <w:r w:rsidR="00EF74D8" w:rsidRPr="001B0198">
        <w:t>BSTRACT</w:t>
      </w:r>
    </w:p>
    <w:p w:rsidR="009107B3" w:rsidRPr="001B0198" w:rsidRDefault="009107B3" w:rsidP="009107B3"/>
    <w:p w:rsidR="009107B3" w:rsidRPr="001B0198" w:rsidRDefault="009107B3" w:rsidP="009107B3"/>
    <w:p w:rsidR="00833ED7" w:rsidRPr="00326AE2" w:rsidRDefault="00833ED7" w:rsidP="00833ED7">
      <w:r w:rsidRPr="00326AE2">
        <w:t xml:space="preserve">The thesis is presented in </w:t>
      </w:r>
      <w:r w:rsidR="00E3051D">
        <w:rPr>
          <w:lang w:val="en-US"/>
        </w:rPr>
        <w:t>71</w:t>
      </w:r>
      <w:r w:rsidRPr="00326AE2">
        <w:t xml:space="preserve"> pages. It contains </w:t>
      </w:r>
      <w:r w:rsidR="00B4555A" w:rsidRPr="00326AE2">
        <w:t>2</w:t>
      </w:r>
      <w:r w:rsidRPr="00326AE2">
        <w:t xml:space="preserve"> appendixes and bibliography of </w:t>
      </w:r>
      <w:r w:rsidR="00046E2D">
        <w:t>23</w:t>
      </w:r>
      <w:r w:rsidRPr="00326AE2">
        <w:t xml:space="preserve"> references. </w:t>
      </w:r>
      <w:proofErr w:type="gramStart"/>
      <w:r w:rsidR="00867D4F">
        <w:rPr>
          <w:lang w:val="en-US"/>
        </w:rPr>
        <w:t>22</w:t>
      </w:r>
      <w:proofErr w:type="gramEnd"/>
      <w:r w:rsidRPr="00326AE2">
        <w:t xml:space="preserve"> figures and </w:t>
      </w:r>
      <w:r w:rsidR="00B4555A" w:rsidRPr="00326AE2">
        <w:t>3</w:t>
      </w:r>
      <w:r w:rsidRPr="00326AE2">
        <w:t xml:space="preserve"> tables are given in the thesis. </w:t>
      </w:r>
    </w:p>
    <w:p w:rsidR="006B5935" w:rsidRPr="00326AE2" w:rsidRDefault="006B5935" w:rsidP="006B5935">
      <w:r w:rsidRPr="00326AE2">
        <w:t>Th</w:t>
      </w:r>
      <w:r w:rsidRPr="00326AE2">
        <w:rPr>
          <w:lang w:val="en-US"/>
        </w:rPr>
        <w:t>e goal of the</w:t>
      </w:r>
      <w:r w:rsidRPr="00326AE2">
        <w:t xml:space="preserve"> thesis </w:t>
      </w:r>
      <w:r w:rsidRPr="00326AE2">
        <w:rPr>
          <w:lang w:val="en-US"/>
        </w:rPr>
        <w:t xml:space="preserve">is to </w:t>
      </w:r>
      <w:r w:rsidRPr="00326AE2">
        <w:t xml:space="preserve">develop mathematical and software tools for solving the problem of </w:t>
      </w:r>
      <w:r w:rsidR="00326AE2" w:rsidRPr="00326AE2">
        <w:rPr>
          <w:lang w:val="en-US"/>
        </w:rPr>
        <w:t>duplicate image search.</w:t>
      </w:r>
    </w:p>
    <w:p w:rsidR="005374CE" w:rsidRPr="00326AE2" w:rsidRDefault="005374CE" w:rsidP="005374CE">
      <w:pPr>
        <w:rPr>
          <w:lang w:val="en-US"/>
        </w:rPr>
      </w:pPr>
      <w:r w:rsidRPr="00326AE2">
        <w:t xml:space="preserve">In the thesis, existing solutions </w:t>
      </w:r>
      <w:r w:rsidRPr="00326AE2">
        <w:rPr>
          <w:lang w:val="en-US"/>
        </w:rPr>
        <w:t xml:space="preserve">are analyzed, such as </w:t>
      </w:r>
      <w:r w:rsidR="00326AE2" w:rsidRPr="00326AE2">
        <w:rPr>
          <w:lang w:val="en-US"/>
        </w:rPr>
        <w:t>content-based methods and watermarking.</w:t>
      </w:r>
      <w:r w:rsidRPr="00326AE2">
        <w:rPr>
          <w:lang w:val="en-US"/>
        </w:rPr>
        <w:t xml:space="preserve"> </w:t>
      </w:r>
      <w:r w:rsidR="00326AE2" w:rsidRPr="00326AE2">
        <w:rPr>
          <w:lang w:val="en-US"/>
        </w:rPr>
        <w:t>Radon transform based method was chosen. An automated system implementing and choosed method was developed. The developed system is tested.</w:t>
      </w:r>
    </w:p>
    <w:p w:rsidR="009107B3" w:rsidRPr="00326AE2" w:rsidRDefault="009107B3" w:rsidP="009107B3">
      <w:pPr>
        <w:rPr>
          <w:lang w:val="en-US"/>
        </w:rPr>
      </w:pPr>
      <w:r w:rsidRPr="00326AE2">
        <w:t xml:space="preserve">Keywords: </w:t>
      </w:r>
      <w:r w:rsidR="00326AE2" w:rsidRPr="00326AE2">
        <w:rPr>
          <w:lang w:val="en-US"/>
        </w:rPr>
        <w:t>image, similarity, fingerprint, fingerprinting, duplicate image search.</w:t>
      </w:r>
    </w:p>
    <w:p w:rsidR="009107B3" w:rsidRPr="001B0198" w:rsidRDefault="009107B3" w:rsidP="00F67FFB"/>
    <w:p w:rsidR="00A86DE2" w:rsidRPr="001B0198" w:rsidRDefault="00A86DE2" w:rsidP="00F67FFB">
      <w:pPr>
        <w:pStyle w:val="NormalNoIndent"/>
        <w:jc w:val="center"/>
        <w:sectPr w:rsidR="00A86DE2" w:rsidRPr="001B0198" w:rsidSect="007F72D9">
          <w:headerReference w:type="default" r:id="rId8"/>
          <w:type w:val="continuous"/>
          <w:pgSz w:w="11906" w:h="16838"/>
          <w:pgMar w:top="1134" w:right="567" w:bottom="1134" w:left="1134" w:header="0" w:footer="0" w:gutter="0"/>
          <w:cols w:space="708"/>
          <w:docGrid w:linePitch="381"/>
        </w:sectPr>
      </w:pPr>
    </w:p>
    <w:p w:rsidR="002919CC" w:rsidRPr="001B0198" w:rsidRDefault="002B1165" w:rsidP="00F67FFB">
      <w:pPr>
        <w:pStyle w:val="NormalNoIndent"/>
        <w:jc w:val="center"/>
      </w:pPr>
      <w:r w:rsidRPr="001B0198">
        <w:lastRenderedPageBreak/>
        <w:t>ЗМІСТ</w:t>
      </w:r>
    </w:p>
    <w:p w:rsidR="002B1165" w:rsidRPr="001B0198" w:rsidRDefault="002B1165" w:rsidP="006324BB">
      <w:pPr>
        <w:ind w:firstLine="0"/>
      </w:pPr>
    </w:p>
    <w:p w:rsidR="00E3051D" w:rsidRDefault="000A708A">
      <w:pPr>
        <w:pStyle w:val="TOC1"/>
        <w:rPr>
          <w:rFonts w:asciiTheme="minorHAnsi" w:eastAsiaTheme="minorEastAsia" w:hAnsiTheme="minorHAnsi" w:cstheme="minorBidi"/>
          <w:noProof/>
          <w:sz w:val="22"/>
          <w:szCs w:val="22"/>
          <w:lang w:eastAsia="uk-UA"/>
        </w:rPr>
      </w:pPr>
      <w:r w:rsidRPr="001B0198">
        <w:fldChar w:fldCharType="begin"/>
      </w:r>
      <w:r w:rsidRPr="001B0198">
        <w:instrText xml:space="preserve"> TOC \o "1-3" \h \z \t "AppendixSection,2,AppendixSubsection,3" </w:instrText>
      </w:r>
      <w:r w:rsidRPr="001B0198">
        <w:fldChar w:fldCharType="separate"/>
      </w:r>
      <w:hyperlink w:anchor="_Toc517034538" w:history="1">
        <w:r w:rsidR="00E3051D" w:rsidRPr="00A8401F">
          <w:rPr>
            <w:rStyle w:val="Hyperlink"/>
            <w:noProof/>
          </w:rPr>
          <w:t>Вступ</w:t>
        </w:r>
        <w:r w:rsidR="00E3051D">
          <w:rPr>
            <w:noProof/>
            <w:webHidden/>
          </w:rPr>
          <w:tab/>
        </w:r>
        <w:r w:rsidR="00E3051D">
          <w:rPr>
            <w:noProof/>
            <w:webHidden/>
          </w:rPr>
          <w:fldChar w:fldCharType="begin"/>
        </w:r>
        <w:r w:rsidR="00E3051D">
          <w:rPr>
            <w:noProof/>
            <w:webHidden/>
          </w:rPr>
          <w:instrText xml:space="preserve"> PAGEREF _Toc517034538 \h </w:instrText>
        </w:r>
        <w:r w:rsidR="00E3051D">
          <w:rPr>
            <w:noProof/>
            <w:webHidden/>
          </w:rPr>
        </w:r>
        <w:r w:rsidR="00E3051D">
          <w:rPr>
            <w:noProof/>
            <w:webHidden/>
          </w:rPr>
          <w:fldChar w:fldCharType="separate"/>
        </w:r>
        <w:r w:rsidR="00E3051D">
          <w:rPr>
            <w:noProof/>
            <w:webHidden/>
          </w:rPr>
          <w:t>8</w:t>
        </w:r>
        <w:r w:rsidR="00E3051D">
          <w:rPr>
            <w:noProof/>
            <w:webHidden/>
          </w:rPr>
          <w:fldChar w:fldCharType="end"/>
        </w:r>
      </w:hyperlink>
    </w:p>
    <w:p w:rsidR="00E3051D" w:rsidRDefault="00E3051D">
      <w:pPr>
        <w:pStyle w:val="TOC1"/>
        <w:rPr>
          <w:rFonts w:asciiTheme="minorHAnsi" w:eastAsiaTheme="minorEastAsia" w:hAnsiTheme="minorHAnsi" w:cstheme="minorBidi"/>
          <w:noProof/>
          <w:sz w:val="22"/>
          <w:szCs w:val="22"/>
          <w:lang w:eastAsia="uk-UA"/>
        </w:rPr>
      </w:pPr>
      <w:hyperlink w:anchor="_Toc517034539" w:history="1">
        <w:r w:rsidRPr="00A8401F">
          <w:rPr>
            <w:rStyle w:val="Hyperlink"/>
            <w:noProof/>
          </w:rPr>
          <w:t>1</w:t>
        </w:r>
        <w:r>
          <w:rPr>
            <w:rFonts w:asciiTheme="minorHAnsi" w:eastAsiaTheme="minorEastAsia" w:hAnsiTheme="minorHAnsi" w:cstheme="minorBidi"/>
            <w:noProof/>
            <w:sz w:val="22"/>
            <w:szCs w:val="22"/>
            <w:lang w:eastAsia="uk-UA"/>
          </w:rPr>
          <w:tab/>
        </w:r>
        <w:r w:rsidRPr="00A8401F">
          <w:rPr>
            <w:rStyle w:val="Hyperlink"/>
            <w:noProof/>
          </w:rPr>
          <w:t>Постановка задачі</w:t>
        </w:r>
        <w:r>
          <w:rPr>
            <w:noProof/>
            <w:webHidden/>
          </w:rPr>
          <w:tab/>
        </w:r>
        <w:r>
          <w:rPr>
            <w:noProof/>
            <w:webHidden/>
          </w:rPr>
          <w:fldChar w:fldCharType="begin"/>
        </w:r>
        <w:r>
          <w:rPr>
            <w:noProof/>
            <w:webHidden/>
          </w:rPr>
          <w:instrText xml:space="preserve"> PAGEREF _Toc517034539 \h </w:instrText>
        </w:r>
        <w:r>
          <w:rPr>
            <w:noProof/>
            <w:webHidden/>
          </w:rPr>
        </w:r>
        <w:r>
          <w:rPr>
            <w:noProof/>
            <w:webHidden/>
          </w:rPr>
          <w:fldChar w:fldCharType="separate"/>
        </w:r>
        <w:r>
          <w:rPr>
            <w:noProof/>
            <w:webHidden/>
          </w:rPr>
          <w:t>9</w:t>
        </w:r>
        <w:r>
          <w:rPr>
            <w:noProof/>
            <w:webHidden/>
          </w:rPr>
          <w:fldChar w:fldCharType="end"/>
        </w:r>
      </w:hyperlink>
    </w:p>
    <w:p w:rsidR="00E3051D" w:rsidRDefault="00E3051D">
      <w:pPr>
        <w:pStyle w:val="TOC1"/>
        <w:rPr>
          <w:rFonts w:asciiTheme="minorHAnsi" w:eastAsiaTheme="minorEastAsia" w:hAnsiTheme="minorHAnsi" w:cstheme="minorBidi"/>
          <w:noProof/>
          <w:sz w:val="22"/>
          <w:szCs w:val="22"/>
          <w:lang w:eastAsia="uk-UA"/>
        </w:rPr>
      </w:pPr>
      <w:hyperlink w:anchor="_Toc517034540" w:history="1">
        <w:r w:rsidRPr="00A8401F">
          <w:rPr>
            <w:rStyle w:val="Hyperlink"/>
            <w:noProof/>
          </w:rPr>
          <w:t>1</w:t>
        </w:r>
        <w:r>
          <w:rPr>
            <w:rFonts w:asciiTheme="minorHAnsi" w:eastAsiaTheme="minorEastAsia" w:hAnsiTheme="minorHAnsi" w:cstheme="minorBidi"/>
            <w:noProof/>
            <w:sz w:val="22"/>
            <w:szCs w:val="22"/>
            <w:lang w:eastAsia="uk-UA"/>
          </w:rPr>
          <w:tab/>
        </w:r>
        <w:r w:rsidRPr="00A8401F">
          <w:rPr>
            <w:rStyle w:val="Hyperlink"/>
            <w:noProof/>
          </w:rPr>
          <w:t>Огляд існуючих програмних рішень</w:t>
        </w:r>
        <w:r>
          <w:rPr>
            <w:noProof/>
            <w:webHidden/>
          </w:rPr>
          <w:tab/>
        </w:r>
        <w:r>
          <w:rPr>
            <w:noProof/>
            <w:webHidden/>
          </w:rPr>
          <w:fldChar w:fldCharType="begin"/>
        </w:r>
        <w:r>
          <w:rPr>
            <w:noProof/>
            <w:webHidden/>
          </w:rPr>
          <w:instrText xml:space="preserve"> PAGEREF _Toc517034540 \h </w:instrText>
        </w:r>
        <w:r>
          <w:rPr>
            <w:noProof/>
            <w:webHidden/>
          </w:rPr>
        </w:r>
        <w:r>
          <w:rPr>
            <w:noProof/>
            <w:webHidden/>
          </w:rPr>
          <w:fldChar w:fldCharType="separate"/>
        </w:r>
        <w:r>
          <w:rPr>
            <w:noProof/>
            <w:webHidden/>
          </w:rPr>
          <w:t>11</w:t>
        </w:r>
        <w:r>
          <w:rPr>
            <w:noProof/>
            <w:webHidden/>
          </w:rPr>
          <w:fldChar w:fldCharType="end"/>
        </w:r>
      </w:hyperlink>
    </w:p>
    <w:p w:rsidR="00E3051D" w:rsidRDefault="00E3051D">
      <w:pPr>
        <w:pStyle w:val="TOC2"/>
        <w:rPr>
          <w:rFonts w:asciiTheme="minorHAnsi" w:eastAsiaTheme="minorEastAsia" w:hAnsiTheme="minorHAnsi" w:cstheme="minorBidi"/>
          <w:sz w:val="22"/>
          <w:szCs w:val="22"/>
          <w:lang w:eastAsia="uk-UA"/>
        </w:rPr>
      </w:pPr>
      <w:hyperlink w:anchor="_Toc517034541" w:history="1">
        <w:r w:rsidRPr="00A8401F">
          <w:rPr>
            <w:rStyle w:val="Hyperlink"/>
          </w:rPr>
          <w:t>1.1</w:t>
        </w:r>
        <w:r>
          <w:rPr>
            <w:rFonts w:asciiTheme="minorHAnsi" w:eastAsiaTheme="minorEastAsia" w:hAnsiTheme="minorHAnsi" w:cstheme="minorBidi"/>
            <w:sz w:val="22"/>
            <w:szCs w:val="22"/>
            <w:lang w:eastAsia="uk-UA"/>
          </w:rPr>
          <w:tab/>
        </w:r>
        <w:r w:rsidRPr="00A8401F">
          <w:rPr>
            <w:rStyle w:val="Hyperlink"/>
            <w:lang w:val="en-US"/>
          </w:rPr>
          <w:t>Tineye</w:t>
        </w:r>
        <w:r>
          <w:rPr>
            <w:webHidden/>
          </w:rPr>
          <w:tab/>
        </w:r>
        <w:r>
          <w:rPr>
            <w:webHidden/>
          </w:rPr>
          <w:fldChar w:fldCharType="begin"/>
        </w:r>
        <w:r>
          <w:rPr>
            <w:webHidden/>
          </w:rPr>
          <w:instrText xml:space="preserve"> PAGEREF _Toc517034541 \h </w:instrText>
        </w:r>
        <w:r>
          <w:rPr>
            <w:webHidden/>
          </w:rPr>
        </w:r>
        <w:r>
          <w:rPr>
            <w:webHidden/>
          </w:rPr>
          <w:fldChar w:fldCharType="separate"/>
        </w:r>
        <w:r>
          <w:rPr>
            <w:webHidden/>
          </w:rPr>
          <w:t>11</w:t>
        </w:r>
        <w:r>
          <w:rPr>
            <w:webHidden/>
          </w:rPr>
          <w:fldChar w:fldCharType="end"/>
        </w:r>
      </w:hyperlink>
    </w:p>
    <w:p w:rsidR="00E3051D" w:rsidRDefault="00E3051D">
      <w:pPr>
        <w:pStyle w:val="TOC2"/>
        <w:rPr>
          <w:rFonts w:asciiTheme="minorHAnsi" w:eastAsiaTheme="minorEastAsia" w:hAnsiTheme="minorHAnsi" w:cstheme="minorBidi"/>
          <w:sz w:val="22"/>
          <w:szCs w:val="22"/>
          <w:lang w:eastAsia="uk-UA"/>
        </w:rPr>
      </w:pPr>
      <w:hyperlink w:anchor="_Toc517034542" w:history="1">
        <w:r w:rsidRPr="00A8401F">
          <w:rPr>
            <w:rStyle w:val="Hyperlink"/>
            <w:lang w:val="en-US"/>
          </w:rPr>
          <w:t>1.2</w:t>
        </w:r>
        <w:r>
          <w:rPr>
            <w:rFonts w:asciiTheme="minorHAnsi" w:eastAsiaTheme="minorEastAsia" w:hAnsiTheme="minorHAnsi" w:cstheme="minorBidi"/>
            <w:sz w:val="22"/>
            <w:szCs w:val="22"/>
            <w:lang w:eastAsia="uk-UA"/>
          </w:rPr>
          <w:tab/>
        </w:r>
        <w:r w:rsidRPr="00A8401F">
          <w:rPr>
            <w:rStyle w:val="Hyperlink"/>
            <w:lang w:val="en-US"/>
          </w:rPr>
          <w:t>Dup Detector (Keronsoft).</w:t>
        </w:r>
        <w:r>
          <w:rPr>
            <w:webHidden/>
          </w:rPr>
          <w:tab/>
        </w:r>
        <w:r>
          <w:rPr>
            <w:webHidden/>
          </w:rPr>
          <w:fldChar w:fldCharType="begin"/>
        </w:r>
        <w:r>
          <w:rPr>
            <w:webHidden/>
          </w:rPr>
          <w:instrText xml:space="preserve"> PAGEREF _Toc517034542 \h </w:instrText>
        </w:r>
        <w:r>
          <w:rPr>
            <w:webHidden/>
          </w:rPr>
        </w:r>
        <w:r>
          <w:rPr>
            <w:webHidden/>
          </w:rPr>
          <w:fldChar w:fldCharType="separate"/>
        </w:r>
        <w:r>
          <w:rPr>
            <w:webHidden/>
          </w:rPr>
          <w:t>13</w:t>
        </w:r>
        <w:r>
          <w:rPr>
            <w:webHidden/>
          </w:rPr>
          <w:fldChar w:fldCharType="end"/>
        </w:r>
      </w:hyperlink>
    </w:p>
    <w:p w:rsidR="00E3051D" w:rsidRDefault="00E3051D">
      <w:pPr>
        <w:pStyle w:val="TOC2"/>
        <w:rPr>
          <w:rFonts w:asciiTheme="minorHAnsi" w:eastAsiaTheme="minorEastAsia" w:hAnsiTheme="minorHAnsi" w:cstheme="minorBidi"/>
          <w:sz w:val="22"/>
          <w:szCs w:val="22"/>
          <w:lang w:eastAsia="uk-UA"/>
        </w:rPr>
      </w:pPr>
      <w:hyperlink w:anchor="_Toc517034543" w:history="1">
        <w:r w:rsidRPr="00A8401F">
          <w:rPr>
            <w:rStyle w:val="Hyperlink"/>
            <w:lang w:val="en-US"/>
          </w:rPr>
          <w:t>1.3</w:t>
        </w:r>
        <w:r>
          <w:rPr>
            <w:rFonts w:asciiTheme="minorHAnsi" w:eastAsiaTheme="minorEastAsia" w:hAnsiTheme="minorHAnsi" w:cstheme="minorBidi"/>
            <w:sz w:val="22"/>
            <w:szCs w:val="22"/>
            <w:lang w:eastAsia="uk-UA"/>
          </w:rPr>
          <w:tab/>
        </w:r>
        <w:r w:rsidRPr="00A8401F">
          <w:rPr>
            <w:rStyle w:val="Hyperlink"/>
            <w:lang w:val="en-US"/>
          </w:rPr>
          <w:t>Image Comparer</w:t>
        </w:r>
        <w:r>
          <w:rPr>
            <w:webHidden/>
          </w:rPr>
          <w:tab/>
        </w:r>
        <w:r>
          <w:rPr>
            <w:webHidden/>
          </w:rPr>
          <w:fldChar w:fldCharType="begin"/>
        </w:r>
        <w:r>
          <w:rPr>
            <w:webHidden/>
          </w:rPr>
          <w:instrText xml:space="preserve"> PAGEREF _Toc517034543 \h </w:instrText>
        </w:r>
        <w:r>
          <w:rPr>
            <w:webHidden/>
          </w:rPr>
        </w:r>
        <w:r>
          <w:rPr>
            <w:webHidden/>
          </w:rPr>
          <w:fldChar w:fldCharType="separate"/>
        </w:r>
        <w:r>
          <w:rPr>
            <w:webHidden/>
          </w:rPr>
          <w:t>14</w:t>
        </w:r>
        <w:r>
          <w:rPr>
            <w:webHidden/>
          </w:rPr>
          <w:fldChar w:fldCharType="end"/>
        </w:r>
      </w:hyperlink>
    </w:p>
    <w:p w:rsidR="00E3051D" w:rsidRDefault="00E3051D">
      <w:pPr>
        <w:pStyle w:val="TOC2"/>
        <w:rPr>
          <w:rFonts w:asciiTheme="minorHAnsi" w:eastAsiaTheme="minorEastAsia" w:hAnsiTheme="minorHAnsi" w:cstheme="minorBidi"/>
          <w:sz w:val="22"/>
          <w:szCs w:val="22"/>
          <w:lang w:eastAsia="uk-UA"/>
        </w:rPr>
      </w:pPr>
      <w:hyperlink w:anchor="_Toc517034544" w:history="1">
        <w:r w:rsidRPr="00A8401F">
          <w:rPr>
            <w:rStyle w:val="Hyperlink"/>
            <w:lang w:val="en-US"/>
          </w:rPr>
          <w:t>1.4</w:t>
        </w:r>
        <w:r>
          <w:rPr>
            <w:rFonts w:asciiTheme="minorHAnsi" w:eastAsiaTheme="minorEastAsia" w:hAnsiTheme="minorHAnsi" w:cstheme="minorBidi"/>
            <w:sz w:val="22"/>
            <w:szCs w:val="22"/>
            <w:lang w:eastAsia="uk-UA"/>
          </w:rPr>
          <w:tab/>
        </w:r>
        <w:r w:rsidRPr="00A8401F">
          <w:rPr>
            <w:rStyle w:val="Hyperlink"/>
            <w:lang w:val="en-US"/>
          </w:rPr>
          <w:t>Google image search</w:t>
        </w:r>
        <w:r>
          <w:rPr>
            <w:webHidden/>
          </w:rPr>
          <w:tab/>
        </w:r>
        <w:r>
          <w:rPr>
            <w:webHidden/>
          </w:rPr>
          <w:fldChar w:fldCharType="begin"/>
        </w:r>
        <w:r>
          <w:rPr>
            <w:webHidden/>
          </w:rPr>
          <w:instrText xml:space="preserve"> PAGEREF _Toc517034544 \h </w:instrText>
        </w:r>
        <w:r>
          <w:rPr>
            <w:webHidden/>
          </w:rPr>
        </w:r>
        <w:r>
          <w:rPr>
            <w:webHidden/>
          </w:rPr>
          <w:fldChar w:fldCharType="separate"/>
        </w:r>
        <w:r>
          <w:rPr>
            <w:webHidden/>
          </w:rPr>
          <w:t>15</w:t>
        </w:r>
        <w:r>
          <w:rPr>
            <w:webHidden/>
          </w:rPr>
          <w:fldChar w:fldCharType="end"/>
        </w:r>
      </w:hyperlink>
    </w:p>
    <w:p w:rsidR="00E3051D" w:rsidRDefault="00E3051D">
      <w:pPr>
        <w:pStyle w:val="TOC2"/>
        <w:rPr>
          <w:rFonts w:asciiTheme="minorHAnsi" w:eastAsiaTheme="minorEastAsia" w:hAnsiTheme="minorHAnsi" w:cstheme="minorBidi"/>
          <w:sz w:val="22"/>
          <w:szCs w:val="22"/>
          <w:lang w:eastAsia="uk-UA"/>
        </w:rPr>
      </w:pPr>
      <w:hyperlink w:anchor="_Toc517034545" w:history="1">
        <w:r w:rsidRPr="00A8401F">
          <w:rPr>
            <w:rStyle w:val="Hyperlink"/>
          </w:rPr>
          <w:t>1.5</w:t>
        </w:r>
        <w:r>
          <w:rPr>
            <w:rFonts w:asciiTheme="minorHAnsi" w:eastAsiaTheme="minorEastAsia" w:hAnsiTheme="minorHAnsi" w:cstheme="minorBidi"/>
            <w:sz w:val="22"/>
            <w:szCs w:val="22"/>
            <w:lang w:eastAsia="uk-UA"/>
          </w:rPr>
          <w:tab/>
        </w:r>
        <w:r w:rsidRPr="00A8401F">
          <w:rPr>
            <w:rStyle w:val="Hyperlink"/>
          </w:rPr>
          <w:t>Порівняльний аналіз існуючих програмних рішень</w:t>
        </w:r>
        <w:r>
          <w:rPr>
            <w:webHidden/>
          </w:rPr>
          <w:tab/>
        </w:r>
        <w:r>
          <w:rPr>
            <w:webHidden/>
          </w:rPr>
          <w:fldChar w:fldCharType="begin"/>
        </w:r>
        <w:r>
          <w:rPr>
            <w:webHidden/>
          </w:rPr>
          <w:instrText xml:space="preserve"> PAGEREF _Toc517034545 \h </w:instrText>
        </w:r>
        <w:r>
          <w:rPr>
            <w:webHidden/>
          </w:rPr>
        </w:r>
        <w:r>
          <w:rPr>
            <w:webHidden/>
          </w:rPr>
          <w:fldChar w:fldCharType="separate"/>
        </w:r>
        <w:r>
          <w:rPr>
            <w:webHidden/>
          </w:rPr>
          <w:t>16</w:t>
        </w:r>
        <w:r>
          <w:rPr>
            <w:webHidden/>
          </w:rPr>
          <w:fldChar w:fldCharType="end"/>
        </w:r>
      </w:hyperlink>
    </w:p>
    <w:p w:rsidR="00E3051D" w:rsidRDefault="00E3051D">
      <w:pPr>
        <w:pStyle w:val="TOC2"/>
        <w:rPr>
          <w:rFonts w:asciiTheme="minorHAnsi" w:eastAsiaTheme="minorEastAsia" w:hAnsiTheme="minorHAnsi" w:cstheme="minorBidi"/>
          <w:sz w:val="22"/>
          <w:szCs w:val="22"/>
          <w:lang w:eastAsia="uk-UA"/>
        </w:rPr>
      </w:pPr>
      <w:hyperlink w:anchor="_Toc517034546" w:history="1">
        <w:r w:rsidRPr="00A8401F">
          <w:rPr>
            <w:rStyle w:val="Hyperlink"/>
          </w:rPr>
          <w:t>1.6</w:t>
        </w:r>
        <w:r>
          <w:rPr>
            <w:rFonts w:asciiTheme="minorHAnsi" w:eastAsiaTheme="minorEastAsia" w:hAnsiTheme="minorHAnsi" w:cstheme="minorBidi"/>
            <w:sz w:val="22"/>
            <w:szCs w:val="22"/>
            <w:lang w:eastAsia="uk-UA"/>
          </w:rPr>
          <w:tab/>
        </w:r>
        <w:r w:rsidRPr="00A8401F">
          <w:rPr>
            <w:rStyle w:val="Hyperlink"/>
          </w:rPr>
          <w:t>Висновки до розділу</w:t>
        </w:r>
        <w:r>
          <w:rPr>
            <w:webHidden/>
          </w:rPr>
          <w:tab/>
        </w:r>
        <w:r>
          <w:rPr>
            <w:webHidden/>
          </w:rPr>
          <w:fldChar w:fldCharType="begin"/>
        </w:r>
        <w:r>
          <w:rPr>
            <w:webHidden/>
          </w:rPr>
          <w:instrText xml:space="preserve"> PAGEREF _Toc517034546 \h </w:instrText>
        </w:r>
        <w:r>
          <w:rPr>
            <w:webHidden/>
          </w:rPr>
        </w:r>
        <w:r>
          <w:rPr>
            <w:webHidden/>
          </w:rPr>
          <w:fldChar w:fldCharType="separate"/>
        </w:r>
        <w:r>
          <w:rPr>
            <w:webHidden/>
          </w:rPr>
          <w:t>16</w:t>
        </w:r>
        <w:r>
          <w:rPr>
            <w:webHidden/>
          </w:rPr>
          <w:fldChar w:fldCharType="end"/>
        </w:r>
      </w:hyperlink>
    </w:p>
    <w:p w:rsidR="00E3051D" w:rsidRDefault="00E3051D">
      <w:pPr>
        <w:pStyle w:val="TOC1"/>
        <w:rPr>
          <w:rFonts w:asciiTheme="minorHAnsi" w:eastAsiaTheme="minorEastAsia" w:hAnsiTheme="minorHAnsi" w:cstheme="minorBidi"/>
          <w:noProof/>
          <w:sz w:val="22"/>
          <w:szCs w:val="22"/>
          <w:lang w:eastAsia="uk-UA"/>
        </w:rPr>
      </w:pPr>
      <w:hyperlink w:anchor="_Toc517034547" w:history="1">
        <w:r w:rsidRPr="00A8401F">
          <w:rPr>
            <w:rStyle w:val="Hyperlink"/>
            <w:noProof/>
          </w:rPr>
          <w:t>2</w:t>
        </w:r>
        <w:r>
          <w:rPr>
            <w:rFonts w:asciiTheme="minorHAnsi" w:eastAsiaTheme="minorEastAsia" w:hAnsiTheme="minorHAnsi" w:cstheme="minorBidi"/>
            <w:noProof/>
            <w:sz w:val="22"/>
            <w:szCs w:val="22"/>
            <w:lang w:eastAsia="uk-UA"/>
          </w:rPr>
          <w:tab/>
        </w:r>
        <w:r w:rsidRPr="00A8401F">
          <w:rPr>
            <w:rStyle w:val="Hyperlink"/>
            <w:noProof/>
          </w:rPr>
          <w:t>Огляд методів пошуку схожих зображень</w:t>
        </w:r>
        <w:r>
          <w:rPr>
            <w:noProof/>
            <w:webHidden/>
          </w:rPr>
          <w:tab/>
        </w:r>
        <w:r>
          <w:rPr>
            <w:noProof/>
            <w:webHidden/>
          </w:rPr>
          <w:fldChar w:fldCharType="begin"/>
        </w:r>
        <w:r>
          <w:rPr>
            <w:noProof/>
            <w:webHidden/>
          </w:rPr>
          <w:instrText xml:space="preserve"> PAGEREF _Toc517034547 \h </w:instrText>
        </w:r>
        <w:r>
          <w:rPr>
            <w:noProof/>
            <w:webHidden/>
          </w:rPr>
        </w:r>
        <w:r>
          <w:rPr>
            <w:noProof/>
            <w:webHidden/>
          </w:rPr>
          <w:fldChar w:fldCharType="separate"/>
        </w:r>
        <w:r>
          <w:rPr>
            <w:noProof/>
            <w:webHidden/>
          </w:rPr>
          <w:t>18</w:t>
        </w:r>
        <w:r>
          <w:rPr>
            <w:noProof/>
            <w:webHidden/>
          </w:rPr>
          <w:fldChar w:fldCharType="end"/>
        </w:r>
      </w:hyperlink>
    </w:p>
    <w:p w:rsidR="00E3051D" w:rsidRDefault="00E3051D">
      <w:pPr>
        <w:pStyle w:val="TOC2"/>
        <w:rPr>
          <w:rFonts w:asciiTheme="minorHAnsi" w:eastAsiaTheme="minorEastAsia" w:hAnsiTheme="minorHAnsi" w:cstheme="minorBidi"/>
          <w:sz w:val="22"/>
          <w:szCs w:val="22"/>
          <w:lang w:eastAsia="uk-UA"/>
        </w:rPr>
      </w:pPr>
      <w:hyperlink w:anchor="_Toc517034548" w:history="1">
        <w:r w:rsidRPr="00A8401F">
          <w:rPr>
            <w:rStyle w:val="Hyperlink"/>
          </w:rPr>
          <w:t>2.1</w:t>
        </w:r>
        <w:r>
          <w:rPr>
            <w:rFonts w:asciiTheme="minorHAnsi" w:eastAsiaTheme="minorEastAsia" w:hAnsiTheme="minorHAnsi" w:cstheme="minorBidi"/>
            <w:sz w:val="22"/>
            <w:szCs w:val="22"/>
            <w:lang w:eastAsia="uk-UA"/>
          </w:rPr>
          <w:tab/>
        </w:r>
        <w:r w:rsidRPr="00A8401F">
          <w:rPr>
            <w:rStyle w:val="Hyperlink"/>
          </w:rPr>
          <w:t>Методи на основі водяного знака</w:t>
        </w:r>
        <w:r>
          <w:rPr>
            <w:webHidden/>
          </w:rPr>
          <w:tab/>
        </w:r>
        <w:r>
          <w:rPr>
            <w:webHidden/>
          </w:rPr>
          <w:fldChar w:fldCharType="begin"/>
        </w:r>
        <w:r>
          <w:rPr>
            <w:webHidden/>
          </w:rPr>
          <w:instrText xml:space="preserve"> PAGEREF _Toc517034548 \h </w:instrText>
        </w:r>
        <w:r>
          <w:rPr>
            <w:webHidden/>
          </w:rPr>
        </w:r>
        <w:r>
          <w:rPr>
            <w:webHidden/>
          </w:rPr>
          <w:fldChar w:fldCharType="separate"/>
        </w:r>
        <w:r>
          <w:rPr>
            <w:webHidden/>
          </w:rPr>
          <w:t>18</w:t>
        </w:r>
        <w:r>
          <w:rPr>
            <w:webHidden/>
          </w:rPr>
          <w:fldChar w:fldCharType="end"/>
        </w:r>
      </w:hyperlink>
    </w:p>
    <w:p w:rsidR="00E3051D" w:rsidRDefault="00E3051D">
      <w:pPr>
        <w:pStyle w:val="TOC2"/>
        <w:rPr>
          <w:rFonts w:asciiTheme="minorHAnsi" w:eastAsiaTheme="minorEastAsia" w:hAnsiTheme="minorHAnsi" w:cstheme="minorBidi"/>
          <w:sz w:val="22"/>
          <w:szCs w:val="22"/>
          <w:lang w:eastAsia="uk-UA"/>
        </w:rPr>
      </w:pPr>
      <w:hyperlink w:anchor="_Toc517034549" w:history="1">
        <w:r w:rsidRPr="00A8401F">
          <w:rPr>
            <w:rStyle w:val="Hyperlink"/>
          </w:rPr>
          <w:t>2.2</w:t>
        </w:r>
        <w:r>
          <w:rPr>
            <w:rFonts w:asciiTheme="minorHAnsi" w:eastAsiaTheme="minorEastAsia" w:hAnsiTheme="minorHAnsi" w:cstheme="minorBidi"/>
            <w:sz w:val="22"/>
            <w:szCs w:val="22"/>
            <w:lang w:eastAsia="uk-UA"/>
          </w:rPr>
          <w:tab/>
        </w:r>
        <w:r w:rsidRPr="00A8401F">
          <w:rPr>
            <w:rStyle w:val="Hyperlink"/>
          </w:rPr>
          <w:t>Методи на основі пошуку особливостей</w:t>
        </w:r>
        <w:r>
          <w:rPr>
            <w:webHidden/>
          </w:rPr>
          <w:tab/>
        </w:r>
        <w:r>
          <w:rPr>
            <w:webHidden/>
          </w:rPr>
          <w:fldChar w:fldCharType="begin"/>
        </w:r>
        <w:r>
          <w:rPr>
            <w:webHidden/>
          </w:rPr>
          <w:instrText xml:space="preserve"> PAGEREF _Toc517034549 \h </w:instrText>
        </w:r>
        <w:r>
          <w:rPr>
            <w:webHidden/>
          </w:rPr>
        </w:r>
        <w:r>
          <w:rPr>
            <w:webHidden/>
          </w:rPr>
          <w:fldChar w:fldCharType="separate"/>
        </w:r>
        <w:r>
          <w:rPr>
            <w:webHidden/>
          </w:rPr>
          <w:t>19</w:t>
        </w:r>
        <w:r>
          <w:rPr>
            <w:webHidden/>
          </w:rPr>
          <w:fldChar w:fldCharType="end"/>
        </w:r>
      </w:hyperlink>
    </w:p>
    <w:p w:rsidR="00E3051D" w:rsidRDefault="00E3051D">
      <w:pPr>
        <w:pStyle w:val="TOC2"/>
        <w:rPr>
          <w:rFonts w:asciiTheme="minorHAnsi" w:eastAsiaTheme="minorEastAsia" w:hAnsiTheme="minorHAnsi" w:cstheme="minorBidi"/>
          <w:sz w:val="22"/>
          <w:szCs w:val="22"/>
          <w:lang w:eastAsia="uk-UA"/>
        </w:rPr>
      </w:pPr>
      <w:hyperlink w:anchor="_Toc517034550" w:history="1">
        <w:r w:rsidRPr="00A8401F">
          <w:rPr>
            <w:rStyle w:val="Hyperlink"/>
            <w:lang w:val="ru-RU"/>
          </w:rPr>
          <w:t>2.3</w:t>
        </w:r>
        <w:r>
          <w:rPr>
            <w:rFonts w:asciiTheme="minorHAnsi" w:eastAsiaTheme="minorEastAsia" w:hAnsiTheme="minorHAnsi" w:cstheme="minorBidi"/>
            <w:sz w:val="22"/>
            <w:szCs w:val="22"/>
            <w:lang w:eastAsia="uk-UA"/>
          </w:rPr>
          <w:tab/>
        </w:r>
        <w:r w:rsidRPr="00A8401F">
          <w:rPr>
            <w:rStyle w:val="Hyperlink"/>
          </w:rPr>
          <w:t>Методи на основі відбитку.</w:t>
        </w:r>
        <w:r>
          <w:rPr>
            <w:webHidden/>
          </w:rPr>
          <w:tab/>
        </w:r>
        <w:r>
          <w:rPr>
            <w:webHidden/>
          </w:rPr>
          <w:fldChar w:fldCharType="begin"/>
        </w:r>
        <w:r>
          <w:rPr>
            <w:webHidden/>
          </w:rPr>
          <w:instrText xml:space="preserve"> PAGEREF _Toc517034550 \h </w:instrText>
        </w:r>
        <w:r>
          <w:rPr>
            <w:webHidden/>
          </w:rPr>
        </w:r>
        <w:r>
          <w:rPr>
            <w:webHidden/>
          </w:rPr>
          <w:fldChar w:fldCharType="separate"/>
        </w:r>
        <w:r>
          <w:rPr>
            <w:webHidden/>
          </w:rPr>
          <w:t>21</w:t>
        </w:r>
        <w:r>
          <w:rPr>
            <w:webHidden/>
          </w:rPr>
          <w:fldChar w:fldCharType="end"/>
        </w:r>
      </w:hyperlink>
    </w:p>
    <w:p w:rsidR="00E3051D" w:rsidRDefault="00E3051D">
      <w:pPr>
        <w:pStyle w:val="TOC3"/>
        <w:rPr>
          <w:rFonts w:asciiTheme="minorHAnsi" w:eastAsiaTheme="minorEastAsia" w:hAnsiTheme="minorHAnsi" w:cstheme="minorBidi"/>
          <w:noProof/>
          <w:sz w:val="22"/>
          <w:szCs w:val="22"/>
          <w:lang w:eastAsia="uk-UA"/>
        </w:rPr>
      </w:pPr>
      <w:hyperlink w:anchor="_Toc517034551" w:history="1">
        <w:r w:rsidRPr="00A8401F">
          <w:rPr>
            <w:rStyle w:val="Hyperlink"/>
            <w:noProof/>
            <w:lang w:val="ru-RU"/>
          </w:rPr>
          <w:t>2.3.1</w:t>
        </w:r>
        <w:r>
          <w:rPr>
            <w:rFonts w:asciiTheme="minorHAnsi" w:eastAsiaTheme="minorEastAsia" w:hAnsiTheme="minorHAnsi" w:cstheme="minorBidi"/>
            <w:noProof/>
            <w:sz w:val="22"/>
            <w:szCs w:val="22"/>
            <w:lang w:eastAsia="uk-UA"/>
          </w:rPr>
          <w:tab/>
        </w:r>
        <w:r w:rsidRPr="00A8401F">
          <w:rPr>
            <w:rStyle w:val="Hyperlink"/>
            <w:noProof/>
          </w:rPr>
          <w:t>Створення відбитків на основі перетворення Радона.</w:t>
        </w:r>
        <w:r>
          <w:rPr>
            <w:noProof/>
            <w:webHidden/>
          </w:rPr>
          <w:tab/>
        </w:r>
        <w:r>
          <w:rPr>
            <w:noProof/>
            <w:webHidden/>
          </w:rPr>
          <w:fldChar w:fldCharType="begin"/>
        </w:r>
        <w:r>
          <w:rPr>
            <w:noProof/>
            <w:webHidden/>
          </w:rPr>
          <w:instrText xml:space="preserve"> PAGEREF _Toc517034551 \h </w:instrText>
        </w:r>
        <w:r>
          <w:rPr>
            <w:noProof/>
            <w:webHidden/>
          </w:rPr>
        </w:r>
        <w:r>
          <w:rPr>
            <w:noProof/>
            <w:webHidden/>
          </w:rPr>
          <w:fldChar w:fldCharType="separate"/>
        </w:r>
        <w:r>
          <w:rPr>
            <w:noProof/>
            <w:webHidden/>
          </w:rPr>
          <w:t>22</w:t>
        </w:r>
        <w:r>
          <w:rPr>
            <w:noProof/>
            <w:webHidden/>
          </w:rPr>
          <w:fldChar w:fldCharType="end"/>
        </w:r>
      </w:hyperlink>
    </w:p>
    <w:p w:rsidR="00E3051D" w:rsidRDefault="00E3051D">
      <w:pPr>
        <w:pStyle w:val="TOC3"/>
        <w:rPr>
          <w:rFonts w:asciiTheme="minorHAnsi" w:eastAsiaTheme="minorEastAsia" w:hAnsiTheme="minorHAnsi" w:cstheme="minorBidi"/>
          <w:noProof/>
          <w:sz w:val="22"/>
          <w:szCs w:val="22"/>
          <w:lang w:eastAsia="uk-UA"/>
        </w:rPr>
      </w:pPr>
      <w:hyperlink w:anchor="_Toc517034552" w:history="1">
        <w:r w:rsidRPr="00A8401F">
          <w:rPr>
            <w:rStyle w:val="Hyperlink"/>
            <w:noProof/>
            <w:lang w:val="en-US"/>
          </w:rPr>
          <w:t>2.3.2</w:t>
        </w:r>
        <w:r>
          <w:rPr>
            <w:rFonts w:asciiTheme="minorHAnsi" w:eastAsiaTheme="minorEastAsia" w:hAnsiTheme="minorHAnsi" w:cstheme="minorBidi"/>
            <w:noProof/>
            <w:sz w:val="22"/>
            <w:szCs w:val="22"/>
            <w:lang w:eastAsia="uk-UA"/>
          </w:rPr>
          <w:tab/>
        </w:r>
        <w:r w:rsidRPr="00A8401F">
          <w:rPr>
            <w:rStyle w:val="Hyperlink"/>
            <w:noProof/>
          </w:rPr>
          <w:t>Створення відбитків на основі ключових точок</w:t>
        </w:r>
        <w:r>
          <w:rPr>
            <w:noProof/>
            <w:webHidden/>
          </w:rPr>
          <w:tab/>
        </w:r>
        <w:r>
          <w:rPr>
            <w:noProof/>
            <w:webHidden/>
          </w:rPr>
          <w:fldChar w:fldCharType="begin"/>
        </w:r>
        <w:r>
          <w:rPr>
            <w:noProof/>
            <w:webHidden/>
          </w:rPr>
          <w:instrText xml:space="preserve"> PAGEREF _Toc517034552 \h </w:instrText>
        </w:r>
        <w:r>
          <w:rPr>
            <w:noProof/>
            <w:webHidden/>
          </w:rPr>
        </w:r>
        <w:r>
          <w:rPr>
            <w:noProof/>
            <w:webHidden/>
          </w:rPr>
          <w:fldChar w:fldCharType="separate"/>
        </w:r>
        <w:r>
          <w:rPr>
            <w:noProof/>
            <w:webHidden/>
          </w:rPr>
          <w:t>23</w:t>
        </w:r>
        <w:r>
          <w:rPr>
            <w:noProof/>
            <w:webHidden/>
          </w:rPr>
          <w:fldChar w:fldCharType="end"/>
        </w:r>
      </w:hyperlink>
    </w:p>
    <w:p w:rsidR="00E3051D" w:rsidRDefault="00E3051D">
      <w:pPr>
        <w:pStyle w:val="TOC3"/>
        <w:rPr>
          <w:rFonts w:asciiTheme="minorHAnsi" w:eastAsiaTheme="minorEastAsia" w:hAnsiTheme="minorHAnsi" w:cstheme="minorBidi"/>
          <w:noProof/>
          <w:sz w:val="22"/>
          <w:szCs w:val="22"/>
          <w:lang w:eastAsia="uk-UA"/>
        </w:rPr>
      </w:pPr>
      <w:hyperlink w:anchor="_Toc517034553" w:history="1">
        <w:r w:rsidRPr="00A8401F">
          <w:rPr>
            <w:rStyle w:val="Hyperlink"/>
            <w:noProof/>
            <w:lang w:val="ru-RU"/>
          </w:rPr>
          <w:t>2.3.3</w:t>
        </w:r>
        <w:r>
          <w:rPr>
            <w:rFonts w:asciiTheme="minorHAnsi" w:eastAsiaTheme="minorEastAsia" w:hAnsiTheme="minorHAnsi" w:cstheme="minorBidi"/>
            <w:noProof/>
            <w:sz w:val="22"/>
            <w:szCs w:val="22"/>
            <w:lang w:eastAsia="uk-UA"/>
          </w:rPr>
          <w:tab/>
        </w:r>
        <w:r w:rsidRPr="00A8401F">
          <w:rPr>
            <w:rStyle w:val="Hyperlink"/>
            <w:noProof/>
          </w:rPr>
          <w:t>Хешування на основі перетворення Радона – 2.</w:t>
        </w:r>
        <w:r>
          <w:rPr>
            <w:noProof/>
            <w:webHidden/>
          </w:rPr>
          <w:tab/>
        </w:r>
        <w:r>
          <w:rPr>
            <w:noProof/>
            <w:webHidden/>
          </w:rPr>
          <w:fldChar w:fldCharType="begin"/>
        </w:r>
        <w:r>
          <w:rPr>
            <w:noProof/>
            <w:webHidden/>
          </w:rPr>
          <w:instrText xml:space="preserve"> PAGEREF _Toc517034553 \h </w:instrText>
        </w:r>
        <w:r>
          <w:rPr>
            <w:noProof/>
            <w:webHidden/>
          </w:rPr>
        </w:r>
        <w:r>
          <w:rPr>
            <w:noProof/>
            <w:webHidden/>
          </w:rPr>
          <w:fldChar w:fldCharType="separate"/>
        </w:r>
        <w:r>
          <w:rPr>
            <w:noProof/>
            <w:webHidden/>
          </w:rPr>
          <w:t>25</w:t>
        </w:r>
        <w:r>
          <w:rPr>
            <w:noProof/>
            <w:webHidden/>
          </w:rPr>
          <w:fldChar w:fldCharType="end"/>
        </w:r>
      </w:hyperlink>
    </w:p>
    <w:p w:rsidR="00E3051D" w:rsidRDefault="00E3051D">
      <w:pPr>
        <w:pStyle w:val="TOC2"/>
        <w:rPr>
          <w:rFonts w:asciiTheme="minorHAnsi" w:eastAsiaTheme="minorEastAsia" w:hAnsiTheme="minorHAnsi" w:cstheme="minorBidi"/>
          <w:sz w:val="22"/>
          <w:szCs w:val="22"/>
          <w:lang w:eastAsia="uk-UA"/>
        </w:rPr>
      </w:pPr>
      <w:hyperlink w:anchor="_Toc517034554" w:history="1">
        <w:r w:rsidRPr="00A8401F">
          <w:rPr>
            <w:rStyle w:val="Hyperlink"/>
          </w:rPr>
          <w:t>2.4</w:t>
        </w:r>
        <w:r>
          <w:rPr>
            <w:rFonts w:asciiTheme="minorHAnsi" w:eastAsiaTheme="minorEastAsia" w:hAnsiTheme="minorHAnsi" w:cstheme="minorBidi"/>
            <w:sz w:val="22"/>
            <w:szCs w:val="22"/>
            <w:lang w:eastAsia="uk-UA"/>
          </w:rPr>
          <w:tab/>
        </w:r>
        <w:r w:rsidRPr="00A8401F">
          <w:rPr>
            <w:rStyle w:val="Hyperlink"/>
          </w:rPr>
          <w:t>Порівняльний аналіз підходів те методів пошуку схожих зображень</w:t>
        </w:r>
        <w:r>
          <w:rPr>
            <w:webHidden/>
          </w:rPr>
          <w:tab/>
        </w:r>
        <w:r>
          <w:rPr>
            <w:webHidden/>
          </w:rPr>
          <w:fldChar w:fldCharType="begin"/>
        </w:r>
        <w:r>
          <w:rPr>
            <w:webHidden/>
          </w:rPr>
          <w:instrText xml:space="preserve"> PAGEREF _Toc517034554 \h </w:instrText>
        </w:r>
        <w:r>
          <w:rPr>
            <w:webHidden/>
          </w:rPr>
        </w:r>
        <w:r>
          <w:rPr>
            <w:webHidden/>
          </w:rPr>
          <w:fldChar w:fldCharType="separate"/>
        </w:r>
        <w:r>
          <w:rPr>
            <w:webHidden/>
          </w:rPr>
          <w:t>26</w:t>
        </w:r>
        <w:r>
          <w:rPr>
            <w:webHidden/>
          </w:rPr>
          <w:fldChar w:fldCharType="end"/>
        </w:r>
      </w:hyperlink>
    </w:p>
    <w:p w:rsidR="00E3051D" w:rsidRDefault="00E3051D">
      <w:pPr>
        <w:pStyle w:val="TOC2"/>
        <w:rPr>
          <w:rFonts w:asciiTheme="minorHAnsi" w:eastAsiaTheme="minorEastAsia" w:hAnsiTheme="minorHAnsi" w:cstheme="minorBidi"/>
          <w:sz w:val="22"/>
          <w:szCs w:val="22"/>
          <w:lang w:eastAsia="uk-UA"/>
        </w:rPr>
      </w:pPr>
      <w:hyperlink w:anchor="_Toc517034555" w:history="1">
        <w:r w:rsidRPr="00A8401F">
          <w:rPr>
            <w:rStyle w:val="Hyperlink"/>
          </w:rPr>
          <w:t>2.5</w:t>
        </w:r>
        <w:r>
          <w:rPr>
            <w:rFonts w:asciiTheme="minorHAnsi" w:eastAsiaTheme="minorEastAsia" w:hAnsiTheme="minorHAnsi" w:cstheme="minorBidi"/>
            <w:sz w:val="22"/>
            <w:szCs w:val="22"/>
            <w:lang w:eastAsia="uk-UA"/>
          </w:rPr>
          <w:tab/>
        </w:r>
        <w:r w:rsidRPr="00A8401F">
          <w:rPr>
            <w:rStyle w:val="Hyperlink"/>
          </w:rPr>
          <w:t>Висновки до розділу</w:t>
        </w:r>
        <w:r>
          <w:rPr>
            <w:webHidden/>
          </w:rPr>
          <w:tab/>
        </w:r>
        <w:r>
          <w:rPr>
            <w:webHidden/>
          </w:rPr>
          <w:fldChar w:fldCharType="begin"/>
        </w:r>
        <w:r>
          <w:rPr>
            <w:webHidden/>
          </w:rPr>
          <w:instrText xml:space="preserve"> PAGEREF _Toc517034555 \h </w:instrText>
        </w:r>
        <w:r>
          <w:rPr>
            <w:webHidden/>
          </w:rPr>
        </w:r>
        <w:r>
          <w:rPr>
            <w:webHidden/>
          </w:rPr>
          <w:fldChar w:fldCharType="separate"/>
        </w:r>
        <w:r>
          <w:rPr>
            <w:webHidden/>
          </w:rPr>
          <w:t>27</w:t>
        </w:r>
        <w:r>
          <w:rPr>
            <w:webHidden/>
          </w:rPr>
          <w:fldChar w:fldCharType="end"/>
        </w:r>
      </w:hyperlink>
    </w:p>
    <w:p w:rsidR="00E3051D" w:rsidRDefault="00E3051D">
      <w:pPr>
        <w:pStyle w:val="TOC1"/>
        <w:rPr>
          <w:rFonts w:asciiTheme="minorHAnsi" w:eastAsiaTheme="minorEastAsia" w:hAnsiTheme="minorHAnsi" w:cstheme="minorBidi"/>
          <w:noProof/>
          <w:sz w:val="22"/>
          <w:szCs w:val="22"/>
          <w:lang w:eastAsia="uk-UA"/>
        </w:rPr>
      </w:pPr>
      <w:hyperlink w:anchor="_Toc517034556" w:history="1">
        <w:r w:rsidRPr="00A8401F">
          <w:rPr>
            <w:rStyle w:val="Hyperlink"/>
            <w:noProof/>
          </w:rPr>
          <w:t>3</w:t>
        </w:r>
        <w:r>
          <w:rPr>
            <w:rFonts w:asciiTheme="minorHAnsi" w:eastAsiaTheme="minorEastAsia" w:hAnsiTheme="minorHAnsi" w:cstheme="minorBidi"/>
            <w:noProof/>
            <w:sz w:val="22"/>
            <w:szCs w:val="22"/>
            <w:lang w:eastAsia="uk-UA"/>
          </w:rPr>
          <w:tab/>
        </w:r>
        <w:r w:rsidRPr="00A8401F">
          <w:rPr>
            <w:rStyle w:val="Hyperlink"/>
            <w:noProof/>
          </w:rPr>
          <w:t>Опис обраного методу</w:t>
        </w:r>
        <w:r>
          <w:rPr>
            <w:noProof/>
            <w:webHidden/>
          </w:rPr>
          <w:tab/>
        </w:r>
        <w:r>
          <w:rPr>
            <w:noProof/>
            <w:webHidden/>
          </w:rPr>
          <w:fldChar w:fldCharType="begin"/>
        </w:r>
        <w:r>
          <w:rPr>
            <w:noProof/>
            <w:webHidden/>
          </w:rPr>
          <w:instrText xml:space="preserve"> PAGEREF _Toc517034556 \h </w:instrText>
        </w:r>
        <w:r>
          <w:rPr>
            <w:noProof/>
            <w:webHidden/>
          </w:rPr>
        </w:r>
        <w:r>
          <w:rPr>
            <w:noProof/>
            <w:webHidden/>
          </w:rPr>
          <w:fldChar w:fldCharType="separate"/>
        </w:r>
        <w:r>
          <w:rPr>
            <w:noProof/>
            <w:webHidden/>
          </w:rPr>
          <w:t>28</w:t>
        </w:r>
        <w:r>
          <w:rPr>
            <w:noProof/>
            <w:webHidden/>
          </w:rPr>
          <w:fldChar w:fldCharType="end"/>
        </w:r>
      </w:hyperlink>
    </w:p>
    <w:p w:rsidR="00E3051D" w:rsidRDefault="00E3051D">
      <w:pPr>
        <w:pStyle w:val="TOC2"/>
        <w:rPr>
          <w:rFonts w:asciiTheme="minorHAnsi" w:eastAsiaTheme="minorEastAsia" w:hAnsiTheme="minorHAnsi" w:cstheme="minorBidi"/>
          <w:sz w:val="22"/>
          <w:szCs w:val="22"/>
          <w:lang w:eastAsia="uk-UA"/>
        </w:rPr>
      </w:pPr>
      <w:hyperlink w:anchor="_Toc517034557" w:history="1">
        <w:r w:rsidRPr="00A8401F">
          <w:rPr>
            <w:rStyle w:val="Hyperlink"/>
          </w:rPr>
          <w:t>3.1</w:t>
        </w:r>
        <w:r>
          <w:rPr>
            <w:rFonts w:asciiTheme="minorHAnsi" w:eastAsiaTheme="minorEastAsia" w:hAnsiTheme="minorHAnsi" w:cstheme="minorBidi"/>
            <w:sz w:val="22"/>
            <w:szCs w:val="22"/>
            <w:lang w:eastAsia="uk-UA"/>
          </w:rPr>
          <w:tab/>
        </w:r>
        <w:r w:rsidRPr="00A8401F">
          <w:rPr>
            <w:rStyle w:val="Hyperlink"/>
          </w:rPr>
          <w:t>Перетворення Радона</w:t>
        </w:r>
        <w:r>
          <w:rPr>
            <w:webHidden/>
          </w:rPr>
          <w:tab/>
        </w:r>
        <w:r>
          <w:rPr>
            <w:webHidden/>
          </w:rPr>
          <w:fldChar w:fldCharType="begin"/>
        </w:r>
        <w:r>
          <w:rPr>
            <w:webHidden/>
          </w:rPr>
          <w:instrText xml:space="preserve"> PAGEREF _Toc517034557 \h </w:instrText>
        </w:r>
        <w:r>
          <w:rPr>
            <w:webHidden/>
          </w:rPr>
        </w:r>
        <w:r>
          <w:rPr>
            <w:webHidden/>
          </w:rPr>
          <w:fldChar w:fldCharType="separate"/>
        </w:r>
        <w:r>
          <w:rPr>
            <w:webHidden/>
          </w:rPr>
          <w:t>28</w:t>
        </w:r>
        <w:r>
          <w:rPr>
            <w:webHidden/>
          </w:rPr>
          <w:fldChar w:fldCharType="end"/>
        </w:r>
      </w:hyperlink>
    </w:p>
    <w:p w:rsidR="00E3051D" w:rsidRDefault="00E3051D">
      <w:pPr>
        <w:pStyle w:val="TOC2"/>
        <w:rPr>
          <w:rFonts w:asciiTheme="minorHAnsi" w:eastAsiaTheme="minorEastAsia" w:hAnsiTheme="minorHAnsi" w:cstheme="minorBidi"/>
          <w:sz w:val="22"/>
          <w:szCs w:val="22"/>
          <w:lang w:eastAsia="uk-UA"/>
        </w:rPr>
      </w:pPr>
      <w:hyperlink w:anchor="_Toc517034558" w:history="1">
        <w:r w:rsidRPr="00A8401F">
          <w:rPr>
            <w:rStyle w:val="Hyperlink"/>
          </w:rPr>
          <w:t>3.2</w:t>
        </w:r>
        <w:r>
          <w:rPr>
            <w:rFonts w:asciiTheme="minorHAnsi" w:eastAsiaTheme="minorEastAsia" w:hAnsiTheme="minorHAnsi" w:cstheme="minorBidi"/>
            <w:sz w:val="22"/>
            <w:szCs w:val="22"/>
            <w:lang w:eastAsia="uk-UA"/>
          </w:rPr>
          <w:tab/>
        </w:r>
        <w:r w:rsidRPr="00A8401F">
          <w:rPr>
            <w:rStyle w:val="Hyperlink"/>
          </w:rPr>
          <w:t>Алгоритм отримання відбитку</w:t>
        </w:r>
        <w:r>
          <w:rPr>
            <w:webHidden/>
          </w:rPr>
          <w:tab/>
        </w:r>
        <w:r>
          <w:rPr>
            <w:webHidden/>
          </w:rPr>
          <w:fldChar w:fldCharType="begin"/>
        </w:r>
        <w:r>
          <w:rPr>
            <w:webHidden/>
          </w:rPr>
          <w:instrText xml:space="preserve"> PAGEREF _Toc517034558 \h </w:instrText>
        </w:r>
        <w:r>
          <w:rPr>
            <w:webHidden/>
          </w:rPr>
        </w:r>
        <w:r>
          <w:rPr>
            <w:webHidden/>
          </w:rPr>
          <w:fldChar w:fldCharType="separate"/>
        </w:r>
        <w:r>
          <w:rPr>
            <w:webHidden/>
          </w:rPr>
          <w:t>31</w:t>
        </w:r>
        <w:r>
          <w:rPr>
            <w:webHidden/>
          </w:rPr>
          <w:fldChar w:fldCharType="end"/>
        </w:r>
      </w:hyperlink>
    </w:p>
    <w:p w:rsidR="00E3051D" w:rsidRDefault="00E3051D">
      <w:pPr>
        <w:pStyle w:val="TOC2"/>
        <w:rPr>
          <w:rFonts w:asciiTheme="minorHAnsi" w:eastAsiaTheme="minorEastAsia" w:hAnsiTheme="minorHAnsi" w:cstheme="minorBidi"/>
          <w:sz w:val="22"/>
          <w:szCs w:val="22"/>
          <w:lang w:eastAsia="uk-UA"/>
        </w:rPr>
      </w:pPr>
      <w:hyperlink w:anchor="_Toc517034559" w:history="1">
        <w:r w:rsidRPr="00A8401F">
          <w:rPr>
            <w:rStyle w:val="Hyperlink"/>
          </w:rPr>
          <w:t>3.3</w:t>
        </w:r>
        <w:r>
          <w:rPr>
            <w:rFonts w:asciiTheme="minorHAnsi" w:eastAsiaTheme="minorEastAsia" w:hAnsiTheme="minorHAnsi" w:cstheme="minorBidi"/>
            <w:sz w:val="22"/>
            <w:szCs w:val="22"/>
            <w:lang w:eastAsia="uk-UA"/>
          </w:rPr>
          <w:tab/>
        </w:r>
        <w:r w:rsidRPr="00A8401F">
          <w:rPr>
            <w:rStyle w:val="Hyperlink"/>
          </w:rPr>
          <w:t>Критерій подібності зображень</w:t>
        </w:r>
        <w:r>
          <w:rPr>
            <w:webHidden/>
          </w:rPr>
          <w:tab/>
        </w:r>
        <w:r>
          <w:rPr>
            <w:webHidden/>
          </w:rPr>
          <w:fldChar w:fldCharType="begin"/>
        </w:r>
        <w:r>
          <w:rPr>
            <w:webHidden/>
          </w:rPr>
          <w:instrText xml:space="preserve"> PAGEREF _Toc517034559 \h </w:instrText>
        </w:r>
        <w:r>
          <w:rPr>
            <w:webHidden/>
          </w:rPr>
        </w:r>
        <w:r>
          <w:rPr>
            <w:webHidden/>
          </w:rPr>
          <w:fldChar w:fldCharType="separate"/>
        </w:r>
        <w:r>
          <w:rPr>
            <w:webHidden/>
          </w:rPr>
          <w:t>35</w:t>
        </w:r>
        <w:r>
          <w:rPr>
            <w:webHidden/>
          </w:rPr>
          <w:fldChar w:fldCharType="end"/>
        </w:r>
      </w:hyperlink>
    </w:p>
    <w:p w:rsidR="00E3051D" w:rsidRDefault="00E3051D">
      <w:pPr>
        <w:pStyle w:val="TOC2"/>
        <w:rPr>
          <w:rFonts w:asciiTheme="minorHAnsi" w:eastAsiaTheme="minorEastAsia" w:hAnsiTheme="minorHAnsi" w:cstheme="minorBidi"/>
          <w:sz w:val="22"/>
          <w:szCs w:val="22"/>
          <w:lang w:eastAsia="uk-UA"/>
        </w:rPr>
      </w:pPr>
      <w:hyperlink w:anchor="_Toc517034560" w:history="1">
        <w:r w:rsidRPr="00A8401F">
          <w:rPr>
            <w:rStyle w:val="Hyperlink"/>
          </w:rPr>
          <w:t>3.4</w:t>
        </w:r>
        <w:r>
          <w:rPr>
            <w:rFonts w:asciiTheme="minorHAnsi" w:eastAsiaTheme="minorEastAsia" w:hAnsiTheme="minorHAnsi" w:cstheme="minorBidi"/>
            <w:sz w:val="22"/>
            <w:szCs w:val="22"/>
            <w:lang w:eastAsia="uk-UA"/>
          </w:rPr>
          <w:tab/>
        </w:r>
        <w:r w:rsidRPr="00A8401F">
          <w:rPr>
            <w:rStyle w:val="Hyperlink"/>
          </w:rPr>
          <w:t>Висновки до розділу</w:t>
        </w:r>
        <w:r>
          <w:rPr>
            <w:webHidden/>
          </w:rPr>
          <w:tab/>
        </w:r>
        <w:r>
          <w:rPr>
            <w:webHidden/>
          </w:rPr>
          <w:fldChar w:fldCharType="begin"/>
        </w:r>
        <w:r>
          <w:rPr>
            <w:webHidden/>
          </w:rPr>
          <w:instrText xml:space="preserve"> PAGEREF _Toc517034560 \h </w:instrText>
        </w:r>
        <w:r>
          <w:rPr>
            <w:webHidden/>
          </w:rPr>
        </w:r>
        <w:r>
          <w:rPr>
            <w:webHidden/>
          </w:rPr>
          <w:fldChar w:fldCharType="separate"/>
        </w:r>
        <w:r>
          <w:rPr>
            <w:webHidden/>
          </w:rPr>
          <w:t>36</w:t>
        </w:r>
        <w:r>
          <w:rPr>
            <w:webHidden/>
          </w:rPr>
          <w:fldChar w:fldCharType="end"/>
        </w:r>
      </w:hyperlink>
    </w:p>
    <w:p w:rsidR="00E3051D" w:rsidRDefault="00E3051D">
      <w:pPr>
        <w:pStyle w:val="TOC1"/>
        <w:rPr>
          <w:rFonts w:asciiTheme="minorHAnsi" w:eastAsiaTheme="minorEastAsia" w:hAnsiTheme="minorHAnsi" w:cstheme="minorBidi"/>
          <w:noProof/>
          <w:sz w:val="22"/>
          <w:szCs w:val="22"/>
          <w:lang w:eastAsia="uk-UA"/>
        </w:rPr>
      </w:pPr>
      <w:hyperlink w:anchor="_Toc517034561" w:history="1">
        <w:r w:rsidRPr="00A8401F">
          <w:rPr>
            <w:rStyle w:val="Hyperlink"/>
            <w:noProof/>
          </w:rPr>
          <w:t>4</w:t>
        </w:r>
        <w:r>
          <w:rPr>
            <w:rFonts w:asciiTheme="minorHAnsi" w:eastAsiaTheme="minorEastAsia" w:hAnsiTheme="minorHAnsi" w:cstheme="minorBidi"/>
            <w:noProof/>
            <w:sz w:val="22"/>
            <w:szCs w:val="22"/>
            <w:lang w:eastAsia="uk-UA"/>
          </w:rPr>
          <w:tab/>
        </w:r>
        <w:r w:rsidRPr="00A8401F">
          <w:rPr>
            <w:rStyle w:val="Hyperlink"/>
            <w:noProof/>
          </w:rPr>
          <w:t>Опис розробленої системи</w:t>
        </w:r>
        <w:r>
          <w:rPr>
            <w:noProof/>
            <w:webHidden/>
          </w:rPr>
          <w:tab/>
        </w:r>
        <w:r>
          <w:rPr>
            <w:noProof/>
            <w:webHidden/>
          </w:rPr>
          <w:fldChar w:fldCharType="begin"/>
        </w:r>
        <w:r>
          <w:rPr>
            <w:noProof/>
            <w:webHidden/>
          </w:rPr>
          <w:instrText xml:space="preserve"> PAGEREF _Toc517034561 \h </w:instrText>
        </w:r>
        <w:r>
          <w:rPr>
            <w:noProof/>
            <w:webHidden/>
          </w:rPr>
        </w:r>
        <w:r>
          <w:rPr>
            <w:noProof/>
            <w:webHidden/>
          </w:rPr>
          <w:fldChar w:fldCharType="separate"/>
        </w:r>
        <w:r>
          <w:rPr>
            <w:noProof/>
            <w:webHidden/>
          </w:rPr>
          <w:t>37</w:t>
        </w:r>
        <w:r>
          <w:rPr>
            <w:noProof/>
            <w:webHidden/>
          </w:rPr>
          <w:fldChar w:fldCharType="end"/>
        </w:r>
      </w:hyperlink>
    </w:p>
    <w:p w:rsidR="00E3051D" w:rsidRDefault="00E3051D">
      <w:pPr>
        <w:pStyle w:val="TOC2"/>
        <w:rPr>
          <w:rFonts w:asciiTheme="minorHAnsi" w:eastAsiaTheme="minorEastAsia" w:hAnsiTheme="minorHAnsi" w:cstheme="minorBidi"/>
          <w:sz w:val="22"/>
          <w:szCs w:val="22"/>
          <w:lang w:eastAsia="uk-UA"/>
        </w:rPr>
      </w:pPr>
      <w:hyperlink w:anchor="_Toc517034562" w:history="1">
        <w:r w:rsidRPr="00A8401F">
          <w:rPr>
            <w:rStyle w:val="Hyperlink"/>
          </w:rPr>
          <w:t>4.1</w:t>
        </w:r>
        <w:r>
          <w:rPr>
            <w:rFonts w:asciiTheme="minorHAnsi" w:eastAsiaTheme="minorEastAsia" w:hAnsiTheme="minorHAnsi" w:cstheme="minorBidi"/>
            <w:sz w:val="22"/>
            <w:szCs w:val="22"/>
            <w:lang w:eastAsia="uk-UA"/>
          </w:rPr>
          <w:tab/>
        </w:r>
        <w:r w:rsidRPr="00A8401F">
          <w:rPr>
            <w:rStyle w:val="Hyperlink"/>
          </w:rPr>
          <w:t>Структура системи</w:t>
        </w:r>
        <w:r>
          <w:rPr>
            <w:webHidden/>
          </w:rPr>
          <w:tab/>
        </w:r>
        <w:r>
          <w:rPr>
            <w:webHidden/>
          </w:rPr>
          <w:fldChar w:fldCharType="begin"/>
        </w:r>
        <w:r>
          <w:rPr>
            <w:webHidden/>
          </w:rPr>
          <w:instrText xml:space="preserve"> PAGEREF _Toc517034562 \h </w:instrText>
        </w:r>
        <w:r>
          <w:rPr>
            <w:webHidden/>
          </w:rPr>
        </w:r>
        <w:r>
          <w:rPr>
            <w:webHidden/>
          </w:rPr>
          <w:fldChar w:fldCharType="separate"/>
        </w:r>
        <w:r>
          <w:rPr>
            <w:webHidden/>
          </w:rPr>
          <w:t>37</w:t>
        </w:r>
        <w:r>
          <w:rPr>
            <w:webHidden/>
          </w:rPr>
          <w:fldChar w:fldCharType="end"/>
        </w:r>
      </w:hyperlink>
    </w:p>
    <w:p w:rsidR="00E3051D" w:rsidRDefault="00E3051D">
      <w:pPr>
        <w:pStyle w:val="TOC2"/>
        <w:rPr>
          <w:rFonts w:asciiTheme="minorHAnsi" w:eastAsiaTheme="minorEastAsia" w:hAnsiTheme="minorHAnsi" w:cstheme="minorBidi"/>
          <w:sz w:val="22"/>
          <w:szCs w:val="22"/>
          <w:lang w:eastAsia="uk-UA"/>
        </w:rPr>
      </w:pPr>
      <w:hyperlink w:anchor="_Toc517034563" w:history="1">
        <w:r w:rsidRPr="00A8401F">
          <w:rPr>
            <w:rStyle w:val="Hyperlink"/>
          </w:rPr>
          <w:t>4.2</w:t>
        </w:r>
        <w:r>
          <w:rPr>
            <w:rFonts w:asciiTheme="minorHAnsi" w:eastAsiaTheme="minorEastAsia" w:hAnsiTheme="minorHAnsi" w:cstheme="minorBidi"/>
            <w:sz w:val="22"/>
            <w:szCs w:val="22"/>
            <w:lang w:eastAsia="uk-UA"/>
          </w:rPr>
          <w:tab/>
        </w:r>
        <w:r w:rsidRPr="00A8401F">
          <w:rPr>
            <w:rStyle w:val="Hyperlink"/>
          </w:rPr>
          <w:t>Опис використаних програмних засобів</w:t>
        </w:r>
        <w:r>
          <w:rPr>
            <w:webHidden/>
          </w:rPr>
          <w:tab/>
        </w:r>
        <w:r>
          <w:rPr>
            <w:webHidden/>
          </w:rPr>
          <w:fldChar w:fldCharType="begin"/>
        </w:r>
        <w:r>
          <w:rPr>
            <w:webHidden/>
          </w:rPr>
          <w:instrText xml:space="preserve"> PAGEREF _Toc517034563 \h </w:instrText>
        </w:r>
        <w:r>
          <w:rPr>
            <w:webHidden/>
          </w:rPr>
        </w:r>
        <w:r>
          <w:rPr>
            <w:webHidden/>
          </w:rPr>
          <w:fldChar w:fldCharType="separate"/>
        </w:r>
        <w:r>
          <w:rPr>
            <w:webHidden/>
          </w:rPr>
          <w:t>38</w:t>
        </w:r>
        <w:r>
          <w:rPr>
            <w:webHidden/>
          </w:rPr>
          <w:fldChar w:fldCharType="end"/>
        </w:r>
      </w:hyperlink>
    </w:p>
    <w:p w:rsidR="00E3051D" w:rsidRDefault="00E3051D">
      <w:pPr>
        <w:pStyle w:val="TOC2"/>
        <w:rPr>
          <w:rFonts w:asciiTheme="minorHAnsi" w:eastAsiaTheme="minorEastAsia" w:hAnsiTheme="minorHAnsi" w:cstheme="minorBidi"/>
          <w:sz w:val="22"/>
          <w:szCs w:val="22"/>
          <w:lang w:eastAsia="uk-UA"/>
        </w:rPr>
      </w:pPr>
      <w:hyperlink w:anchor="_Toc517034564" w:history="1">
        <w:r w:rsidRPr="00A8401F">
          <w:rPr>
            <w:rStyle w:val="Hyperlink"/>
          </w:rPr>
          <w:t>4.3</w:t>
        </w:r>
        <w:r>
          <w:rPr>
            <w:rFonts w:asciiTheme="minorHAnsi" w:eastAsiaTheme="minorEastAsia" w:hAnsiTheme="minorHAnsi" w:cstheme="minorBidi"/>
            <w:sz w:val="22"/>
            <w:szCs w:val="22"/>
            <w:lang w:eastAsia="uk-UA"/>
          </w:rPr>
          <w:tab/>
        </w:r>
        <w:r w:rsidRPr="00A8401F">
          <w:rPr>
            <w:rStyle w:val="Hyperlink"/>
          </w:rPr>
          <w:t>Формати даних</w:t>
        </w:r>
        <w:r>
          <w:rPr>
            <w:webHidden/>
          </w:rPr>
          <w:tab/>
        </w:r>
        <w:r>
          <w:rPr>
            <w:webHidden/>
          </w:rPr>
          <w:fldChar w:fldCharType="begin"/>
        </w:r>
        <w:r>
          <w:rPr>
            <w:webHidden/>
          </w:rPr>
          <w:instrText xml:space="preserve"> PAGEREF _Toc517034564 \h </w:instrText>
        </w:r>
        <w:r>
          <w:rPr>
            <w:webHidden/>
          </w:rPr>
        </w:r>
        <w:r>
          <w:rPr>
            <w:webHidden/>
          </w:rPr>
          <w:fldChar w:fldCharType="separate"/>
        </w:r>
        <w:r>
          <w:rPr>
            <w:webHidden/>
          </w:rPr>
          <w:t>39</w:t>
        </w:r>
        <w:r>
          <w:rPr>
            <w:webHidden/>
          </w:rPr>
          <w:fldChar w:fldCharType="end"/>
        </w:r>
      </w:hyperlink>
    </w:p>
    <w:p w:rsidR="00E3051D" w:rsidRDefault="00E3051D">
      <w:pPr>
        <w:pStyle w:val="TOC2"/>
        <w:rPr>
          <w:rFonts w:asciiTheme="minorHAnsi" w:eastAsiaTheme="minorEastAsia" w:hAnsiTheme="minorHAnsi" w:cstheme="minorBidi"/>
          <w:sz w:val="22"/>
          <w:szCs w:val="22"/>
          <w:lang w:eastAsia="uk-UA"/>
        </w:rPr>
      </w:pPr>
      <w:hyperlink w:anchor="_Toc517034565" w:history="1">
        <w:r w:rsidRPr="00A8401F">
          <w:rPr>
            <w:rStyle w:val="Hyperlink"/>
          </w:rPr>
          <w:t>4.4</w:t>
        </w:r>
        <w:r>
          <w:rPr>
            <w:rFonts w:asciiTheme="minorHAnsi" w:eastAsiaTheme="minorEastAsia" w:hAnsiTheme="minorHAnsi" w:cstheme="minorBidi"/>
            <w:sz w:val="22"/>
            <w:szCs w:val="22"/>
            <w:lang w:eastAsia="uk-UA"/>
          </w:rPr>
          <w:tab/>
        </w:r>
        <w:r w:rsidRPr="00A8401F">
          <w:rPr>
            <w:rStyle w:val="Hyperlink"/>
          </w:rPr>
          <w:t>Висновки до розділу</w:t>
        </w:r>
        <w:r>
          <w:rPr>
            <w:webHidden/>
          </w:rPr>
          <w:tab/>
        </w:r>
        <w:r>
          <w:rPr>
            <w:webHidden/>
          </w:rPr>
          <w:fldChar w:fldCharType="begin"/>
        </w:r>
        <w:r>
          <w:rPr>
            <w:webHidden/>
          </w:rPr>
          <w:instrText xml:space="preserve"> PAGEREF _Toc517034565 \h </w:instrText>
        </w:r>
        <w:r>
          <w:rPr>
            <w:webHidden/>
          </w:rPr>
        </w:r>
        <w:r>
          <w:rPr>
            <w:webHidden/>
          </w:rPr>
          <w:fldChar w:fldCharType="separate"/>
        </w:r>
        <w:r>
          <w:rPr>
            <w:webHidden/>
          </w:rPr>
          <w:t>40</w:t>
        </w:r>
        <w:r>
          <w:rPr>
            <w:webHidden/>
          </w:rPr>
          <w:fldChar w:fldCharType="end"/>
        </w:r>
      </w:hyperlink>
    </w:p>
    <w:p w:rsidR="00E3051D" w:rsidRDefault="00E3051D">
      <w:pPr>
        <w:pStyle w:val="TOC1"/>
        <w:rPr>
          <w:rFonts w:asciiTheme="minorHAnsi" w:eastAsiaTheme="minorEastAsia" w:hAnsiTheme="minorHAnsi" w:cstheme="minorBidi"/>
          <w:noProof/>
          <w:sz w:val="22"/>
          <w:szCs w:val="22"/>
          <w:lang w:eastAsia="uk-UA"/>
        </w:rPr>
      </w:pPr>
      <w:hyperlink w:anchor="_Toc517034566" w:history="1">
        <w:r w:rsidRPr="00A8401F">
          <w:rPr>
            <w:rStyle w:val="Hyperlink"/>
            <w:noProof/>
          </w:rPr>
          <w:t>5</w:t>
        </w:r>
        <w:r>
          <w:rPr>
            <w:rFonts w:asciiTheme="minorHAnsi" w:eastAsiaTheme="minorEastAsia" w:hAnsiTheme="minorHAnsi" w:cstheme="minorBidi"/>
            <w:noProof/>
            <w:sz w:val="22"/>
            <w:szCs w:val="22"/>
            <w:lang w:eastAsia="uk-UA"/>
          </w:rPr>
          <w:tab/>
        </w:r>
        <w:r w:rsidRPr="00A8401F">
          <w:rPr>
            <w:rStyle w:val="Hyperlink"/>
            <w:noProof/>
          </w:rPr>
          <w:t>Випробування та аналіз результатів</w:t>
        </w:r>
        <w:r>
          <w:rPr>
            <w:noProof/>
            <w:webHidden/>
          </w:rPr>
          <w:tab/>
        </w:r>
        <w:r>
          <w:rPr>
            <w:noProof/>
            <w:webHidden/>
          </w:rPr>
          <w:fldChar w:fldCharType="begin"/>
        </w:r>
        <w:r>
          <w:rPr>
            <w:noProof/>
            <w:webHidden/>
          </w:rPr>
          <w:instrText xml:space="preserve"> PAGEREF _Toc517034566 \h </w:instrText>
        </w:r>
        <w:r>
          <w:rPr>
            <w:noProof/>
            <w:webHidden/>
          </w:rPr>
        </w:r>
        <w:r>
          <w:rPr>
            <w:noProof/>
            <w:webHidden/>
          </w:rPr>
          <w:fldChar w:fldCharType="separate"/>
        </w:r>
        <w:r>
          <w:rPr>
            <w:noProof/>
            <w:webHidden/>
          </w:rPr>
          <w:t>41</w:t>
        </w:r>
        <w:r>
          <w:rPr>
            <w:noProof/>
            <w:webHidden/>
          </w:rPr>
          <w:fldChar w:fldCharType="end"/>
        </w:r>
      </w:hyperlink>
    </w:p>
    <w:p w:rsidR="00E3051D" w:rsidRDefault="00E3051D">
      <w:pPr>
        <w:pStyle w:val="TOC2"/>
        <w:rPr>
          <w:rFonts w:asciiTheme="minorHAnsi" w:eastAsiaTheme="minorEastAsia" w:hAnsiTheme="minorHAnsi" w:cstheme="minorBidi"/>
          <w:sz w:val="22"/>
          <w:szCs w:val="22"/>
          <w:lang w:eastAsia="uk-UA"/>
        </w:rPr>
      </w:pPr>
      <w:hyperlink w:anchor="_Toc517034567" w:history="1">
        <w:r w:rsidRPr="00A8401F">
          <w:rPr>
            <w:rStyle w:val="Hyperlink"/>
          </w:rPr>
          <w:t>5.1</w:t>
        </w:r>
        <w:r>
          <w:rPr>
            <w:rFonts w:asciiTheme="minorHAnsi" w:eastAsiaTheme="minorEastAsia" w:hAnsiTheme="minorHAnsi" w:cstheme="minorBidi"/>
            <w:sz w:val="22"/>
            <w:szCs w:val="22"/>
            <w:lang w:eastAsia="uk-UA"/>
          </w:rPr>
          <w:tab/>
        </w:r>
        <w:r w:rsidRPr="00A8401F">
          <w:rPr>
            <w:rStyle w:val="Hyperlink"/>
          </w:rPr>
          <w:t>Застосування фільтрів</w:t>
        </w:r>
        <w:r>
          <w:rPr>
            <w:webHidden/>
          </w:rPr>
          <w:tab/>
        </w:r>
        <w:r>
          <w:rPr>
            <w:webHidden/>
          </w:rPr>
          <w:fldChar w:fldCharType="begin"/>
        </w:r>
        <w:r>
          <w:rPr>
            <w:webHidden/>
          </w:rPr>
          <w:instrText xml:space="preserve"> PAGEREF _Toc517034567 \h </w:instrText>
        </w:r>
        <w:r>
          <w:rPr>
            <w:webHidden/>
          </w:rPr>
        </w:r>
        <w:r>
          <w:rPr>
            <w:webHidden/>
          </w:rPr>
          <w:fldChar w:fldCharType="separate"/>
        </w:r>
        <w:r>
          <w:rPr>
            <w:webHidden/>
          </w:rPr>
          <w:t>41</w:t>
        </w:r>
        <w:r>
          <w:rPr>
            <w:webHidden/>
          </w:rPr>
          <w:fldChar w:fldCharType="end"/>
        </w:r>
      </w:hyperlink>
    </w:p>
    <w:p w:rsidR="00E3051D" w:rsidRDefault="00E3051D">
      <w:pPr>
        <w:pStyle w:val="TOC2"/>
        <w:rPr>
          <w:rFonts w:asciiTheme="minorHAnsi" w:eastAsiaTheme="minorEastAsia" w:hAnsiTheme="minorHAnsi" w:cstheme="minorBidi"/>
          <w:sz w:val="22"/>
          <w:szCs w:val="22"/>
          <w:lang w:eastAsia="uk-UA"/>
        </w:rPr>
      </w:pPr>
      <w:hyperlink w:anchor="_Toc517034568" w:history="1">
        <w:r w:rsidRPr="00A8401F">
          <w:rPr>
            <w:rStyle w:val="Hyperlink"/>
          </w:rPr>
          <w:t>5.2</w:t>
        </w:r>
        <w:r>
          <w:rPr>
            <w:rFonts w:asciiTheme="minorHAnsi" w:eastAsiaTheme="minorEastAsia" w:hAnsiTheme="minorHAnsi" w:cstheme="minorBidi"/>
            <w:sz w:val="22"/>
            <w:szCs w:val="22"/>
            <w:lang w:eastAsia="uk-UA"/>
          </w:rPr>
          <w:tab/>
        </w:r>
        <w:r w:rsidRPr="00A8401F">
          <w:rPr>
            <w:rStyle w:val="Hyperlink"/>
          </w:rPr>
          <w:t>Масштабування зображень</w:t>
        </w:r>
        <w:r>
          <w:rPr>
            <w:webHidden/>
          </w:rPr>
          <w:tab/>
        </w:r>
        <w:r>
          <w:rPr>
            <w:webHidden/>
          </w:rPr>
          <w:fldChar w:fldCharType="begin"/>
        </w:r>
        <w:r>
          <w:rPr>
            <w:webHidden/>
          </w:rPr>
          <w:instrText xml:space="preserve"> PAGEREF _Toc517034568 \h </w:instrText>
        </w:r>
        <w:r>
          <w:rPr>
            <w:webHidden/>
          </w:rPr>
        </w:r>
        <w:r>
          <w:rPr>
            <w:webHidden/>
          </w:rPr>
          <w:fldChar w:fldCharType="separate"/>
        </w:r>
        <w:r>
          <w:rPr>
            <w:webHidden/>
          </w:rPr>
          <w:t>43</w:t>
        </w:r>
        <w:r>
          <w:rPr>
            <w:webHidden/>
          </w:rPr>
          <w:fldChar w:fldCharType="end"/>
        </w:r>
      </w:hyperlink>
    </w:p>
    <w:p w:rsidR="00E3051D" w:rsidRDefault="00E3051D">
      <w:pPr>
        <w:pStyle w:val="TOC2"/>
        <w:rPr>
          <w:rFonts w:asciiTheme="minorHAnsi" w:eastAsiaTheme="minorEastAsia" w:hAnsiTheme="minorHAnsi" w:cstheme="minorBidi"/>
          <w:sz w:val="22"/>
          <w:szCs w:val="22"/>
          <w:lang w:eastAsia="uk-UA"/>
        </w:rPr>
      </w:pPr>
      <w:hyperlink w:anchor="_Toc517034569" w:history="1">
        <w:r w:rsidRPr="00A8401F">
          <w:rPr>
            <w:rStyle w:val="Hyperlink"/>
          </w:rPr>
          <w:t>5.3</w:t>
        </w:r>
        <w:r>
          <w:rPr>
            <w:rFonts w:asciiTheme="minorHAnsi" w:eastAsiaTheme="minorEastAsia" w:hAnsiTheme="minorHAnsi" w:cstheme="minorBidi"/>
            <w:sz w:val="22"/>
            <w:szCs w:val="22"/>
            <w:lang w:eastAsia="uk-UA"/>
          </w:rPr>
          <w:tab/>
        </w:r>
        <w:r w:rsidRPr="00A8401F">
          <w:rPr>
            <w:rStyle w:val="Hyperlink"/>
          </w:rPr>
          <w:t>Поворот на 180 градусів</w:t>
        </w:r>
        <w:r>
          <w:rPr>
            <w:webHidden/>
          </w:rPr>
          <w:tab/>
        </w:r>
        <w:r>
          <w:rPr>
            <w:webHidden/>
          </w:rPr>
          <w:fldChar w:fldCharType="begin"/>
        </w:r>
        <w:r>
          <w:rPr>
            <w:webHidden/>
          </w:rPr>
          <w:instrText xml:space="preserve"> PAGEREF _Toc517034569 \h </w:instrText>
        </w:r>
        <w:r>
          <w:rPr>
            <w:webHidden/>
          </w:rPr>
        </w:r>
        <w:r>
          <w:rPr>
            <w:webHidden/>
          </w:rPr>
          <w:fldChar w:fldCharType="separate"/>
        </w:r>
        <w:r>
          <w:rPr>
            <w:webHidden/>
          </w:rPr>
          <w:t>44</w:t>
        </w:r>
        <w:r>
          <w:rPr>
            <w:webHidden/>
          </w:rPr>
          <w:fldChar w:fldCharType="end"/>
        </w:r>
      </w:hyperlink>
    </w:p>
    <w:p w:rsidR="00E3051D" w:rsidRDefault="00E3051D">
      <w:pPr>
        <w:pStyle w:val="TOC2"/>
        <w:rPr>
          <w:rFonts w:asciiTheme="minorHAnsi" w:eastAsiaTheme="minorEastAsia" w:hAnsiTheme="minorHAnsi" w:cstheme="minorBidi"/>
          <w:sz w:val="22"/>
          <w:szCs w:val="22"/>
          <w:lang w:eastAsia="uk-UA"/>
        </w:rPr>
      </w:pPr>
      <w:hyperlink w:anchor="_Toc517034570" w:history="1">
        <w:r w:rsidRPr="00A8401F">
          <w:rPr>
            <w:rStyle w:val="Hyperlink"/>
            <w:lang w:val="en-US"/>
          </w:rPr>
          <w:t>5.4</w:t>
        </w:r>
        <w:r>
          <w:rPr>
            <w:rFonts w:asciiTheme="minorHAnsi" w:eastAsiaTheme="minorEastAsia" w:hAnsiTheme="minorHAnsi" w:cstheme="minorBidi"/>
            <w:sz w:val="22"/>
            <w:szCs w:val="22"/>
            <w:lang w:eastAsia="uk-UA"/>
          </w:rPr>
          <w:tab/>
        </w:r>
        <w:r w:rsidRPr="00A8401F">
          <w:rPr>
            <w:rStyle w:val="Hyperlink"/>
          </w:rPr>
          <w:t>Поворот на невеликі кути</w:t>
        </w:r>
        <w:r>
          <w:rPr>
            <w:webHidden/>
          </w:rPr>
          <w:tab/>
        </w:r>
        <w:r>
          <w:rPr>
            <w:webHidden/>
          </w:rPr>
          <w:fldChar w:fldCharType="begin"/>
        </w:r>
        <w:r>
          <w:rPr>
            <w:webHidden/>
          </w:rPr>
          <w:instrText xml:space="preserve"> PAGEREF _Toc517034570 \h </w:instrText>
        </w:r>
        <w:r>
          <w:rPr>
            <w:webHidden/>
          </w:rPr>
        </w:r>
        <w:r>
          <w:rPr>
            <w:webHidden/>
          </w:rPr>
          <w:fldChar w:fldCharType="separate"/>
        </w:r>
        <w:r>
          <w:rPr>
            <w:webHidden/>
          </w:rPr>
          <w:t>44</w:t>
        </w:r>
        <w:r>
          <w:rPr>
            <w:webHidden/>
          </w:rPr>
          <w:fldChar w:fldCharType="end"/>
        </w:r>
      </w:hyperlink>
    </w:p>
    <w:p w:rsidR="00E3051D" w:rsidRDefault="00E3051D">
      <w:pPr>
        <w:pStyle w:val="TOC2"/>
        <w:rPr>
          <w:rFonts w:asciiTheme="minorHAnsi" w:eastAsiaTheme="minorEastAsia" w:hAnsiTheme="minorHAnsi" w:cstheme="minorBidi"/>
          <w:sz w:val="22"/>
          <w:szCs w:val="22"/>
          <w:lang w:eastAsia="uk-UA"/>
        </w:rPr>
      </w:pPr>
      <w:hyperlink w:anchor="_Toc517034571" w:history="1">
        <w:r w:rsidRPr="00A8401F">
          <w:rPr>
            <w:rStyle w:val="Hyperlink"/>
            <w:lang w:val="en-US"/>
          </w:rPr>
          <w:t>5.5</w:t>
        </w:r>
        <w:r>
          <w:rPr>
            <w:rFonts w:asciiTheme="minorHAnsi" w:eastAsiaTheme="minorEastAsia" w:hAnsiTheme="minorHAnsi" w:cstheme="minorBidi"/>
            <w:sz w:val="22"/>
            <w:szCs w:val="22"/>
            <w:lang w:eastAsia="uk-UA"/>
          </w:rPr>
          <w:tab/>
        </w:r>
        <w:r w:rsidRPr="00A8401F">
          <w:rPr>
            <w:rStyle w:val="Hyperlink"/>
          </w:rPr>
          <w:t>Висновки до розділу</w:t>
        </w:r>
        <w:r>
          <w:rPr>
            <w:webHidden/>
          </w:rPr>
          <w:tab/>
        </w:r>
        <w:r>
          <w:rPr>
            <w:webHidden/>
          </w:rPr>
          <w:fldChar w:fldCharType="begin"/>
        </w:r>
        <w:r>
          <w:rPr>
            <w:webHidden/>
          </w:rPr>
          <w:instrText xml:space="preserve"> PAGEREF _Toc517034571 \h </w:instrText>
        </w:r>
        <w:r>
          <w:rPr>
            <w:webHidden/>
          </w:rPr>
        </w:r>
        <w:r>
          <w:rPr>
            <w:webHidden/>
          </w:rPr>
          <w:fldChar w:fldCharType="separate"/>
        </w:r>
        <w:r>
          <w:rPr>
            <w:webHidden/>
          </w:rPr>
          <w:t>47</w:t>
        </w:r>
        <w:r>
          <w:rPr>
            <w:webHidden/>
          </w:rPr>
          <w:fldChar w:fldCharType="end"/>
        </w:r>
      </w:hyperlink>
    </w:p>
    <w:p w:rsidR="00E3051D" w:rsidRDefault="00E3051D">
      <w:pPr>
        <w:pStyle w:val="TOC1"/>
        <w:rPr>
          <w:rFonts w:asciiTheme="minorHAnsi" w:eastAsiaTheme="minorEastAsia" w:hAnsiTheme="minorHAnsi" w:cstheme="minorBidi"/>
          <w:noProof/>
          <w:sz w:val="22"/>
          <w:szCs w:val="22"/>
          <w:lang w:eastAsia="uk-UA"/>
        </w:rPr>
      </w:pPr>
      <w:hyperlink w:anchor="_Toc517034572" w:history="1">
        <w:r w:rsidRPr="00A8401F">
          <w:rPr>
            <w:rStyle w:val="Hyperlink"/>
            <w:noProof/>
          </w:rPr>
          <w:t>Висновки</w:t>
        </w:r>
        <w:r>
          <w:rPr>
            <w:noProof/>
            <w:webHidden/>
          </w:rPr>
          <w:tab/>
        </w:r>
        <w:r>
          <w:rPr>
            <w:noProof/>
            <w:webHidden/>
          </w:rPr>
          <w:fldChar w:fldCharType="begin"/>
        </w:r>
        <w:r>
          <w:rPr>
            <w:noProof/>
            <w:webHidden/>
          </w:rPr>
          <w:instrText xml:space="preserve"> PAGEREF _Toc517034572 \h </w:instrText>
        </w:r>
        <w:r>
          <w:rPr>
            <w:noProof/>
            <w:webHidden/>
          </w:rPr>
        </w:r>
        <w:r>
          <w:rPr>
            <w:noProof/>
            <w:webHidden/>
          </w:rPr>
          <w:fldChar w:fldCharType="separate"/>
        </w:r>
        <w:r>
          <w:rPr>
            <w:noProof/>
            <w:webHidden/>
          </w:rPr>
          <w:t>48</w:t>
        </w:r>
        <w:r>
          <w:rPr>
            <w:noProof/>
            <w:webHidden/>
          </w:rPr>
          <w:fldChar w:fldCharType="end"/>
        </w:r>
      </w:hyperlink>
    </w:p>
    <w:p w:rsidR="00E3051D" w:rsidRDefault="00E3051D">
      <w:pPr>
        <w:pStyle w:val="TOC1"/>
        <w:rPr>
          <w:rFonts w:asciiTheme="minorHAnsi" w:eastAsiaTheme="minorEastAsia" w:hAnsiTheme="minorHAnsi" w:cstheme="minorBidi"/>
          <w:noProof/>
          <w:sz w:val="22"/>
          <w:szCs w:val="22"/>
          <w:lang w:eastAsia="uk-UA"/>
        </w:rPr>
      </w:pPr>
      <w:hyperlink w:anchor="_Toc517034573" w:history="1">
        <w:r w:rsidRPr="00A8401F">
          <w:rPr>
            <w:rStyle w:val="Hyperlink"/>
            <w:noProof/>
          </w:rPr>
          <w:t>Перелік посилань</w:t>
        </w:r>
        <w:r>
          <w:rPr>
            <w:noProof/>
            <w:webHidden/>
          </w:rPr>
          <w:tab/>
        </w:r>
        <w:r>
          <w:rPr>
            <w:noProof/>
            <w:webHidden/>
          </w:rPr>
          <w:fldChar w:fldCharType="begin"/>
        </w:r>
        <w:r>
          <w:rPr>
            <w:noProof/>
            <w:webHidden/>
          </w:rPr>
          <w:instrText xml:space="preserve"> PAGEREF _Toc517034573 \h </w:instrText>
        </w:r>
        <w:r>
          <w:rPr>
            <w:noProof/>
            <w:webHidden/>
          </w:rPr>
        </w:r>
        <w:r>
          <w:rPr>
            <w:noProof/>
            <w:webHidden/>
          </w:rPr>
          <w:fldChar w:fldCharType="separate"/>
        </w:r>
        <w:r>
          <w:rPr>
            <w:noProof/>
            <w:webHidden/>
          </w:rPr>
          <w:t>49</w:t>
        </w:r>
        <w:r>
          <w:rPr>
            <w:noProof/>
            <w:webHidden/>
          </w:rPr>
          <w:fldChar w:fldCharType="end"/>
        </w:r>
      </w:hyperlink>
    </w:p>
    <w:p w:rsidR="00E3051D" w:rsidRDefault="00E3051D">
      <w:pPr>
        <w:pStyle w:val="TOC1"/>
        <w:rPr>
          <w:rFonts w:asciiTheme="minorHAnsi" w:eastAsiaTheme="minorEastAsia" w:hAnsiTheme="minorHAnsi" w:cstheme="minorBidi"/>
          <w:noProof/>
          <w:sz w:val="22"/>
          <w:szCs w:val="22"/>
          <w:lang w:eastAsia="uk-UA"/>
        </w:rPr>
      </w:pPr>
      <w:hyperlink w:anchor="_Toc517034574" w:history="1">
        <w:r w:rsidRPr="00A8401F">
          <w:rPr>
            <w:rStyle w:val="Hyperlink"/>
            <w:noProof/>
          </w:rPr>
          <w:t>Додаток А Лістинг програми</w:t>
        </w:r>
        <w:r>
          <w:rPr>
            <w:noProof/>
            <w:webHidden/>
          </w:rPr>
          <w:tab/>
        </w:r>
        <w:r>
          <w:rPr>
            <w:noProof/>
            <w:webHidden/>
          </w:rPr>
          <w:fldChar w:fldCharType="begin"/>
        </w:r>
        <w:r>
          <w:rPr>
            <w:noProof/>
            <w:webHidden/>
          </w:rPr>
          <w:instrText xml:space="preserve"> PAGEREF _Toc517034574 \h </w:instrText>
        </w:r>
        <w:r>
          <w:rPr>
            <w:noProof/>
            <w:webHidden/>
          </w:rPr>
        </w:r>
        <w:r>
          <w:rPr>
            <w:noProof/>
            <w:webHidden/>
          </w:rPr>
          <w:fldChar w:fldCharType="separate"/>
        </w:r>
        <w:r>
          <w:rPr>
            <w:noProof/>
            <w:webHidden/>
          </w:rPr>
          <w:t>52</w:t>
        </w:r>
        <w:r>
          <w:rPr>
            <w:noProof/>
            <w:webHidden/>
          </w:rPr>
          <w:fldChar w:fldCharType="end"/>
        </w:r>
      </w:hyperlink>
    </w:p>
    <w:p w:rsidR="00E3051D" w:rsidRDefault="00E3051D">
      <w:pPr>
        <w:pStyle w:val="TOC1"/>
        <w:rPr>
          <w:rFonts w:asciiTheme="minorHAnsi" w:eastAsiaTheme="minorEastAsia" w:hAnsiTheme="minorHAnsi" w:cstheme="minorBidi"/>
          <w:noProof/>
          <w:sz w:val="22"/>
          <w:szCs w:val="22"/>
          <w:lang w:eastAsia="uk-UA"/>
        </w:rPr>
      </w:pPr>
      <w:hyperlink w:anchor="_Toc517034575" w:history="1">
        <w:r w:rsidRPr="00A8401F">
          <w:rPr>
            <w:rStyle w:val="Hyperlink"/>
            <w:noProof/>
          </w:rPr>
          <w:t>Додаток Б Ілюстративний матеріал</w:t>
        </w:r>
        <w:r>
          <w:rPr>
            <w:noProof/>
            <w:webHidden/>
          </w:rPr>
          <w:tab/>
        </w:r>
        <w:r>
          <w:rPr>
            <w:noProof/>
            <w:webHidden/>
          </w:rPr>
          <w:fldChar w:fldCharType="begin"/>
        </w:r>
        <w:r>
          <w:rPr>
            <w:noProof/>
            <w:webHidden/>
          </w:rPr>
          <w:instrText xml:space="preserve"> PAGEREF _Toc517034575 \h </w:instrText>
        </w:r>
        <w:r>
          <w:rPr>
            <w:noProof/>
            <w:webHidden/>
          </w:rPr>
        </w:r>
        <w:r>
          <w:rPr>
            <w:noProof/>
            <w:webHidden/>
          </w:rPr>
          <w:fldChar w:fldCharType="separate"/>
        </w:r>
        <w:r>
          <w:rPr>
            <w:noProof/>
            <w:webHidden/>
          </w:rPr>
          <w:t>61</w:t>
        </w:r>
        <w:r>
          <w:rPr>
            <w:noProof/>
            <w:webHidden/>
          </w:rPr>
          <w:fldChar w:fldCharType="end"/>
        </w:r>
      </w:hyperlink>
    </w:p>
    <w:p w:rsidR="00A9659C" w:rsidRPr="001B0198" w:rsidRDefault="000A708A" w:rsidP="00EA0289">
      <w:pPr>
        <w:pStyle w:val="UnnumberedHeading"/>
        <w:numPr>
          <w:ilvl w:val="0"/>
          <w:numId w:val="0"/>
        </w:numPr>
        <w:ind w:left="432"/>
      </w:pPr>
      <w:r w:rsidRPr="001B0198">
        <w:rPr>
          <w:rFonts w:eastAsia="Calibri"/>
          <w:szCs w:val="28"/>
        </w:rPr>
        <w:fldChar w:fldCharType="end"/>
      </w:r>
      <w:bookmarkStart w:id="1" w:name="_Toc436262488"/>
      <w:r w:rsidR="00D621B9" w:rsidRPr="001B0198">
        <w:br w:type="page"/>
      </w:r>
      <w:bookmarkStart w:id="2" w:name="_Toc517034538"/>
      <w:r w:rsidR="00A9659C" w:rsidRPr="001B0198">
        <w:lastRenderedPageBreak/>
        <w:t>Вступ</w:t>
      </w:r>
      <w:bookmarkEnd w:id="1"/>
      <w:bookmarkEnd w:id="2"/>
    </w:p>
    <w:p w:rsidR="00A9659C" w:rsidRPr="001B0198" w:rsidRDefault="00A9659C" w:rsidP="00A9659C"/>
    <w:p w:rsidR="002919CC" w:rsidRPr="001B0198" w:rsidRDefault="002919CC" w:rsidP="00A9659C"/>
    <w:p w:rsidR="00BA5B67" w:rsidRDefault="0061135E" w:rsidP="0061135E">
      <w:r w:rsidRPr="001B0198">
        <w:t xml:space="preserve">Швидкий ріст обсягу даних які можна зберігати на персональних носіях, доступність засобів фотографування </w:t>
      </w:r>
      <w:r w:rsidR="00BA5B67">
        <w:t xml:space="preserve">призвели до </w:t>
      </w:r>
      <w:r w:rsidRPr="001B0198">
        <w:t xml:space="preserve">накопичення </w:t>
      </w:r>
      <w:r w:rsidR="00BA5B67">
        <w:t xml:space="preserve">у користувачів великої кількості </w:t>
      </w:r>
      <w:r w:rsidRPr="001B0198">
        <w:t>фотографій на персональних комп’ютерах</w:t>
      </w:r>
      <w:r w:rsidR="00BA5B67">
        <w:t xml:space="preserve"> та зовнішніх пристроях зберігання інформації</w:t>
      </w:r>
      <w:r w:rsidRPr="001B0198">
        <w:t xml:space="preserve">. </w:t>
      </w:r>
      <w:r w:rsidR="00BA5B67">
        <w:t>Часом для того, щоб знайти одну потрібну саме зараз фотографію, потрібно переглянути їх не одну сотню.</w:t>
      </w:r>
    </w:p>
    <w:p w:rsidR="00BA5B67" w:rsidRDefault="00BA5B67" w:rsidP="0061135E">
      <w:r>
        <w:t>Кількість фотографій також істотно збільшується через те, що часто один і той самий сюжет чи кадр знімається декілька разів (з різних ракурсів тощо). Подальша обробка зображень, як, наприклад, застосування різних фільтрів чи зміна контрастності, теж породжує нові файли.</w:t>
      </w:r>
    </w:p>
    <w:p w:rsidR="00BA5B67" w:rsidRDefault="00BA5B67" w:rsidP="0061135E">
      <w:r>
        <w:t xml:space="preserve">Багато користувачів активно зберігають на своєму комп’ютері різні цікаві для них зображення. </w:t>
      </w:r>
      <w:r w:rsidR="00F17CFD">
        <w:t>Проте і в цьому випадку не вдається позбавитися наявності дублікатів, тобто майже однакових зображень, які можуть відрізнятися певними параметрами (наприклад, розмірами чи кольоровою гамою)</w:t>
      </w:r>
      <w:r w:rsidR="00474B16">
        <w:t>, та ще й зберігатися в різних місцях жорстких дисків</w:t>
      </w:r>
      <w:r w:rsidR="00F17CFD">
        <w:t>.</w:t>
      </w:r>
    </w:p>
    <w:p w:rsidR="00F17CFD" w:rsidRDefault="00F17CFD" w:rsidP="0061135E">
      <w:r>
        <w:t>Вирішення проблеми зайвих витрат місця на носіях інформації полягає у виявленні схожих зображень та видалення користувачем після аналізу результатів зайвих. Проте існуючі на сьогоднішній день професійні програмні засоби в основному виконують пошук схожих зображень лише в мережі Інтернет і не працюють із даними на комп’ютерах користувачів.</w:t>
      </w:r>
      <w:r w:rsidR="00474B16">
        <w:t xml:space="preserve"> А існуючі додатки в більшості використовують достатньо прості і слабкі методи.</w:t>
      </w:r>
    </w:p>
    <w:p w:rsidR="0061135E" w:rsidRPr="00EA592A" w:rsidRDefault="0061135E" w:rsidP="0061135E">
      <w:pPr>
        <w:rPr>
          <w:lang w:val="ru-RU"/>
        </w:rPr>
      </w:pPr>
      <w:r w:rsidRPr="001B0198">
        <w:t xml:space="preserve">Саме тому </w:t>
      </w:r>
      <w:r w:rsidR="00474B16" w:rsidRPr="001B0198">
        <w:t>є актуальною</w:t>
      </w:r>
      <w:r w:rsidR="00474B16">
        <w:t xml:space="preserve"> </w:t>
      </w:r>
      <w:r w:rsidR="00F17CFD">
        <w:t xml:space="preserve">задача </w:t>
      </w:r>
      <w:r w:rsidRPr="001B0198">
        <w:t>створення програмного забезпечення для виявлення дублікатів зображень на персональному комп’ютері</w:t>
      </w:r>
      <w:r w:rsidR="00BA5B67">
        <w:t xml:space="preserve"> користувача</w:t>
      </w:r>
      <w:r w:rsidR="00474B16">
        <w:t>, яке б використовувало сучасні потужні методи пошуку схожих зображень</w:t>
      </w:r>
      <w:r w:rsidRPr="001B0198">
        <w:t>.</w:t>
      </w:r>
    </w:p>
    <w:p w:rsidR="00A9659C" w:rsidRPr="001B0198" w:rsidRDefault="002919CC" w:rsidP="00CE385E">
      <w:pPr>
        <w:pStyle w:val="Heading1"/>
        <w:numPr>
          <w:ilvl w:val="0"/>
          <w:numId w:val="28"/>
        </w:numPr>
      </w:pPr>
      <w:r w:rsidRPr="001B0198">
        <w:br w:type="page"/>
      </w:r>
      <w:bookmarkStart w:id="3" w:name="_Toc517034539"/>
      <w:r w:rsidR="00763D74" w:rsidRPr="001B0198">
        <w:lastRenderedPageBreak/>
        <w:t>Постановка задачі</w:t>
      </w:r>
      <w:bookmarkEnd w:id="3"/>
    </w:p>
    <w:p w:rsidR="00070C12" w:rsidRPr="001B0198" w:rsidRDefault="00070C12" w:rsidP="00070C12"/>
    <w:p w:rsidR="00070C12" w:rsidRPr="001B0198" w:rsidRDefault="00070C12" w:rsidP="00070C12"/>
    <w:p w:rsidR="0061135E" w:rsidRDefault="0061135E" w:rsidP="006A6D26">
      <w:r w:rsidRPr="001B0198">
        <w:t xml:space="preserve">Метою даної дипломної роботи є </w:t>
      </w:r>
      <w:r w:rsidR="00EA46D8">
        <w:t xml:space="preserve">оптимізація зберігання персональних колекцій цифрових зображень шляхом </w:t>
      </w:r>
      <w:r w:rsidRPr="001B0198">
        <w:t>створення автоматизованої системи для виявлення схожих зображень.</w:t>
      </w:r>
    </w:p>
    <w:p w:rsidR="00EA46D8" w:rsidRPr="001B0198" w:rsidRDefault="00EA46D8" w:rsidP="006A6D26"/>
    <w:p w:rsidR="0061135E" w:rsidRPr="001B0198" w:rsidRDefault="0061135E" w:rsidP="006A6D26">
      <w:r w:rsidRPr="001B0198">
        <w:t>Для досягнення поставленої мети необхідно виконати наступні завдання:</w:t>
      </w:r>
    </w:p>
    <w:p w:rsidR="0061135E" w:rsidRPr="001B0198" w:rsidRDefault="00EA46D8" w:rsidP="003A3678">
      <w:pPr>
        <w:pStyle w:val="ListParagraph"/>
        <w:numPr>
          <w:ilvl w:val="0"/>
          <w:numId w:val="29"/>
        </w:numPr>
      </w:pPr>
      <w:r>
        <w:t>провести о</w:t>
      </w:r>
      <w:r w:rsidR="00E63A03">
        <w:t>гляд існуючих систем</w:t>
      </w:r>
      <w:r w:rsidR="00E27ABE">
        <w:t>;</w:t>
      </w:r>
    </w:p>
    <w:p w:rsidR="00E63A03" w:rsidRDefault="00E63A03" w:rsidP="003A3678">
      <w:pPr>
        <w:pStyle w:val="ListParagraph"/>
        <w:numPr>
          <w:ilvl w:val="0"/>
          <w:numId w:val="29"/>
        </w:numPr>
      </w:pPr>
      <w:r>
        <w:t>проаналізувати сучасні технології порівняння зображень</w:t>
      </w:r>
      <w:r w:rsidR="00E27ABE">
        <w:t>;</w:t>
      </w:r>
    </w:p>
    <w:p w:rsidR="0061135E" w:rsidRPr="001B0198" w:rsidRDefault="00E63A03" w:rsidP="003A3678">
      <w:pPr>
        <w:pStyle w:val="ListParagraph"/>
        <w:numPr>
          <w:ilvl w:val="0"/>
          <w:numId w:val="29"/>
        </w:numPr>
      </w:pPr>
      <w:r>
        <w:t>обрати найбільш підходящий метод</w:t>
      </w:r>
      <w:r w:rsidR="00E27ABE">
        <w:t>;</w:t>
      </w:r>
    </w:p>
    <w:p w:rsidR="0061135E" w:rsidRPr="001B0198" w:rsidRDefault="00E63A03" w:rsidP="003A3678">
      <w:pPr>
        <w:pStyle w:val="ListParagraph"/>
        <w:numPr>
          <w:ilvl w:val="0"/>
          <w:numId w:val="29"/>
        </w:numPr>
      </w:pPr>
      <w:r>
        <w:t>спроектувати та реалізувати систему на його основі</w:t>
      </w:r>
      <w:r w:rsidR="00E27ABE">
        <w:t>;</w:t>
      </w:r>
    </w:p>
    <w:p w:rsidR="0061135E" w:rsidRPr="001B0198" w:rsidRDefault="00E63A03" w:rsidP="003A3678">
      <w:pPr>
        <w:pStyle w:val="ListParagraph"/>
        <w:numPr>
          <w:ilvl w:val="0"/>
          <w:numId w:val="29"/>
        </w:numPr>
      </w:pPr>
      <w:r>
        <w:t>провести випробування створеної системи</w:t>
      </w:r>
      <w:r w:rsidR="00E27ABE">
        <w:t>.</w:t>
      </w:r>
    </w:p>
    <w:p w:rsidR="00EA46D8" w:rsidRDefault="00EA46D8" w:rsidP="006A6D26"/>
    <w:p w:rsidR="00E63A03" w:rsidRDefault="0027688E" w:rsidP="006A6D26">
      <w:r>
        <w:t>Розроблювана система повинна виконувати наступні функції:</w:t>
      </w:r>
    </w:p>
    <w:p w:rsidR="00962F76" w:rsidRDefault="00962F76" w:rsidP="00962F76">
      <w:pPr>
        <w:pStyle w:val="ListParagraph"/>
        <w:numPr>
          <w:ilvl w:val="0"/>
          <w:numId w:val="31"/>
        </w:numPr>
      </w:pPr>
      <w:r>
        <w:t>визначати схожі зображення відповідно до заданого переліку відмінностей</w:t>
      </w:r>
      <w:r w:rsidR="00E27ABE">
        <w:t>;</w:t>
      </w:r>
    </w:p>
    <w:p w:rsidR="00962F76" w:rsidRDefault="00962F76" w:rsidP="00962F76">
      <w:pPr>
        <w:pStyle w:val="ListParagraph"/>
        <w:numPr>
          <w:ilvl w:val="0"/>
          <w:numId w:val="31"/>
        </w:numPr>
      </w:pPr>
      <w:r>
        <w:t>оброблювати найпоширеніші формати цифрових зображень</w:t>
      </w:r>
      <w:r w:rsidR="00E27ABE">
        <w:t>;</w:t>
      </w:r>
    </w:p>
    <w:p w:rsidR="00962F76" w:rsidRPr="001B0198" w:rsidRDefault="00962F76" w:rsidP="00962F76">
      <w:pPr>
        <w:pStyle w:val="ListParagraph"/>
        <w:numPr>
          <w:ilvl w:val="0"/>
          <w:numId w:val="31"/>
        </w:numPr>
      </w:pPr>
      <w:r>
        <w:t>п</w:t>
      </w:r>
      <w:r w:rsidRPr="001B0198">
        <w:t xml:space="preserve">рацювати </w:t>
      </w:r>
      <w:r>
        <w:t xml:space="preserve">як додаток </w:t>
      </w:r>
      <w:r w:rsidRPr="001B0198">
        <w:t>на персональному комп’ютері користувача</w:t>
      </w:r>
      <w:r w:rsidR="00E27ABE">
        <w:t>;</w:t>
      </w:r>
    </w:p>
    <w:p w:rsidR="00962F76" w:rsidRPr="001B0198" w:rsidRDefault="00962F76" w:rsidP="00962F76">
      <w:pPr>
        <w:pStyle w:val="ListParagraph"/>
        <w:numPr>
          <w:ilvl w:val="0"/>
          <w:numId w:val="31"/>
        </w:numPr>
      </w:pPr>
      <w:r>
        <w:t xml:space="preserve">формувати </w:t>
      </w:r>
      <w:r w:rsidR="00E27ABE">
        <w:t>звіт.</w:t>
      </w:r>
    </w:p>
    <w:p w:rsidR="00E63A03" w:rsidRDefault="00E63A03" w:rsidP="006A6D26"/>
    <w:p w:rsidR="00E27ABE" w:rsidRDefault="00E27ABE" w:rsidP="00E27ABE">
      <w:r>
        <w:t xml:space="preserve">Розроблювана </w:t>
      </w:r>
      <w:r w:rsidRPr="001B0198">
        <w:t>система повинна вважати схожими зображення з такими відмінностями:</w:t>
      </w:r>
    </w:p>
    <w:p w:rsidR="00E27ABE" w:rsidRPr="001B0198" w:rsidRDefault="00E27ABE" w:rsidP="00E27ABE">
      <w:pPr>
        <w:pStyle w:val="ListParagraph"/>
        <w:numPr>
          <w:ilvl w:val="0"/>
          <w:numId w:val="32"/>
        </w:numPr>
      </w:pPr>
      <w:r>
        <w:t xml:space="preserve">застосування </w:t>
      </w:r>
      <w:r w:rsidRPr="001B0198">
        <w:t>фільтрів</w:t>
      </w:r>
      <w:r>
        <w:t>;</w:t>
      </w:r>
    </w:p>
    <w:p w:rsidR="00E27ABE" w:rsidRPr="001B0198" w:rsidRDefault="00E27ABE" w:rsidP="00E27ABE">
      <w:pPr>
        <w:pStyle w:val="ListParagraph"/>
        <w:numPr>
          <w:ilvl w:val="0"/>
          <w:numId w:val="32"/>
        </w:numPr>
      </w:pPr>
      <w:r>
        <w:t>п</w:t>
      </w:r>
      <w:r w:rsidRPr="001B0198">
        <w:t>оворот</w:t>
      </w:r>
      <w:r>
        <w:t>;</w:t>
      </w:r>
    </w:p>
    <w:p w:rsidR="00E27ABE" w:rsidRPr="001B0198" w:rsidRDefault="00E27ABE" w:rsidP="00E27ABE">
      <w:pPr>
        <w:pStyle w:val="ListParagraph"/>
        <w:numPr>
          <w:ilvl w:val="0"/>
          <w:numId w:val="32"/>
        </w:numPr>
      </w:pPr>
      <w:r>
        <w:t>з</w:t>
      </w:r>
      <w:r w:rsidRPr="001B0198">
        <w:t>сув</w:t>
      </w:r>
      <w:r>
        <w:t>;</w:t>
      </w:r>
    </w:p>
    <w:p w:rsidR="00E27ABE" w:rsidRDefault="00E27ABE" w:rsidP="00E27ABE">
      <w:pPr>
        <w:pStyle w:val="ListParagraph"/>
        <w:numPr>
          <w:ilvl w:val="0"/>
          <w:numId w:val="32"/>
        </w:numPr>
      </w:pPr>
      <w:r>
        <w:t>з</w:t>
      </w:r>
      <w:r w:rsidRPr="001B0198">
        <w:t>міна розмірів</w:t>
      </w:r>
      <w:r>
        <w:t>;</w:t>
      </w:r>
    </w:p>
    <w:p w:rsidR="00E27ABE" w:rsidRPr="001B0198" w:rsidRDefault="00E27ABE" w:rsidP="00E27ABE">
      <w:pPr>
        <w:pStyle w:val="ListParagraph"/>
        <w:numPr>
          <w:ilvl w:val="0"/>
          <w:numId w:val="32"/>
        </w:numPr>
      </w:pPr>
      <w:r>
        <w:t>додавання невеликих об’єктів.</w:t>
      </w:r>
    </w:p>
    <w:p w:rsidR="00962F76" w:rsidRDefault="00962F76" w:rsidP="006A6D26"/>
    <w:p w:rsidR="00E27ABE" w:rsidRPr="001B69B1" w:rsidRDefault="00E27ABE" w:rsidP="00E27ABE">
      <w:pPr>
        <w:tabs>
          <w:tab w:val="left" w:pos="993"/>
        </w:tabs>
      </w:pPr>
      <w:r>
        <w:lastRenderedPageBreak/>
        <w:t xml:space="preserve">Розроблювана система повинна виконуватися в </w:t>
      </w:r>
      <w:r w:rsidR="005F4694">
        <w:t>операційих системах</w:t>
      </w:r>
      <w:r w:rsidRPr="001B69B1">
        <w:t xml:space="preserve"> </w:t>
      </w:r>
      <w:r w:rsidR="00A96272">
        <w:t>не нижче за</w:t>
      </w:r>
      <w:r w:rsidR="005F4694" w:rsidRPr="00D30CF5">
        <w:rPr>
          <w:lang w:val="ru-RU"/>
        </w:rPr>
        <w:t xml:space="preserve"> </w:t>
      </w:r>
      <w:r w:rsidR="005F4694">
        <w:rPr>
          <w:lang w:val="en-US"/>
        </w:rPr>
        <w:t>Ubuntu</w:t>
      </w:r>
      <w:r w:rsidR="005F4694" w:rsidRPr="00D30CF5">
        <w:rPr>
          <w:lang w:val="ru-RU"/>
        </w:rPr>
        <w:t xml:space="preserve"> 14.04.5,</w:t>
      </w:r>
      <w:r w:rsidR="00A96272">
        <w:t xml:space="preserve"> </w:t>
      </w:r>
      <w:r w:rsidRPr="001B69B1">
        <w:t xml:space="preserve">Windows </w:t>
      </w:r>
      <w:r w:rsidR="005F4694">
        <w:t>7</w:t>
      </w:r>
      <w:r w:rsidR="005F4694" w:rsidRPr="00D30CF5">
        <w:rPr>
          <w:lang w:val="ru-RU"/>
        </w:rPr>
        <w:t xml:space="preserve">, </w:t>
      </w:r>
      <w:r w:rsidR="005F4694">
        <w:rPr>
          <w:lang w:val="en-US"/>
        </w:rPr>
        <w:t>Mac</w:t>
      </w:r>
      <w:r w:rsidR="005F4694" w:rsidRPr="00D30CF5">
        <w:rPr>
          <w:lang w:val="ru-RU"/>
        </w:rPr>
        <w:t xml:space="preserve"> </w:t>
      </w:r>
      <w:r w:rsidR="005F4694">
        <w:rPr>
          <w:lang w:val="en-US"/>
        </w:rPr>
        <w:t>OS</w:t>
      </w:r>
      <w:r w:rsidR="005F4694" w:rsidRPr="00D30CF5">
        <w:rPr>
          <w:lang w:val="ru-RU"/>
        </w:rPr>
        <w:t xml:space="preserve"> </w:t>
      </w:r>
      <w:r w:rsidR="005F4694">
        <w:rPr>
          <w:lang w:val="en-US"/>
        </w:rPr>
        <w:t>X</w:t>
      </w:r>
      <w:r w:rsidR="005F4694" w:rsidRPr="00D30CF5">
        <w:rPr>
          <w:lang w:val="ru-RU"/>
        </w:rPr>
        <w:t xml:space="preserve"> 10.6</w:t>
      </w:r>
      <w:r w:rsidRPr="001B69B1">
        <w:t xml:space="preserve"> на IBM-сумісному комп</w:t>
      </w:r>
      <w:r>
        <w:t>’</w:t>
      </w:r>
      <w:r w:rsidRPr="001B69B1">
        <w:t>ютері, до складу якого входять:</w:t>
      </w:r>
    </w:p>
    <w:p w:rsidR="00A96272" w:rsidRDefault="00E27ABE" w:rsidP="00A96272">
      <w:pPr>
        <w:pStyle w:val="ListParagraph"/>
        <w:numPr>
          <w:ilvl w:val="0"/>
          <w:numId w:val="34"/>
        </w:numPr>
      </w:pPr>
      <w:r w:rsidRPr="001B69B1">
        <w:t xml:space="preserve">процесор </w:t>
      </w:r>
      <w:r>
        <w:t>і</w:t>
      </w:r>
      <w:r w:rsidRPr="001B69B1">
        <w:t>з частотою</w:t>
      </w:r>
      <w:r>
        <w:t>,</w:t>
      </w:r>
      <w:r w:rsidRPr="001B69B1">
        <w:t xml:space="preserve"> не менш</w:t>
      </w:r>
      <w:r>
        <w:t>ою</w:t>
      </w:r>
      <w:r w:rsidRPr="001B69B1">
        <w:t xml:space="preserve"> </w:t>
      </w:r>
      <w:r>
        <w:t xml:space="preserve">за </w:t>
      </w:r>
      <w:r w:rsidRPr="001B69B1">
        <w:t>1</w:t>
      </w:r>
      <w:r>
        <w:t>,</w:t>
      </w:r>
      <w:r w:rsidRPr="001B69B1">
        <w:t>3 ГГц;</w:t>
      </w:r>
    </w:p>
    <w:p w:rsidR="00E63A03" w:rsidRDefault="00E27ABE" w:rsidP="00A96272">
      <w:pPr>
        <w:pStyle w:val="ListParagraph"/>
        <w:numPr>
          <w:ilvl w:val="0"/>
          <w:numId w:val="34"/>
        </w:numPr>
      </w:pPr>
      <w:r w:rsidRPr="001B69B1">
        <w:t>оперативна пам</w:t>
      </w:r>
      <w:r>
        <w:t>’</w:t>
      </w:r>
      <w:r w:rsidRPr="001B69B1">
        <w:t>ять обсягом</w:t>
      </w:r>
      <w:r>
        <w:t>,</w:t>
      </w:r>
      <w:r w:rsidRPr="001B69B1">
        <w:t xml:space="preserve"> не менш</w:t>
      </w:r>
      <w:r>
        <w:t>им за</w:t>
      </w:r>
      <w:r w:rsidRPr="001B69B1">
        <w:t xml:space="preserve"> 512 МБ.</w:t>
      </w:r>
    </w:p>
    <w:p w:rsidR="00A96272" w:rsidRDefault="00A96272" w:rsidP="00A96272"/>
    <w:p w:rsidR="0061135E" w:rsidRPr="00431078" w:rsidRDefault="0061135E" w:rsidP="006A6D26">
      <w:r w:rsidRPr="00431078">
        <w:t>Вимоги до вхідних даних:</w:t>
      </w:r>
    </w:p>
    <w:p w:rsidR="0061135E" w:rsidRPr="00431078" w:rsidRDefault="00431078" w:rsidP="003A3678">
      <w:pPr>
        <w:pStyle w:val="ListParagraph"/>
        <w:numPr>
          <w:ilvl w:val="0"/>
          <w:numId w:val="30"/>
        </w:numPr>
      </w:pPr>
      <w:r>
        <w:t>зображення у двох найпоширеніших форматах (</w:t>
      </w:r>
      <w:r w:rsidR="0061135E" w:rsidRPr="00431078">
        <w:rPr>
          <w:lang w:val="en-US"/>
        </w:rPr>
        <w:t>JPEG</w:t>
      </w:r>
      <w:r w:rsidR="0061135E" w:rsidRPr="00431078">
        <w:rPr>
          <w:lang w:val="ru-RU"/>
        </w:rPr>
        <w:t xml:space="preserve">, </w:t>
      </w:r>
      <w:r w:rsidR="0061135E" w:rsidRPr="00431078">
        <w:rPr>
          <w:lang w:val="en-US"/>
        </w:rPr>
        <w:t>PNG</w:t>
      </w:r>
      <w:r>
        <w:t>);</w:t>
      </w:r>
    </w:p>
    <w:p w:rsidR="0061135E" w:rsidRPr="00431078" w:rsidRDefault="00431078" w:rsidP="003A3678">
      <w:pPr>
        <w:pStyle w:val="ListParagraph"/>
        <w:numPr>
          <w:ilvl w:val="0"/>
          <w:numId w:val="30"/>
        </w:numPr>
      </w:pPr>
      <w:r>
        <w:t>р</w:t>
      </w:r>
      <w:r w:rsidR="0061135E" w:rsidRPr="00431078">
        <w:t>озмір</w:t>
      </w:r>
      <w:r>
        <w:t xml:space="preserve"> зображень</w:t>
      </w:r>
      <w:r w:rsidR="0061135E" w:rsidRPr="00431078">
        <w:t xml:space="preserve"> </w:t>
      </w:r>
      <w:r>
        <w:t>не більше, ніж</w:t>
      </w:r>
      <w:r w:rsidR="0061135E" w:rsidRPr="00431078">
        <w:t xml:space="preserve"> 1440</w:t>
      </w:r>
      <w:r w:rsidR="0061135E" w:rsidRPr="00431078">
        <w:rPr>
          <w:lang w:val="ru-RU"/>
        </w:rPr>
        <w:t xml:space="preserve">×2560 </w:t>
      </w:r>
      <w:r w:rsidR="0061135E" w:rsidRPr="00431078">
        <w:t>пікселів.</w:t>
      </w:r>
    </w:p>
    <w:p w:rsidR="006A6D26" w:rsidRPr="00CE385E" w:rsidRDefault="006A6D26" w:rsidP="00CE385E">
      <w:pPr>
        <w:pStyle w:val="Heading1"/>
        <w:numPr>
          <w:ilvl w:val="0"/>
          <w:numId w:val="0"/>
        </w:numPr>
        <w:jc w:val="both"/>
        <w:rPr>
          <w:rFonts w:eastAsia="Calibri"/>
          <w:bCs w:val="0"/>
          <w:caps w:val="0"/>
          <w:szCs w:val="28"/>
        </w:rPr>
      </w:pPr>
      <w:r>
        <w:br w:type="page"/>
      </w:r>
    </w:p>
    <w:p w:rsidR="004E0312" w:rsidRPr="0042162E" w:rsidRDefault="0042162E" w:rsidP="006A6D26">
      <w:pPr>
        <w:pStyle w:val="Heading1"/>
      </w:pPr>
      <w:bookmarkStart w:id="4" w:name="_Toc517034540"/>
      <w:r>
        <w:lastRenderedPageBreak/>
        <w:t>Огляд існуючих програмних рішень</w:t>
      </w:r>
      <w:bookmarkEnd w:id="4"/>
    </w:p>
    <w:p w:rsidR="00430916" w:rsidRPr="001B0198" w:rsidRDefault="0061135E" w:rsidP="00CE385E">
      <w:pPr>
        <w:pStyle w:val="Heading2"/>
      </w:pPr>
      <w:bookmarkStart w:id="5" w:name="_Toc517034541"/>
      <w:r w:rsidRPr="001B0198">
        <w:rPr>
          <w:lang w:val="en-US"/>
        </w:rPr>
        <w:t>Tineye</w:t>
      </w:r>
      <w:bookmarkEnd w:id="5"/>
    </w:p>
    <w:p w:rsidR="0076233C" w:rsidRPr="00CE385E" w:rsidRDefault="0076233C" w:rsidP="0061135E">
      <w:pPr>
        <w:ind w:firstLine="360"/>
        <w:rPr>
          <w:lang w:val="en-US"/>
        </w:rPr>
      </w:pPr>
    </w:p>
    <w:p w:rsidR="0076233C" w:rsidRDefault="0076233C" w:rsidP="0061135E">
      <w:pPr>
        <w:ind w:firstLine="360"/>
      </w:pPr>
    </w:p>
    <w:p w:rsidR="0061135E" w:rsidRPr="001B0198" w:rsidRDefault="0061135E" w:rsidP="002B4E3D">
      <w:r w:rsidRPr="001B0198">
        <w:t>Tineye – сервіс для пошуку візуально схожих зображень в колекціях</w:t>
      </w:r>
      <w:r w:rsidR="005F4694" w:rsidRPr="00D30CF5">
        <w:rPr>
          <w:color w:val="000000" w:themeColor="text1"/>
          <w:lang w:val="ru-RU"/>
        </w:rPr>
        <w:t xml:space="preserve"> </w:t>
      </w:r>
      <w:hyperlink w:anchor="b16" w:history="1">
        <w:r w:rsidR="00B4646C" w:rsidRPr="00D30CF5">
          <w:rPr>
            <w:rStyle w:val="Hyperlink"/>
            <w:color w:val="000000" w:themeColor="text1"/>
            <w:lang w:val="ru-RU"/>
          </w:rPr>
          <w:t>[16</w:t>
        </w:r>
        <w:r w:rsidR="005F4694" w:rsidRPr="00D30CF5">
          <w:rPr>
            <w:rStyle w:val="Hyperlink"/>
            <w:color w:val="000000" w:themeColor="text1"/>
            <w:lang w:val="ru-RU"/>
          </w:rPr>
          <w:t>]</w:t>
        </w:r>
        <w:r w:rsidRPr="005F4694">
          <w:rPr>
            <w:rStyle w:val="Hyperlink"/>
            <w:color w:val="000000" w:themeColor="text1"/>
          </w:rPr>
          <w:t>.</w:t>
        </w:r>
      </w:hyperlink>
      <w:r w:rsidRPr="001B0198">
        <w:t xml:space="preserve"> Має глобальну колекцію зображень з мережі, комерційна версія надає можливість створювати власні колекції.</w:t>
      </w:r>
    </w:p>
    <w:p w:rsidR="0061135E" w:rsidRPr="001B0198" w:rsidRDefault="0061135E" w:rsidP="0061135E">
      <w:pPr>
        <w:ind w:firstLine="708"/>
      </w:pPr>
      <w:r w:rsidRPr="001B0198">
        <w:t>Призначення сервісу – пошук дублікатів, модифікованих копій, перевірка зображення на ідентичність.</w:t>
      </w:r>
    </w:p>
    <w:p w:rsidR="000F3B6F" w:rsidRDefault="0061135E" w:rsidP="000F3B6F">
      <w:pPr>
        <w:ind w:firstLine="708"/>
      </w:pPr>
      <w:r w:rsidRPr="001B0198">
        <w:t>Технологія побудована на отриманні відбитка – невеликої кількості даних, що описують особл</w:t>
      </w:r>
      <w:r w:rsidR="000F3B6F" w:rsidRPr="001B0198">
        <w:t xml:space="preserve">ивості, знайдені в зображенні. </w:t>
      </w:r>
      <w:r w:rsidRPr="001B0198">
        <w:t xml:space="preserve">Відбитки зберігаються в їх внутрішніх базах даних. </w:t>
      </w:r>
      <w:r w:rsidR="000F3B6F" w:rsidRPr="001B0198">
        <w:t xml:space="preserve">Для додавання зображення і пошуку використовуються виклики </w:t>
      </w:r>
      <w:r w:rsidR="000F3B6F" w:rsidRPr="001B0198">
        <w:rPr>
          <w:lang w:val="en-US"/>
        </w:rPr>
        <w:t>API</w:t>
      </w:r>
      <w:r w:rsidR="000F3B6F" w:rsidRPr="00EA592A">
        <w:rPr>
          <w:lang w:val="ru-RU"/>
        </w:rPr>
        <w:t xml:space="preserve">. </w:t>
      </w:r>
      <w:r w:rsidRPr="001B0198">
        <w:t>Технологія здатна скориста</w:t>
      </w:r>
      <w:r w:rsidR="002B4E3D">
        <w:t>тися схожістю частини відбитка.</w:t>
      </w:r>
    </w:p>
    <w:p w:rsidR="002B4E3D" w:rsidRPr="001B0198" w:rsidRDefault="002B4E3D" w:rsidP="000F3B6F">
      <w:pPr>
        <w:ind w:firstLine="708"/>
      </w:pPr>
    </w:p>
    <w:p w:rsidR="000F3B6F" w:rsidRPr="001B0198" w:rsidRDefault="00A94BE5" w:rsidP="000F3B6F">
      <w:pPr>
        <w:ind w:firstLine="708"/>
      </w:pPr>
      <w:r w:rsidRPr="001B0198">
        <w:t>Можливості системи:</w:t>
      </w:r>
    </w:p>
    <w:p w:rsidR="005D2392" w:rsidRPr="001B0198" w:rsidRDefault="00E52276" w:rsidP="003A3678">
      <w:pPr>
        <w:pStyle w:val="ListParagraph"/>
        <w:numPr>
          <w:ilvl w:val="0"/>
          <w:numId w:val="9"/>
        </w:numPr>
        <w:rPr>
          <w:lang w:val="en-US"/>
        </w:rPr>
      </w:pPr>
      <w:r>
        <w:t>з</w:t>
      </w:r>
      <w:r w:rsidR="005D2392" w:rsidRPr="001B0198">
        <w:t>находить ідентичні зображення</w:t>
      </w:r>
      <w:r>
        <w:t>;</w:t>
      </w:r>
    </w:p>
    <w:p w:rsidR="005D2392" w:rsidRPr="00EA592A" w:rsidRDefault="00E52276" w:rsidP="003A3678">
      <w:pPr>
        <w:pStyle w:val="ListParagraph"/>
        <w:numPr>
          <w:ilvl w:val="0"/>
          <w:numId w:val="9"/>
        </w:numPr>
        <w:rPr>
          <w:lang w:val="ru-RU"/>
        </w:rPr>
      </w:pPr>
      <w:r>
        <w:t>з</w:t>
      </w:r>
      <w:r w:rsidR="005D2392" w:rsidRPr="001B0198">
        <w:t>находить зображення, що мають схожу частину</w:t>
      </w:r>
      <w:r w:rsidR="002B4E3D">
        <w:t xml:space="preserve"> (рис. 2</w:t>
      </w:r>
      <w:r w:rsidR="00346348" w:rsidRPr="001B0198">
        <w:t>.1)</w:t>
      </w:r>
      <w:r>
        <w:t>;</w:t>
      </w:r>
    </w:p>
    <w:p w:rsidR="005D2392" w:rsidRPr="001B0198" w:rsidRDefault="00E52276" w:rsidP="003A3678">
      <w:pPr>
        <w:pStyle w:val="ListParagraph"/>
        <w:numPr>
          <w:ilvl w:val="0"/>
          <w:numId w:val="9"/>
        </w:numPr>
        <w:rPr>
          <w:lang w:val="en-US"/>
        </w:rPr>
      </w:pPr>
      <w:r>
        <w:t>ш</w:t>
      </w:r>
      <w:r w:rsidR="005D2392" w:rsidRPr="001B0198">
        <w:t>укає зображення в мережі</w:t>
      </w:r>
      <w:r>
        <w:t>;</w:t>
      </w:r>
    </w:p>
    <w:p w:rsidR="00346348" w:rsidRPr="00EA592A" w:rsidRDefault="00E52276" w:rsidP="003A3678">
      <w:pPr>
        <w:pStyle w:val="ListParagraph"/>
        <w:numPr>
          <w:ilvl w:val="0"/>
          <w:numId w:val="9"/>
        </w:numPr>
        <w:rPr>
          <w:lang w:val="ru-RU"/>
        </w:rPr>
      </w:pPr>
      <w:r>
        <w:t>н</w:t>
      </w:r>
      <w:r w:rsidR="00346348" w:rsidRPr="001B0198">
        <w:t>е вважає</w:t>
      </w:r>
      <w:r w:rsidR="002B4E3D">
        <w:t xml:space="preserve"> схожими унікальні зображення (р</w:t>
      </w:r>
      <w:r w:rsidR="00346348" w:rsidRPr="001B0198">
        <w:t>ис. 2.2)</w:t>
      </w:r>
      <w:r>
        <w:t>;</w:t>
      </w:r>
    </w:p>
    <w:p w:rsidR="002B4E3D" w:rsidRDefault="002B4E3D" w:rsidP="005D2392"/>
    <w:p w:rsidR="005D2392" w:rsidRPr="001B0198" w:rsidRDefault="00346348" w:rsidP="005D2392">
      <w:r w:rsidRPr="001B0198">
        <w:t>Недоліки:</w:t>
      </w:r>
    </w:p>
    <w:p w:rsidR="00B7196D" w:rsidRPr="001B0198" w:rsidRDefault="00E52276" w:rsidP="003A3678">
      <w:pPr>
        <w:pStyle w:val="ListParagraph"/>
        <w:numPr>
          <w:ilvl w:val="0"/>
          <w:numId w:val="10"/>
        </w:numPr>
      </w:pPr>
      <w:r>
        <w:t>п</w:t>
      </w:r>
      <w:r w:rsidR="00B7196D" w:rsidRPr="001B0198">
        <w:t>осилання на публічне зображення не актуальне</w:t>
      </w:r>
      <w:r>
        <w:t>;</w:t>
      </w:r>
    </w:p>
    <w:p w:rsidR="00346348" w:rsidRPr="001B0198" w:rsidRDefault="00E52276" w:rsidP="003A3678">
      <w:pPr>
        <w:pStyle w:val="ListParagraph"/>
        <w:numPr>
          <w:ilvl w:val="0"/>
          <w:numId w:val="10"/>
        </w:numPr>
      </w:pPr>
      <w:r>
        <w:t>в</w:t>
      </w:r>
      <w:r w:rsidR="00346348" w:rsidRPr="001B0198">
        <w:t>икористання власних зображень для пошуку платне</w:t>
      </w:r>
      <w:r>
        <w:t>;</w:t>
      </w:r>
    </w:p>
    <w:p w:rsidR="00346348" w:rsidRPr="001B0198" w:rsidRDefault="00E52276" w:rsidP="003A3678">
      <w:pPr>
        <w:pStyle w:val="ListParagraph"/>
        <w:numPr>
          <w:ilvl w:val="0"/>
          <w:numId w:val="10"/>
        </w:numPr>
      </w:pPr>
      <w:r>
        <w:t>в</w:t>
      </w:r>
      <w:r w:rsidR="00346348" w:rsidRPr="001B0198">
        <w:t>ідсутність «агента» - для використання власних зображень спочатку їх</w:t>
      </w:r>
      <w:r>
        <w:t xml:space="preserve"> потрібно завантажити в систему;</w:t>
      </w:r>
    </w:p>
    <w:p w:rsidR="000F3B6F" w:rsidRPr="001B0198" w:rsidRDefault="000F3B6F" w:rsidP="000F3B6F">
      <w:pPr>
        <w:ind w:firstLine="0"/>
      </w:pPr>
    </w:p>
    <w:p w:rsidR="0061135E" w:rsidRPr="001B0198" w:rsidRDefault="000F3B6F" w:rsidP="000F3B6F">
      <w:pPr>
        <w:ind w:firstLine="708"/>
        <w:jc w:val="center"/>
      </w:pPr>
      <w:r w:rsidRPr="001B0198">
        <w:rPr>
          <w:noProof/>
          <w:lang w:eastAsia="uk-UA"/>
        </w:rPr>
        <w:lastRenderedPageBreak/>
        <w:drawing>
          <wp:inline distT="0" distB="0" distL="0" distR="0" wp14:anchorId="1E5127FC" wp14:editId="2A77B50E">
            <wp:extent cx="4267200" cy="4570776"/>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77773" cy="4582101"/>
                    </a:xfrm>
                    <a:prstGeom prst="rect">
                      <a:avLst/>
                    </a:prstGeom>
                  </pic:spPr>
                </pic:pic>
              </a:graphicData>
            </a:graphic>
          </wp:inline>
        </w:drawing>
      </w:r>
    </w:p>
    <w:p w:rsidR="000F3B6F" w:rsidRPr="001B0198" w:rsidRDefault="002B4E3D" w:rsidP="000F3B6F">
      <w:pPr>
        <w:jc w:val="center"/>
      </w:pPr>
      <w:r>
        <w:t>Рисунок 2.1</w:t>
      </w:r>
      <w:r w:rsidR="000F3B6F" w:rsidRPr="001B0198">
        <w:t xml:space="preserve"> – </w:t>
      </w:r>
      <w:r>
        <w:t>Позитивний р</w:t>
      </w:r>
      <w:r w:rsidR="000F3B6F" w:rsidRPr="001B0198">
        <w:t xml:space="preserve">езультат пошуку </w:t>
      </w:r>
      <w:r>
        <w:t xml:space="preserve">за допомогою </w:t>
      </w:r>
      <w:r w:rsidR="000F3B6F" w:rsidRPr="001B0198">
        <w:t>Tineye</w:t>
      </w:r>
      <w:r w:rsidR="000F3B6F" w:rsidRPr="00EA592A">
        <w:rPr>
          <w:lang w:val="ru-RU"/>
        </w:rPr>
        <w:t xml:space="preserve"> </w:t>
      </w:r>
    </w:p>
    <w:p w:rsidR="000F3B6F" w:rsidRPr="001B0198" w:rsidRDefault="000F3B6F" w:rsidP="0061135E">
      <w:pPr>
        <w:ind w:firstLine="708"/>
      </w:pPr>
    </w:p>
    <w:p w:rsidR="0061135E" w:rsidRPr="001B0198" w:rsidRDefault="0061135E" w:rsidP="0061135E">
      <w:r w:rsidRPr="001B0198">
        <w:rPr>
          <w:noProof/>
          <w:lang w:eastAsia="uk-UA"/>
        </w:rPr>
        <w:drawing>
          <wp:inline distT="0" distB="0" distL="0" distR="0" wp14:anchorId="4D69B101" wp14:editId="6AB841D0">
            <wp:extent cx="6120765" cy="16294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765" cy="1629410"/>
                    </a:xfrm>
                    <a:prstGeom prst="rect">
                      <a:avLst/>
                    </a:prstGeom>
                  </pic:spPr>
                </pic:pic>
              </a:graphicData>
            </a:graphic>
          </wp:inline>
        </w:drawing>
      </w:r>
    </w:p>
    <w:p w:rsidR="0061135E" w:rsidRPr="001B0198" w:rsidRDefault="002B4E3D" w:rsidP="0061135E">
      <w:pPr>
        <w:jc w:val="center"/>
      </w:pPr>
      <w:r>
        <w:t>Рисунок 2.</w:t>
      </w:r>
      <w:r w:rsidR="00346348" w:rsidRPr="001B0198">
        <w:t>2</w:t>
      </w:r>
      <w:r>
        <w:t xml:space="preserve"> – Негативний р</w:t>
      </w:r>
      <w:r w:rsidR="0061135E" w:rsidRPr="001B0198">
        <w:t xml:space="preserve">езультат пошуку </w:t>
      </w:r>
      <w:r>
        <w:t xml:space="preserve">за допомогою </w:t>
      </w:r>
      <w:r w:rsidR="0061135E" w:rsidRPr="001B0198">
        <w:t>Tineye</w:t>
      </w:r>
    </w:p>
    <w:p w:rsidR="00B473CE" w:rsidRPr="001B0198" w:rsidRDefault="00B473CE" w:rsidP="00430916"/>
    <w:p w:rsidR="00B473CE" w:rsidRPr="001B0198" w:rsidRDefault="00B473CE" w:rsidP="00430916">
      <w:bookmarkStart w:id="6" w:name="_GoBack"/>
      <w:bookmarkEnd w:id="6"/>
    </w:p>
    <w:p w:rsidR="00FD3FCE" w:rsidRDefault="00FD3FCE">
      <w:pPr>
        <w:spacing w:line="240" w:lineRule="auto"/>
        <w:ind w:firstLine="0"/>
        <w:jc w:val="left"/>
      </w:pPr>
      <w:r>
        <w:br w:type="page"/>
      </w:r>
    </w:p>
    <w:p w:rsidR="00430916" w:rsidRPr="001B0198" w:rsidRDefault="00897C16" w:rsidP="00CE385E">
      <w:pPr>
        <w:pStyle w:val="Heading2"/>
        <w:rPr>
          <w:lang w:val="en-US"/>
        </w:rPr>
      </w:pPr>
      <w:bookmarkStart w:id="7" w:name="_Toc517034542"/>
      <w:r w:rsidRPr="001B0198">
        <w:rPr>
          <w:lang w:val="en-US"/>
        </w:rPr>
        <w:lastRenderedPageBreak/>
        <w:t>Dup Detector (Keronsoft).</w:t>
      </w:r>
      <w:bookmarkEnd w:id="7"/>
    </w:p>
    <w:p w:rsidR="00897C16" w:rsidRDefault="00897C16" w:rsidP="00897C16"/>
    <w:p w:rsidR="002F25FA" w:rsidRPr="002F25FA" w:rsidRDefault="002F25FA" w:rsidP="00897C16"/>
    <w:p w:rsidR="00897C16" w:rsidRPr="002F25FA" w:rsidRDefault="00CA1E05" w:rsidP="00897C16">
      <w:pPr>
        <w:ind w:firstLine="567"/>
      </w:pPr>
      <w:r>
        <w:t xml:space="preserve">Компанія </w:t>
      </w:r>
      <w:r w:rsidR="00897C16" w:rsidRPr="001B0198">
        <w:rPr>
          <w:lang w:val="en-US"/>
        </w:rPr>
        <w:t>Keronsoft</w:t>
      </w:r>
      <w:r w:rsidR="00897C16" w:rsidRPr="00CA1E05">
        <w:t xml:space="preserve"> </w:t>
      </w:r>
      <w:r w:rsidR="00897C16" w:rsidRPr="001B0198">
        <w:t xml:space="preserve">спеціалізується на дослідженнях цифрових фотографій, відеозаписів, </w:t>
      </w:r>
      <w:r>
        <w:t xml:space="preserve">а також розробці додатків </w:t>
      </w:r>
      <w:r w:rsidR="00897C16" w:rsidRPr="001B0198">
        <w:t xml:space="preserve">для створення </w:t>
      </w:r>
      <w:r w:rsidR="00897C16" w:rsidRPr="005F4694">
        <w:rPr>
          <w:color w:val="000000" w:themeColor="text1"/>
        </w:rPr>
        <w:t>медіаконтенту</w:t>
      </w:r>
      <w:r w:rsidR="005F4694" w:rsidRPr="00D30CF5">
        <w:rPr>
          <w:color w:val="000000" w:themeColor="text1"/>
        </w:rPr>
        <w:t xml:space="preserve"> </w:t>
      </w:r>
      <w:hyperlink w:anchor="b17" w:history="1">
        <w:r w:rsidR="00B4646C" w:rsidRPr="00D30CF5">
          <w:rPr>
            <w:rStyle w:val="Hyperlink"/>
            <w:color w:val="000000" w:themeColor="text1"/>
          </w:rPr>
          <w:t>[17</w:t>
        </w:r>
        <w:r w:rsidR="005F4694" w:rsidRPr="00D30CF5">
          <w:rPr>
            <w:rStyle w:val="Hyperlink"/>
            <w:color w:val="000000" w:themeColor="text1"/>
          </w:rPr>
          <w:t>]</w:t>
        </w:r>
        <w:r w:rsidR="00897C16" w:rsidRPr="005F4694">
          <w:rPr>
            <w:rStyle w:val="Hyperlink"/>
            <w:color w:val="000000" w:themeColor="text1"/>
          </w:rPr>
          <w:t>.</w:t>
        </w:r>
      </w:hyperlink>
      <w:r w:rsidR="00897C16" w:rsidRPr="001B0198">
        <w:t xml:space="preserve"> Також вона розповсюджує мульти</w:t>
      </w:r>
      <w:r w:rsidR="00FD3FCE">
        <w:t>медійне програмне забезпечення.</w:t>
      </w:r>
      <w:r w:rsidR="002F25FA">
        <w:t xml:space="preserve"> Одним з її продуктів являється </w:t>
      </w:r>
      <w:r w:rsidR="002F25FA" w:rsidRPr="001B0198">
        <w:rPr>
          <w:lang w:val="en-US"/>
        </w:rPr>
        <w:t>Dup</w:t>
      </w:r>
      <w:r w:rsidR="002F25FA" w:rsidRPr="002F25FA">
        <w:t xml:space="preserve"> </w:t>
      </w:r>
      <w:r w:rsidR="002F25FA" w:rsidRPr="001B0198">
        <w:rPr>
          <w:lang w:val="en-US"/>
        </w:rPr>
        <w:t>Detector</w:t>
      </w:r>
      <w:r w:rsidR="002F25FA">
        <w:t>. Інтерфейс програми наведено на рисунку 2.3.</w:t>
      </w:r>
    </w:p>
    <w:p w:rsidR="00FD3FCE" w:rsidRPr="001B0198" w:rsidRDefault="00FD3FCE" w:rsidP="00897C16">
      <w:pPr>
        <w:ind w:firstLine="567"/>
      </w:pPr>
    </w:p>
    <w:p w:rsidR="00897C16" w:rsidRPr="001B0198" w:rsidRDefault="00897C16" w:rsidP="00897C16">
      <w:pPr>
        <w:ind w:firstLine="567"/>
        <w:rPr>
          <w:lang w:val="en-US"/>
        </w:rPr>
      </w:pPr>
      <w:r w:rsidRPr="001B0198">
        <w:rPr>
          <w:noProof/>
          <w:lang w:eastAsia="uk-UA"/>
        </w:rPr>
        <w:drawing>
          <wp:inline distT="0" distB="0" distL="0" distR="0" wp14:anchorId="39C1A938" wp14:editId="5585AF52">
            <wp:extent cx="5514975" cy="43815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14975" cy="4381500"/>
                    </a:xfrm>
                    <a:prstGeom prst="rect">
                      <a:avLst/>
                    </a:prstGeom>
                  </pic:spPr>
                </pic:pic>
              </a:graphicData>
            </a:graphic>
          </wp:inline>
        </w:drawing>
      </w:r>
    </w:p>
    <w:p w:rsidR="00897C16" w:rsidRPr="00FD3FCE" w:rsidRDefault="00FD3FCE" w:rsidP="00897C16">
      <w:pPr>
        <w:ind w:firstLine="567"/>
        <w:jc w:val="center"/>
        <w:rPr>
          <w:lang w:val="en-US"/>
        </w:rPr>
      </w:pPr>
      <w:r>
        <w:t>Рисунок 2.3</w:t>
      </w:r>
      <w:r w:rsidR="00897C16" w:rsidRPr="001B0198">
        <w:t xml:space="preserve"> – Інтерфейс програми </w:t>
      </w:r>
      <w:r w:rsidR="00897C16" w:rsidRPr="001B0198">
        <w:rPr>
          <w:lang w:val="en-US"/>
        </w:rPr>
        <w:t>Dup</w:t>
      </w:r>
      <w:r w:rsidR="00897C16" w:rsidRPr="00FD3FCE">
        <w:rPr>
          <w:lang w:val="en-US"/>
        </w:rPr>
        <w:t xml:space="preserve"> </w:t>
      </w:r>
      <w:r w:rsidR="00897C16" w:rsidRPr="001B0198">
        <w:rPr>
          <w:lang w:val="en-US"/>
        </w:rPr>
        <w:t>Detector</w:t>
      </w:r>
    </w:p>
    <w:p w:rsidR="00897C16" w:rsidRPr="00FD3FCE" w:rsidRDefault="00897C16" w:rsidP="00897C16">
      <w:pPr>
        <w:rPr>
          <w:lang w:val="en-US"/>
        </w:rPr>
      </w:pPr>
    </w:p>
    <w:p w:rsidR="00897C16" w:rsidRPr="001B0198" w:rsidRDefault="00D72DB0" w:rsidP="00897C16">
      <w:pPr>
        <w:rPr>
          <w:rFonts w:eastAsiaTheme="minorEastAsia"/>
        </w:rPr>
      </w:pPr>
      <w:r>
        <w:t xml:space="preserve">Проведені експерименти показали, що </w:t>
      </w:r>
      <w:r w:rsidRPr="001B0198">
        <w:rPr>
          <w:lang w:val="en-US"/>
        </w:rPr>
        <w:t>Dup</w:t>
      </w:r>
      <w:r w:rsidRPr="00E9589E">
        <w:rPr>
          <w:lang w:val="en-US"/>
        </w:rPr>
        <w:t xml:space="preserve"> </w:t>
      </w:r>
      <w:r w:rsidRPr="001B0198">
        <w:rPr>
          <w:lang w:val="en-US"/>
        </w:rPr>
        <w:t>Detector</w:t>
      </w:r>
      <w:r w:rsidRPr="001B0198">
        <w:t xml:space="preserve"> </w:t>
      </w:r>
      <w:r>
        <w:t xml:space="preserve"> визначає </w:t>
      </w:r>
      <w:r w:rsidR="00897C16" w:rsidRPr="001B0198">
        <w:t xml:space="preserve">схожість </w:t>
      </w:r>
      <w:r>
        <w:t xml:space="preserve">зображень </w:t>
      </w:r>
      <w:r w:rsidR="00897C16" w:rsidRPr="001B0198">
        <w:t>у випадках застосування фільтрів, додавання об’єктів, масштабування, повороту на 10</w:t>
      </w:r>
      <m:oMath>
        <m:r>
          <w:rPr>
            <w:rFonts w:ascii="Cambria Math" w:hAnsi="Cambria Math"/>
          </w:rPr>
          <m:t>°</m:t>
        </m:r>
      </m:oMath>
      <w:r w:rsidR="00897C16" w:rsidRPr="001B0198">
        <w:t xml:space="preserve">, але </w:t>
      </w:r>
      <w:r w:rsidR="00102D3A">
        <w:t>вважає різними зображення, до яких застосовано зсув чи  поворот</w:t>
      </w:r>
      <w:r w:rsidR="00897C16" w:rsidRPr="001B0198">
        <w:t xml:space="preserve"> на 90</w:t>
      </w:r>
      <m:oMath>
        <m:r>
          <w:rPr>
            <w:rFonts w:ascii="Cambria Math" w:hAnsi="Cambria Math"/>
          </w:rPr>
          <m:t>°</m:t>
        </m:r>
      </m:oMath>
      <w:r w:rsidR="00102D3A">
        <w:rPr>
          <w:rFonts w:eastAsiaTheme="minorEastAsia"/>
        </w:rPr>
        <w:t xml:space="preserve"> або</w:t>
      </w:r>
      <w:r w:rsidR="00897C16" w:rsidRPr="001B0198">
        <w:rPr>
          <w:rFonts w:eastAsiaTheme="minorEastAsia"/>
        </w:rPr>
        <w:t xml:space="preserve"> 180</w:t>
      </w:r>
      <m:oMath>
        <m:r>
          <w:rPr>
            <w:rFonts w:ascii="Cambria Math" w:hAnsi="Cambria Math"/>
          </w:rPr>
          <m:t>°</m:t>
        </m:r>
      </m:oMath>
      <w:r w:rsidR="00897C16" w:rsidRPr="001B0198">
        <w:rPr>
          <w:rFonts w:eastAsiaTheme="minorEastAsia"/>
        </w:rPr>
        <w:t>.</w:t>
      </w:r>
    </w:p>
    <w:p w:rsidR="00430916" w:rsidRPr="001B0198" w:rsidRDefault="00897C16" w:rsidP="00CE385E">
      <w:pPr>
        <w:pStyle w:val="Heading2"/>
        <w:rPr>
          <w:lang w:val="en-US"/>
        </w:rPr>
      </w:pPr>
      <w:bookmarkStart w:id="8" w:name="_Toc517034543"/>
      <w:r w:rsidRPr="001B0198">
        <w:rPr>
          <w:lang w:val="en-US"/>
        </w:rPr>
        <w:lastRenderedPageBreak/>
        <w:t>Image Comparer</w:t>
      </w:r>
      <w:bookmarkEnd w:id="8"/>
    </w:p>
    <w:p w:rsidR="00897C16" w:rsidRDefault="00897C16" w:rsidP="00897C16"/>
    <w:p w:rsidR="000073E1" w:rsidRPr="000073E1" w:rsidRDefault="000073E1" w:rsidP="00897C16"/>
    <w:p w:rsidR="00897C16" w:rsidRPr="001B0198" w:rsidRDefault="00897C16" w:rsidP="00897C16">
      <w:pPr>
        <w:ind w:firstLine="567"/>
      </w:pPr>
      <w:r w:rsidRPr="001B0198">
        <w:t xml:space="preserve">Програма </w:t>
      </w:r>
      <w:r w:rsidR="000073E1" w:rsidRPr="001B0198">
        <w:rPr>
          <w:lang w:val="en-US"/>
        </w:rPr>
        <w:t>Image</w:t>
      </w:r>
      <w:r w:rsidR="000073E1" w:rsidRPr="000073E1">
        <w:t xml:space="preserve"> </w:t>
      </w:r>
      <w:r w:rsidR="000073E1" w:rsidRPr="001B0198">
        <w:rPr>
          <w:lang w:val="en-US"/>
        </w:rPr>
        <w:t>Comparer</w:t>
      </w:r>
      <w:r w:rsidR="000073E1" w:rsidRPr="001B0198">
        <w:t xml:space="preserve"> </w:t>
      </w:r>
      <w:r w:rsidR="000073E1">
        <w:t xml:space="preserve"> створена компанією </w:t>
      </w:r>
      <w:r w:rsidR="000073E1">
        <w:rPr>
          <w:lang w:val="en-US"/>
        </w:rPr>
        <w:t>Bolide</w:t>
      </w:r>
      <w:r w:rsidR="000073E1" w:rsidRPr="000073E1">
        <w:t xml:space="preserve"> </w:t>
      </w:r>
      <w:r w:rsidR="000073E1">
        <w:rPr>
          <w:lang w:val="en-US"/>
        </w:rPr>
        <w:t>Software</w:t>
      </w:r>
      <w:r w:rsidR="00497945">
        <w:t xml:space="preserve"> </w:t>
      </w:r>
      <w:hyperlink w:anchor="b18" w:history="1">
        <w:r w:rsidR="00B4646C">
          <w:rPr>
            <w:rStyle w:val="Hyperlink"/>
            <w:color w:val="000000" w:themeColor="text1"/>
            <w:lang w:val="en-US"/>
          </w:rPr>
          <w:t>[18</w:t>
        </w:r>
        <w:r w:rsidR="00497945" w:rsidRPr="00497945">
          <w:rPr>
            <w:rStyle w:val="Hyperlink"/>
            <w:color w:val="000000" w:themeColor="text1"/>
            <w:lang w:val="en-US"/>
          </w:rPr>
          <w:t>].</w:t>
        </w:r>
      </w:hyperlink>
      <w:r w:rsidR="000073E1">
        <w:t xml:space="preserve"> Вона працює в операційній системі сім’ї </w:t>
      </w:r>
      <w:r w:rsidR="000073E1" w:rsidRPr="001B0198">
        <w:rPr>
          <w:lang w:val="en-US"/>
        </w:rPr>
        <w:t>Windows</w:t>
      </w:r>
      <w:r w:rsidR="000073E1" w:rsidRPr="000073E1">
        <w:t xml:space="preserve"> </w:t>
      </w:r>
      <w:r w:rsidR="000073E1">
        <w:t>і дозволяє виконувати пошук</w:t>
      </w:r>
      <w:r w:rsidRPr="001B0198">
        <w:t xml:space="preserve"> схожих зображень на </w:t>
      </w:r>
      <w:r w:rsidR="000073E1">
        <w:t xml:space="preserve">комп’ютері </w:t>
      </w:r>
      <w:r w:rsidRPr="001B0198">
        <w:t xml:space="preserve">користувача. </w:t>
      </w:r>
      <w:r w:rsidR="000073E1">
        <w:t>Інтерфейс програми наведено на рисунку 2.4.</w:t>
      </w:r>
    </w:p>
    <w:p w:rsidR="00897C16" w:rsidRDefault="00002391" w:rsidP="00897C16">
      <w:pPr>
        <w:ind w:firstLine="567"/>
      </w:pPr>
      <w:r>
        <w:t xml:space="preserve">Проаналізувавши </w:t>
      </w:r>
      <w:r w:rsidR="00897C16" w:rsidRPr="001B0198">
        <w:t>резу</w:t>
      </w:r>
      <w:r>
        <w:t>льтати</w:t>
      </w:r>
      <w:r w:rsidR="00897C16" w:rsidRPr="001B0198">
        <w:t xml:space="preserve"> її роботи</w:t>
      </w:r>
      <w:r>
        <w:t>, можна прийти до висновку, що в цій програмі використовуються</w:t>
      </w:r>
      <w:r w:rsidR="00897C16" w:rsidRPr="001B0198">
        <w:t xml:space="preserve"> ті ж методи</w:t>
      </w:r>
      <w:r>
        <w:t xml:space="preserve"> дослідження зображень на подібність,</w:t>
      </w:r>
      <w:r w:rsidR="00897C16" w:rsidRPr="001B0198">
        <w:t xml:space="preserve"> що і </w:t>
      </w:r>
      <w:r>
        <w:t xml:space="preserve">у сервісі </w:t>
      </w:r>
      <w:r w:rsidRPr="001B0198">
        <w:rPr>
          <w:lang w:val="en-US"/>
        </w:rPr>
        <w:t>Tineye</w:t>
      </w:r>
      <w:r w:rsidR="00897C16" w:rsidRPr="00EA592A">
        <w:t xml:space="preserve"> – </w:t>
      </w:r>
      <w:r>
        <w:t xml:space="preserve">методи </w:t>
      </w:r>
      <w:r w:rsidR="00897C16" w:rsidRPr="001B0198">
        <w:t xml:space="preserve">на основі отриманні </w:t>
      </w:r>
      <w:r>
        <w:t xml:space="preserve">цифрового </w:t>
      </w:r>
      <w:r w:rsidR="00897C16" w:rsidRPr="001B0198">
        <w:t>відбитка.</w:t>
      </w:r>
    </w:p>
    <w:p w:rsidR="000073E1" w:rsidRPr="001B0198" w:rsidRDefault="000073E1" w:rsidP="00897C16">
      <w:pPr>
        <w:ind w:firstLine="567"/>
      </w:pPr>
    </w:p>
    <w:p w:rsidR="00897C16" w:rsidRPr="001B0198" w:rsidRDefault="00897C16" w:rsidP="00897C16">
      <w:r w:rsidRPr="001B0198">
        <w:rPr>
          <w:noProof/>
          <w:lang w:eastAsia="uk-UA"/>
        </w:rPr>
        <w:drawing>
          <wp:inline distT="0" distB="0" distL="0" distR="0" wp14:anchorId="04A3BECD" wp14:editId="18DB6211">
            <wp:extent cx="6120765" cy="25012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765" cy="2501265"/>
                    </a:xfrm>
                    <a:prstGeom prst="rect">
                      <a:avLst/>
                    </a:prstGeom>
                  </pic:spPr>
                </pic:pic>
              </a:graphicData>
            </a:graphic>
          </wp:inline>
        </w:drawing>
      </w:r>
    </w:p>
    <w:p w:rsidR="00897C16" w:rsidRPr="00EA592A" w:rsidRDefault="000073E1" w:rsidP="00897C16">
      <w:pPr>
        <w:jc w:val="center"/>
      </w:pPr>
      <w:r>
        <w:t>Рисунок 2.4</w:t>
      </w:r>
      <w:r w:rsidR="00897C16" w:rsidRPr="001B0198">
        <w:t xml:space="preserve"> – Інтерфейс програми </w:t>
      </w:r>
      <w:r w:rsidR="00897C16" w:rsidRPr="001B0198">
        <w:rPr>
          <w:lang w:val="en-US"/>
        </w:rPr>
        <w:t>Image</w:t>
      </w:r>
      <w:r w:rsidR="00897C16" w:rsidRPr="00EA592A">
        <w:t xml:space="preserve"> </w:t>
      </w:r>
      <w:r w:rsidR="00897C16" w:rsidRPr="001B0198">
        <w:rPr>
          <w:lang w:val="en-US"/>
        </w:rPr>
        <w:t>Comparer</w:t>
      </w:r>
    </w:p>
    <w:p w:rsidR="000073E1" w:rsidRDefault="000073E1" w:rsidP="00897C16"/>
    <w:p w:rsidR="00897C16" w:rsidRPr="001B0198" w:rsidRDefault="00897C16" w:rsidP="00897C16">
      <w:r w:rsidRPr="001B0198">
        <w:t>При тестуванні програми виявлено що вона</w:t>
      </w:r>
      <w:r w:rsidRPr="00EA592A">
        <w:t xml:space="preserve"> </w:t>
      </w:r>
      <w:r w:rsidRPr="001B0198">
        <w:t xml:space="preserve">добре визначає схожими </w:t>
      </w:r>
      <w:r w:rsidR="000918B3" w:rsidRPr="001B0198">
        <w:t xml:space="preserve">зображення з </w:t>
      </w:r>
      <w:r w:rsidR="000918B3">
        <w:t>застосування</w:t>
      </w:r>
      <w:r w:rsidR="000918B3" w:rsidRPr="001B0198">
        <w:t xml:space="preserve"> фільтрів</w:t>
      </w:r>
      <w:r w:rsidR="000918B3">
        <w:t xml:space="preserve"> чи </w:t>
      </w:r>
      <w:r w:rsidR="000918B3" w:rsidRPr="001B0198">
        <w:t xml:space="preserve">додаванням об’єктів, </w:t>
      </w:r>
      <w:r w:rsidRPr="001B0198">
        <w:t xml:space="preserve">масштабовані зображення, але не </w:t>
      </w:r>
      <w:r w:rsidR="000918B3">
        <w:t xml:space="preserve">вважає </w:t>
      </w:r>
      <w:r w:rsidRPr="001B0198">
        <w:t>схожими повернуті та зсунуті зображення.</w:t>
      </w:r>
    </w:p>
    <w:p w:rsidR="00897C16" w:rsidRPr="000918B3" w:rsidRDefault="000918B3" w:rsidP="00897C16">
      <w:r>
        <w:t xml:space="preserve">Результати тестування програми </w:t>
      </w:r>
      <w:r w:rsidRPr="001B0198">
        <w:t xml:space="preserve">на зображеннях </w:t>
      </w:r>
      <w:r w:rsidRPr="001B0198">
        <w:rPr>
          <w:lang w:val="en-US"/>
        </w:rPr>
        <w:t>lena</w:t>
      </w:r>
      <w:r w:rsidRPr="000918B3">
        <w:rPr>
          <w:lang w:val="ru-RU"/>
        </w:rPr>
        <w:t xml:space="preserve"> </w:t>
      </w:r>
      <w:r w:rsidRPr="001B0198">
        <w:t xml:space="preserve">і </w:t>
      </w:r>
      <w:r w:rsidRPr="001B0198">
        <w:rPr>
          <w:lang w:val="en-US"/>
        </w:rPr>
        <w:t>baboon</w:t>
      </w:r>
      <w:r>
        <w:t xml:space="preserve"> наведено на рисунку 2.5.</w:t>
      </w:r>
    </w:p>
    <w:p w:rsidR="00897C16" w:rsidRPr="001B0198" w:rsidRDefault="00897C16" w:rsidP="00897C16">
      <w:pPr>
        <w:jc w:val="center"/>
        <w:rPr>
          <w:lang w:val="en-US"/>
        </w:rPr>
      </w:pPr>
      <w:r w:rsidRPr="001B0198">
        <w:rPr>
          <w:noProof/>
          <w:lang w:eastAsia="uk-UA"/>
        </w:rPr>
        <w:lastRenderedPageBreak/>
        <w:drawing>
          <wp:inline distT="0" distB="0" distL="0" distR="0" wp14:anchorId="334DE45E" wp14:editId="4E3EBAD8">
            <wp:extent cx="6120765" cy="26441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765" cy="2644140"/>
                    </a:xfrm>
                    <a:prstGeom prst="rect">
                      <a:avLst/>
                    </a:prstGeom>
                  </pic:spPr>
                </pic:pic>
              </a:graphicData>
            </a:graphic>
          </wp:inline>
        </w:drawing>
      </w:r>
    </w:p>
    <w:p w:rsidR="00897C16" w:rsidRDefault="000918B3" w:rsidP="00897C16">
      <w:pPr>
        <w:jc w:val="center"/>
      </w:pPr>
      <w:r>
        <w:t>Рисунок 2.5</w:t>
      </w:r>
      <w:r w:rsidR="00897C16" w:rsidRPr="001B0198">
        <w:t xml:space="preserve"> – Тестування програми </w:t>
      </w:r>
      <w:r>
        <w:rPr>
          <w:lang w:val="en-US"/>
        </w:rPr>
        <w:t>Image Comparer</w:t>
      </w:r>
    </w:p>
    <w:p w:rsidR="000918B3" w:rsidRDefault="000918B3" w:rsidP="00897C16">
      <w:pPr>
        <w:jc w:val="center"/>
      </w:pPr>
    </w:p>
    <w:p w:rsidR="000918B3" w:rsidRPr="000918B3" w:rsidRDefault="000918B3" w:rsidP="00897C16">
      <w:pPr>
        <w:jc w:val="center"/>
      </w:pPr>
    </w:p>
    <w:p w:rsidR="00DA73B3" w:rsidRPr="001B0198" w:rsidRDefault="00DA73B3" w:rsidP="00CE385E">
      <w:pPr>
        <w:pStyle w:val="Heading2"/>
        <w:rPr>
          <w:lang w:val="en-US"/>
        </w:rPr>
      </w:pPr>
      <w:bookmarkStart w:id="9" w:name="_Toc517034544"/>
      <w:r w:rsidRPr="001B0198">
        <w:rPr>
          <w:lang w:val="en-US"/>
        </w:rPr>
        <w:t>Google image search</w:t>
      </w:r>
      <w:bookmarkEnd w:id="9"/>
    </w:p>
    <w:p w:rsidR="00DA73B3" w:rsidRDefault="00DA73B3" w:rsidP="00DA73B3">
      <w:pPr>
        <w:ind w:firstLine="360"/>
      </w:pPr>
    </w:p>
    <w:p w:rsidR="000918B3" w:rsidRPr="001B0198" w:rsidRDefault="000918B3" w:rsidP="00DA73B3">
      <w:pPr>
        <w:ind w:firstLine="360"/>
      </w:pPr>
    </w:p>
    <w:p w:rsidR="00DA73B3" w:rsidRPr="001B0198" w:rsidRDefault="000918B3" w:rsidP="00DA73B3">
      <w:pPr>
        <w:ind w:firstLine="360"/>
      </w:pPr>
      <w:r w:rsidRPr="001B0198">
        <w:rPr>
          <w:lang w:val="en-US"/>
        </w:rPr>
        <w:t>Google</w:t>
      </w:r>
      <w:r w:rsidRPr="007F5D94">
        <w:rPr>
          <w:lang w:val="ru-RU"/>
        </w:rPr>
        <w:t xml:space="preserve"> </w:t>
      </w:r>
      <w:r w:rsidRPr="001B0198">
        <w:rPr>
          <w:lang w:val="en-US"/>
        </w:rPr>
        <w:t>image</w:t>
      </w:r>
      <w:r w:rsidRPr="007F5D94">
        <w:rPr>
          <w:lang w:val="ru-RU"/>
        </w:rPr>
        <w:t xml:space="preserve"> </w:t>
      </w:r>
      <w:r w:rsidRPr="001B0198">
        <w:rPr>
          <w:lang w:val="en-US"/>
        </w:rPr>
        <w:t>search</w:t>
      </w:r>
      <w:r w:rsidRPr="001B0198">
        <w:t xml:space="preserve"> </w:t>
      </w:r>
      <w:r>
        <w:t>– це с</w:t>
      </w:r>
      <w:r w:rsidRPr="001B0198">
        <w:t>ервіс</w:t>
      </w:r>
      <w:r w:rsidR="00DA73B3" w:rsidRPr="001B0198">
        <w:t xml:space="preserve"> для пошуку схожих зображень в мережі</w:t>
      </w:r>
      <w:r w:rsidR="007F5D94">
        <w:t xml:space="preserve"> Інтернет</w:t>
      </w:r>
      <w:r w:rsidR="00497945">
        <w:t xml:space="preserve"> </w:t>
      </w:r>
      <w:hyperlink w:anchor="b19" w:history="1">
        <w:r w:rsidR="00B4646C" w:rsidRPr="00D30CF5">
          <w:rPr>
            <w:rStyle w:val="Hyperlink"/>
            <w:color w:val="000000" w:themeColor="text1"/>
            <w:lang w:val="ru-RU"/>
          </w:rPr>
          <w:t>[19</w:t>
        </w:r>
        <w:r w:rsidR="00497945" w:rsidRPr="00D30CF5">
          <w:rPr>
            <w:rStyle w:val="Hyperlink"/>
            <w:color w:val="000000" w:themeColor="text1"/>
            <w:lang w:val="ru-RU"/>
          </w:rPr>
          <w:t>].</w:t>
        </w:r>
      </w:hyperlink>
      <w:r w:rsidR="00497945" w:rsidRPr="00D30CF5">
        <w:rPr>
          <w:color w:val="000000" w:themeColor="text1"/>
          <w:lang w:val="ru-RU"/>
        </w:rPr>
        <w:t xml:space="preserve"> </w:t>
      </w:r>
      <w:r w:rsidR="00DA73B3" w:rsidRPr="001B0198">
        <w:t>Він знаходить зображення</w:t>
      </w:r>
      <w:r w:rsidR="007F5D94">
        <w:t xml:space="preserve">, які можуть бути </w:t>
      </w:r>
      <w:r w:rsidR="007F5D94" w:rsidRPr="001B0198">
        <w:t>не лиш</w:t>
      </w:r>
      <w:r w:rsidR="007F5D94">
        <w:t>е візуально схожими</w:t>
      </w:r>
      <w:r w:rsidR="00DA73B3" w:rsidRPr="001B0198">
        <w:t>, а</w:t>
      </w:r>
      <w:r w:rsidR="007F5D94">
        <w:t>ле також і</w:t>
      </w:r>
      <w:r w:rsidR="00DA73B3" w:rsidRPr="001B0198">
        <w:t xml:space="preserve"> </w:t>
      </w:r>
      <w:r w:rsidR="007F5D94">
        <w:t>логічно пов’язаними</w:t>
      </w:r>
      <w:r w:rsidR="00DA73B3" w:rsidRPr="001B0198">
        <w:t xml:space="preserve">. </w:t>
      </w:r>
      <w:r w:rsidR="00C713BE">
        <w:t>Програмне забезпечення системи</w:t>
      </w:r>
      <w:r w:rsidR="00DA73B3" w:rsidRPr="001B0198">
        <w:t xml:space="preserve"> розпізнає об’єкти, що знаходяться на зображ</w:t>
      </w:r>
      <w:r w:rsidR="00C713BE">
        <w:t>е</w:t>
      </w:r>
      <w:r w:rsidR="00DA73B3" w:rsidRPr="001B0198">
        <w:t xml:space="preserve">нні і повертає </w:t>
      </w:r>
      <w:r w:rsidR="00C713BE">
        <w:t xml:space="preserve">у відповідь </w:t>
      </w:r>
      <w:r w:rsidR="00DA73B3" w:rsidRPr="001B0198">
        <w:t xml:space="preserve">зображення з </w:t>
      </w:r>
      <w:r w:rsidR="00C713BE">
        <w:t xml:space="preserve">подібними </w:t>
      </w:r>
      <w:r w:rsidR="00DA73B3" w:rsidRPr="001B0198">
        <w:t>об’єктами.</w:t>
      </w:r>
    </w:p>
    <w:p w:rsidR="00DA73B3" w:rsidRPr="001B0198" w:rsidRDefault="00DA73B3" w:rsidP="00DA73B3">
      <w:pPr>
        <w:ind w:firstLine="360"/>
      </w:pPr>
      <w:r w:rsidRPr="001B0198">
        <w:t>П</w:t>
      </w:r>
      <w:r w:rsidR="00C713BE">
        <w:t>ринцип п</w:t>
      </w:r>
      <w:r w:rsidRPr="001B0198">
        <w:t>ошук</w:t>
      </w:r>
      <w:r w:rsidR="00C713BE">
        <w:t>у</w:t>
      </w:r>
      <w:r w:rsidRPr="001B0198">
        <w:t xml:space="preserve"> </w:t>
      </w:r>
      <w:r w:rsidR="00C713BE">
        <w:t xml:space="preserve">базується </w:t>
      </w:r>
      <w:r w:rsidRPr="001B0198">
        <w:t xml:space="preserve">на ключових словах. Під час </w:t>
      </w:r>
      <w:r w:rsidR="00C713BE">
        <w:t xml:space="preserve">попереднього </w:t>
      </w:r>
      <w:r w:rsidRPr="001B0198">
        <w:t xml:space="preserve">аналізу система з’ясовує характеристики </w:t>
      </w:r>
      <w:r w:rsidR="00C713BE">
        <w:t xml:space="preserve">зображених об’єктів і описує їх за допомогою слів. </w:t>
      </w:r>
      <w:r w:rsidRPr="001B0198">
        <w:t>Результатами пошуку є зображення</w:t>
      </w:r>
      <w:r w:rsidR="00C713BE">
        <w:t xml:space="preserve"> із </w:t>
      </w:r>
      <w:r w:rsidRPr="001B0198">
        <w:t>схожим</w:t>
      </w:r>
      <w:r w:rsidR="00C713BE">
        <w:t xml:space="preserve"> описом</w:t>
      </w:r>
      <w:r w:rsidRPr="001B0198">
        <w:t>.</w:t>
      </w:r>
    </w:p>
    <w:p w:rsidR="00DA73B3" w:rsidRPr="001B0198" w:rsidRDefault="00C713BE" w:rsidP="00DA73B3">
      <w:pPr>
        <w:ind w:firstLine="360"/>
      </w:pPr>
      <w:r>
        <w:t xml:space="preserve">Наприклад, якщо задати </w:t>
      </w:r>
      <w:r w:rsidRPr="001B0198">
        <w:rPr>
          <w:lang w:val="en-US"/>
        </w:rPr>
        <w:t>Google</w:t>
      </w:r>
      <w:r w:rsidR="00DA73B3" w:rsidRPr="00EA592A">
        <w:t xml:space="preserve"> </w:t>
      </w:r>
      <w:r w:rsidR="00DA73B3" w:rsidRPr="001B0198">
        <w:rPr>
          <w:lang w:val="en-US"/>
        </w:rPr>
        <w:t>image</w:t>
      </w:r>
      <w:r w:rsidR="00DA73B3" w:rsidRPr="00EA592A">
        <w:t xml:space="preserve"> </w:t>
      </w:r>
      <w:r w:rsidR="00DA73B3" w:rsidRPr="001B0198">
        <w:rPr>
          <w:lang w:val="en-US"/>
        </w:rPr>
        <w:t>search</w:t>
      </w:r>
      <w:r w:rsidR="00DA73B3" w:rsidRPr="00EA592A">
        <w:t xml:space="preserve"> </w:t>
      </w:r>
      <w:r>
        <w:t xml:space="preserve">в якості вхідного параметру </w:t>
      </w:r>
      <w:r w:rsidRPr="001B0198">
        <w:t xml:space="preserve">зображення кота </w:t>
      </w:r>
      <w:r>
        <w:t>(рисунок 2.6), то у відповідь будуть надані зображення</w:t>
      </w:r>
      <w:r w:rsidR="00DA73B3" w:rsidRPr="001B0198">
        <w:t>, які б людина описала так само</w:t>
      </w:r>
      <w:r>
        <w:t>,</w:t>
      </w:r>
      <w:r w:rsidR="00DA73B3" w:rsidRPr="001B0198">
        <w:t xml:space="preserve"> як і </w:t>
      </w:r>
      <w:r>
        <w:t xml:space="preserve">початкове </w:t>
      </w:r>
      <w:r w:rsidR="00DA73B3" w:rsidRPr="001B0198">
        <w:t>пошукове</w:t>
      </w:r>
      <w:r>
        <w:t xml:space="preserve"> – </w:t>
      </w:r>
      <w:r w:rsidR="00DA73B3" w:rsidRPr="001B0198">
        <w:t>«Кіт на синьому фоні»</w:t>
      </w:r>
      <w:r w:rsidRPr="00C713BE">
        <w:t xml:space="preserve">. </w:t>
      </w:r>
      <w:r w:rsidR="00DA73B3" w:rsidRPr="001B0198">
        <w:t xml:space="preserve">Всі знайдені зображення </w:t>
      </w:r>
      <w:r>
        <w:t xml:space="preserve">(рисунок 2.7) </w:t>
      </w:r>
      <w:r w:rsidR="00DA73B3" w:rsidRPr="001B0198">
        <w:t xml:space="preserve">містять котів і мають </w:t>
      </w:r>
      <w:r>
        <w:t xml:space="preserve">фон, колір якого </w:t>
      </w:r>
      <w:r w:rsidR="00DA73B3" w:rsidRPr="001B0198">
        <w:t>близький до синього.</w:t>
      </w:r>
    </w:p>
    <w:p w:rsidR="00C478EC" w:rsidRDefault="00DA73B3" w:rsidP="00C478EC">
      <w:pPr>
        <w:jc w:val="center"/>
        <w:rPr>
          <w:noProof/>
          <w:lang w:eastAsia="uk-UA"/>
        </w:rPr>
      </w:pPr>
      <w:r w:rsidRPr="001B0198">
        <w:rPr>
          <w:noProof/>
          <w:lang w:eastAsia="uk-UA"/>
        </w:rPr>
        <w:lastRenderedPageBreak/>
        <w:drawing>
          <wp:inline distT="0" distB="0" distL="0" distR="0" wp14:anchorId="5792E25C" wp14:editId="3902C0DC">
            <wp:extent cx="1866900" cy="1309290"/>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92814" cy="1327464"/>
                    </a:xfrm>
                    <a:prstGeom prst="rect">
                      <a:avLst/>
                    </a:prstGeom>
                  </pic:spPr>
                </pic:pic>
              </a:graphicData>
            </a:graphic>
          </wp:inline>
        </w:drawing>
      </w:r>
    </w:p>
    <w:p w:rsidR="00C478EC" w:rsidRDefault="00C478EC" w:rsidP="00C478EC">
      <w:pPr>
        <w:jc w:val="center"/>
      </w:pPr>
      <w:r>
        <w:rPr>
          <w:noProof/>
          <w:lang w:eastAsia="uk-UA"/>
        </w:rPr>
        <w:t xml:space="preserve">Рисунок 2.6 – </w:t>
      </w:r>
      <w:r>
        <w:t>Зображення кота</w:t>
      </w:r>
    </w:p>
    <w:p w:rsidR="00C478EC" w:rsidRDefault="00C478EC" w:rsidP="00C478EC">
      <w:pPr>
        <w:jc w:val="center"/>
        <w:rPr>
          <w:noProof/>
          <w:lang w:eastAsia="uk-UA"/>
        </w:rPr>
      </w:pPr>
    </w:p>
    <w:p w:rsidR="00DA73B3" w:rsidRPr="001B0198" w:rsidRDefault="00DA73B3" w:rsidP="00C478EC">
      <w:pPr>
        <w:jc w:val="center"/>
      </w:pPr>
      <w:r w:rsidRPr="001B0198">
        <w:rPr>
          <w:noProof/>
          <w:lang w:eastAsia="uk-UA"/>
        </w:rPr>
        <w:drawing>
          <wp:inline distT="0" distB="0" distL="0" distR="0" wp14:anchorId="2BB209C7" wp14:editId="682DDA47">
            <wp:extent cx="2943225" cy="14100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19829" cy="1446787"/>
                    </a:xfrm>
                    <a:prstGeom prst="rect">
                      <a:avLst/>
                    </a:prstGeom>
                  </pic:spPr>
                </pic:pic>
              </a:graphicData>
            </a:graphic>
          </wp:inline>
        </w:drawing>
      </w:r>
    </w:p>
    <w:p w:rsidR="00DA73B3" w:rsidRPr="00C478EC" w:rsidRDefault="007C1D61" w:rsidP="00B13BB9">
      <w:pPr>
        <w:jc w:val="center"/>
      </w:pPr>
      <w:r w:rsidRPr="001B0198">
        <w:t>Рис</w:t>
      </w:r>
      <w:r w:rsidR="00C478EC">
        <w:t>унок 2.7</w:t>
      </w:r>
      <w:r w:rsidR="00DA73B3" w:rsidRPr="001B0198">
        <w:t xml:space="preserve"> – Результат пошуку </w:t>
      </w:r>
      <w:r w:rsidR="00DA73B3" w:rsidRPr="001B0198">
        <w:rPr>
          <w:lang w:val="en-US"/>
        </w:rPr>
        <w:t>Google</w:t>
      </w:r>
      <w:r w:rsidR="00C478EC">
        <w:t xml:space="preserve"> </w:t>
      </w:r>
      <w:r w:rsidR="00C478EC" w:rsidRPr="001B0198">
        <w:rPr>
          <w:lang w:val="en-US"/>
        </w:rPr>
        <w:t>image</w:t>
      </w:r>
      <w:r w:rsidR="00C478EC" w:rsidRPr="00EA592A">
        <w:t xml:space="preserve"> </w:t>
      </w:r>
      <w:r w:rsidR="00C478EC" w:rsidRPr="001B0198">
        <w:rPr>
          <w:lang w:val="en-US"/>
        </w:rPr>
        <w:t>search</w:t>
      </w:r>
    </w:p>
    <w:p w:rsidR="00AC246B" w:rsidRPr="001B0198" w:rsidRDefault="00AC246B" w:rsidP="00430916"/>
    <w:p w:rsidR="00430916" w:rsidRPr="001B0198" w:rsidRDefault="00430916" w:rsidP="00430916"/>
    <w:p w:rsidR="00430916" w:rsidRPr="001B0198" w:rsidRDefault="007C1D61" w:rsidP="00CE385E">
      <w:pPr>
        <w:pStyle w:val="Heading2"/>
      </w:pPr>
      <w:bookmarkStart w:id="10" w:name="_Toc517034545"/>
      <w:r w:rsidRPr="001B0198">
        <w:t>Порівня</w:t>
      </w:r>
      <w:r w:rsidR="00C478EC">
        <w:t>льний аналіз</w:t>
      </w:r>
      <w:r w:rsidRPr="001B0198">
        <w:t xml:space="preserve"> існуючих програмних рішень</w:t>
      </w:r>
      <w:bookmarkEnd w:id="10"/>
    </w:p>
    <w:p w:rsidR="00430916" w:rsidRPr="001B0198" w:rsidRDefault="00430916" w:rsidP="00430916"/>
    <w:p w:rsidR="00430916" w:rsidRPr="001B0198" w:rsidRDefault="00430916" w:rsidP="00430916"/>
    <w:p w:rsidR="00C75ECA" w:rsidRDefault="0048144D" w:rsidP="00C75ECA">
      <w:r>
        <w:t xml:space="preserve">В таблиці 2.1 наведені основні характеристики </w:t>
      </w:r>
      <w:r w:rsidR="007C1D61" w:rsidRPr="001B0198">
        <w:t>існуючих програмних рішень для пошуку схожих зображень.</w:t>
      </w:r>
      <w:r w:rsidR="00C75ECA">
        <w:t xml:space="preserve"> Як можна бачити, жодна з розглянутих систем не дозволяє визначити схожість зображень на всіх заданих в розділі 1 модифікаціях.</w:t>
      </w:r>
    </w:p>
    <w:p w:rsidR="007C1D61" w:rsidRDefault="007C1D61" w:rsidP="007C1D61"/>
    <w:p w:rsidR="00660A9D" w:rsidRDefault="00660A9D" w:rsidP="007C1D61"/>
    <w:p w:rsidR="00660A9D" w:rsidRPr="001B0198" w:rsidRDefault="00660A9D" w:rsidP="00CE385E">
      <w:pPr>
        <w:pStyle w:val="Heading2"/>
      </w:pPr>
      <w:bookmarkStart w:id="11" w:name="_Toc517034546"/>
      <w:r>
        <w:t>Висновки до розділу</w:t>
      </w:r>
      <w:bookmarkEnd w:id="11"/>
    </w:p>
    <w:p w:rsidR="00660A9D" w:rsidRDefault="00660A9D" w:rsidP="007C1D61"/>
    <w:p w:rsidR="00660A9D" w:rsidRDefault="00660A9D" w:rsidP="007C1D61"/>
    <w:p w:rsidR="00660A9D" w:rsidRDefault="00C75ECA" w:rsidP="007C1D61">
      <w:r>
        <w:t>На сьогодні існує багато програмних засобів для пошуку схожих зображень. Проте одні з них – це інтернет-сервіси, що працюють на віддалених серверах і лише в глобальній мереж</w:t>
      </w:r>
      <w:r w:rsidR="0070524E">
        <w:t>і</w:t>
      </w:r>
      <w:r>
        <w:t xml:space="preserve">, а інші – невеличкі програми з слабкими методами і незручними </w:t>
      </w:r>
      <w:r>
        <w:lastRenderedPageBreak/>
        <w:t>інтерфейсами, що працюють на персональних комп’ютерах.</w:t>
      </w:r>
      <w:r w:rsidR="009E6486">
        <w:t xml:space="preserve"> </w:t>
      </w:r>
      <w:r w:rsidR="00EB1CA3">
        <w:t xml:space="preserve">В цьому розділі було розглянуто </w:t>
      </w:r>
      <w:r>
        <w:t xml:space="preserve">в якості прикладів </w:t>
      </w:r>
      <w:r w:rsidR="00EB1CA3">
        <w:t xml:space="preserve">найбільш відомі з існуючих програм та інтернет-сервісів. </w:t>
      </w:r>
      <w:r>
        <w:t xml:space="preserve">Було виділено </w:t>
      </w:r>
      <w:r w:rsidR="00EB1CA3">
        <w:t>їх основні характеристики</w:t>
      </w:r>
      <w:r>
        <w:t xml:space="preserve"> та</w:t>
      </w:r>
      <w:r w:rsidR="009E6486">
        <w:t xml:space="preserve"> проведено порівняльний аналіз, який показав, що жодна з систем не враховує всі задані модифікації зображення при дослідженні на схожість.</w:t>
      </w:r>
    </w:p>
    <w:p w:rsidR="00660A9D" w:rsidRPr="001B0198" w:rsidRDefault="00660A9D" w:rsidP="007C1D61"/>
    <w:p w:rsidR="007C1D61" w:rsidRDefault="007C1D61" w:rsidP="007C1D61">
      <w:pPr>
        <w:ind w:firstLine="0"/>
      </w:pPr>
      <w:r w:rsidRPr="001B0198">
        <w:t>Таблиця 2.1 – Порівняння існуючих програмних рішень</w:t>
      </w:r>
    </w:p>
    <w:tbl>
      <w:tblPr>
        <w:tblStyle w:val="TableGrid"/>
        <w:tblW w:w="0" w:type="auto"/>
        <w:tblLook w:val="04A0" w:firstRow="1" w:lastRow="0" w:firstColumn="1" w:lastColumn="0" w:noHBand="0" w:noVBand="1"/>
      </w:tblPr>
      <w:tblGrid>
        <w:gridCol w:w="817"/>
        <w:gridCol w:w="2232"/>
        <w:gridCol w:w="1843"/>
        <w:gridCol w:w="1843"/>
        <w:gridCol w:w="1843"/>
        <w:gridCol w:w="1843"/>
      </w:tblGrid>
      <w:tr w:rsidR="0030058B" w:rsidTr="001313AF">
        <w:tc>
          <w:tcPr>
            <w:tcW w:w="3049" w:type="dxa"/>
            <w:gridSpan w:val="2"/>
            <w:tcBorders>
              <w:tl2br w:val="single" w:sz="4" w:space="0" w:color="auto"/>
            </w:tcBorders>
          </w:tcPr>
          <w:p w:rsidR="0030058B" w:rsidRPr="00FF1CAD" w:rsidRDefault="0030058B" w:rsidP="007C1D61">
            <w:pPr>
              <w:ind w:firstLine="0"/>
            </w:pPr>
          </w:p>
          <w:p w:rsidR="0030058B" w:rsidRPr="00FF1CAD" w:rsidRDefault="0030058B" w:rsidP="007C1D61">
            <w:pPr>
              <w:ind w:firstLine="0"/>
            </w:pPr>
            <w:r w:rsidRPr="00FF1CAD">
              <w:t xml:space="preserve">                         Продукт</w:t>
            </w:r>
          </w:p>
          <w:p w:rsidR="0030058B" w:rsidRPr="00FF1CAD" w:rsidRDefault="0030058B" w:rsidP="007C1D61">
            <w:pPr>
              <w:ind w:firstLine="0"/>
            </w:pPr>
            <w:r w:rsidRPr="00FF1CAD">
              <w:t>Характеристика</w:t>
            </w:r>
          </w:p>
        </w:tc>
        <w:tc>
          <w:tcPr>
            <w:tcW w:w="1843" w:type="dxa"/>
          </w:tcPr>
          <w:p w:rsidR="0030058B" w:rsidRPr="00FF1CAD" w:rsidRDefault="001313AF" w:rsidP="001313AF">
            <w:pPr>
              <w:ind w:firstLine="0"/>
              <w:jc w:val="center"/>
            </w:pPr>
            <w:r w:rsidRPr="00FF1CAD">
              <w:t>Tineye</w:t>
            </w:r>
          </w:p>
        </w:tc>
        <w:tc>
          <w:tcPr>
            <w:tcW w:w="1843" w:type="dxa"/>
          </w:tcPr>
          <w:p w:rsidR="00E9589E" w:rsidRPr="00FF1CAD" w:rsidRDefault="00E9589E" w:rsidP="00E9589E">
            <w:pPr>
              <w:ind w:firstLine="0"/>
              <w:jc w:val="center"/>
            </w:pPr>
            <w:r w:rsidRPr="00FF1CAD">
              <w:t>Google</w:t>
            </w:r>
          </w:p>
          <w:p w:rsidR="00E9589E" w:rsidRPr="00FF1CAD" w:rsidRDefault="00E9589E" w:rsidP="00E9589E">
            <w:pPr>
              <w:ind w:firstLine="0"/>
              <w:jc w:val="center"/>
            </w:pPr>
            <w:r w:rsidRPr="00FF1CAD">
              <w:t>image</w:t>
            </w:r>
          </w:p>
          <w:p w:rsidR="001313AF" w:rsidRPr="00FF1CAD" w:rsidRDefault="00E9589E" w:rsidP="00E9589E">
            <w:pPr>
              <w:ind w:firstLine="0"/>
              <w:jc w:val="center"/>
            </w:pPr>
            <w:r w:rsidRPr="00FF1CAD">
              <w:t>search</w:t>
            </w:r>
          </w:p>
        </w:tc>
        <w:tc>
          <w:tcPr>
            <w:tcW w:w="1843" w:type="dxa"/>
          </w:tcPr>
          <w:p w:rsidR="0030058B" w:rsidRPr="00FF1CAD" w:rsidRDefault="001313AF" w:rsidP="001313AF">
            <w:pPr>
              <w:ind w:firstLine="0"/>
              <w:jc w:val="center"/>
            </w:pPr>
            <w:r w:rsidRPr="00FF1CAD">
              <w:t>Image</w:t>
            </w:r>
          </w:p>
          <w:p w:rsidR="001313AF" w:rsidRPr="00FF1CAD" w:rsidRDefault="001313AF" w:rsidP="001313AF">
            <w:pPr>
              <w:ind w:firstLine="0"/>
              <w:jc w:val="center"/>
            </w:pPr>
            <w:r w:rsidRPr="00FF1CAD">
              <w:t>Comparer</w:t>
            </w:r>
          </w:p>
        </w:tc>
        <w:tc>
          <w:tcPr>
            <w:tcW w:w="1843" w:type="dxa"/>
          </w:tcPr>
          <w:p w:rsidR="00E9589E" w:rsidRPr="00FF1CAD" w:rsidRDefault="00E9589E" w:rsidP="00E9589E">
            <w:pPr>
              <w:ind w:firstLine="0"/>
              <w:jc w:val="center"/>
            </w:pPr>
            <w:r w:rsidRPr="00FF1CAD">
              <w:t>Dup</w:t>
            </w:r>
          </w:p>
          <w:p w:rsidR="001313AF" w:rsidRPr="00FF1CAD" w:rsidRDefault="00E9589E" w:rsidP="00E9589E">
            <w:pPr>
              <w:ind w:firstLine="0"/>
              <w:jc w:val="center"/>
            </w:pPr>
            <w:r w:rsidRPr="00FF1CAD">
              <w:t xml:space="preserve">Detector </w:t>
            </w:r>
          </w:p>
        </w:tc>
      </w:tr>
      <w:tr w:rsidR="0030058B" w:rsidTr="001313AF">
        <w:tc>
          <w:tcPr>
            <w:tcW w:w="3049" w:type="dxa"/>
            <w:gridSpan w:val="2"/>
          </w:tcPr>
          <w:p w:rsidR="0030058B" w:rsidRPr="00FF1CAD" w:rsidRDefault="00FF1CAD" w:rsidP="00FF1CAD">
            <w:pPr>
              <w:ind w:firstLine="0"/>
              <w:jc w:val="center"/>
            </w:pPr>
            <w:r w:rsidRPr="00FF1CAD">
              <w:t>Пошук в мережі Інтернет</w:t>
            </w:r>
          </w:p>
        </w:tc>
        <w:tc>
          <w:tcPr>
            <w:tcW w:w="1843" w:type="dxa"/>
          </w:tcPr>
          <w:p w:rsidR="0030058B" w:rsidRPr="00E9589E" w:rsidRDefault="00E9589E" w:rsidP="00FF1CAD">
            <w:pPr>
              <w:ind w:firstLine="0"/>
              <w:jc w:val="center"/>
            </w:pPr>
            <w:r>
              <w:t>так</w:t>
            </w:r>
          </w:p>
        </w:tc>
        <w:tc>
          <w:tcPr>
            <w:tcW w:w="1843" w:type="dxa"/>
          </w:tcPr>
          <w:p w:rsidR="0030058B" w:rsidRPr="00FF1CAD" w:rsidRDefault="00E9589E" w:rsidP="00FF1CAD">
            <w:pPr>
              <w:ind w:firstLine="0"/>
              <w:jc w:val="center"/>
            </w:pPr>
            <w:r>
              <w:t>так</w:t>
            </w:r>
          </w:p>
        </w:tc>
        <w:tc>
          <w:tcPr>
            <w:tcW w:w="1843" w:type="dxa"/>
          </w:tcPr>
          <w:p w:rsidR="0030058B" w:rsidRPr="00FF1CAD" w:rsidRDefault="00E9589E" w:rsidP="00FF1CAD">
            <w:pPr>
              <w:ind w:firstLine="0"/>
              <w:jc w:val="center"/>
            </w:pPr>
            <w:r>
              <w:t>ні</w:t>
            </w:r>
          </w:p>
        </w:tc>
        <w:tc>
          <w:tcPr>
            <w:tcW w:w="1843" w:type="dxa"/>
          </w:tcPr>
          <w:p w:rsidR="0030058B" w:rsidRPr="00FF1CAD" w:rsidRDefault="00E9589E" w:rsidP="00FF1CAD">
            <w:pPr>
              <w:ind w:firstLine="0"/>
              <w:jc w:val="center"/>
            </w:pPr>
            <w:r>
              <w:t>ні</w:t>
            </w:r>
          </w:p>
        </w:tc>
      </w:tr>
      <w:tr w:rsidR="0030058B" w:rsidTr="001313AF">
        <w:tc>
          <w:tcPr>
            <w:tcW w:w="3049" w:type="dxa"/>
            <w:gridSpan w:val="2"/>
          </w:tcPr>
          <w:p w:rsidR="00C12472" w:rsidRDefault="00C12472" w:rsidP="00C12472">
            <w:pPr>
              <w:ind w:firstLine="0"/>
              <w:jc w:val="center"/>
            </w:pPr>
            <w:r>
              <w:t>Пошук на комп’ютері</w:t>
            </w:r>
          </w:p>
          <w:p w:rsidR="00C12472" w:rsidRPr="00FF1CAD" w:rsidRDefault="00C12472" w:rsidP="00C12472">
            <w:pPr>
              <w:ind w:firstLine="0"/>
              <w:jc w:val="center"/>
            </w:pPr>
            <w:r>
              <w:t>користувача</w:t>
            </w:r>
          </w:p>
        </w:tc>
        <w:tc>
          <w:tcPr>
            <w:tcW w:w="1843" w:type="dxa"/>
          </w:tcPr>
          <w:p w:rsidR="0030058B" w:rsidRPr="00FF1CAD" w:rsidRDefault="00E9589E" w:rsidP="00FF1CAD">
            <w:pPr>
              <w:ind w:firstLine="0"/>
              <w:jc w:val="center"/>
            </w:pPr>
            <w:r>
              <w:t>платна можливість створення персональної хмарної колекції</w:t>
            </w:r>
          </w:p>
        </w:tc>
        <w:tc>
          <w:tcPr>
            <w:tcW w:w="1843" w:type="dxa"/>
          </w:tcPr>
          <w:p w:rsidR="0030058B" w:rsidRPr="00FF1CAD" w:rsidRDefault="00E9589E" w:rsidP="00FF1CAD">
            <w:pPr>
              <w:ind w:firstLine="0"/>
              <w:jc w:val="center"/>
            </w:pPr>
            <w:r>
              <w:t>ні</w:t>
            </w:r>
          </w:p>
        </w:tc>
        <w:tc>
          <w:tcPr>
            <w:tcW w:w="1843" w:type="dxa"/>
          </w:tcPr>
          <w:p w:rsidR="0030058B" w:rsidRPr="00FF1CAD" w:rsidRDefault="00E9589E" w:rsidP="00FF1CAD">
            <w:pPr>
              <w:ind w:firstLine="0"/>
              <w:jc w:val="center"/>
            </w:pPr>
            <w:r>
              <w:t>так</w:t>
            </w:r>
          </w:p>
        </w:tc>
        <w:tc>
          <w:tcPr>
            <w:tcW w:w="1843" w:type="dxa"/>
          </w:tcPr>
          <w:p w:rsidR="0030058B" w:rsidRPr="00FF1CAD" w:rsidRDefault="00E9589E" w:rsidP="00FF1CAD">
            <w:pPr>
              <w:ind w:firstLine="0"/>
              <w:jc w:val="center"/>
            </w:pPr>
            <w:r>
              <w:t>так</w:t>
            </w:r>
          </w:p>
        </w:tc>
      </w:tr>
      <w:tr w:rsidR="00E9589E" w:rsidTr="00E9589E">
        <w:tc>
          <w:tcPr>
            <w:tcW w:w="817" w:type="dxa"/>
            <w:vMerge w:val="restart"/>
            <w:textDirection w:val="btLr"/>
            <w:vAlign w:val="center"/>
          </w:tcPr>
          <w:p w:rsidR="00E9589E" w:rsidRPr="00FF1CAD" w:rsidRDefault="00E9589E" w:rsidP="00E9589E">
            <w:pPr>
              <w:spacing w:line="240" w:lineRule="auto"/>
              <w:ind w:left="113" w:right="113" w:firstLine="0"/>
              <w:jc w:val="center"/>
            </w:pPr>
            <w:r>
              <w:t>Стійкість до перетворення</w:t>
            </w:r>
          </w:p>
        </w:tc>
        <w:tc>
          <w:tcPr>
            <w:tcW w:w="2232" w:type="dxa"/>
          </w:tcPr>
          <w:p w:rsidR="00E9589E" w:rsidRPr="00FF1CAD" w:rsidRDefault="00E9589E" w:rsidP="00FF1CAD">
            <w:pPr>
              <w:ind w:firstLine="0"/>
              <w:jc w:val="center"/>
            </w:pPr>
            <w:r>
              <w:t>фільтри</w:t>
            </w:r>
          </w:p>
        </w:tc>
        <w:tc>
          <w:tcPr>
            <w:tcW w:w="1843" w:type="dxa"/>
          </w:tcPr>
          <w:p w:rsidR="00E9589E" w:rsidRPr="00FF1CAD" w:rsidRDefault="00D03E4D" w:rsidP="00FF1CAD">
            <w:pPr>
              <w:ind w:firstLine="0"/>
              <w:jc w:val="center"/>
            </w:pPr>
            <w:r>
              <w:t>так</w:t>
            </w:r>
          </w:p>
        </w:tc>
        <w:tc>
          <w:tcPr>
            <w:tcW w:w="1843" w:type="dxa"/>
          </w:tcPr>
          <w:p w:rsidR="00E9589E" w:rsidRPr="00FF1CAD" w:rsidRDefault="00D03E4D" w:rsidP="00FF1CAD">
            <w:pPr>
              <w:ind w:firstLine="0"/>
              <w:jc w:val="center"/>
            </w:pPr>
            <w:r>
              <w:t>так</w:t>
            </w:r>
          </w:p>
        </w:tc>
        <w:tc>
          <w:tcPr>
            <w:tcW w:w="1843" w:type="dxa"/>
          </w:tcPr>
          <w:p w:rsidR="00E9589E" w:rsidRPr="00FF1CAD" w:rsidRDefault="00660A9D" w:rsidP="00FF1CAD">
            <w:pPr>
              <w:ind w:firstLine="0"/>
              <w:jc w:val="center"/>
            </w:pPr>
            <w:r>
              <w:t>так</w:t>
            </w:r>
          </w:p>
        </w:tc>
        <w:tc>
          <w:tcPr>
            <w:tcW w:w="1843" w:type="dxa"/>
          </w:tcPr>
          <w:p w:rsidR="00E9589E" w:rsidRPr="00FF1CAD" w:rsidRDefault="00EB1CA3" w:rsidP="00FF1CAD">
            <w:pPr>
              <w:ind w:firstLine="0"/>
              <w:jc w:val="center"/>
            </w:pPr>
            <w:r>
              <w:t>так</w:t>
            </w:r>
          </w:p>
        </w:tc>
      </w:tr>
      <w:tr w:rsidR="00E9589E" w:rsidTr="00E9589E">
        <w:tc>
          <w:tcPr>
            <w:tcW w:w="817" w:type="dxa"/>
            <w:vMerge/>
          </w:tcPr>
          <w:p w:rsidR="00E9589E" w:rsidRPr="00FF1CAD" w:rsidRDefault="00E9589E" w:rsidP="00FF1CAD">
            <w:pPr>
              <w:ind w:firstLine="0"/>
              <w:jc w:val="center"/>
            </w:pPr>
          </w:p>
        </w:tc>
        <w:tc>
          <w:tcPr>
            <w:tcW w:w="2232" w:type="dxa"/>
          </w:tcPr>
          <w:p w:rsidR="00E9589E" w:rsidRPr="00FF1CAD" w:rsidRDefault="00E9589E" w:rsidP="00FF1CAD">
            <w:pPr>
              <w:ind w:firstLine="0"/>
              <w:jc w:val="center"/>
            </w:pPr>
            <w:r>
              <w:t>масштабування</w:t>
            </w:r>
          </w:p>
        </w:tc>
        <w:tc>
          <w:tcPr>
            <w:tcW w:w="1843" w:type="dxa"/>
          </w:tcPr>
          <w:p w:rsidR="00E9589E" w:rsidRPr="00FF1CAD" w:rsidRDefault="00D03E4D" w:rsidP="00FF1CAD">
            <w:pPr>
              <w:ind w:firstLine="0"/>
              <w:jc w:val="center"/>
            </w:pPr>
            <w:r>
              <w:t>так</w:t>
            </w:r>
          </w:p>
        </w:tc>
        <w:tc>
          <w:tcPr>
            <w:tcW w:w="1843" w:type="dxa"/>
          </w:tcPr>
          <w:p w:rsidR="00E9589E" w:rsidRPr="00FF1CAD" w:rsidRDefault="00D03E4D" w:rsidP="00FF1CAD">
            <w:pPr>
              <w:ind w:firstLine="0"/>
              <w:jc w:val="center"/>
            </w:pPr>
            <w:r>
              <w:t>так</w:t>
            </w:r>
          </w:p>
        </w:tc>
        <w:tc>
          <w:tcPr>
            <w:tcW w:w="1843" w:type="dxa"/>
          </w:tcPr>
          <w:p w:rsidR="00E9589E" w:rsidRPr="00FF1CAD" w:rsidRDefault="00660A9D" w:rsidP="00FF1CAD">
            <w:pPr>
              <w:ind w:firstLine="0"/>
              <w:jc w:val="center"/>
            </w:pPr>
            <w:r>
              <w:t>так</w:t>
            </w:r>
          </w:p>
        </w:tc>
        <w:tc>
          <w:tcPr>
            <w:tcW w:w="1843" w:type="dxa"/>
          </w:tcPr>
          <w:p w:rsidR="00E9589E" w:rsidRPr="00FF1CAD" w:rsidRDefault="00EB1CA3" w:rsidP="00FF1CAD">
            <w:pPr>
              <w:ind w:firstLine="0"/>
              <w:jc w:val="center"/>
            </w:pPr>
            <w:r>
              <w:t>так</w:t>
            </w:r>
          </w:p>
        </w:tc>
      </w:tr>
      <w:tr w:rsidR="00E9589E" w:rsidTr="00E9589E">
        <w:tc>
          <w:tcPr>
            <w:tcW w:w="817" w:type="dxa"/>
            <w:vMerge/>
          </w:tcPr>
          <w:p w:rsidR="00E9589E" w:rsidRPr="00FF1CAD" w:rsidRDefault="00E9589E" w:rsidP="00FF1CAD">
            <w:pPr>
              <w:ind w:firstLine="0"/>
              <w:jc w:val="center"/>
            </w:pPr>
          </w:p>
        </w:tc>
        <w:tc>
          <w:tcPr>
            <w:tcW w:w="2232" w:type="dxa"/>
          </w:tcPr>
          <w:p w:rsidR="00E9589E" w:rsidRPr="00FF1CAD" w:rsidRDefault="00E9589E" w:rsidP="00FF1CAD">
            <w:pPr>
              <w:ind w:firstLine="0"/>
              <w:jc w:val="center"/>
            </w:pPr>
            <w:r>
              <w:t>поворот</w:t>
            </w:r>
          </w:p>
        </w:tc>
        <w:tc>
          <w:tcPr>
            <w:tcW w:w="1843" w:type="dxa"/>
          </w:tcPr>
          <w:p w:rsidR="00E9589E" w:rsidRPr="00FF1CAD" w:rsidRDefault="00D03E4D" w:rsidP="00FF1CAD">
            <w:pPr>
              <w:ind w:firstLine="0"/>
              <w:jc w:val="center"/>
            </w:pPr>
            <w:r>
              <w:t>так</w:t>
            </w:r>
          </w:p>
        </w:tc>
        <w:tc>
          <w:tcPr>
            <w:tcW w:w="1843" w:type="dxa"/>
          </w:tcPr>
          <w:p w:rsidR="00E9589E" w:rsidRPr="00FF1CAD" w:rsidRDefault="00D03E4D" w:rsidP="00FF1CAD">
            <w:pPr>
              <w:ind w:firstLine="0"/>
              <w:jc w:val="center"/>
            </w:pPr>
            <w:r>
              <w:t>так</w:t>
            </w:r>
          </w:p>
        </w:tc>
        <w:tc>
          <w:tcPr>
            <w:tcW w:w="1843" w:type="dxa"/>
          </w:tcPr>
          <w:p w:rsidR="00E9589E" w:rsidRPr="00FF1CAD" w:rsidRDefault="00660A9D" w:rsidP="00FF1CAD">
            <w:pPr>
              <w:ind w:firstLine="0"/>
              <w:jc w:val="center"/>
            </w:pPr>
            <w:r>
              <w:t>ні</w:t>
            </w:r>
          </w:p>
        </w:tc>
        <w:tc>
          <w:tcPr>
            <w:tcW w:w="1843" w:type="dxa"/>
          </w:tcPr>
          <w:p w:rsidR="00E9589E" w:rsidRPr="00FF1CAD" w:rsidRDefault="00EB1CA3" w:rsidP="00FF1CAD">
            <w:pPr>
              <w:ind w:firstLine="0"/>
              <w:jc w:val="center"/>
            </w:pPr>
            <w:r>
              <w:t>частково</w:t>
            </w:r>
          </w:p>
        </w:tc>
      </w:tr>
      <w:tr w:rsidR="00E9589E" w:rsidTr="00E9589E">
        <w:tc>
          <w:tcPr>
            <w:tcW w:w="817" w:type="dxa"/>
            <w:vMerge/>
          </w:tcPr>
          <w:p w:rsidR="00E9589E" w:rsidRPr="00FF1CAD" w:rsidRDefault="00E9589E" w:rsidP="00FF1CAD">
            <w:pPr>
              <w:ind w:firstLine="0"/>
              <w:jc w:val="center"/>
            </w:pPr>
          </w:p>
        </w:tc>
        <w:tc>
          <w:tcPr>
            <w:tcW w:w="2232" w:type="dxa"/>
          </w:tcPr>
          <w:p w:rsidR="00E9589E" w:rsidRDefault="00E9589E" w:rsidP="00FF1CAD">
            <w:pPr>
              <w:ind w:firstLine="0"/>
              <w:jc w:val="center"/>
            </w:pPr>
            <w:r>
              <w:t>зсув</w:t>
            </w:r>
          </w:p>
        </w:tc>
        <w:tc>
          <w:tcPr>
            <w:tcW w:w="1843" w:type="dxa"/>
          </w:tcPr>
          <w:p w:rsidR="00E9589E" w:rsidRPr="00FF1CAD" w:rsidRDefault="00D03E4D" w:rsidP="00FF1CAD">
            <w:pPr>
              <w:ind w:firstLine="0"/>
              <w:jc w:val="center"/>
            </w:pPr>
            <w:r>
              <w:t>так</w:t>
            </w:r>
          </w:p>
        </w:tc>
        <w:tc>
          <w:tcPr>
            <w:tcW w:w="1843" w:type="dxa"/>
          </w:tcPr>
          <w:p w:rsidR="00E9589E" w:rsidRPr="00FF1CAD" w:rsidRDefault="00D03E4D" w:rsidP="00FF1CAD">
            <w:pPr>
              <w:ind w:firstLine="0"/>
              <w:jc w:val="center"/>
            </w:pPr>
            <w:r>
              <w:t>так</w:t>
            </w:r>
          </w:p>
        </w:tc>
        <w:tc>
          <w:tcPr>
            <w:tcW w:w="1843" w:type="dxa"/>
          </w:tcPr>
          <w:p w:rsidR="00E9589E" w:rsidRPr="00FF1CAD" w:rsidRDefault="00660A9D" w:rsidP="00FF1CAD">
            <w:pPr>
              <w:ind w:firstLine="0"/>
              <w:jc w:val="center"/>
            </w:pPr>
            <w:r>
              <w:t>ні</w:t>
            </w:r>
          </w:p>
        </w:tc>
        <w:tc>
          <w:tcPr>
            <w:tcW w:w="1843" w:type="dxa"/>
          </w:tcPr>
          <w:p w:rsidR="00E9589E" w:rsidRPr="00FF1CAD" w:rsidRDefault="00EB1CA3" w:rsidP="00FF1CAD">
            <w:pPr>
              <w:ind w:firstLine="0"/>
              <w:jc w:val="center"/>
            </w:pPr>
            <w:r>
              <w:t>ні</w:t>
            </w:r>
          </w:p>
        </w:tc>
      </w:tr>
      <w:tr w:rsidR="00E9589E" w:rsidTr="00E9589E">
        <w:tc>
          <w:tcPr>
            <w:tcW w:w="817" w:type="dxa"/>
            <w:vMerge/>
          </w:tcPr>
          <w:p w:rsidR="00E9589E" w:rsidRPr="00FF1CAD" w:rsidRDefault="00E9589E" w:rsidP="00FF1CAD">
            <w:pPr>
              <w:ind w:firstLine="0"/>
              <w:jc w:val="center"/>
            </w:pPr>
          </w:p>
        </w:tc>
        <w:tc>
          <w:tcPr>
            <w:tcW w:w="2232" w:type="dxa"/>
          </w:tcPr>
          <w:p w:rsidR="00E9589E" w:rsidRDefault="00E9589E" w:rsidP="00FF1CAD">
            <w:pPr>
              <w:ind w:firstLine="0"/>
              <w:jc w:val="center"/>
            </w:pPr>
            <w:r>
              <w:t>додавання об’єктів</w:t>
            </w:r>
          </w:p>
        </w:tc>
        <w:tc>
          <w:tcPr>
            <w:tcW w:w="1843" w:type="dxa"/>
          </w:tcPr>
          <w:p w:rsidR="00E9589E" w:rsidRPr="00FF1CAD" w:rsidRDefault="00D03E4D" w:rsidP="00FF1CAD">
            <w:pPr>
              <w:ind w:firstLine="0"/>
              <w:jc w:val="center"/>
            </w:pPr>
            <w:r>
              <w:t>так</w:t>
            </w:r>
          </w:p>
        </w:tc>
        <w:tc>
          <w:tcPr>
            <w:tcW w:w="1843" w:type="dxa"/>
          </w:tcPr>
          <w:p w:rsidR="00E9589E" w:rsidRPr="00FF1CAD" w:rsidRDefault="00D03E4D" w:rsidP="00FF1CAD">
            <w:pPr>
              <w:ind w:firstLine="0"/>
              <w:jc w:val="center"/>
            </w:pPr>
            <w:r>
              <w:t>так</w:t>
            </w:r>
          </w:p>
        </w:tc>
        <w:tc>
          <w:tcPr>
            <w:tcW w:w="1843" w:type="dxa"/>
          </w:tcPr>
          <w:p w:rsidR="00E9589E" w:rsidRPr="00FF1CAD" w:rsidRDefault="00660A9D" w:rsidP="00FF1CAD">
            <w:pPr>
              <w:ind w:firstLine="0"/>
              <w:jc w:val="center"/>
            </w:pPr>
            <w:r>
              <w:t>так</w:t>
            </w:r>
          </w:p>
        </w:tc>
        <w:tc>
          <w:tcPr>
            <w:tcW w:w="1843" w:type="dxa"/>
          </w:tcPr>
          <w:p w:rsidR="00E9589E" w:rsidRPr="00FF1CAD" w:rsidRDefault="00EB1CA3" w:rsidP="00FF1CAD">
            <w:pPr>
              <w:ind w:firstLine="0"/>
              <w:jc w:val="center"/>
            </w:pPr>
            <w:r>
              <w:t>так</w:t>
            </w:r>
          </w:p>
        </w:tc>
      </w:tr>
      <w:tr w:rsidR="00E9589E" w:rsidTr="00EB1CA3">
        <w:tc>
          <w:tcPr>
            <w:tcW w:w="3049" w:type="dxa"/>
            <w:gridSpan w:val="2"/>
          </w:tcPr>
          <w:p w:rsidR="00E9589E" w:rsidRDefault="00E9589E" w:rsidP="00FF1CAD">
            <w:pPr>
              <w:ind w:firstLine="0"/>
              <w:jc w:val="center"/>
            </w:pPr>
            <w:r>
              <w:t>Виведення всіх схожих зображень та їх місцезнаходження</w:t>
            </w:r>
          </w:p>
        </w:tc>
        <w:tc>
          <w:tcPr>
            <w:tcW w:w="1843" w:type="dxa"/>
          </w:tcPr>
          <w:p w:rsidR="00E9589E" w:rsidRPr="00FF1CAD" w:rsidRDefault="00E9589E" w:rsidP="00FF1CAD">
            <w:pPr>
              <w:ind w:firstLine="0"/>
              <w:jc w:val="center"/>
            </w:pPr>
            <w:r>
              <w:t>так</w:t>
            </w:r>
          </w:p>
        </w:tc>
        <w:tc>
          <w:tcPr>
            <w:tcW w:w="1843" w:type="dxa"/>
          </w:tcPr>
          <w:p w:rsidR="00E9589E" w:rsidRPr="00FF1CAD" w:rsidRDefault="00E9589E" w:rsidP="00FF1CAD">
            <w:pPr>
              <w:ind w:firstLine="0"/>
              <w:jc w:val="center"/>
            </w:pPr>
            <w:r>
              <w:t>ні</w:t>
            </w:r>
          </w:p>
        </w:tc>
        <w:tc>
          <w:tcPr>
            <w:tcW w:w="1843" w:type="dxa"/>
          </w:tcPr>
          <w:p w:rsidR="00E9589E" w:rsidRPr="00FF1CAD" w:rsidRDefault="00E9589E" w:rsidP="00FF1CAD">
            <w:pPr>
              <w:ind w:firstLine="0"/>
              <w:jc w:val="center"/>
            </w:pPr>
            <w:r>
              <w:t>так</w:t>
            </w:r>
          </w:p>
        </w:tc>
        <w:tc>
          <w:tcPr>
            <w:tcW w:w="1843" w:type="dxa"/>
          </w:tcPr>
          <w:p w:rsidR="00E9589E" w:rsidRPr="00FF1CAD" w:rsidRDefault="00E9589E" w:rsidP="00FF1CAD">
            <w:pPr>
              <w:ind w:firstLine="0"/>
              <w:jc w:val="center"/>
            </w:pPr>
            <w:r>
              <w:t>так</w:t>
            </w:r>
          </w:p>
        </w:tc>
      </w:tr>
    </w:tbl>
    <w:p w:rsidR="00C478EC" w:rsidRDefault="00C478EC">
      <w:pPr>
        <w:spacing w:line="240" w:lineRule="auto"/>
        <w:ind w:firstLine="0"/>
        <w:jc w:val="left"/>
      </w:pPr>
      <w:r>
        <w:br w:type="page"/>
      </w:r>
    </w:p>
    <w:p w:rsidR="00491D1F" w:rsidRPr="001B0198" w:rsidRDefault="0042162E" w:rsidP="00CE385E">
      <w:pPr>
        <w:pStyle w:val="Heading1"/>
      </w:pPr>
      <w:bookmarkStart w:id="12" w:name="_Toc517034547"/>
      <w:r>
        <w:lastRenderedPageBreak/>
        <w:t>О</w:t>
      </w:r>
      <w:r w:rsidR="00722A27">
        <w:t>гляд методів пошуку схожих зображень</w:t>
      </w:r>
      <w:bookmarkEnd w:id="12"/>
    </w:p>
    <w:p w:rsidR="00EB1CA3" w:rsidRDefault="00EB1CA3" w:rsidP="00D97438"/>
    <w:p w:rsidR="00EB1CA3" w:rsidRDefault="00EB1CA3" w:rsidP="00D97438"/>
    <w:p w:rsidR="00D97438" w:rsidRPr="001B0198" w:rsidRDefault="00EB1CA3" w:rsidP="00D97438">
      <w:r>
        <w:t>На сьогодні і</w:t>
      </w:r>
      <w:r w:rsidR="00D97438" w:rsidRPr="001B0198">
        <w:t xml:space="preserve">снує два </w:t>
      </w:r>
      <w:r>
        <w:t xml:space="preserve">істотно різні підходи, які застосовуються для </w:t>
      </w:r>
      <w:r w:rsidR="00D97438" w:rsidRPr="001B0198">
        <w:t>пошуку схожих зображень – на осн</w:t>
      </w:r>
      <w:r w:rsidR="00CF3212" w:rsidRPr="001B0198">
        <w:t>ові водяного знаку і на основі в</w:t>
      </w:r>
      <w:r w:rsidR="00D97438" w:rsidRPr="001B0198">
        <w:t xml:space="preserve">місту. </w:t>
      </w:r>
      <w:r w:rsidR="00CF3212" w:rsidRPr="001B0198">
        <w:t>Підхід на основі водяного знака полягає в закарбовуванні підпису в зображенні перед його розповсюдженням.</w:t>
      </w:r>
      <w:r w:rsidR="00CF3212" w:rsidRPr="00EA592A">
        <w:rPr>
          <w:lang w:val="ru-RU"/>
        </w:rPr>
        <w:t xml:space="preserve"> </w:t>
      </w:r>
      <w:r w:rsidR="00CF3212" w:rsidRPr="001B0198">
        <w:t>Згодом за цим підписом можна буде визначити</w:t>
      </w:r>
      <w:r w:rsidR="005C442A">
        <w:t>,</w:t>
      </w:r>
      <w:r w:rsidR="00CF3212" w:rsidRPr="001B0198">
        <w:t xml:space="preserve"> чи </w:t>
      </w:r>
      <w:r w:rsidR="005C442A">
        <w:t>являються</w:t>
      </w:r>
      <w:r w:rsidR="00CF3212" w:rsidRPr="001B0198">
        <w:t xml:space="preserve"> зображення дублікатами. З іншого боку, підхід на основі вмісту, як </w:t>
      </w:r>
      <w:r w:rsidR="002B7987">
        <w:t xml:space="preserve">можна зрозуміти безпосередньо </w:t>
      </w:r>
      <w:r w:rsidR="00CF3212" w:rsidRPr="001B0198">
        <w:t xml:space="preserve">з його назви, полягає в </w:t>
      </w:r>
      <w:r w:rsidR="002B7987">
        <w:t>проведенні певного аналізу</w:t>
      </w:r>
      <w:r w:rsidR="00CF3212" w:rsidRPr="001B0198">
        <w:t xml:space="preserve"> зображення з метою визначення його особливостей.</w:t>
      </w:r>
    </w:p>
    <w:p w:rsidR="00CF3212" w:rsidRDefault="00CF3212" w:rsidP="00D97438"/>
    <w:p w:rsidR="004B70A3" w:rsidRPr="001B0198" w:rsidRDefault="004B70A3" w:rsidP="00D97438"/>
    <w:p w:rsidR="0070524E" w:rsidRPr="001B0198" w:rsidRDefault="0070524E" w:rsidP="00CE385E">
      <w:pPr>
        <w:pStyle w:val="Heading2"/>
      </w:pPr>
      <w:bookmarkStart w:id="13" w:name="_Toc517034548"/>
      <w:r>
        <w:t xml:space="preserve">Методи на </w:t>
      </w:r>
      <w:r w:rsidRPr="001B0198">
        <w:t>основі водяного знака</w:t>
      </w:r>
      <w:bookmarkEnd w:id="13"/>
    </w:p>
    <w:p w:rsidR="004B70A3" w:rsidRDefault="004B70A3" w:rsidP="0070524E">
      <w:pPr>
        <w:ind w:left="709" w:firstLine="0"/>
      </w:pPr>
    </w:p>
    <w:p w:rsidR="004B70A3" w:rsidRDefault="004B70A3" w:rsidP="0070524E">
      <w:pPr>
        <w:ind w:left="709" w:firstLine="0"/>
      </w:pPr>
    </w:p>
    <w:p w:rsidR="0070524E" w:rsidRPr="001B0198" w:rsidRDefault="0070524E" w:rsidP="004B70A3">
      <w:pPr>
        <w:ind w:firstLine="375"/>
      </w:pPr>
      <w:r w:rsidRPr="001B0198">
        <w:t>Історично, дублікати шукалися за допом</w:t>
      </w:r>
      <w:r w:rsidR="004B70A3">
        <w:t xml:space="preserve">огою методів на основі водяного </w:t>
      </w:r>
      <w:r w:rsidRPr="001B0198">
        <w:t xml:space="preserve">знаку. </w:t>
      </w:r>
    </w:p>
    <w:p w:rsidR="0070524E" w:rsidRPr="00D30CF5" w:rsidRDefault="0070524E" w:rsidP="004B70A3">
      <w:pPr>
        <w:ind w:firstLine="375"/>
        <w:rPr>
          <w:lang w:val="ru-RU"/>
        </w:rPr>
      </w:pPr>
      <w:r w:rsidRPr="001B0198">
        <w:t>Ідея водяного знака проста: автор зображення додає до нього стійкий непомітний секретний підпис</w:t>
      </w:r>
      <w:r w:rsidRPr="00D30CF5">
        <w:rPr>
          <w:lang w:val="ru-RU"/>
        </w:rPr>
        <w:t xml:space="preserve"> </w:t>
      </w:r>
      <w:r w:rsidRPr="001B0198">
        <w:t>перед його розповсюдженням. Прихований підпис виконує дві функції. По-перше, він дозволяє встановити власника зображення в суперечливих ситуаціях. По-друге, за допомогою підпису можна знайти копії зображення, наприклад в мережі, і водночас визначити чи є вони легальними.</w:t>
      </w:r>
      <w:r w:rsidRPr="00D30CF5">
        <w:rPr>
          <w:lang w:val="ru-RU"/>
        </w:rPr>
        <w:t xml:space="preserve"> [5]</w:t>
      </w:r>
    </w:p>
    <w:p w:rsidR="0070524E" w:rsidRPr="00D30CF5" w:rsidRDefault="0070524E" w:rsidP="004B70A3">
      <w:pPr>
        <w:ind w:firstLine="360"/>
        <w:rPr>
          <w:lang w:val="ru-RU"/>
        </w:rPr>
      </w:pPr>
      <w:r>
        <w:t>Останнім часом водяні знаки, як засіб захисту інтелектуальної власності, зазнали сильної критики. Херлі</w:t>
      </w:r>
      <w:r w:rsidRPr="00D30CF5">
        <w:rPr>
          <w:lang w:val="ru-RU"/>
        </w:rPr>
        <w:t xml:space="preserve"> </w:t>
      </w:r>
      <w:hyperlink w:anchor="b13" w:history="1">
        <w:r w:rsidRPr="00D30CF5">
          <w:rPr>
            <w:rStyle w:val="Hyperlink"/>
            <w:color w:val="auto"/>
            <w:lang w:val="ru-RU"/>
          </w:rPr>
          <w:t>[13]</w:t>
        </w:r>
      </w:hyperlink>
      <w:r w:rsidRPr="00D30CF5">
        <w:rPr>
          <w:lang w:val="ru-RU"/>
        </w:rPr>
        <w:t xml:space="preserve"> розпочав дискусію щодо недоліків водяного знака з суперечливим документом під назвою "Чому водяний знак є нісенітницею"</w:t>
      </w:r>
      <w:hyperlink w:anchor="b13" w:history="1">
        <w:r w:rsidRPr="00D30CF5">
          <w:rPr>
            <w:rStyle w:val="Hyperlink"/>
            <w:color w:val="auto"/>
            <w:lang w:val="ru-RU"/>
          </w:rPr>
          <w:t>[13]</w:t>
        </w:r>
      </w:hyperlink>
      <w:r>
        <w:t xml:space="preserve">. </w:t>
      </w:r>
      <w:r w:rsidRPr="00401EBD">
        <w:t xml:space="preserve">Суть аргументації Херлі полягає в тому, що захищати всі об'єкти в невеликій околиці позначеного об'єкта, як це виконується в </w:t>
      </w:r>
      <w:r>
        <w:t>багатьох</w:t>
      </w:r>
      <w:r w:rsidRPr="00401EBD">
        <w:t xml:space="preserve"> опу</w:t>
      </w:r>
      <w:r>
        <w:t>блікованих алгоритмах на основі</w:t>
      </w:r>
      <w:r w:rsidRPr="00401EBD">
        <w:t xml:space="preserve"> водяного знаку</w:t>
      </w:r>
      <w:r>
        <w:t>, є необхідним, але не достатнім</w:t>
      </w:r>
      <w:r w:rsidRPr="00401EBD">
        <w:t xml:space="preserve">. Він </w:t>
      </w:r>
      <w:r>
        <w:t>стверджує,</w:t>
      </w:r>
      <w:r w:rsidRPr="00401EBD">
        <w:t xml:space="preserve"> що корисний алгоритм водяного знаку повинен захищати всі </w:t>
      </w:r>
      <w:r>
        <w:t>особливості</w:t>
      </w:r>
      <w:r w:rsidRPr="00401EBD">
        <w:t xml:space="preserve">, а не лише ті, які є близькими до </w:t>
      </w:r>
      <w:r w:rsidR="004B70A3">
        <w:t>поміченого</w:t>
      </w:r>
      <w:r w:rsidRPr="00401EBD">
        <w:t xml:space="preserve"> об'єкта.</w:t>
      </w:r>
      <w:r>
        <w:t xml:space="preserve"> </w:t>
      </w:r>
      <w:r w:rsidRPr="00EF3823">
        <w:t xml:space="preserve">Інші автори </w:t>
      </w:r>
      <w:r w:rsidRPr="00EF3823">
        <w:lastRenderedPageBreak/>
        <w:t xml:space="preserve">продовжували додавати до цієї дискусії, наприклад, </w:t>
      </w:r>
      <w:r>
        <w:t xml:space="preserve">Барні </w:t>
      </w:r>
      <w:hyperlink w:anchor="b14" w:history="1">
        <w:r w:rsidRPr="00EF3823">
          <w:rPr>
            <w:rStyle w:val="Hyperlink"/>
            <w:color w:val="auto"/>
          </w:rPr>
          <w:t>[14]</w:t>
        </w:r>
      </w:hyperlink>
      <w:r>
        <w:t xml:space="preserve"> </w:t>
      </w:r>
      <w:r w:rsidRPr="00EF3823">
        <w:t>підкреслював, що водяні знаки все ще є молодим напрямом обробки сигналів, і що жоден метод не зміг захистити вміст від усіх можливих атак. Однак, Моулін</w:t>
      </w:r>
      <w:r w:rsidRPr="00D30CF5">
        <w:t xml:space="preserve"> </w:t>
      </w:r>
      <w:hyperlink w:anchor="b15" w:history="1">
        <w:r w:rsidRPr="00EF3823">
          <w:rPr>
            <w:rStyle w:val="Hyperlink"/>
            <w:color w:val="auto"/>
          </w:rPr>
          <w:t>[15]</w:t>
        </w:r>
      </w:hyperlink>
      <w:r w:rsidRPr="00EF3823">
        <w:t xml:space="preserve"> ч</w:t>
      </w:r>
      <w:r>
        <w:t>астково відкинув заяву "водяний знак</w:t>
      </w:r>
      <w:r w:rsidRPr="00EF3823">
        <w:t xml:space="preserve"> - нісенітниця"</w:t>
      </w:r>
      <w:r>
        <w:t xml:space="preserve"> </w:t>
      </w:r>
      <w:hyperlink w:anchor="b14" w:history="1">
        <w:r w:rsidRPr="00EF3823">
          <w:rPr>
            <w:rStyle w:val="Hyperlink"/>
            <w:color w:val="auto"/>
          </w:rPr>
          <w:t>[14]</w:t>
        </w:r>
      </w:hyperlink>
      <w:r w:rsidRPr="00EF3823">
        <w:t xml:space="preserve">, помітивши, що це може бути досить </w:t>
      </w:r>
      <w:r>
        <w:t>знайти такі перетворення, які б допомогли уникнути виявлення дубліката</w:t>
      </w:r>
      <w:r w:rsidRPr="00EF3823">
        <w:t>. Крім того, він зауважив, що водян</w:t>
      </w:r>
      <w:r>
        <w:t xml:space="preserve">і знаки були досить корисними в областях з </w:t>
      </w:r>
      <w:r w:rsidRPr="00EF3823">
        <w:t>низькою безпекою, наприклад, в ка</w:t>
      </w:r>
      <w:r>
        <w:t>бельній телевізійній системі</w:t>
      </w:r>
      <w:r w:rsidRPr="00EF3823">
        <w:t>, і що нові методи можуть ще більше покращити ефективність алгоритмів водяного знаку.</w:t>
      </w:r>
      <w:r w:rsidRPr="00D30CF5">
        <w:t xml:space="preserve"> </w:t>
      </w:r>
      <w:r w:rsidRPr="00B004C1">
        <w:t>[5]</w:t>
      </w:r>
      <w:r w:rsidRPr="00D30CF5">
        <w:rPr>
          <w:lang w:val="ru-RU"/>
        </w:rPr>
        <w:t>.</w:t>
      </w:r>
    </w:p>
    <w:p w:rsidR="0070524E" w:rsidRPr="001B0198" w:rsidRDefault="0070524E" w:rsidP="004B70A3">
      <w:pPr>
        <w:ind w:firstLine="360"/>
      </w:pPr>
      <w:r w:rsidRPr="00323671">
        <w:t xml:space="preserve">На думку автора </w:t>
      </w:r>
      <w:hyperlink w:anchor="b5" w:history="1">
        <w:r w:rsidRPr="00D30CF5">
          <w:rPr>
            <w:rStyle w:val="Hyperlink"/>
            <w:color w:val="auto"/>
            <w:lang w:val="ru-RU"/>
          </w:rPr>
          <w:t>[5]</w:t>
        </w:r>
        <w:r w:rsidRPr="00323671">
          <w:rPr>
            <w:rStyle w:val="Hyperlink"/>
            <w:color w:val="auto"/>
          </w:rPr>
          <w:t>,</w:t>
        </w:r>
      </w:hyperlink>
      <w:r w:rsidRPr="00323671">
        <w:t xml:space="preserve"> водяний знак має важливі недоліки, як це описано в наступному. </w:t>
      </w:r>
      <w:r>
        <w:t>ш</w:t>
      </w:r>
      <w:r w:rsidRPr="001B0198">
        <w:t xml:space="preserve">ахрай може видалити підпис з зображення, наприклад за допомогою зміни освітлення зображення, чи застосуванні того ж самого метода додавання водяного знака. Таке зображення можна законно розповсюджувати, метод на основі </w:t>
      </w:r>
      <w:r>
        <w:t>водяного знака виявиться марним;</w:t>
      </w:r>
    </w:p>
    <w:p w:rsidR="0070524E" w:rsidRPr="001B0198" w:rsidRDefault="0070524E" w:rsidP="0070524E">
      <w:pPr>
        <w:pStyle w:val="ListParagraph"/>
        <w:numPr>
          <w:ilvl w:val="0"/>
          <w:numId w:val="12"/>
        </w:numPr>
      </w:pPr>
      <w:r>
        <w:t>методи на основі водяного знака</w:t>
      </w:r>
      <w:r w:rsidRPr="001B0198">
        <w:t xml:space="preserve"> вимагають модифікації зображення перед його розповсюдженням. Це не завжди можливо, і деякі автори можуть нег</w:t>
      </w:r>
      <w:r>
        <w:t xml:space="preserve">ативно ставитися до модифікацій </w:t>
      </w:r>
      <w:r w:rsidRPr="00D30CF5">
        <w:rPr>
          <w:lang w:val="ru-RU"/>
        </w:rPr>
        <w:t>[5]</w:t>
      </w:r>
      <w:r>
        <w:t>;</w:t>
      </w:r>
    </w:p>
    <w:p w:rsidR="0070524E" w:rsidRDefault="0070524E" w:rsidP="0070524E">
      <w:pPr>
        <w:pStyle w:val="ListParagraph"/>
        <w:numPr>
          <w:ilvl w:val="0"/>
          <w:numId w:val="12"/>
        </w:numPr>
      </w:pPr>
      <w:r>
        <w:t>в</w:t>
      </w:r>
      <w:r w:rsidRPr="001B0198">
        <w:t>они вимагають модифікації зображення перед його розповсюдженням. Це не завжди можливо, і деякі автори можуть нег</w:t>
      </w:r>
      <w:r>
        <w:t xml:space="preserve">ативно ставитися до подібних модифікацій </w:t>
      </w:r>
      <w:r w:rsidRPr="00EA592A">
        <w:rPr>
          <w:lang w:val="ru-RU"/>
        </w:rPr>
        <w:t>[5]</w:t>
      </w:r>
      <w:r>
        <w:t>.</w:t>
      </w:r>
    </w:p>
    <w:p w:rsidR="004B70A3" w:rsidRPr="001B0198" w:rsidRDefault="004B70A3" w:rsidP="004B70A3">
      <w:pPr>
        <w:ind w:firstLine="360"/>
      </w:pPr>
      <w:r w:rsidRPr="00323671">
        <w:t>Хоча водяні знаки можуть бути ко</w:t>
      </w:r>
      <w:r>
        <w:t>рисними в певних ситуаціях, вони</w:t>
      </w:r>
      <w:r w:rsidRPr="00323671">
        <w:t xml:space="preserve"> не може розглядатися як засіб для захисту вмісту у довгостроковій перспективі</w:t>
      </w:r>
      <w:r w:rsidRPr="00D30CF5">
        <w:rPr>
          <w:lang w:val="ru-RU"/>
        </w:rPr>
        <w:t>.</w:t>
      </w:r>
    </w:p>
    <w:p w:rsidR="006065BC" w:rsidRDefault="006065BC" w:rsidP="00D97438"/>
    <w:p w:rsidR="004B70A3" w:rsidRPr="001B0198" w:rsidRDefault="004B70A3" w:rsidP="00D97438"/>
    <w:p w:rsidR="00453846" w:rsidRPr="001B0198" w:rsidRDefault="0062413B" w:rsidP="00CE385E">
      <w:pPr>
        <w:pStyle w:val="Heading2"/>
      </w:pPr>
      <w:bookmarkStart w:id="14" w:name="_Toc517034549"/>
      <w:r>
        <w:t>Методи на основі п</w:t>
      </w:r>
      <w:r w:rsidR="00453846" w:rsidRPr="001B0198">
        <w:t>ошук</w:t>
      </w:r>
      <w:r>
        <w:t>у</w:t>
      </w:r>
      <w:r w:rsidR="00453846" w:rsidRPr="001B0198">
        <w:t xml:space="preserve"> особливостей</w:t>
      </w:r>
      <w:bookmarkEnd w:id="14"/>
    </w:p>
    <w:p w:rsidR="00CF3212" w:rsidRPr="001B0198" w:rsidRDefault="00CF3212" w:rsidP="00D97438"/>
    <w:p w:rsidR="00453846" w:rsidRPr="001B0198" w:rsidRDefault="00453846" w:rsidP="00D97438"/>
    <w:p w:rsidR="002B7987" w:rsidRDefault="00453846" w:rsidP="00D97438">
      <w:r w:rsidRPr="001B0198">
        <w:t xml:space="preserve">Ці методи є достатньо молодими. </w:t>
      </w:r>
      <w:r w:rsidR="002B7987">
        <w:t xml:space="preserve">В роботі </w:t>
      </w:r>
      <w:r w:rsidRPr="002B7987">
        <w:t>[5]</w:t>
      </w:r>
      <w:r w:rsidR="002B7987">
        <w:t xml:space="preserve"> відмічається, що у 2007 році</w:t>
      </w:r>
      <w:r w:rsidRPr="00EA592A">
        <w:rPr>
          <w:lang w:val="ru-RU"/>
        </w:rPr>
        <w:t xml:space="preserve"> </w:t>
      </w:r>
      <w:r w:rsidR="00286701" w:rsidRPr="001B0198">
        <w:t>методи визначення схожості</w:t>
      </w:r>
      <w:r w:rsidR="008942AE" w:rsidRPr="001B0198">
        <w:t xml:space="preserve"> зображень на основі пошуку особливостей лише починали </w:t>
      </w:r>
      <w:r w:rsidR="002B7987">
        <w:t>розвиватися та досліджуватися</w:t>
      </w:r>
      <w:r w:rsidR="008942AE" w:rsidRPr="001B0198">
        <w:t xml:space="preserve">. </w:t>
      </w:r>
      <w:r w:rsidR="002B7987">
        <w:t xml:space="preserve">Значна кількість наукових праць містить </w:t>
      </w:r>
      <w:r w:rsidR="002B7987">
        <w:lastRenderedPageBreak/>
        <w:t xml:space="preserve">лише опис </w:t>
      </w:r>
      <w:r w:rsidR="00062CA1">
        <w:t xml:space="preserve">запропонованих </w:t>
      </w:r>
      <w:r w:rsidR="002B7987">
        <w:t xml:space="preserve">методів без наведення хоча б наближеної якісної </w:t>
      </w:r>
      <w:r w:rsidR="00062CA1">
        <w:t>оцінки їх роботи</w:t>
      </w:r>
      <w:r w:rsidR="002B7987">
        <w:t xml:space="preserve">. </w:t>
      </w:r>
    </w:p>
    <w:p w:rsidR="00D75B68" w:rsidRDefault="00062CA1" w:rsidP="00D97438">
      <w:r>
        <w:t xml:space="preserve">В основному </w:t>
      </w:r>
      <w:r w:rsidR="008942AE" w:rsidRPr="001B0198">
        <w:t xml:space="preserve">продуктивність </w:t>
      </w:r>
      <w:r>
        <w:t xml:space="preserve">методів </w:t>
      </w:r>
      <w:r w:rsidR="008942AE" w:rsidRPr="001B0198">
        <w:t xml:space="preserve">є низькою, а </w:t>
      </w:r>
      <w:r>
        <w:t xml:space="preserve">програмна </w:t>
      </w:r>
      <w:r w:rsidR="008942AE" w:rsidRPr="001B0198">
        <w:t xml:space="preserve">реалізація </w:t>
      </w:r>
      <w:r>
        <w:t xml:space="preserve">достатньо </w:t>
      </w:r>
      <w:r w:rsidR="008942AE" w:rsidRPr="001B0198">
        <w:t>складною</w:t>
      </w:r>
      <w:r>
        <w:t xml:space="preserve"> </w:t>
      </w:r>
      <w:r w:rsidRPr="002B7987">
        <w:t>[5]</w:t>
      </w:r>
      <w:r w:rsidR="008942AE" w:rsidRPr="001B0198">
        <w:t xml:space="preserve">. </w:t>
      </w:r>
      <w:r w:rsidR="003C3F78">
        <w:t>Оскільки ряд методів представляють собою інтелектуальну власність компаній-розробників, то їх детальні описи не опубліковані.</w:t>
      </w:r>
      <w:r w:rsidR="00035C1F" w:rsidRPr="001B0198">
        <w:t xml:space="preserve"> </w:t>
      </w:r>
      <w:r w:rsidR="00D75B68">
        <w:t xml:space="preserve">В багатьох </w:t>
      </w:r>
      <w:r w:rsidR="00035C1F" w:rsidRPr="001B0198">
        <w:t>опублікованих роб</w:t>
      </w:r>
      <w:r w:rsidR="00D75B68">
        <w:t>о</w:t>
      </w:r>
      <w:r w:rsidR="00035C1F" w:rsidRPr="001B0198">
        <w:t>т</w:t>
      </w:r>
      <w:r w:rsidR="00D75B68">
        <w:t>ах</w:t>
      </w:r>
      <w:r w:rsidR="00035C1F" w:rsidRPr="001B0198">
        <w:t xml:space="preserve"> </w:t>
      </w:r>
      <w:r w:rsidR="00D75B68">
        <w:t xml:space="preserve">запропоновані методи </w:t>
      </w:r>
      <w:r w:rsidR="00035C1F" w:rsidRPr="001B0198">
        <w:t>протестовані лише поверхнево, для невеликої кіль</w:t>
      </w:r>
      <w:r w:rsidR="00D75B68">
        <w:t>кості зображень та перетворень.</w:t>
      </w:r>
    </w:p>
    <w:p w:rsidR="00D75B68" w:rsidRDefault="00D75B68" w:rsidP="00D97438"/>
    <w:p w:rsidR="00453846" w:rsidRDefault="00035C1F" w:rsidP="00D97438">
      <w:pPr>
        <w:rPr>
          <w:rStyle w:val="Hyperlink"/>
          <w:color w:val="auto"/>
        </w:rPr>
      </w:pPr>
      <w:r w:rsidRPr="001B0198">
        <w:t xml:space="preserve">Далі буде розглянуто деякі з опублікованих </w:t>
      </w:r>
      <w:r w:rsidR="00D75B68">
        <w:t xml:space="preserve">методів та проведено їх аналіз </w:t>
      </w:r>
      <w:r w:rsidRPr="001B0198">
        <w:t>за такими критеріями як відгук (</w:t>
      </w:r>
      <w:r w:rsidRPr="001B0198">
        <w:rPr>
          <w:lang w:val="en-US"/>
        </w:rPr>
        <w:t>recall</w:t>
      </w:r>
      <w:r w:rsidRPr="00EA592A">
        <w:t xml:space="preserve">) </w:t>
      </w:r>
      <w:r w:rsidRPr="001B0198">
        <w:t>та точність</w:t>
      </w:r>
      <w:r w:rsidRPr="00EA592A">
        <w:t xml:space="preserve"> </w:t>
      </w:r>
      <w:r w:rsidRPr="001B0198">
        <w:t>(</w:t>
      </w:r>
      <w:r w:rsidRPr="001B0198">
        <w:rPr>
          <w:lang w:val="en-US"/>
        </w:rPr>
        <w:t>precision</w:t>
      </w:r>
      <w:r w:rsidRPr="00EA592A">
        <w:t xml:space="preserve">) </w:t>
      </w:r>
      <w:hyperlink w:anchor="b5" w:history="1">
        <w:r w:rsidRPr="00EA592A">
          <w:rPr>
            <w:rStyle w:val="Hyperlink"/>
            <w:color w:val="auto"/>
          </w:rPr>
          <w:t>[5]</w:t>
        </w:r>
      </w:hyperlink>
      <w:r w:rsidR="002B7987">
        <w:rPr>
          <w:rStyle w:val="Hyperlink"/>
          <w:color w:val="auto"/>
        </w:rPr>
        <w:t>:</w:t>
      </w:r>
    </w:p>
    <w:p w:rsidR="002B7987" w:rsidRPr="00EA592A" w:rsidRDefault="002B7987" w:rsidP="00D97438"/>
    <w:p w:rsidR="00035C1F" w:rsidRPr="002B7987" w:rsidRDefault="00035C1F" w:rsidP="00D97438">
      <m:oMathPara>
        <m:oMath>
          <m:r>
            <w:rPr>
              <w:rFonts w:ascii="Cambria Math" w:hAnsi="Cambria Math"/>
              <w:lang w:val="en-US"/>
            </w:rPr>
            <m:t>відгук=</m:t>
          </m:r>
          <m:f>
            <m:fPr>
              <m:ctrlPr>
                <w:rPr>
                  <w:rFonts w:ascii="Cambria Math" w:hAnsi="Cambria Math"/>
                  <w:i/>
                  <w:lang w:val="en-US"/>
                </w:rPr>
              </m:ctrlPr>
            </m:fPr>
            <m:num>
              <m:r>
                <w:rPr>
                  <w:rFonts w:ascii="Cambria Math" w:hAnsi="Cambria Math"/>
                  <w:lang w:val="en-US"/>
                </w:rPr>
                <m:t>кількість правильно знайдених копій</m:t>
              </m:r>
            </m:num>
            <m:den>
              <m:r>
                <w:rPr>
                  <w:rFonts w:ascii="Cambria Math" w:hAnsi="Cambria Math"/>
                  <w:lang w:val="en-US"/>
                </w:rPr>
                <m:t>дійсна кількість копій</m:t>
              </m:r>
            </m:den>
          </m:f>
        </m:oMath>
      </m:oMathPara>
    </w:p>
    <w:p w:rsidR="002B7987" w:rsidRPr="002B7987" w:rsidRDefault="002B7987" w:rsidP="00D97438"/>
    <w:p w:rsidR="00035C1F" w:rsidRPr="001B0198" w:rsidRDefault="00035C1F" w:rsidP="00D97438">
      <w:pPr>
        <w:rPr>
          <w:i/>
        </w:rPr>
      </w:pPr>
      <m:oMathPara>
        <m:oMath>
          <m:r>
            <w:rPr>
              <w:rFonts w:ascii="Cambria Math" w:hAnsi="Cambria Math"/>
              <w:lang w:val="en-US"/>
            </w:rPr>
            <m:t>точність=</m:t>
          </m:r>
          <m:f>
            <m:fPr>
              <m:ctrlPr>
                <w:rPr>
                  <w:rFonts w:ascii="Cambria Math" w:hAnsi="Cambria Math"/>
                  <w:i/>
                </w:rPr>
              </m:ctrlPr>
            </m:fPr>
            <m:num>
              <m:r>
                <w:rPr>
                  <w:rFonts w:ascii="Cambria Math" w:hAnsi="Cambria Math"/>
                </w:rPr>
                <m:t>кількість правильно знайдених копій</m:t>
              </m:r>
            </m:num>
            <m:den>
              <m:r>
                <w:rPr>
                  <w:rFonts w:ascii="Cambria Math" w:hAnsi="Cambria Math"/>
                </w:rPr>
                <m:t>кількість всього знайдених копій</m:t>
              </m:r>
            </m:den>
          </m:f>
        </m:oMath>
      </m:oMathPara>
    </w:p>
    <w:p w:rsidR="002B7987" w:rsidRDefault="002B7987" w:rsidP="00D97438"/>
    <w:p w:rsidR="0037702A" w:rsidRDefault="00D75B68" w:rsidP="00D97438">
      <w:r>
        <w:t xml:space="preserve">Незважаючи на те, що </w:t>
      </w:r>
      <w:r w:rsidR="0037702A" w:rsidRPr="001B0198">
        <w:t xml:space="preserve">в </w:t>
      </w:r>
      <w:r>
        <w:t xml:space="preserve">своїх роботах різні автори </w:t>
      </w:r>
      <w:r w:rsidR="0037702A" w:rsidRPr="001B0198">
        <w:t xml:space="preserve">використовуються </w:t>
      </w:r>
      <w:r>
        <w:t xml:space="preserve">різні </w:t>
      </w:r>
      <w:r w:rsidR="0037702A" w:rsidRPr="001B0198">
        <w:t xml:space="preserve">зображення для порівняння, </w:t>
      </w:r>
      <w:r w:rsidR="002C00CD" w:rsidRPr="001B0198">
        <w:t>до них застосовуються різні перетворення,</w:t>
      </w:r>
      <w:r w:rsidR="000C6010" w:rsidRPr="001B0198">
        <w:t xml:space="preserve"> </w:t>
      </w:r>
      <w:r>
        <w:t xml:space="preserve">вищевказані критерії </w:t>
      </w:r>
      <w:r w:rsidR="000C6010" w:rsidRPr="001B0198">
        <w:t>будуть вираховуватися</w:t>
      </w:r>
      <w:r>
        <w:t>,</w:t>
      </w:r>
      <w:r w:rsidR="000C6010" w:rsidRPr="001B0198">
        <w:t xml:space="preserve"> виходячи з результатів представлених в самих роботах. Зрештою, більшість робіт використовують типо</w:t>
      </w:r>
      <w:r w:rsidR="002B7987">
        <w:t xml:space="preserve">ві зображення, </w:t>
      </w:r>
      <w:r>
        <w:t xml:space="preserve">приклади яких </w:t>
      </w:r>
      <w:r w:rsidR="002B7987">
        <w:t>представлені на р</w:t>
      </w:r>
      <w:r w:rsidR="000C6010" w:rsidRPr="001B0198">
        <w:t>ис</w:t>
      </w:r>
      <w:r w:rsidR="002B7987">
        <w:t>унку</w:t>
      </w:r>
      <w:r w:rsidR="000C6010" w:rsidRPr="001B0198">
        <w:t xml:space="preserve"> </w:t>
      </w:r>
      <w:r w:rsidR="002B7987">
        <w:t>3</w:t>
      </w:r>
      <w:r w:rsidR="000C6010" w:rsidRPr="001B0198">
        <w:t>.1.</w:t>
      </w:r>
    </w:p>
    <w:p w:rsidR="002B7987" w:rsidRPr="001B0198" w:rsidRDefault="002B7987" w:rsidP="00D97438"/>
    <w:p w:rsidR="000C6010" w:rsidRPr="001B0198" w:rsidRDefault="000C6010" w:rsidP="000C6010">
      <w:pPr>
        <w:jc w:val="center"/>
      </w:pPr>
      <w:r w:rsidRPr="001B0198">
        <w:rPr>
          <w:noProof/>
          <w:lang w:eastAsia="uk-UA"/>
        </w:rPr>
        <w:drawing>
          <wp:inline distT="0" distB="0" distL="0" distR="0" wp14:anchorId="5E88C32C" wp14:editId="3FB46393">
            <wp:extent cx="4667250" cy="15335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67250" cy="1533525"/>
                    </a:xfrm>
                    <a:prstGeom prst="rect">
                      <a:avLst/>
                    </a:prstGeom>
                  </pic:spPr>
                </pic:pic>
              </a:graphicData>
            </a:graphic>
          </wp:inline>
        </w:drawing>
      </w:r>
    </w:p>
    <w:p w:rsidR="000C6010" w:rsidRPr="001B0198" w:rsidRDefault="000C6010" w:rsidP="000C6010">
      <w:pPr>
        <w:jc w:val="center"/>
      </w:pPr>
      <w:r w:rsidRPr="001B0198">
        <w:t>Рис</w:t>
      </w:r>
      <w:r w:rsidR="002B7987">
        <w:t>унок 3.</w:t>
      </w:r>
      <w:r w:rsidRPr="001B0198">
        <w:t xml:space="preserve">1 – </w:t>
      </w:r>
      <w:r w:rsidR="002B7987">
        <w:t>Т</w:t>
      </w:r>
      <w:r w:rsidRPr="001B0198">
        <w:t>ипові зображення для тестування методів.</w:t>
      </w:r>
    </w:p>
    <w:p w:rsidR="000C6010" w:rsidRPr="001B0198" w:rsidRDefault="000C6010" w:rsidP="000C6010">
      <w:pPr>
        <w:jc w:val="center"/>
      </w:pPr>
    </w:p>
    <w:p w:rsidR="00D30CF5" w:rsidRDefault="00D30CF5" w:rsidP="000C6010">
      <w:pPr>
        <w:rPr>
          <w:lang w:val="en-US"/>
        </w:rPr>
      </w:pPr>
    </w:p>
    <w:p w:rsidR="006065BC" w:rsidRPr="00D30CF5" w:rsidRDefault="00D75B68" w:rsidP="00CE385E">
      <w:pPr>
        <w:pStyle w:val="Heading2"/>
        <w:rPr>
          <w:lang w:val="ru-RU"/>
        </w:rPr>
      </w:pPr>
      <w:bookmarkStart w:id="15" w:name="_Toc517034550"/>
      <w:r>
        <w:t>Методи на основі відбитку.</w:t>
      </w:r>
      <w:bookmarkEnd w:id="15"/>
    </w:p>
    <w:p w:rsidR="00D30CF5" w:rsidRPr="00D30CF5" w:rsidRDefault="00D30CF5" w:rsidP="000C6010">
      <w:pPr>
        <w:rPr>
          <w:lang w:val="ru-RU"/>
        </w:rPr>
      </w:pPr>
    </w:p>
    <w:p w:rsidR="00D75B68" w:rsidRDefault="00D75B68" w:rsidP="000C6010">
      <w:r>
        <w:t>Цифровий в</w:t>
      </w:r>
      <w:r w:rsidR="000C6010" w:rsidRPr="001B0198">
        <w:t xml:space="preserve">ідбиток – це короткий опис зображення. </w:t>
      </w:r>
      <w:r>
        <w:t>Його а</w:t>
      </w:r>
      <w:r w:rsidR="000C6010" w:rsidRPr="001B0198">
        <w:t xml:space="preserve">налогом </w:t>
      </w:r>
      <w:r>
        <w:t>можна вважати</w:t>
      </w:r>
      <w:r w:rsidR="000C6010" w:rsidRPr="001B0198">
        <w:t xml:space="preserve"> криптографічні хеш-функції, які для будь-якого об’єму даних визначають невелику завчасно визначену к</w:t>
      </w:r>
      <w:r>
        <w:t xml:space="preserve">ількість бітів даних </w:t>
      </w:r>
      <w:hyperlink r:id="rId17" w:anchor="b2" w:history="1">
        <w:r w:rsidR="000C6010" w:rsidRPr="001B0198">
          <w:rPr>
            <w:rStyle w:val="Hyperlink"/>
            <w:color w:val="auto"/>
          </w:rPr>
          <w:t>[2]</w:t>
        </w:r>
      </w:hyperlink>
      <w:r>
        <w:rPr>
          <w:rStyle w:val="Hyperlink"/>
          <w:color w:val="auto"/>
        </w:rPr>
        <w:t>.</w:t>
      </w:r>
      <w:r w:rsidR="000C6010" w:rsidRPr="00D75B68">
        <w:t xml:space="preserve"> </w:t>
      </w:r>
      <w:r>
        <w:t>Проте</w:t>
      </w:r>
      <w:r w:rsidR="000C6010" w:rsidRPr="001B0198">
        <w:t xml:space="preserve"> криптографічні функції не можуть бути застосовані для створення відбитків зображень. </w:t>
      </w:r>
      <w:r>
        <w:t>Причина цього полягає у тому, що к</w:t>
      </w:r>
      <w:r w:rsidRPr="001B0198">
        <w:t xml:space="preserve">риптографічні функції </w:t>
      </w:r>
      <w:r>
        <w:t xml:space="preserve">є дуже чутливими – </w:t>
      </w:r>
      <w:r w:rsidRPr="001B0198">
        <w:t>зміна одного біта зображення може значно змінити отриманий хеш</w:t>
      </w:r>
      <w:r>
        <w:t>.</w:t>
      </w:r>
    </w:p>
    <w:p w:rsidR="00D75B68" w:rsidRDefault="00D75B68" w:rsidP="000C6010">
      <w:r>
        <w:t xml:space="preserve">Тобто, виконання маніпуляцій над </w:t>
      </w:r>
      <w:r w:rsidR="000C6010" w:rsidRPr="001B0198">
        <w:t>зображенням</w:t>
      </w:r>
      <w:r>
        <w:t>, таких як</w:t>
      </w:r>
      <w:r w:rsidR="000C6010" w:rsidRPr="001B0198">
        <w:t xml:space="preserve"> стиснення, покращення, геометричні перетворення</w:t>
      </w:r>
      <w:r>
        <w:t xml:space="preserve"> тощо, буде призводити до зміни його хешу</w:t>
      </w:r>
      <w:r w:rsidR="000C6010" w:rsidRPr="001B0198">
        <w:t>. Через це криптографічні функції не можуть бути застосовані для отримання цифрових відбитків</w:t>
      </w:r>
      <w:r>
        <w:t xml:space="preserve"> зображень.</w:t>
      </w:r>
    </w:p>
    <w:p w:rsidR="000C6010" w:rsidRPr="00EA592A" w:rsidRDefault="000C6010" w:rsidP="000C6010">
      <w:r w:rsidRPr="001B0198">
        <w:t xml:space="preserve">Методи створення таких відбитків повинні дозволяти незначні зміни в зображенні. </w:t>
      </w:r>
      <w:r w:rsidR="00582593">
        <w:t>Усунення цього недоліку можливо за допомогою мультимедійних відбитків (</w:t>
      </w:r>
      <w:r w:rsidRPr="001B0198">
        <w:rPr>
          <w:lang w:val="en-US"/>
        </w:rPr>
        <w:t>multimedia</w:t>
      </w:r>
      <w:r w:rsidRPr="00EA592A">
        <w:t xml:space="preserve"> </w:t>
      </w:r>
      <w:r w:rsidRPr="001B0198">
        <w:rPr>
          <w:lang w:val="en-US"/>
        </w:rPr>
        <w:t>fingerprinting</w:t>
      </w:r>
      <w:r w:rsidR="00582593">
        <w:t>)</w:t>
      </w:r>
      <w:r w:rsidRPr="00EA592A">
        <w:t xml:space="preserve">, </w:t>
      </w:r>
      <w:r w:rsidR="00582593">
        <w:t>або, як їх</w:t>
      </w:r>
      <w:r w:rsidRPr="001B0198">
        <w:t xml:space="preserve"> ще називають</w:t>
      </w:r>
      <w:r w:rsidR="00582593">
        <w:t xml:space="preserve">, </w:t>
      </w:r>
      <w:r w:rsidR="005B65C8">
        <w:t>стійких</w:t>
      </w:r>
      <w:r w:rsidR="00582593">
        <w:t xml:space="preserve"> хеш-функцій</w:t>
      </w:r>
      <w:r w:rsidRPr="001B0198">
        <w:t xml:space="preserve"> </w:t>
      </w:r>
      <w:r w:rsidR="00582593">
        <w:t>(</w:t>
      </w:r>
      <w:r w:rsidRPr="001B0198">
        <w:rPr>
          <w:lang w:val="en-US"/>
        </w:rPr>
        <w:t>robust</w:t>
      </w:r>
      <w:r w:rsidRPr="00EA592A">
        <w:t xml:space="preserve"> </w:t>
      </w:r>
      <w:r w:rsidRPr="001B0198">
        <w:rPr>
          <w:lang w:val="en-US"/>
        </w:rPr>
        <w:t>hash</w:t>
      </w:r>
      <w:r w:rsidRPr="00EA592A">
        <w:t xml:space="preserve"> </w:t>
      </w:r>
      <w:r w:rsidRPr="001B0198">
        <w:rPr>
          <w:lang w:val="en-US"/>
        </w:rPr>
        <w:t>functions</w:t>
      </w:r>
      <w:r w:rsidR="00582593">
        <w:t xml:space="preserve">) </w:t>
      </w:r>
      <w:hyperlink r:id="rId18" w:anchor="b3" w:history="1">
        <w:r w:rsidRPr="00EA592A">
          <w:rPr>
            <w:rStyle w:val="Hyperlink"/>
            <w:color w:val="auto"/>
          </w:rPr>
          <w:t>[3]</w:t>
        </w:r>
      </w:hyperlink>
      <w:r w:rsidR="00582593">
        <w:rPr>
          <w:rStyle w:val="Hyperlink"/>
          <w:color w:val="auto"/>
        </w:rPr>
        <w:t>.</w:t>
      </w:r>
    </w:p>
    <w:p w:rsidR="000C6010" w:rsidRPr="00EA592A" w:rsidRDefault="004865C8" w:rsidP="000C6010">
      <w:r>
        <w:t>Важливою характеристикою методу обчислення відбитку  є його с</w:t>
      </w:r>
      <w:r w:rsidR="000C6010" w:rsidRPr="001B0198">
        <w:t>тійкість</w:t>
      </w:r>
      <w:r>
        <w:t xml:space="preserve">, або </w:t>
      </w:r>
      <w:r w:rsidR="000C6010" w:rsidRPr="00EA592A">
        <w:t>інваріантні</w:t>
      </w:r>
      <w:r>
        <w:t xml:space="preserve">сть за подібністю до сприйняття. Тобто </w:t>
      </w:r>
      <w:r w:rsidR="000C6010" w:rsidRPr="00EA592A">
        <w:t xml:space="preserve">відбитки, що виникають внаслідок </w:t>
      </w:r>
      <w:r w:rsidR="000C6010" w:rsidRPr="001B0198">
        <w:t>модифікації</w:t>
      </w:r>
      <w:r w:rsidR="000C6010" w:rsidRPr="00EA592A">
        <w:t xml:space="preserve"> зображення, повинні </w:t>
      </w:r>
      <w:r w:rsidR="000C6010" w:rsidRPr="001B0198">
        <w:t>бути схожими на</w:t>
      </w:r>
      <w:r w:rsidR="000C6010" w:rsidRPr="00EA592A">
        <w:t xml:space="preserve"> відбиток </w:t>
      </w:r>
      <w:r>
        <w:t xml:space="preserve">оригінального </w:t>
      </w:r>
      <w:r w:rsidR="000C6010" w:rsidRPr="00EA592A">
        <w:t xml:space="preserve"> </w:t>
      </w:r>
      <w:r>
        <w:t>зображення</w:t>
      </w:r>
      <w:r w:rsidR="000C6010" w:rsidRPr="00EA592A">
        <w:t xml:space="preserve">. </w:t>
      </w:r>
      <w:r>
        <w:t>Іншими словами, с</w:t>
      </w:r>
      <w:r w:rsidR="000C6010" w:rsidRPr="001B0198">
        <w:t>тійкість</w:t>
      </w:r>
      <w:r w:rsidR="000C6010" w:rsidRPr="00EA592A">
        <w:t xml:space="preserve"> - це здатність ідентифікувати два подібні об'єкти як схож</w:t>
      </w:r>
      <w:r w:rsidR="000C6010" w:rsidRPr="001B0198">
        <w:t>і</w:t>
      </w:r>
      <w:r w:rsidR="000C6010" w:rsidRPr="00EA592A">
        <w:t xml:space="preserve"> </w:t>
      </w:r>
      <w:hyperlink r:id="rId19" w:anchor="b1" w:history="1">
        <w:r w:rsidR="000C6010" w:rsidRPr="00EA592A">
          <w:rPr>
            <w:rStyle w:val="Hyperlink"/>
            <w:color w:val="auto"/>
          </w:rPr>
          <w:t>[1]</w:t>
        </w:r>
      </w:hyperlink>
      <w:r>
        <w:rPr>
          <w:rStyle w:val="Hyperlink"/>
          <w:color w:val="auto"/>
        </w:rPr>
        <w:t>.</w:t>
      </w:r>
    </w:p>
    <w:p w:rsidR="000C6010" w:rsidRPr="00EA592A" w:rsidRDefault="000C6010" w:rsidP="000C6010">
      <w:pPr>
        <w:ind w:firstLine="708"/>
        <w:rPr>
          <w:rFonts w:eastAsia="Times New Roman"/>
          <w:i/>
        </w:rPr>
      </w:pPr>
      <w:r w:rsidRPr="001B0198">
        <w:t xml:space="preserve">Відбитки можна порівнюються різними способами, наприклад, за допомогою норми Хемінга. </w:t>
      </w:r>
    </w:p>
    <w:p w:rsidR="000C6010" w:rsidRPr="001B0198" w:rsidRDefault="000C6010" w:rsidP="000C6010">
      <w:pPr>
        <w:ind w:firstLine="708"/>
      </w:pPr>
      <w:r w:rsidRPr="001B0198">
        <w:t xml:space="preserve">В деяких підходах </w:t>
      </w:r>
      <w:r w:rsidR="004865C8">
        <w:t xml:space="preserve">використовуються декілька </w:t>
      </w:r>
      <w:r w:rsidRPr="001B0198">
        <w:t>хеш</w:t>
      </w:r>
      <w:r w:rsidR="004865C8">
        <w:t>ей, кожен з яких</w:t>
      </w:r>
      <w:r w:rsidRPr="001B0198">
        <w:t xml:space="preserve"> описує </w:t>
      </w:r>
      <w:r w:rsidR="004865C8">
        <w:t xml:space="preserve">деяку </w:t>
      </w:r>
      <w:r w:rsidRPr="001B0198">
        <w:t xml:space="preserve">конкретну частину зображення. </w:t>
      </w:r>
      <w:r w:rsidR="004865C8">
        <w:t>За рахунок цього о</w:t>
      </w:r>
      <w:r w:rsidRPr="001B0198">
        <w:t xml:space="preserve">пис зображення стає багатшим. Кількість частин, їхнє положення і форма залежать від вмісту зображення. Таких частин може бути від кількох до кількох тисяч. Зображення </w:t>
      </w:r>
      <w:r w:rsidR="004865C8">
        <w:t xml:space="preserve">в </w:t>
      </w:r>
      <w:r w:rsidR="004865C8">
        <w:lastRenderedPageBreak/>
        <w:t xml:space="preserve">цьому випадку </w:t>
      </w:r>
      <w:r w:rsidRPr="001B0198">
        <w:t>вважаються схожими</w:t>
      </w:r>
      <w:r w:rsidR="004865C8">
        <w:t>,</w:t>
      </w:r>
      <w:r w:rsidRPr="001B0198">
        <w:t xml:space="preserve"> якщо кількість співпадаючих хешів </w:t>
      </w:r>
      <w:r w:rsidR="004865C8">
        <w:t xml:space="preserve">перевищує </w:t>
      </w:r>
      <w:r w:rsidRPr="001B0198">
        <w:t>певний рівень.</w:t>
      </w:r>
      <w:r w:rsidRPr="00EA592A">
        <w:t xml:space="preserve"> </w:t>
      </w:r>
      <w:r w:rsidRPr="001B0198">
        <w:t xml:space="preserve">Такі методи є більш точними. Вони покладаються на конкретні особливості зображення і потребують великої кількості порівнянь. </w:t>
      </w:r>
    </w:p>
    <w:p w:rsidR="000C6010" w:rsidRPr="001B0198" w:rsidRDefault="000C6010" w:rsidP="000C6010">
      <w:pPr>
        <w:ind w:firstLine="708"/>
      </w:pPr>
      <w:r w:rsidRPr="001B0198">
        <w:t xml:space="preserve">Хоча </w:t>
      </w:r>
      <w:r w:rsidR="004865C8">
        <w:t xml:space="preserve">згадані </w:t>
      </w:r>
      <w:r w:rsidRPr="001B0198">
        <w:t>методи є більш гнучкими</w:t>
      </w:r>
      <w:r w:rsidR="004865C8">
        <w:t>,</w:t>
      </w:r>
      <w:r w:rsidRPr="001B0198">
        <w:t xml:space="preserve"> ніж методи </w:t>
      </w:r>
      <w:r w:rsidR="004865C8">
        <w:t xml:space="preserve">на основі </w:t>
      </w:r>
      <w:r w:rsidRPr="001B0198">
        <w:t xml:space="preserve">додавання водяного знака, і не вимагають попередньої модифікації зображення, вони роблять більше помилок </w:t>
      </w:r>
      <w:r w:rsidR="004865C8">
        <w:t xml:space="preserve">за </w:t>
      </w:r>
      <w:r w:rsidRPr="001B0198">
        <w:t>методи на основі водяного знака.</w:t>
      </w:r>
      <w:r w:rsidRPr="00EA592A">
        <w:t xml:space="preserve"> </w:t>
      </w:r>
      <w:r w:rsidRPr="001B0198">
        <w:t>В той же час вони будуть визначати два зображення як схожі</w:t>
      </w:r>
      <w:r w:rsidR="004865C8">
        <w:t>,</w:t>
      </w:r>
      <w:r w:rsidRPr="001B0198">
        <w:t xml:space="preserve"> якщо вони мають схожий зміст, навіть якщо вони є різними в сенсі авторства.</w:t>
      </w:r>
      <w:r w:rsidRPr="00EA592A">
        <w:rPr>
          <w:lang w:val="ru-RU"/>
        </w:rPr>
        <w:t xml:space="preserve"> </w:t>
      </w:r>
      <w:r w:rsidRPr="001B0198">
        <w:t>Також особливості можуть бути визначені по-іншому після модифікації зображення, що спричинить створення різних відбитків.</w:t>
      </w:r>
    </w:p>
    <w:p w:rsidR="006065BC" w:rsidRDefault="006065BC" w:rsidP="000C6010">
      <w:pPr>
        <w:ind w:firstLine="708"/>
      </w:pPr>
    </w:p>
    <w:p w:rsidR="004865C8" w:rsidRDefault="004865C8" w:rsidP="000C6010">
      <w:pPr>
        <w:ind w:firstLine="708"/>
      </w:pPr>
    </w:p>
    <w:p w:rsidR="006065BC" w:rsidRPr="00D30CF5" w:rsidRDefault="006065BC" w:rsidP="00CE385E">
      <w:pPr>
        <w:pStyle w:val="Heading3"/>
        <w:rPr>
          <w:lang w:val="ru-RU"/>
        </w:rPr>
      </w:pPr>
      <w:bookmarkStart w:id="16" w:name="_Toc517034551"/>
      <w:r w:rsidRPr="001B0198">
        <w:t>Створення відбитків на основі перетворення Радона.</w:t>
      </w:r>
      <w:bookmarkEnd w:id="16"/>
    </w:p>
    <w:p w:rsidR="00D30CF5" w:rsidRPr="00D30CF5" w:rsidRDefault="00D30CF5" w:rsidP="004865C8">
      <w:pPr>
        <w:rPr>
          <w:lang w:val="ru-RU"/>
        </w:rPr>
      </w:pPr>
    </w:p>
    <w:p w:rsidR="00191416" w:rsidRDefault="004865C8" w:rsidP="004865C8">
      <w:r>
        <w:t>Дана технологія буда запропонована Лефевром</w:t>
      </w:r>
      <w:r w:rsidR="006065BC" w:rsidRPr="00EA592A">
        <w:rPr>
          <w:lang w:val="ru-RU"/>
        </w:rPr>
        <w:t xml:space="preserve"> </w:t>
      </w:r>
      <w:hyperlink w:anchor="b8" w:history="1">
        <w:r w:rsidR="006065BC" w:rsidRPr="00EA592A">
          <w:rPr>
            <w:rStyle w:val="Hyperlink"/>
            <w:color w:val="auto"/>
            <w:lang w:val="ru-RU"/>
          </w:rPr>
          <w:t>[8</w:t>
        </w:r>
      </w:hyperlink>
      <w:r w:rsidR="006065BC" w:rsidRPr="00EA592A">
        <w:rPr>
          <w:lang w:val="ru-RU"/>
        </w:rPr>
        <w:t xml:space="preserve">, </w:t>
      </w:r>
      <w:hyperlink w:anchor="b9" w:history="1">
        <w:r w:rsidR="006065BC" w:rsidRPr="00EA592A">
          <w:rPr>
            <w:rStyle w:val="Hyperlink"/>
            <w:color w:val="auto"/>
            <w:lang w:val="ru-RU"/>
          </w:rPr>
          <w:t>9].</w:t>
        </w:r>
      </w:hyperlink>
      <w:r w:rsidR="006065BC" w:rsidRPr="00EA592A">
        <w:rPr>
          <w:lang w:val="ru-RU"/>
        </w:rPr>
        <w:t xml:space="preserve"> </w:t>
      </w:r>
      <w:r w:rsidR="00191416">
        <w:t xml:space="preserve">В її основі – застосування </w:t>
      </w:r>
      <w:r w:rsidR="006065BC" w:rsidRPr="001B0198">
        <w:t xml:space="preserve">перетворення Радона </w:t>
      </w:r>
      <w:hyperlink w:anchor="b7" w:history="1">
        <w:r w:rsidR="006065BC" w:rsidRPr="001B0198">
          <w:rPr>
            <w:rStyle w:val="Hyperlink"/>
            <w:color w:val="auto"/>
          </w:rPr>
          <w:t>[7]</w:t>
        </w:r>
      </w:hyperlink>
      <w:r w:rsidR="00434A29" w:rsidRPr="001B0198">
        <w:t xml:space="preserve">. </w:t>
      </w:r>
      <w:r w:rsidR="00191416">
        <w:t>Проводиться обчислення середньої точки</w:t>
      </w:r>
      <w:r w:rsidR="00434A29" w:rsidRPr="001B0198">
        <w:t xml:space="preserve">, </w:t>
      </w:r>
      <w:r w:rsidR="00191416">
        <w:t xml:space="preserve">яка </w:t>
      </w:r>
      <w:r w:rsidR="00434A29" w:rsidRPr="001B0198">
        <w:t xml:space="preserve">інваріантна до подібних перетворень зображення. Відбиток утворюється складанням докупи всіх цих точок. </w:t>
      </w:r>
      <w:r w:rsidR="00191416">
        <w:t>Приклад х</w:t>
      </w:r>
      <w:r w:rsidR="00434A29" w:rsidRPr="001B0198">
        <w:t>еші</w:t>
      </w:r>
      <w:r w:rsidR="00191416">
        <w:t>в для цього методу</w:t>
      </w:r>
      <w:r w:rsidR="00434A29" w:rsidRPr="001B0198">
        <w:t xml:space="preserve"> </w:t>
      </w:r>
      <w:r w:rsidR="00191416">
        <w:t xml:space="preserve">наведено </w:t>
      </w:r>
      <w:r w:rsidR="00434A29" w:rsidRPr="001B0198">
        <w:t xml:space="preserve">на </w:t>
      </w:r>
      <w:r>
        <w:t>р</w:t>
      </w:r>
      <w:r w:rsidR="00434A29" w:rsidRPr="004865C8">
        <w:t>ис</w:t>
      </w:r>
      <w:r>
        <w:t>унку 3</w:t>
      </w:r>
      <w:r w:rsidR="00434A29" w:rsidRPr="004865C8">
        <w:t>.2</w:t>
      </w:r>
      <w:r w:rsidR="00191416">
        <w:t>.</w:t>
      </w:r>
    </w:p>
    <w:p w:rsidR="006065BC" w:rsidRDefault="00191416" w:rsidP="004865C8">
      <w:r>
        <w:t xml:space="preserve">Розраховані хеші дозволяють також з’ясувати, </w:t>
      </w:r>
      <w:r w:rsidR="0019283E" w:rsidRPr="001B0198">
        <w:t xml:space="preserve">як саме модифікували зображення. </w:t>
      </w:r>
      <w:r>
        <w:t xml:space="preserve">Для дослідження зображень на схожість перш за все </w:t>
      </w:r>
      <w:r w:rsidR="0019283E" w:rsidRPr="001B0198">
        <w:t xml:space="preserve">розраховується </w:t>
      </w:r>
      <w:r>
        <w:t xml:space="preserve">крос-кореляція </w:t>
      </w:r>
      <w:r w:rsidR="0019283E" w:rsidRPr="001B0198">
        <w:t xml:space="preserve">між хешами, а потім </w:t>
      </w:r>
      <w:r>
        <w:t>обчислюється середньо квадратична помилка (</w:t>
      </w:r>
      <w:r w:rsidRPr="00191416">
        <w:t>MSE</w:t>
      </w:r>
      <w:r>
        <w:t>)</w:t>
      </w:r>
      <w:r w:rsidR="0019283E" w:rsidRPr="00EA592A">
        <w:t>.</w:t>
      </w:r>
    </w:p>
    <w:p w:rsidR="00191416" w:rsidRPr="001B0198" w:rsidRDefault="00191416" w:rsidP="004865C8"/>
    <w:p w:rsidR="00434A29" w:rsidRPr="001B0198" w:rsidRDefault="00434A29" w:rsidP="006065BC">
      <w:pPr>
        <w:ind w:firstLine="0"/>
        <w:rPr>
          <w:lang w:val="en-US"/>
        </w:rPr>
      </w:pPr>
      <w:r w:rsidRPr="001B0198">
        <w:rPr>
          <w:noProof/>
          <w:lang w:eastAsia="uk-UA"/>
        </w:rPr>
        <w:drawing>
          <wp:inline distT="0" distB="0" distL="0" distR="0" wp14:anchorId="065CCA29" wp14:editId="30C42C83">
            <wp:extent cx="6076950" cy="1466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76950" cy="1466850"/>
                    </a:xfrm>
                    <a:prstGeom prst="rect">
                      <a:avLst/>
                    </a:prstGeom>
                  </pic:spPr>
                </pic:pic>
              </a:graphicData>
            </a:graphic>
          </wp:inline>
        </w:drawing>
      </w:r>
    </w:p>
    <w:p w:rsidR="00434A29" w:rsidRDefault="00434A29" w:rsidP="00434A29">
      <w:pPr>
        <w:ind w:firstLine="0"/>
        <w:jc w:val="center"/>
        <w:rPr>
          <w:lang w:val="ru-RU"/>
        </w:rPr>
      </w:pPr>
      <w:bookmarkStart w:id="17" w:name="im2_2_1_1_1_1"/>
      <w:r w:rsidRPr="001B0198">
        <w:t>Рис</w:t>
      </w:r>
      <w:r w:rsidR="00191416">
        <w:t>унок 3.2</w:t>
      </w:r>
      <w:r w:rsidRPr="001B0198">
        <w:t xml:space="preserve"> – Приклади відбитків методу </w:t>
      </w:r>
      <w:r w:rsidR="00191416">
        <w:t>Лефевра</w:t>
      </w:r>
      <w:r w:rsidRPr="00EA592A">
        <w:rPr>
          <w:lang w:val="ru-RU"/>
        </w:rPr>
        <w:t>.</w:t>
      </w:r>
    </w:p>
    <w:p w:rsidR="00191416" w:rsidRPr="00EA592A" w:rsidRDefault="00191416" w:rsidP="00434A29">
      <w:pPr>
        <w:ind w:firstLine="0"/>
        <w:jc w:val="center"/>
        <w:rPr>
          <w:lang w:val="ru-RU"/>
        </w:rPr>
      </w:pPr>
    </w:p>
    <w:bookmarkEnd w:id="17"/>
    <w:p w:rsidR="006065BC" w:rsidRPr="00487EE6" w:rsidRDefault="0019283E" w:rsidP="00487EE6">
      <w:r w:rsidRPr="00487EE6">
        <w:t xml:space="preserve">В </w:t>
      </w:r>
      <w:r w:rsidR="00487EE6" w:rsidRPr="00487EE6">
        <w:t>роботі []</w:t>
      </w:r>
      <w:r w:rsidRPr="00487EE6">
        <w:t xml:space="preserve"> показано, що метод </w:t>
      </w:r>
      <w:r w:rsidR="00487EE6" w:rsidRPr="00487EE6">
        <w:t xml:space="preserve">непогано </w:t>
      </w:r>
      <w:r w:rsidRPr="00487EE6">
        <w:t>показує себе при застосуванні Гаусівського фільтру, JPER-стиснення на 25%</w:t>
      </w:r>
      <w:r w:rsidR="00487EE6" w:rsidRPr="00487EE6">
        <w:t xml:space="preserve"> / </w:t>
      </w:r>
      <w:r w:rsidRPr="00487EE6">
        <w:t>15%, масштабування в 0.8</w:t>
      </w:r>
      <w:r w:rsidR="00487EE6" w:rsidRPr="00487EE6">
        <w:t xml:space="preserve"> /</w:t>
      </w:r>
      <w:r w:rsidRPr="00487EE6">
        <w:t xml:space="preserve"> 1.2 разів, </w:t>
      </w:r>
      <w:r w:rsidR="00487EE6" w:rsidRPr="00487EE6">
        <w:t xml:space="preserve">а також </w:t>
      </w:r>
      <w:r w:rsidRPr="00487EE6">
        <w:t>повороту на 1</w:t>
      </w:r>
      <m:oMath>
        <m:r>
          <w:rPr>
            <w:rFonts w:ascii="Cambria Math" w:hAnsi="Cambria Math"/>
          </w:rPr>
          <m:t>°</m:t>
        </m:r>
      </m:oMath>
      <w:r w:rsidRPr="00487EE6">
        <w:t xml:space="preserve"> і </w:t>
      </w:r>
      <m:oMath>
        <m:r>
          <w:rPr>
            <w:rFonts w:ascii="Cambria Math" w:hAnsi="Cambria Math"/>
          </w:rPr>
          <m:t>2°</m:t>
        </m:r>
      </m:oMath>
      <w:r w:rsidRPr="00487EE6">
        <w:t>. За таких умов показник відгуку становить 0.975, а точність – 1.</w:t>
      </w:r>
      <w:r w:rsidR="000F0B43" w:rsidRPr="00487EE6">
        <w:t xml:space="preserve"> </w:t>
      </w:r>
      <w:r w:rsidR="00487EE6" w:rsidRPr="00487EE6">
        <w:t xml:space="preserve">У той же час слід зауважити, що </w:t>
      </w:r>
      <w:r w:rsidR="000F0B43" w:rsidRPr="00487EE6">
        <w:t xml:space="preserve">кількість протестованих зображень </w:t>
      </w:r>
      <w:r w:rsidR="00487EE6">
        <w:t>невелика</w:t>
      </w:r>
      <w:r w:rsidR="000F0B43" w:rsidRPr="00487EE6">
        <w:t xml:space="preserve">, а перетворення, які застосовувалися до зображень, </w:t>
      </w:r>
      <w:r w:rsidR="00487EE6">
        <w:t xml:space="preserve">несуттєво їх </w:t>
      </w:r>
      <w:r w:rsidR="000F0B43" w:rsidRPr="00487EE6">
        <w:t>змінюють.</w:t>
      </w:r>
    </w:p>
    <w:p w:rsidR="006065BC" w:rsidRDefault="006065BC" w:rsidP="006065BC">
      <w:pPr>
        <w:ind w:firstLine="0"/>
      </w:pPr>
    </w:p>
    <w:p w:rsidR="00C86DFA" w:rsidRPr="001B0198" w:rsidRDefault="00C86DFA" w:rsidP="006065BC">
      <w:pPr>
        <w:ind w:firstLine="0"/>
      </w:pPr>
    </w:p>
    <w:p w:rsidR="006065BC" w:rsidRDefault="00E22538" w:rsidP="00CE385E">
      <w:pPr>
        <w:pStyle w:val="Heading3"/>
        <w:rPr>
          <w:lang w:val="en-US"/>
        </w:rPr>
      </w:pPr>
      <w:bookmarkStart w:id="18" w:name="_Toc517034552"/>
      <w:r w:rsidRPr="001B0198">
        <w:t>Створення відбитків на основі ключових точок</w:t>
      </w:r>
      <w:bookmarkEnd w:id="18"/>
    </w:p>
    <w:p w:rsidR="00D30CF5" w:rsidRPr="00D30CF5" w:rsidRDefault="00D30CF5" w:rsidP="00487EE6">
      <w:pPr>
        <w:pStyle w:val="ListParagraph"/>
        <w:numPr>
          <w:ilvl w:val="0"/>
          <w:numId w:val="0"/>
        </w:numPr>
        <w:tabs>
          <w:tab w:val="clear" w:pos="993"/>
        </w:tabs>
        <w:ind w:firstLine="709"/>
        <w:rPr>
          <w:lang w:val="en-US"/>
        </w:rPr>
      </w:pPr>
    </w:p>
    <w:p w:rsidR="00713D39" w:rsidRPr="001B0198" w:rsidRDefault="00E22538" w:rsidP="00E22538">
      <w:r w:rsidRPr="001B0198">
        <w:t xml:space="preserve">В </w:t>
      </w:r>
      <w:hyperlink w:anchor="b10" w:history="1">
        <w:r w:rsidRPr="00EA592A">
          <w:rPr>
            <w:rStyle w:val="Hyperlink"/>
            <w:color w:val="auto"/>
            <w:lang w:val="ru-RU"/>
          </w:rPr>
          <w:t>[10]</w:t>
        </w:r>
      </w:hyperlink>
      <w:r w:rsidRPr="001B0198">
        <w:t xml:space="preserve"> пропонується метод створення відбитку, що побудований на визначенні особливостей, названих ключовими точками (</w:t>
      </w:r>
      <w:r w:rsidRPr="001B0198">
        <w:rPr>
          <w:lang w:val="en-US"/>
        </w:rPr>
        <w:t>Key</w:t>
      </w:r>
      <w:r w:rsidRPr="00EA592A">
        <w:rPr>
          <w:lang w:val="ru-RU"/>
        </w:rPr>
        <w:t xml:space="preserve"> </w:t>
      </w:r>
      <w:r w:rsidRPr="001B0198">
        <w:rPr>
          <w:lang w:val="en-US"/>
        </w:rPr>
        <w:t>points</w:t>
      </w:r>
      <w:r w:rsidRPr="00EA592A">
        <w:rPr>
          <w:lang w:val="ru-RU"/>
        </w:rPr>
        <w:t xml:space="preserve">). </w:t>
      </w:r>
      <w:r w:rsidRPr="001B0198">
        <w:rPr>
          <w:lang w:val="en-US"/>
        </w:rPr>
        <w:t xml:space="preserve">Їх властивості описані як </w:t>
      </w:r>
      <w:r w:rsidRPr="001B0198">
        <w:t>«</w:t>
      </w:r>
      <w:r w:rsidR="00713D39" w:rsidRPr="001B0198">
        <w:t>stable in a scale-space representation</w:t>
      </w:r>
      <w:r w:rsidRPr="001B0198">
        <w:t>»</w:t>
      </w:r>
      <w:r w:rsidR="00713D39" w:rsidRPr="001B0198">
        <w:rPr>
          <w:lang w:val="en-US"/>
        </w:rPr>
        <w:t xml:space="preserve"> </w:t>
      </w:r>
      <w:hyperlink w:anchor="b10" w:history="1">
        <w:r w:rsidR="00713D39" w:rsidRPr="001B0198">
          <w:rPr>
            <w:rStyle w:val="Hyperlink"/>
            <w:color w:val="auto"/>
            <w:lang w:val="en-US"/>
          </w:rPr>
          <w:t>[10].</w:t>
        </w:r>
      </w:hyperlink>
      <w:r w:rsidR="00713D39" w:rsidRPr="001B0198">
        <w:rPr>
          <w:lang w:val="en-US"/>
        </w:rPr>
        <w:t xml:space="preserve"> </w:t>
      </w:r>
      <w:r w:rsidR="00713D39" w:rsidRPr="001B0198">
        <w:t xml:space="preserve">Зображення представляється у вигляді тисяч ключових точок. Зображення визначаються як схожі чи не схожі за допомогою співпадінь хешів, обчислених навколо ключових точок. Цей підхід є методом на основі отримання відбитку з використанням багатьох хешів, оскільки зображення представляється у вигляді тисяч частин. </w:t>
      </w:r>
    </w:p>
    <w:p w:rsidR="000A63EB" w:rsidRPr="001B0198" w:rsidRDefault="00713D39" w:rsidP="00E22538">
      <w:r w:rsidRPr="001B0198">
        <w:t xml:space="preserve">Цей метод отримання відбитку покладається на стійкість ключових точок, які є також способом опису частин зображення в </w:t>
      </w:r>
      <w:hyperlink w:anchor="b11" w:history="1">
        <w:r w:rsidRPr="00EA592A">
          <w:rPr>
            <w:rStyle w:val="Hyperlink"/>
            <w:color w:val="auto"/>
            <w:lang w:val="ru-RU"/>
          </w:rPr>
          <w:t>[11]</w:t>
        </w:r>
      </w:hyperlink>
      <w:r w:rsidRPr="001B0198">
        <w:t xml:space="preserve">. </w:t>
      </w:r>
      <w:r w:rsidR="00DD6C98" w:rsidRPr="001B0198">
        <w:t>Пошу</w:t>
      </w:r>
      <w:r w:rsidR="000A63EB" w:rsidRPr="001B0198">
        <w:t>к ключових точок складається з таких етапів:</w:t>
      </w:r>
    </w:p>
    <w:p w:rsidR="000A63EB" w:rsidRPr="001B0198" w:rsidRDefault="000A63EB" w:rsidP="003A3678">
      <w:pPr>
        <w:pStyle w:val="ListParagraph"/>
        <w:numPr>
          <w:ilvl w:val="0"/>
          <w:numId w:val="24"/>
        </w:numPr>
      </w:pPr>
      <w:r w:rsidRPr="001B0198">
        <w:t>«scale-space maxima detection»</w:t>
      </w:r>
      <w:r w:rsidRPr="001B0198">
        <w:rPr>
          <w:lang w:val="en-US"/>
        </w:rPr>
        <w:t xml:space="preserve"> </w:t>
      </w:r>
      <w:hyperlink w:anchor="b10" w:history="1">
        <w:r w:rsidRPr="001B0198">
          <w:rPr>
            <w:rStyle w:val="Hyperlink"/>
            <w:color w:val="auto"/>
            <w:lang w:val="en-US"/>
          </w:rPr>
          <w:t>[10]</w:t>
        </w:r>
      </w:hyperlink>
      <w:r w:rsidRPr="001B0198">
        <w:t>;</w:t>
      </w:r>
    </w:p>
    <w:p w:rsidR="00E22538" w:rsidRPr="001B0198" w:rsidRDefault="000A63EB" w:rsidP="003A3678">
      <w:pPr>
        <w:pStyle w:val="ListParagraph"/>
        <w:numPr>
          <w:ilvl w:val="0"/>
          <w:numId w:val="24"/>
        </w:numPr>
      </w:pPr>
      <w:r w:rsidRPr="001B0198">
        <w:t>локалізація ключових точок;</w:t>
      </w:r>
    </w:p>
    <w:p w:rsidR="000A63EB" w:rsidRPr="001B0198" w:rsidRDefault="000A63EB" w:rsidP="003A3678">
      <w:pPr>
        <w:pStyle w:val="ListParagraph"/>
        <w:numPr>
          <w:ilvl w:val="0"/>
          <w:numId w:val="24"/>
        </w:numPr>
      </w:pPr>
      <w:r w:rsidRPr="001B0198">
        <w:t>присвоєння</w:t>
      </w:r>
      <w:r w:rsidRPr="001B0198">
        <w:rPr>
          <w:lang w:val="en-US"/>
        </w:rPr>
        <w:t xml:space="preserve"> </w:t>
      </w:r>
      <w:r w:rsidRPr="001B0198">
        <w:t>напрямку;</w:t>
      </w:r>
    </w:p>
    <w:p w:rsidR="00487EE6" w:rsidRDefault="00487EE6" w:rsidP="009F7A45"/>
    <w:p w:rsidR="009F7A45" w:rsidRPr="00EA592A" w:rsidRDefault="009F7A45" w:rsidP="009F7A45">
      <w:pPr>
        <w:rPr>
          <w:lang w:val="ru-RU"/>
        </w:rPr>
      </w:pPr>
      <w:r w:rsidRPr="001B0198">
        <w:t xml:space="preserve">Приклад визначених ключових точок </w:t>
      </w:r>
      <w:r w:rsidR="00487EE6">
        <w:t xml:space="preserve">для оригінального та модифікованого зображень наведено </w:t>
      </w:r>
      <w:r w:rsidRPr="001B0198">
        <w:t xml:space="preserve">на </w:t>
      </w:r>
      <w:r w:rsidR="00487EE6">
        <w:t>рисунку 3.3а та 3.3б відповідно.</w:t>
      </w:r>
    </w:p>
    <w:p w:rsidR="00487EE6" w:rsidRDefault="007D3D72" w:rsidP="009F7A45">
      <w:r w:rsidRPr="001B0198">
        <w:t xml:space="preserve">Цей підхід досягає великої точності 0.99 і відгуку 0.98, правильно визначає зображення зі значними змінами. </w:t>
      </w:r>
    </w:p>
    <w:p w:rsidR="00487EE6" w:rsidRDefault="00487EE6" w:rsidP="009F7A45"/>
    <w:p w:rsidR="007D3D72" w:rsidRPr="001B0198" w:rsidRDefault="00487EE6" w:rsidP="009F7A45">
      <w:r>
        <w:lastRenderedPageBreak/>
        <w:t xml:space="preserve">Проте для обчислення одного відбитку потрібно </w:t>
      </w:r>
      <w:r w:rsidR="007D3D72" w:rsidRPr="001B0198">
        <w:t xml:space="preserve">кілька секунд, він </w:t>
      </w:r>
      <w:r w:rsidRPr="001B0198">
        <w:t xml:space="preserve">складається з тисяч 150-елементних векторів </w:t>
      </w:r>
      <w:r>
        <w:t xml:space="preserve"> і вимагає багато місця для з</w:t>
      </w:r>
      <w:r w:rsidR="007D3D72" w:rsidRPr="001B0198">
        <w:t xml:space="preserve">берігання та </w:t>
      </w:r>
      <w:r>
        <w:t xml:space="preserve">достатньо </w:t>
      </w:r>
      <w:r w:rsidR="007D3D72" w:rsidRPr="001B0198">
        <w:t>багато часу для порівняння з іншими. Таким чином</w:t>
      </w:r>
      <w:r>
        <w:t>,</w:t>
      </w:r>
      <w:r w:rsidR="007D3D72" w:rsidRPr="001B0198">
        <w:t xml:space="preserve"> продуктивність методу є малою.</w:t>
      </w:r>
    </w:p>
    <w:p w:rsidR="007D3D72" w:rsidRPr="00487EE6" w:rsidRDefault="007D3D72" w:rsidP="009F7A45"/>
    <w:p w:rsidR="009F7A45" w:rsidRPr="001B0198" w:rsidRDefault="009F7A45" w:rsidP="00487EE6">
      <w:pPr>
        <w:jc w:val="center"/>
      </w:pPr>
      <w:r w:rsidRPr="001B0198">
        <w:rPr>
          <w:noProof/>
          <w:lang w:eastAsia="uk-UA"/>
        </w:rPr>
        <w:drawing>
          <wp:inline distT="0" distB="0" distL="0" distR="0" wp14:anchorId="70EC581B" wp14:editId="35FCFEB1">
            <wp:extent cx="5172075" cy="20288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72075" cy="2028825"/>
                    </a:xfrm>
                    <a:prstGeom prst="rect">
                      <a:avLst/>
                    </a:prstGeom>
                  </pic:spPr>
                </pic:pic>
              </a:graphicData>
            </a:graphic>
          </wp:inline>
        </w:drawing>
      </w:r>
    </w:p>
    <w:p w:rsidR="009F7A45" w:rsidRPr="001B0198" w:rsidRDefault="009F7A45" w:rsidP="00487EE6">
      <w:pPr>
        <w:ind w:firstLine="0"/>
        <w:jc w:val="center"/>
      </w:pPr>
      <w:r w:rsidRPr="001B0198">
        <w:t xml:space="preserve">(а) </w:t>
      </w:r>
      <w:r w:rsidR="00487EE6">
        <w:t xml:space="preserve">                                             </w:t>
      </w:r>
      <w:r w:rsidRPr="001B0198">
        <w:t xml:space="preserve">(б) </w:t>
      </w:r>
    </w:p>
    <w:p w:rsidR="009F7A45" w:rsidRPr="001B0198" w:rsidRDefault="00487EE6" w:rsidP="009F7A45">
      <w:pPr>
        <w:jc w:val="center"/>
      </w:pPr>
      <w:bookmarkStart w:id="19" w:name="im2_2_1_1_2_1"/>
      <w:r>
        <w:t xml:space="preserve">Рисунок 3.3 </w:t>
      </w:r>
      <w:r w:rsidR="009F7A45" w:rsidRPr="001B0198">
        <w:t xml:space="preserve">– </w:t>
      </w:r>
      <w:r>
        <w:t>В</w:t>
      </w:r>
      <w:r w:rsidR="009F7A45" w:rsidRPr="001B0198">
        <w:t>изначення ключових точок</w:t>
      </w:r>
      <w:r>
        <w:t>.</w:t>
      </w:r>
    </w:p>
    <w:p w:rsidR="00F72EB9" w:rsidRPr="001B0198" w:rsidRDefault="00F72EB9" w:rsidP="009F7A45">
      <w:pPr>
        <w:jc w:val="center"/>
      </w:pPr>
    </w:p>
    <w:bookmarkEnd w:id="19"/>
    <w:p w:rsidR="00E22538" w:rsidRDefault="007D3D72" w:rsidP="00487EE6">
      <w:pPr>
        <w:pStyle w:val="ListParagraph"/>
        <w:numPr>
          <w:ilvl w:val="0"/>
          <w:numId w:val="0"/>
        </w:numPr>
        <w:tabs>
          <w:tab w:val="clear" w:pos="993"/>
        </w:tabs>
        <w:ind w:firstLine="709"/>
        <w:rPr>
          <w:lang w:val="en-US"/>
        </w:rPr>
      </w:pPr>
      <w:r w:rsidRPr="001B0198">
        <w:t>Створення відбитків на основі сіткового представлення зображення.</w:t>
      </w:r>
    </w:p>
    <w:p w:rsidR="00D30CF5" w:rsidRPr="00D30CF5" w:rsidRDefault="00D30CF5" w:rsidP="00487EE6">
      <w:pPr>
        <w:pStyle w:val="ListParagraph"/>
        <w:numPr>
          <w:ilvl w:val="0"/>
          <w:numId w:val="0"/>
        </w:numPr>
        <w:tabs>
          <w:tab w:val="clear" w:pos="993"/>
        </w:tabs>
        <w:ind w:firstLine="709"/>
        <w:rPr>
          <w:lang w:val="en-US"/>
        </w:rPr>
      </w:pPr>
    </w:p>
    <w:p w:rsidR="00F72EB9" w:rsidRPr="001B0198" w:rsidRDefault="00F72EB9" w:rsidP="00F72EB9">
      <w:r w:rsidRPr="001B0198">
        <w:t xml:space="preserve">Метод, описаний в </w:t>
      </w:r>
      <w:hyperlink w:anchor="b12" w:history="1">
        <w:r w:rsidRPr="001B0198">
          <w:rPr>
            <w:rStyle w:val="Hyperlink"/>
            <w:color w:val="auto"/>
          </w:rPr>
          <w:t>[12]</w:t>
        </w:r>
      </w:hyperlink>
      <w:r w:rsidRPr="001B0198">
        <w:t>, побудований на розрізанні зображення на трикутники, що не перетинаються</w:t>
      </w:r>
      <w:r w:rsidR="00487EE6">
        <w:t>,</w:t>
      </w:r>
      <w:r w:rsidRPr="001B0198">
        <w:t xml:space="preserve"> і генерування хеша для кожного трикутника. Метод складається з двох етапів:</w:t>
      </w:r>
    </w:p>
    <w:p w:rsidR="00F72EB9" w:rsidRPr="001B0198" w:rsidRDefault="00E52276" w:rsidP="003A3678">
      <w:pPr>
        <w:pStyle w:val="ListParagraph"/>
        <w:numPr>
          <w:ilvl w:val="0"/>
          <w:numId w:val="25"/>
        </w:numPr>
      </w:pPr>
      <w:r>
        <w:t>р</w:t>
      </w:r>
      <w:r w:rsidR="00F72EB9" w:rsidRPr="001B0198">
        <w:t>озділення зображення на трикутники;</w:t>
      </w:r>
    </w:p>
    <w:p w:rsidR="00F72EB9" w:rsidRPr="001B0198" w:rsidRDefault="00E52276" w:rsidP="003A3678">
      <w:pPr>
        <w:pStyle w:val="ListParagraph"/>
        <w:numPr>
          <w:ilvl w:val="0"/>
          <w:numId w:val="25"/>
        </w:numPr>
      </w:pPr>
      <w:r>
        <w:t>г</w:t>
      </w:r>
      <w:r w:rsidR="00F72EB9" w:rsidRPr="001B0198">
        <w:t>енерува</w:t>
      </w:r>
      <w:r w:rsidR="00487EE6">
        <w:t>ння хеша для кожного трикутника.</w:t>
      </w:r>
    </w:p>
    <w:p w:rsidR="00487EE6" w:rsidRDefault="00487EE6" w:rsidP="00DD3740"/>
    <w:p w:rsidR="00F72EB9" w:rsidRDefault="00DD3740" w:rsidP="00DD3740">
      <w:r w:rsidRPr="001B0198">
        <w:t xml:space="preserve">Алгоритми надзвичайно складні, можна лише додати приклад розділення на трикутники зображення </w:t>
      </w:r>
      <w:r w:rsidRPr="001B0198">
        <w:rPr>
          <w:lang w:val="en-US"/>
        </w:rPr>
        <w:t>Lena</w:t>
      </w:r>
      <w:r w:rsidRPr="00EA592A">
        <w:rPr>
          <w:lang w:val="ru-RU"/>
        </w:rPr>
        <w:t xml:space="preserve"> (</w:t>
      </w:r>
      <w:r w:rsidR="00C86DFA">
        <w:t>рисунок 3.4</w:t>
      </w:r>
      <w:r w:rsidRPr="001B0198">
        <w:t>). Цей метод був протестований на великій базі зображень, його точність і відгук, відповідно, складають 0.82 і 0.82. Швидкість роботи методу прийнятна.</w:t>
      </w:r>
    </w:p>
    <w:p w:rsidR="00C86DFA" w:rsidRPr="001B0198" w:rsidRDefault="00C86DFA" w:rsidP="00DD3740"/>
    <w:p w:rsidR="00DD3740" w:rsidRPr="001B0198" w:rsidRDefault="00DD3740" w:rsidP="00DD3740">
      <w:pPr>
        <w:ind w:left="720" w:firstLine="0"/>
        <w:jc w:val="center"/>
        <w:rPr>
          <w:lang w:val="en-US"/>
        </w:rPr>
      </w:pPr>
      <w:r w:rsidRPr="001B0198">
        <w:rPr>
          <w:noProof/>
          <w:lang w:eastAsia="uk-UA"/>
        </w:rPr>
        <w:lastRenderedPageBreak/>
        <w:drawing>
          <wp:inline distT="0" distB="0" distL="0" distR="0" wp14:anchorId="45C3A1F2" wp14:editId="7D288BFD">
            <wp:extent cx="3943350" cy="39338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43350" cy="3933825"/>
                    </a:xfrm>
                    <a:prstGeom prst="rect">
                      <a:avLst/>
                    </a:prstGeom>
                  </pic:spPr>
                </pic:pic>
              </a:graphicData>
            </a:graphic>
          </wp:inline>
        </w:drawing>
      </w:r>
    </w:p>
    <w:p w:rsidR="00DD3740" w:rsidRPr="00C86DFA" w:rsidRDefault="00DD3740" w:rsidP="00DD3740">
      <w:pPr>
        <w:ind w:left="720" w:firstLine="0"/>
        <w:jc w:val="center"/>
      </w:pPr>
      <w:bookmarkStart w:id="20" w:name="im2_2_1_1_3_1"/>
      <w:r w:rsidRPr="001B0198">
        <w:t>Рис</w:t>
      </w:r>
      <w:r w:rsidR="00C86DFA">
        <w:t>унок 3.4</w:t>
      </w:r>
      <w:r w:rsidRPr="001B0198">
        <w:t xml:space="preserve"> – Розділення на трикутники зображення </w:t>
      </w:r>
      <w:r w:rsidRPr="001B0198">
        <w:rPr>
          <w:lang w:val="en-US"/>
        </w:rPr>
        <w:t>Lena</w:t>
      </w:r>
      <w:r w:rsidR="00C86DFA">
        <w:t>.</w:t>
      </w:r>
    </w:p>
    <w:p w:rsidR="001B0198" w:rsidRPr="00EA592A" w:rsidRDefault="001B0198" w:rsidP="00DD3740">
      <w:pPr>
        <w:ind w:left="720" w:firstLine="0"/>
        <w:jc w:val="center"/>
        <w:rPr>
          <w:lang w:val="ru-RU"/>
        </w:rPr>
      </w:pPr>
    </w:p>
    <w:p w:rsidR="001B0198" w:rsidRDefault="001B0198" w:rsidP="00DD3740">
      <w:pPr>
        <w:ind w:left="720" w:firstLine="0"/>
        <w:jc w:val="center"/>
        <w:rPr>
          <w:lang w:val="ru-RU"/>
        </w:rPr>
      </w:pPr>
    </w:p>
    <w:p w:rsidR="001B0198" w:rsidRPr="00D30CF5" w:rsidRDefault="001B0198" w:rsidP="00CE385E">
      <w:pPr>
        <w:pStyle w:val="Heading3"/>
        <w:rPr>
          <w:lang w:val="ru-RU"/>
        </w:rPr>
      </w:pPr>
      <w:bookmarkStart w:id="21" w:name="_Toc517034553"/>
      <w:bookmarkEnd w:id="20"/>
      <w:r w:rsidRPr="001B0198">
        <w:t>Хешування на основі перетворення Радона – 2.</w:t>
      </w:r>
      <w:bookmarkEnd w:id="21"/>
    </w:p>
    <w:p w:rsidR="00D30CF5" w:rsidRPr="00D30CF5" w:rsidRDefault="00D30CF5" w:rsidP="00C86DFA">
      <w:pPr>
        <w:pStyle w:val="ListParagraph"/>
        <w:numPr>
          <w:ilvl w:val="0"/>
          <w:numId w:val="0"/>
        </w:numPr>
        <w:tabs>
          <w:tab w:val="clear" w:pos="993"/>
        </w:tabs>
        <w:ind w:firstLine="709"/>
        <w:rPr>
          <w:lang w:val="ru-RU"/>
        </w:rPr>
      </w:pPr>
    </w:p>
    <w:p w:rsidR="00E22538" w:rsidRPr="00C86DFA" w:rsidRDefault="00C86DFA" w:rsidP="001B0198">
      <w:r w:rsidRPr="00C86DFA">
        <w:t xml:space="preserve">Застосування перетворення Радона для отримання відбитку зображення пропонується і в роботі </w:t>
      </w:r>
      <w:hyperlink w:anchor="b1" w:history="1">
        <w:r w:rsidR="001B0198" w:rsidRPr="00C86DFA">
          <w:rPr>
            <w:rStyle w:val="Hyperlink"/>
            <w:color w:val="auto"/>
          </w:rPr>
          <w:t>[1]</w:t>
        </w:r>
      </w:hyperlink>
      <w:r w:rsidRPr="00C86DFA">
        <w:rPr>
          <w:rStyle w:val="Hyperlink"/>
          <w:color w:val="auto"/>
        </w:rPr>
        <w:t>.</w:t>
      </w:r>
      <w:r w:rsidRPr="00C86DFA">
        <w:t xml:space="preserve"> Більш детально цей метод буде розглянуто в наступному </w:t>
      </w:r>
      <w:r w:rsidR="001B0198" w:rsidRPr="00C86DFA">
        <w:t xml:space="preserve">розділі. </w:t>
      </w:r>
      <w:r w:rsidRPr="00C86DFA">
        <w:t xml:space="preserve">Виходячи з представлених в [1] результатів, </w:t>
      </w:r>
      <w:r w:rsidR="00431078">
        <w:t xml:space="preserve">можна зробити висновок, що для цього методу  відгук дорівнює </w:t>
      </w:r>
      <w:r w:rsidR="001B0198" w:rsidRPr="00C86DFA">
        <w:t xml:space="preserve">0.998, а точність – 0.02. </w:t>
      </w:r>
      <w:r w:rsidR="00431078">
        <w:t>Низька т</w:t>
      </w:r>
      <w:r w:rsidR="001B0198" w:rsidRPr="00C86DFA">
        <w:t xml:space="preserve">очність </w:t>
      </w:r>
      <w:r w:rsidR="00431078">
        <w:t xml:space="preserve">пояснюється тим, що використана в статі </w:t>
      </w:r>
      <w:r w:rsidR="001B0198" w:rsidRPr="00C86DFA">
        <w:t xml:space="preserve">база містила велику кількість схожих між собою груп зображень, і метод повертав всі зображення з </w:t>
      </w:r>
      <w:r w:rsidR="00431078">
        <w:t xml:space="preserve">однієї </w:t>
      </w:r>
      <w:r w:rsidR="001B0198" w:rsidRPr="00C86DFA">
        <w:t xml:space="preserve">групи. </w:t>
      </w:r>
      <w:r w:rsidR="00431078">
        <w:t>Тим не менш, такий підхід є дуже зручним у випадку, коли серед зображень зустрічається велика кількість копій деякого</w:t>
      </w:r>
      <w:r w:rsidR="001B0198" w:rsidRPr="00C86DFA">
        <w:t xml:space="preserve"> і треба знайти їх усі.</w:t>
      </w:r>
    </w:p>
    <w:p w:rsidR="00491D1F" w:rsidRDefault="00491D1F" w:rsidP="0070524E">
      <w:pPr>
        <w:ind w:firstLine="0"/>
      </w:pPr>
    </w:p>
    <w:p w:rsidR="00EA745E" w:rsidRPr="001B0198" w:rsidRDefault="00EA745E" w:rsidP="00491D1F"/>
    <w:p w:rsidR="00491D1F" w:rsidRPr="001B0198" w:rsidRDefault="00491D1F" w:rsidP="00CE385E">
      <w:pPr>
        <w:pStyle w:val="Heading2"/>
      </w:pPr>
      <w:bookmarkStart w:id="22" w:name="_Toc517034554"/>
      <w:r w:rsidRPr="001B0198">
        <w:lastRenderedPageBreak/>
        <w:t>Порівня</w:t>
      </w:r>
      <w:r w:rsidR="0062413B">
        <w:t>льний аналіз підходів те методів пошуку схожих зображень</w:t>
      </w:r>
      <w:bookmarkEnd w:id="22"/>
    </w:p>
    <w:p w:rsidR="00491D1F" w:rsidRPr="001B0198" w:rsidRDefault="00491D1F" w:rsidP="00491D1F"/>
    <w:p w:rsidR="00491D1F" w:rsidRPr="001B0198" w:rsidRDefault="00491D1F" w:rsidP="00491D1F"/>
    <w:p w:rsidR="00EA745E" w:rsidRDefault="00491D1F" w:rsidP="00491D1F">
      <w:r w:rsidRPr="001B0198">
        <w:t xml:space="preserve">Результати аналізу </w:t>
      </w:r>
      <w:r w:rsidR="00F313CD">
        <w:t>груп мет</w:t>
      </w:r>
      <w:r w:rsidR="00332457">
        <w:t>одів наведено в таблиці 3.1</w:t>
      </w:r>
      <w:r w:rsidR="00EA745E">
        <w:t>.</w:t>
      </w:r>
    </w:p>
    <w:p w:rsidR="00491D1F" w:rsidRPr="00F313CD" w:rsidRDefault="00332457" w:rsidP="00491D1F">
      <w:r>
        <w:t xml:space="preserve">Таблиця </w:t>
      </w:r>
      <w:r w:rsidR="00EA745E">
        <w:t>3</w:t>
      </w:r>
      <w:r>
        <w:t>.2</w:t>
      </w:r>
      <w:r w:rsidR="00EA745E">
        <w:t xml:space="preserve"> містить результати </w:t>
      </w:r>
      <w:r w:rsidR="00F313CD">
        <w:t>порівняння методів на о</w:t>
      </w:r>
      <w:r w:rsidR="00EA745E">
        <w:t>снові аналізу вмісту зображення.</w:t>
      </w:r>
    </w:p>
    <w:p w:rsidR="00E07B0F" w:rsidRDefault="00E07B0F" w:rsidP="00491D1F">
      <w:pPr>
        <w:rPr>
          <w:lang w:val="ru-RU"/>
        </w:rPr>
      </w:pPr>
    </w:p>
    <w:p w:rsidR="00B62759" w:rsidRPr="001B0198" w:rsidRDefault="00B62759" w:rsidP="00491D1F">
      <w:pPr>
        <w:rPr>
          <w:lang w:val="ru-RU"/>
        </w:rPr>
      </w:pPr>
    </w:p>
    <w:p w:rsidR="00491D1F" w:rsidRPr="001B0198" w:rsidRDefault="00332457" w:rsidP="00491D1F">
      <w:pPr>
        <w:pStyle w:val="TableCaption"/>
      </w:pPr>
      <w:r>
        <w:t>Таблиця 3.1</w:t>
      </w:r>
      <w:r w:rsidR="00491D1F" w:rsidRPr="001B0198">
        <w:t xml:space="preserve"> – Порівняння </w:t>
      </w:r>
      <w:r w:rsidR="00F313CD">
        <w:t>груп методів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1809"/>
        <w:gridCol w:w="2404"/>
        <w:gridCol w:w="1567"/>
        <w:gridCol w:w="2165"/>
      </w:tblGrid>
      <w:tr w:rsidR="001B0198" w:rsidRPr="001B0198" w:rsidTr="00B62759">
        <w:tc>
          <w:tcPr>
            <w:tcW w:w="2250" w:type="dxa"/>
            <w:tcBorders>
              <w:top w:val="single" w:sz="4" w:space="0" w:color="auto"/>
              <w:left w:val="single" w:sz="4" w:space="0" w:color="auto"/>
              <w:bottom w:val="single" w:sz="4" w:space="0" w:color="auto"/>
              <w:right w:val="single" w:sz="4" w:space="0" w:color="auto"/>
            </w:tcBorders>
            <w:vAlign w:val="center"/>
            <w:hideMark/>
          </w:tcPr>
          <w:p w:rsidR="001B0198" w:rsidRPr="001B0198" w:rsidRDefault="001B0198" w:rsidP="00B62759">
            <w:pPr>
              <w:pStyle w:val="NormalNoIndent"/>
              <w:jc w:val="center"/>
              <w:rPr>
                <w:bCs/>
                <w:caps/>
              </w:rPr>
            </w:pPr>
            <w:r>
              <w:t>Технологія</w:t>
            </w:r>
          </w:p>
        </w:tc>
        <w:tc>
          <w:tcPr>
            <w:tcW w:w="1809" w:type="dxa"/>
            <w:tcBorders>
              <w:top w:val="single" w:sz="4" w:space="0" w:color="auto"/>
              <w:left w:val="single" w:sz="4" w:space="0" w:color="auto"/>
              <w:bottom w:val="single" w:sz="4" w:space="0" w:color="auto"/>
              <w:right w:val="single" w:sz="4" w:space="0" w:color="auto"/>
            </w:tcBorders>
            <w:vAlign w:val="center"/>
            <w:hideMark/>
          </w:tcPr>
          <w:p w:rsidR="001B0198" w:rsidRPr="001B0198" w:rsidRDefault="001B0198" w:rsidP="00C75ECA">
            <w:pPr>
              <w:pStyle w:val="NormalNoIndent"/>
              <w:jc w:val="center"/>
            </w:pPr>
            <w:r w:rsidRPr="001B0198">
              <w:t xml:space="preserve">Вимагає </w:t>
            </w:r>
            <w:r w:rsidR="00C75ECA">
              <w:t xml:space="preserve">попередньої </w:t>
            </w:r>
            <w:r w:rsidRPr="001B0198">
              <w:t>підготовки</w:t>
            </w:r>
            <w:r>
              <w:t xml:space="preserve"> </w:t>
            </w:r>
          </w:p>
        </w:tc>
        <w:tc>
          <w:tcPr>
            <w:tcW w:w="2404" w:type="dxa"/>
            <w:tcBorders>
              <w:top w:val="single" w:sz="4" w:space="0" w:color="auto"/>
              <w:left w:val="single" w:sz="4" w:space="0" w:color="auto"/>
              <w:bottom w:val="single" w:sz="4" w:space="0" w:color="auto"/>
              <w:right w:val="single" w:sz="4" w:space="0" w:color="auto"/>
            </w:tcBorders>
            <w:vAlign w:val="center"/>
            <w:hideMark/>
          </w:tcPr>
          <w:p w:rsidR="001B0198" w:rsidRPr="001B0198" w:rsidRDefault="001B0198" w:rsidP="00B62759">
            <w:pPr>
              <w:pStyle w:val="NormalNoIndent"/>
              <w:jc w:val="center"/>
            </w:pPr>
            <w:r>
              <w:t>Швидкість роботи</w:t>
            </w:r>
          </w:p>
        </w:tc>
        <w:tc>
          <w:tcPr>
            <w:tcW w:w="1567" w:type="dxa"/>
            <w:tcBorders>
              <w:top w:val="single" w:sz="4" w:space="0" w:color="auto"/>
              <w:left w:val="single" w:sz="4" w:space="0" w:color="auto"/>
              <w:bottom w:val="single" w:sz="4" w:space="0" w:color="auto"/>
              <w:right w:val="single" w:sz="4" w:space="0" w:color="auto"/>
            </w:tcBorders>
            <w:vAlign w:val="center"/>
          </w:tcPr>
          <w:p w:rsidR="001B0198" w:rsidRPr="00332457" w:rsidRDefault="001B0198" w:rsidP="00B62759">
            <w:pPr>
              <w:pStyle w:val="NormalNoIndent"/>
              <w:jc w:val="center"/>
              <w:rPr>
                <w:lang w:val="ru-RU"/>
              </w:rPr>
            </w:pPr>
            <w:r>
              <w:t xml:space="preserve">Кількість </w:t>
            </w:r>
            <w:r>
              <w:rPr>
                <w:lang w:val="en-US"/>
              </w:rPr>
              <w:t>false</w:t>
            </w:r>
            <w:r w:rsidRPr="00332457">
              <w:rPr>
                <w:lang w:val="ru-RU"/>
              </w:rPr>
              <w:t>-</w:t>
            </w:r>
            <w:r>
              <w:rPr>
                <w:lang w:val="en-US"/>
              </w:rPr>
              <w:t>positives</w:t>
            </w:r>
          </w:p>
        </w:tc>
        <w:tc>
          <w:tcPr>
            <w:tcW w:w="2165" w:type="dxa"/>
            <w:tcBorders>
              <w:top w:val="single" w:sz="4" w:space="0" w:color="auto"/>
              <w:left w:val="single" w:sz="4" w:space="0" w:color="auto"/>
              <w:bottom w:val="single" w:sz="4" w:space="0" w:color="auto"/>
              <w:right w:val="single" w:sz="4" w:space="0" w:color="auto"/>
            </w:tcBorders>
            <w:vAlign w:val="center"/>
            <w:hideMark/>
          </w:tcPr>
          <w:p w:rsidR="00C75ECA" w:rsidRDefault="00C75ECA" w:rsidP="00C75ECA">
            <w:pPr>
              <w:pStyle w:val="NormalNoIndent"/>
              <w:jc w:val="center"/>
              <w:rPr>
                <w:rFonts w:eastAsia="Times New Roman"/>
                <w:bCs/>
                <w:szCs w:val="26"/>
              </w:rPr>
            </w:pPr>
          </w:p>
          <w:p w:rsidR="001B0198" w:rsidRDefault="001B0198" w:rsidP="00C75ECA">
            <w:pPr>
              <w:pStyle w:val="NormalNoIndent"/>
              <w:jc w:val="center"/>
              <w:rPr>
                <w:rFonts w:eastAsia="Times New Roman"/>
                <w:bCs/>
                <w:szCs w:val="26"/>
              </w:rPr>
            </w:pPr>
            <w:r w:rsidRPr="001B0198">
              <w:rPr>
                <w:rFonts w:eastAsia="Times New Roman"/>
                <w:bCs/>
                <w:szCs w:val="26"/>
              </w:rPr>
              <w:t>Визначення схожими різних зображень з схожим вмістом</w:t>
            </w:r>
          </w:p>
          <w:p w:rsidR="00C75ECA" w:rsidRPr="001B0198" w:rsidRDefault="00C75ECA" w:rsidP="00C75ECA">
            <w:pPr>
              <w:pStyle w:val="NormalNoIndent"/>
              <w:jc w:val="center"/>
            </w:pPr>
          </w:p>
        </w:tc>
      </w:tr>
      <w:tr w:rsidR="001B0198" w:rsidRPr="001B0198" w:rsidTr="00B62759">
        <w:tc>
          <w:tcPr>
            <w:tcW w:w="2250" w:type="dxa"/>
            <w:tcBorders>
              <w:top w:val="single" w:sz="4" w:space="0" w:color="auto"/>
              <w:left w:val="single" w:sz="4" w:space="0" w:color="auto"/>
              <w:bottom w:val="single" w:sz="4" w:space="0" w:color="auto"/>
              <w:right w:val="single" w:sz="4" w:space="0" w:color="auto"/>
            </w:tcBorders>
            <w:vAlign w:val="center"/>
            <w:hideMark/>
          </w:tcPr>
          <w:p w:rsidR="001B0198" w:rsidRPr="001B0198" w:rsidRDefault="001B0198" w:rsidP="00B62759">
            <w:pPr>
              <w:pStyle w:val="NormalNoIndent"/>
              <w:jc w:val="center"/>
              <w:rPr>
                <w:lang w:val="en-US"/>
              </w:rPr>
            </w:pPr>
            <w:r w:rsidRPr="001B0198">
              <w:rPr>
                <w:lang w:val="en-US"/>
              </w:rPr>
              <w:t>Fingerprinting</w:t>
            </w:r>
          </w:p>
        </w:tc>
        <w:tc>
          <w:tcPr>
            <w:tcW w:w="1809" w:type="dxa"/>
            <w:tcBorders>
              <w:top w:val="single" w:sz="4" w:space="0" w:color="auto"/>
              <w:left w:val="single" w:sz="4" w:space="0" w:color="auto"/>
              <w:bottom w:val="single" w:sz="4" w:space="0" w:color="auto"/>
              <w:right w:val="single" w:sz="4" w:space="0" w:color="auto"/>
            </w:tcBorders>
            <w:vAlign w:val="center"/>
            <w:hideMark/>
          </w:tcPr>
          <w:p w:rsidR="001B0198" w:rsidRPr="001B0198" w:rsidRDefault="00B62759" w:rsidP="00B62759">
            <w:pPr>
              <w:pStyle w:val="NormalNoIndent"/>
              <w:jc w:val="center"/>
            </w:pPr>
            <w:r>
              <w:t>ні</w:t>
            </w:r>
          </w:p>
        </w:tc>
        <w:tc>
          <w:tcPr>
            <w:tcW w:w="2404" w:type="dxa"/>
            <w:tcBorders>
              <w:top w:val="single" w:sz="4" w:space="0" w:color="auto"/>
              <w:left w:val="single" w:sz="4" w:space="0" w:color="auto"/>
              <w:bottom w:val="single" w:sz="4" w:space="0" w:color="auto"/>
              <w:right w:val="single" w:sz="4" w:space="0" w:color="auto"/>
            </w:tcBorders>
            <w:vAlign w:val="center"/>
            <w:hideMark/>
          </w:tcPr>
          <w:p w:rsidR="001B0198" w:rsidRPr="001B0198" w:rsidRDefault="00B62759" w:rsidP="00B62759">
            <w:pPr>
              <w:pStyle w:val="NormalNoIndent"/>
              <w:jc w:val="center"/>
            </w:pPr>
            <w:r>
              <w:t>низька</w:t>
            </w:r>
          </w:p>
        </w:tc>
        <w:tc>
          <w:tcPr>
            <w:tcW w:w="1567" w:type="dxa"/>
            <w:tcBorders>
              <w:top w:val="single" w:sz="4" w:space="0" w:color="auto"/>
              <w:left w:val="single" w:sz="4" w:space="0" w:color="auto"/>
              <w:bottom w:val="single" w:sz="4" w:space="0" w:color="auto"/>
              <w:right w:val="single" w:sz="4" w:space="0" w:color="auto"/>
            </w:tcBorders>
            <w:vAlign w:val="center"/>
          </w:tcPr>
          <w:p w:rsidR="00C75ECA" w:rsidRDefault="00C75ECA" w:rsidP="00B62759">
            <w:pPr>
              <w:pStyle w:val="NormalNoIndent"/>
              <w:jc w:val="center"/>
            </w:pPr>
          </w:p>
          <w:p w:rsidR="001B0198" w:rsidRDefault="00C75ECA" w:rsidP="00B62759">
            <w:pPr>
              <w:pStyle w:val="NormalNoIndent"/>
              <w:jc w:val="center"/>
            </w:pPr>
            <w:r>
              <w:t>достатньо багато</w:t>
            </w:r>
          </w:p>
          <w:p w:rsidR="00C75ECA" w:rsidRPr="00C75ECA" w:rsidRDefault="00C75ECA" w:rsidP="00B62759">
            <w:pPr>
              <w:pStyle w:val="NormalNoIndent"/>
              <w:jc w:val="center"/>
            </w:pPr>
          </w:p>
        </w:tc>
        <w:tc>
          <w:tcPr>
            <w:tcW w:w="2165" w:type="dxa"/>
            <w:tcBorders>
              <w:top w:val="single" w:sz="4" w:space="0" w:color="auto"/>
              <w:left w:val="single" w:sz="4" w:space="0" w:color="auto"/>
              <w:bottom w:val="single" w:sz="4" w:space="0" w:color="auto"/>
              <w:right w:val="single" w:sz="4" w:space="0" w:color="auto"/>
            </w:tcBorders>
            <w:vAlign w:val="center"/>
            <w:hideMark/>
          </w:tcPr>
          <w:p w:rsidR="001B0198" w:rsidRPr="001B0198" w:rsidRDefault="00C75ECA" w:rsidP="00B62759">
            <w:pPr>
              <w:pStyle w:val="NormalNoIndent"/>
              <w:jc w:val="center"/>
            </w:pPr>
            <w:r>
              <w:t>так</w:t>
            </w:r>
          </w:p>
        </w:tc>
      </w:tr>
      <w:tr w:rsidR="001B0198" w:rsidRPr="001B0198" w:rsidTr="00B62759">
        <w:tc>
          <w:tcPr>
            <w:tcW w:w="2250" w:type="dxa"/>
            <w:tcBorders>
              <w:top w:val="single" w:sz="4" w:space="0" w:color="auto"/>
              <w:left w:val="single" w:sz="4" w:space="0" w:color="auto"/>
              <w:bottom w:val="single" w:sz="4" w:space="0" w:color="auto"/>
              <w:right w:val="single" w:sz="4" w:space="0" w:color="auto"/>
            </w:tcBorders>
            <w:vAlign w:val="center"/>
            <w:hideMark/>
          </w:tcPr>
          <w:p w:rsidR="001B0198" w:rsidRPr="001B0198" w:rsidRDefault="001B0198" w:rsidP="00B62759">
            <w:pPr>
              <w:pStyle w:val="NormalNoIndent"/>
              <w:jc w:val="center"/>
              <w:rPr>
                <w:lang w:val="en-US"/>
              </w:rPr>
            </w:pPr>
            <w:r w:rsidRPr="001B0198">
              <w:rPr>
                <w:lang w:val="en-US"/>
              </w:rPr>
              <w:t>Watermarking</w:t>
            </w:r>
          </w:p>
        </w:tc>
        <w:tc>
          <w:tcPr>
            <w:tcW w:w="1809" w:type="dxa"/>
            <w:tcBorders>
              <w:top w:val="single" w:sz="4" w:space="0" w:color="auto"/>
              <w:left w:val="single" w:sz="4" w:space="0" w:color="auto"/>
              <w:bottom w:val="single" w:sz="4" w:space="0" w:color="auto"/>
              <w:right w:val="single" w:sz="4" w:space="0" w:color="auto"/>
            </w:tcBorders>
            <w:vAlign w:val="center"/>
            <w:hideMark/>
          </w:tcPr>
          <w:p w:rsidR="00C75ECA" w:rsidRDefault="00C75ECA" w:rsidP="00B62759">
            <w:pPr>
              <w:pStyle w:val="NormalNoIndent"/>
              <w:jc w:val="center"/>
            </w:pPr>
          </w:p>
          <w:p w:rsidR="001B0198" w:rsidRDefault="00C75ECA" w:rsidP="00B62759">
            <w:pPr>
              <w:pStyle w:val="NormalNoIndent"/>
              <w:jc w:val="center"/>
            </w:pPr>
            <w:r>
              <w:t>так</w:t>
            </w:r>
          </w:p>
          <w:p w:rsidR="00C75ECA" w:rsidRPr="001B0198" w:rsidRDefault="00C75ECA" w:rsidP="00B62759">
            <w:pPr>
              <w:pStyle w:val="NormalNoIndent"/>
              <w:jc w:val="center"/>
            </w:pPr>
          </w:p>
        </w:tc>
        <w:tc>
          <w:tcPr>
            <w:tcW w:w="2404" w:type="dxa"/>
            <w:tcBorders>
              <w:top w:val="single" w:sz="4" w:space="0" w:color="auto"/>
              <w:left w:val="single" w:sz="4" w:space="0" w:color="auto"/>
              <w:bottom w:val="single" w:sz="4" w:space="0" w:color="auto"/>
              <w:right w:val="single" w:sz="4" w:space="0" w:color="auto"/>
            </w:tcBorders>
            <w:vAlign w:val="center"/>
            <w:hideMark/>
          </w:tcPr>
          <w:p w:rsidR="001B0198" w:rsidRPr="001B0198" w:rsidRDefault="00C75ECA" w:rsidP="00B62759">
            <w:pPr>
              <w:pStyle w:val="NormalNoIndent"/>
              <w:jc w:val="center"/>
            </w:pPr>
            <w:r>
              <w:t>висока</w:t>
            </w:r>
          </w:p>
        </w:tc>
        <w:tc>
          <w:tcPr>
            <w:tcW w:w="1567" w:type="dxa"/>
            <w:tcBorders>
              <w:top w:val="single" w:sz="4" w:space="0" w:color="auto"/>
              <w:left w:val="single" w:sz="4" w:space="0" w:color="auto"/>
              <w:bottom w:val="single" w:sz="4" w:space="0" w:color="auto"/>
              <w:right w:val="single" w:sz="4" w:space="0" w:color="auto"/>
            </w:tcBorders>
            <w:vAlign w:val="center"/>
          </w:tcPr>
          <w:p w:rsidR="001B0198" w:rsidRDefault="00C75ECA" w:rsidP="00B62759">
            <w:pPr>
              <w:pStyle w:val="NormalNoIndent"/>
              <w:jc w:val="center"/>
            </w:pPr>
            <w:r>
              <w:t>мало</w:t>
            </w:r>
          </w:p>
        </w:tc>
        <w:tc>
          <w:tcPr>
            <w:tcW w:w="2165" w:type="dxa"/>
            <w:tcBorders>
              <w:top w:val="single" w:sz="4" w:space="0" w:color="auto"/>
              <w:left w:val="single" w:sz="4" w:space="0" w:color="auto"/>
              <w:bottom w:val="single" w:sz="4" w:space="0" w:color="auto"/>
              <w:right w:val="single" w:sz="4" w:space="0" w:color="auto"/>
            </w:tcBorders>
            <w:vAlign w:val="center"/>
            <w:hideMark/>
          </w:tcPr>
          <w:p w:rsidR="001B0198" w:rsidRPr="001B0198" w:rsidRDefault="00C75ECA" w:rsidP="00B62759">
            <w:pPr>
              <w:pStyle w:val="NormalNoIndent"/>
              <w:jc w:val="center"/>
            </w:pPr>
            <w:r>
              <w:t>ні</w:t>
            </w:r>
          </w:p>
        </w:tc>
      </w:tr>
    </w:tbl>
    <w:p w:rsidR="00B62759" w:rsidRDefault="00B62759">
      <w:pPr>
        <w:spacing w:line="240" w:lineRule="auto"/>
        <w:ind w:firstLine="0"/>
        <w:jc w:val="left"/>
        <w:rPr>
          <w:rFonts w:eastAsia="Times New Roman"/>
          <w:bCs/>
          <w:caps/>
          <w:szCs w:val="36"/>
        </w:rPr>
      </w:pPr>
      <w:r>
        <w:br w:type="page"/>
      </w:r>
    </w:p>
    <w:p w:rsidR="00F313CD" w:rsidRDefault="00332457" w:rsidP="00F313CD">
      <w:pPr>
        <w:pStyle w:val="TableCaption"/>
      </w:pPr>
      <w:r>
        <w:lastRenderedPageBreak/>
        <w:t>Таблиця 3.2</w:t>
      </w:r>
      <w:r w:rsidR="00F313CD" w:rsidRPr="001B0198">
        <w:t xml:space="preserve"> – Порівняння </w:t>
      </w:r>
      <w:r w:rsidR="00F313CD">
        <w:t>методів</w:t>
      </w:r>
      <w:r w:rsidR="00C75ECA">
        <w:t xml:space="preserve"> на основі аналізу вмісту.</w:t>
      </w:r>
    </w:p>
    <w:tbl>
      <w:tblPr>
        <w:tblStyle w:val="TableGrid"/>
        <w:tblW w:w="10195" w:type="dxa"/>
        <w:tblLook w:val="04A0" w:firstRow="1" w:lastRow="0" w:firstColumn="1" w:lastColumn="0" w:noHBand="0" w:noVBand="1"/>
      </w:tblPr>
      <w:tblGrid>
        <w:gridCol w:w="1988"/>
        <w:gridCol w:w="1587"/>
        <w:gridCol w:w="1440"/>
        <w:gridCol w:w="1726"/>
        <w:gridCol w:w="1758"/>
        <w:gridCol w:w="1696"/>
      </w:tblGrid>
      <w:tr w:rsidR="00E07B0F" w:rsidTr="00C75ECA">
        <w:trPr>
          <w:trHeight w:val="486"/>
        </w:trPr>
        <w:tc>
          <w:tcPr>
            <w:tcW w:w="1997" w:type="dxa"/>
            <w:vAlign w:val="center"/>
          </w:tcPr>
          <w:p w:rsidR="00E07B0F" w:rsidRDefault="00E07B0F" w:rsidP="00C75ECA">
            <w:pPr>
              <w:pStyle w:val="NormalNoIndent"/>
              <w:jc w:val="center"/>
            </w:pPr>
            <w:r>
              <w:t>Метод</w:t>
            </w:r>
          </w:p>
        </w:tc>
        <w:tc>
          <w:tcPr>
            <w:tcW w:w="1711" w:type="dxa"/>
            <w:vAlign w:val="center"/>
          </w:tcPr>
          <w:p w:rsidR="00E07B0F" w:rsidRDefault="00E07B0F" w:rsidP="00C75ECA">
            <w:pPr>
              <w:pStyle w:val="NormalNoIndent"/>
              <w:jc w:val="center"/>
            </w:pPr>
            <w:r>
              <w:t>Точність</w:t>
            </w:r>
          </w:p>
        </w:tc>
        <w:tc>
          <w:tcPr>
            <w:tcW w:w="1607" w:type="dxa"/>
            <w:vAlign w:val="center"/>
          </w:tcPr>
          <w:p w:rsidR="00E07B0F" w:rsidRDefault="00E07B0F" w:rsidP="00C75ECA">
            <w:pPr>
              <w:pStyle w:val="NormalNoIndent"/>
              <w:jc w:val="center"/>
            </w:pPr>
            <w:r>
              <w:t>Відгук</w:t>
            </w:r>
          </w:p>
        </w:tc>
        <w:tc>
          <w:tcPr>
            <w:tcW w:w="1810" w:type="dxa"/>
            <w:vAlign w:val="center"/>
          </w:tcPr>
          <w:p w:rsidR="00E07B0F" w:rsidRDefault="00E07B0F" w:rsidP="00C75ECA">
            <w:pPr>
              <w:pStyle w:val="NormalNoIndent"/>
              <w:jc w:val="center"/>
            </w:pPr>
            <w:r>
              <w:t>Швидкість роботи</w:t>
            </w:r>
          </w:p>
        </w:tc>
        <w:tc>
          <w:tcPr>
            <w:tcW w:w="1285" w:type="dxa"/>
            <w:vAlign w:val="center"/>
          </w:tcPr>
          <w:p w:rsidR="00C75ECA" w:rsidRDefault="00E07B0F" w:rsidP="00C75ECA">
            <w:pPr>
              <w:pStyle w:val="NormalNoIndent"/>
              <w:jc w:val="center"/>
            </w:pPr>
            <w:r>
              <w:t>Якість тестування</w:t>
            </w:r>
            <w:r w:rsidR="00C75ECA">
              <w:t xml:space="preserve"> в оригінальній роботі</w:t>
            </w:r>
          </w:p>
        </w:tc>
        <w:tc>
          <w:tcPr>
            <w:tcW w:w="1785" w:type="dxa"/>
            <w:vAlign w:val="center"/>
          </w:tcPr>
          <w:p w:rsidR="00C75ECA" w:rsidRDefault="00C75ECA" w:rsidP="00C75ECA">
            <w:pPr>
              <w:pStyle w:val="NormalNoIndent"/>
              <w:jc w:val="center"/>
            </w:pPr>
          </w:p>
          <w:p w:rsidR="00E07B0F" w:rsidRDefault="00C75ECA" w:rsidP="00C75ECA">
            <w:pPr>
              <w:pStyle w:val="NormalNoIndent"/>
              <w:jc w:val="center"/>
            </w:pPr>
            <w:r>
              <w:t>Кількість знайдених схожих зображень</w:t>
            </w:r>
          </w:p>
          <w:p w:rsidR="00C75ECA" w:rsidRDefault="00C75ECA" w:rsidP="00C75ECA">
            <w:pPr>
              <w:pStyle w:val="NormalNoIndent"/>
              <w:jc w:val="center"/>
            </w:pPr>
          </w:p>
        </w:tc>
      </w:tr>
      <w:tr w:rsidR="00E07B0F" w:rsidTr="00C75ECA">
        <w:trPr>
          <w:trHeight w:val="486"/>
        </w:trPr>
        <w:tc>
          <w:tcPr>
            <w:tcW w:w="1997" w:type="dxa"/>
            <w:vAlign w:val="center"/>
          </w:tcPr>
          <w:p w:rsidR="00E07B0F" w:rsidRDefault="00E07B0F" w:rsidP="00C75ECA">
            <w:pPr>
              <w:pStyle w:val="NormalNoIndent"/>
              <w:jc w:val="center"/>
            </w:pPr>
            <w:r>
              <w:t>Радон - 1</w:t>
            </w:r>
          </w:p>
        </w:tc>
        <w:tc>
          <w:tcPr>
            <w:tcW w:w="1711" w:type="dxa"/>
            <w:vAlign w:val="center"/>
          </w:tcPr>
          <w:p w:rsidR="00E07B0F" w:rsidRDefault="00E07B0F" w:rsidP="00C75ECA">
            <w:pPr>
              <w:pStyle w:val="NormalNoIndent"/>
              <w:jc w:val="center"/>
            </w:pPr>
            <w:r>
              <w:t>1</w:t>
            </w:r>
          </w:p>
        </w:tc>
        <w:tc>
          <w:tcPr>
            <w:tcW w:w="1607" w:type="dxa"/>
            <w:vAlign w:val="center"/>
          </w:tcPr>
          <w:p w:rsidR="00E07B0F" w:rsidRDefault="00E07B0F" w:rsidP="00C75ECA">
            <w:pPr>
              <w:pStyle w:val="NormalNoIndent"/>
              <w:jc w:val="center"/>
            </w:pPr>
            <w:r>
              <w:t>0.975</w:t>
            </w:r>
          </w:p>
        </w:tc>
        <w:tc>
          <w:tcPr>
            <w:tcW w:w="1810" w:type="dxa"/>
            <w:vAlign w:val="center"/>
          </w:tcPr>
          <w:p w:rsidR="00E07B0F" w:rsidRDefault="00C75ECA" w:rsidP="00C75ECA">
            <w:pPr>
              <w:pStyle w:val="NormalNoIndent"/>
              <w:jc w:val="center"/>
            </w:pPr>
            <w:r>
              <w:t>висока</w:t>
            </w:r>
          </w:p>
        </w:tc>
        <w:tc>
          <w:tcPr>
            <w:tcW w:w="1285" w:type="dxa"/>
            <w:vAlign w:val="center"/>
          </w:tcPr>
          <w:p w:rsidR="00E07B0F" w:rsidRDefault="00C75ECA" w:rsidP="00C75ECA">
            <w:pPr>
              <w:pStyle w:val="NormalNoIndent"/>
              <w:jc w:val="center"/>
            </w:pPr>
            <w:r>
              <w:t>низька</w:t>
            </w:r>
          </w:p>
        </w:tc>
        <w:tc>
          <w:tcPr>
            <w:tcW w:w="1785" w:type="dxa"/>
            <w:vAlign w:val="center"/>
          </w:tcPr>
          <w:p w:rsidR="00E07B0F" w:rsidRDefault="00C75ECA" w:rsidP="00C75ECA">
            <w:pPr>
              <w:pStyle w:val="NormalNoIndent"/>
              <w:jc w:val="center"/>
            </w:pPr>
            <w:r>
              <w:t>мало</w:t>
            </w:r>
          </w:p>
        </w:tc>
      </w:tr>
      <w:tr w:rsidR="00E07B0F" w:rsidTr="00C75ECA">
        <w:trPr>
          <w:trHeight w:val="486"/>
        </w:trPr>
        <w:tc>
          <w:tcPr>
            <w:tcW w:w="1997" w:type="dxa"/>
            <w:vAlign w:val="center"/>
          </w:tcPr>
          <w:p w:rsidR="00E07B0F" w:rsidRDefault="00E07B0F" w:rsidP="00C75ECA">
            <w:pPr>
              <w:pStyle w:val="NormalNoIndent"/>
              <w:jc w:val="center"/>
            </w:pPr>
            <w:r>
              <w:t>Ключові точки</w:t>
            </w:r>
          </w:p>
        </w:tc>
        <w:tc>
          <w:tcPr>
            <w:tcW w:w="1711" w:type="dxa"/>
            <w:vAlign w:val="center"/>
          </w:tcPr>
          <w:p w:rsidR="00E07B0F" w:rsidRDefault="00870908" w:rsidP="00C75ECA">
            <w:pPr>
              <w:pStyle w:val="NormalNoIndent"/>
              <w:jc w:val="center"/>
            </w:pPr>
            <w:r>
              <w:t>0.98</w:t>
            </w:r>
          </w:p>
        </w:tc>
        <w:tc>
          <w:tcPr>
            <w:tcW w:w="1607" w:type="dxa"/>
            <w:vAlign w:val="center"/>
          </w:tcPr>
          <w:p w:rsidR="00E07B0F" w:rsidRDefault="00870908" w:rsidP="00C75ECA">
            <w:pPr>
              <w:pStyle w:val="NormalNoIndent"/>
              <w:jc w:val="center"/>
            </w:pPr>
            <w:r>
              <w:t>0.99</w:t>
            </w:r>
          </w:p>
        </w:tc>
        <w:tc>
          <w:tcPr>
            <w:tcW w:w="1810" w:type="dxa"/>
            <w:vAlign w:val="center"/>
          </w:tcPr>
          <w:p w:rsidR="00E07B0F" w:rsidRDefault="00C75ECA" w:rsidP="00C75ECA">
            <w:pPr>
              <w:pStyle w:val="NormalNoIndent"/>
              <w:jc w:val="center"/>
            </w:pPr>
            <w:r>
              <w:t>низька</w:t>
            </w:r>
          </w:p>
        </w:tc>
        <w:tc>
          <w:tcPr>
            <w:tcW w:w="1285" w:type="dxa"/>
            <w:vAlign w:val="center"/>
          </w:tcPr>
          <w:p w:rsidR="00E07B0F" w:rsidRDefault="00C75ECA" w:rsidP="00C75ECA">
            <w:pPr>
              <w:pStyle w:val="NormalNoIndent"/>
              <w:jc w:val="center"/>
            </w:pPr>
            <w:r>
              <w:t>низька</w:t>
            </w:r>
          </w:p>
        </w:tc>
        <w:tc>
          <w:tcPr>
            <w:tcW w:w="1785" w:type="dxa"/>
            <w:vAlign w:val="center"/>
          </w:tcPr>
          <w:p w:rsidR="00E07B0F" w:rsidRDefault="00C75ECA" w:rsidP="00C75ECA">
            <w:pPr>
              <w:pStyle w:val="NormalNoIndent"/>
              <w:jc w:val="center"/>
            </w:pPr>
            <w:r>
              <w:t>мало</w:t>
            </w:r>
          </w:p>
        </w:tc>
      </w:tr>
      <w:tr w:rsidR="00E07B0F" w:rsidTr="00C75ECA">
        <w:trPr>
          <w:trHeight w:val="471"/>
        </w:trPr>
        <w:tc>
          <w:tcPr>
            <w:tcW w:w="1997" w:type="dxa"/>
            <w:vAlign w:val="center"/>
          </w:tcPr>
          <w:p w:rsidR="00E07B0F" w:rsidRDefault="00E07B0F" w:rsidP="00C75ECA">
            <w:pPr>
              <w:pStyle w:val="NormalNoIndent"/>
              <w:jc w:val="center"/>
            </w:pPr>
            <w:r>
              <w:t>Сіткове представлення</w:t>
            </w:r>
          </w:p>
        </w:tc>
        <w:tc>
          <w:tcPr>
            <w:tcW w:w="1711" w:type="dxa"/>
            <w:vAlign w:val="center"/>
          </w:tcPr>
          <w:p w:rsidR="00E07B0F" w:rsidRDefault="00E07B0F" w:rsidP="00C75ECA">
            <w:pPr>
              <w:pStyle w:val="NormalNoIndent"/>
              <w:jc w:val="center"/>
            </w:pPr>
            <w:r>
              <w:t>0.82</w:t>
            </w:r>
          </w:p>
        </w:tc>
        <w:tc>
          <w:tcPr>
            <w:tcW w:w="1607" w:type="dxa"/>
            <w:vAlign w:val="center"/>
          </w:tcPr>
          <w:p w:rsidR="00E07B0F" w:rsidRDefault="00E07B0F" w:rsidP="00C75ECA">
            <w:pPr>
              <w:pStyle w:val="NormalNoIndent"/>
              <w:jc w:val="center"/>
            </w:pPr>
            <w:r>
              <w:t>0.82</w:t>
            </w:r>
          </w:p>
        </w:tc>
        <w:tc>
          <w:tcPr>
            <w:tcW w:w="1810" w:type="dxa"/>
            <w:vAlign w:val="center"/>
          </w:tcPr>
          <w:p w:rsidR="00E07B0F" w:rsidRDefault="00C75ECA" w:rsidP="00C75ECA">
            <w:pPr>
              <w:pStyle w:val="NormalNoIndent"/>
              <w:jc w:val="center"/>
            </w:pPr>
            <w:r>
              <w:t>висока</w:t>
            </w:r>
          </w:p>
        </w:tc>
        <w:tc>
          <w:tcPr>
            <w:tcW w:w="1285" w:type="dxa"/>
            <w:vAlign w:val="center"/>
          </w:tcPr>
          <w:p w:rsidR="00E07B0F" w:rsidRDefault="00C75ECA" w:rsidP="00C75ECA">
            <w:pPr>
              <w:pStyle w:val="NormalNoIndent"/>
              <w:jc w:val="center"/>
            </w:pPr>
            <w:r>
              <w:t>висока</w:t>
            </w:r>
          </w:p>
        </w:tc>
        <w:tc>
          <w:tcPr>
            <w:tcW w:w="1785" w:type="dxa"/>
            <w:vAlign w:val="center"/>
          </w:tcPr>
          <w:p w:rsidR="00E07B0F" w:rsidRDefault="00C75ECA" w:rsidP="00C75ECA">
            <w:pPr>
              <w:pStyle w:val="NormalNoIndent"/>
              <w:jc w:val="center"/>
            </w:pPr>
            <w:r>
              <w:t>мало</w:t>
            </w:r>
          </w:p>
        </w:tc>
      </w:tr>
      <w:tr w:rsidR="00E07B0F" w:rsidTr="00C75ECA">
        <w:trPr>
          <w:trHeight w:val="486"/>
        </w:trPr>
        <w:tc>
          <w:tcPr>
            <w:tcW w:w="1997" w:type="dxa"/>
            <w:vAlign w:val="center"/>
          </w:tcPr>
          <w:p w:rsidR="00E07B0F" w:rsidRDefault="00E07B0F" w:rsidP="00C75ECA">
            <w:pPr>
              <w:pStyle w:val="NormalNoIndent"/>
              <w:jc w:val="center"/>
            </w:pPr>
            <w:r>
              <w:t>Радон - 2</w:t>
            </w:r>
          </w:p>
        </w:tc>
        <w:tc>
          <w:tcPr>
            <w:tcW w:w="1711" w:type="dxa"/>
            <w:vAlign w:val="center"/>
          </w:tcPr>
          <w:p w:rsidR="00E07B0F" w:rsidRDefault="00E07B0F" w:rsidP="00C75ECA">
            <w:pPr>
              <w:pStyle w:val="NormalNoIndent"/>
              <w:jc w:val="center"/>
            </w:pPr>
            <w:r>
              <w:t>0.02</w:t>
            </w:r>
          </w:p>
        </w:tc>
        <w:tc>
          <w:tcPr>
            <w:tcW w:w="1607" w:type="dxa"/>
            <w:vAlign w:val="center"/>
          </w:tcPr>
          <w:p w:rsidR="00E07B0F" w:rsidRDefault="00E07B0F" w:rsidP="00C75ECA">
            <w:pPr>
              <w:pStyle w:val="NormalNoIndent"/>
              <w:jc w:val="center"/>
            </w:pPr>
            <w:r>
              <w:t>0.998</w:t>
            </w:r>
          </w:p>
        </w:tc>
        <w:tc>
          <w:tcPr>
            <w:tcW w:w="1810" w:type="dxa"/>
            <w:vAlign w:val="center"/>
          </w:tcPr>
          <w:p w:rsidR="00E07B0F" w:rsidRDefault="00C75ECA" w:rsidP="00C75ECA">
            <w:pPr>
              <w:pStyle w:val="NormalNoIndent"/>
              <w:jc w:val="center"/>
            </w:pPr>
            <w:r>
              <w:t>низька</w:t>
            </w:r>
          </w:p>
        </w:tc>
        <w:tc>
          <w:tcPr>
            <w:tcW w:w="1285" w:type="dxa"/>
            <w:vAlign w:val="center"/>
          </w:tcPr>
          <w:p w:rsidR="00E07B0F" w:rsidRDefault="00C75ECA" w:rsidP="00C75ECA">
            <w:pPr>
              <w:pStyle w:val="NormalNoIndent"/>
              <w:jc w:val="center"/>
            </w:pPr>
            <w:r>
              <w:t>висока</w:t>
            </w:r>
          </w:p>
        </w:tc>
        <w:tc>
          <w:tcPr>
            <w:tcW w:w="1785" w:type="dxa"/>
            <w:vAlign w:val="center"/>
          </w:tcPr>
          <w:p w:rsidR="00E07B0F" w:rsidRDefault="00C75ECA" w:rsidP="00C75ECA">
            <w:pPr>
              <w:pStyle w:val="NormalNoIndent"/>
              <w:jc w:val="center"/>
            </w:pPr>
            <w:r>
              <w:t>багато</w:t>
            </w:r>
          </w:p>
        </w:tc>
      </w:tr>
    </w:tbl>
    <w:p w:rsidR="00B771A2" w:rsidRDefault="00B771A2" w:rsidP="00B771A2"/>
    <w:p w:rsidR="00B771A2" w:rsidRPr="00B771A2" w:rsidRDefault="00B771A2" w:rsidP="00B771A2">
      <w:pPr>
        <w:spacing w:line="240" w:lineRule="auto"/>
        <w:ind w:firstLine="0"/>
        <w:jc w:val="left"/>
      </w:pPr>
    </w:p>
    <w:p w:rsidR="00B771A2" w:rsidRPr="00CE385E" w:rsidRDefault="00B771A2" w:rsidP="00CE385E">
      <w:pPr>
        <w:pStyle w:val="Heading2"/>
      </w:pPr>
      <w:bookmarkStart w:id="23" w:name="_Toc517034555"/>
      <w:r w:rsidRPr="00CE385E">
        <w:t>Висновки до розділу</w:t>
      </w:r>
      <w:bookmarkEnd w:id="23"/>
    </w:p>
    <w:p w:rsidR="00B771A2" w:rsidRDefault="00B771A2" w:rsidP="00B771A2"/>
    <w:p w:rsidR="00B771A2" w:rsidRDefault="00B771A2" w:rsidP="00B771A2"/>
    <w:p w:rsidR="00B771A2" w:rsidRDefault="000C55FD" w:rsidP="00B771A2">
      <w:r>
        <w:t>В даному розділі розглянуто два підходи до визначення схожих зображень. Проведено порівняльний аналіз методів, що базуються на аналізі вмісту. Д</w:t>
      </w:r>
      <w:r w:rsidR="00B771A2">
        <w:t xml:space="preserve">ля </w:t>
      </w:r>
      <w:r>
        <w:t xml:space="preserve">пошуку схожих зображень вирішено використовувати </w:t>
      </w:r>
      <w:r w:rsidR="00B771A2">
        <w:t>метод на основі перетворення Радона</w:t>
      </w:r>
      <w:r w:rsidR="00B771A2" w:rsidRPr="00CF75C7">
        <w:rPr>
          <w:color w:val="000000" w:themeColor="text1"/>
        </w:rPr>
        <w:t xml:space="preserve"> </w:t>
      </w:r>
      <w:hyperlink w:anchor="b1" w:history="1">
        <w:r w:rsidRPr="00CF75C7">
          <w:rPr>
            <w:rStyle w:val="Hyperlink"/>
            <w:color w:val="000000" w:themeColor="text1"/>
            <w:lang w:val="ru-RU"/>
          </w:rPr>
          <w:t>[</w:t>
        </w:r>
        <w:r w:rsidR="00CF75C7" w:rsidRPr="00CF75C7">
          <w:rPr>
            <w:rStyle w:val="Hyperlink"/>
            <w:color w:val="000000" w:themeColor="text1"/>
            <w:lang w:val="ru-RU"/>
          </w:rPr>
          <w:t>1</w:t>
        </w:r>
        <w:r w:rsidRPr="00CF75C7">
          <w:rPr>
            <w:rStyle w:val="Hyperlink"/>
            <w:color w:val="000000" w:themeColor="text1"/>
            <w:lang w:val="ru-RU"/>
          </w:rPr>
          <w:t>]</w:t>
        </w:r>
      </w:hyperlink>
      <w:r w:rsidRPr="000C55FD">
        <w:rPr>
          <w:lang w:val="ru-RU"/>
        </w:rPr>
        <w:t xml:space="preserve"> </w:t>
      </w:r>
      <w:r w:rsidR="00B771A2">
        <w:t>через такі переваги:</w:t>
      </w:r>
    </w:p>
    <w:p w:rsidR="00B771A2" w:rsidRDefault="006A6D26" w:rsidP="003A3678">
      <w:pPr>
        <w:pStyle w:val="ListParagraph"/>
        <w:numPr>
          <w:ilvl w:val="0"/>
          <w:numId w:val="27"/>
        </w:numPr>
      </w:pPr>
      <w:r>
        <w:t>в</w:t>
      </w:r>
      <w:r w:rsidR="00B771A2">
        <w:t>ідсутність необхідності підготовки перед роботою;</w:t>
      </w:r>
    </w:p>
    <w:p w:rsidR="00B771A2" w:rsidRDefault="006A6D26" w:rsidP="003A3678">
      <w:pPr>
        <w:pStyle w:val="ListParagraph"/>
        <w:numPr>
          <w:ilvl w:val="0"/>
          <w:numId w:val="27"/>
        </w:numPr>
      </w:pPr>
      <w:r>
        <w:t>п</w:t>
      </w:r>
      <w:r w:rsidR="00B771A2">
        <w:t>ростота реалізації;</w:t>
      </w:r>
    </w:p>
    <w:p w:rsidR="00B771A2" w:rsidRDefault="006A6D26" w:rsidP="003A3678">
      <w:pPr>
        <w:pStyle w:val="ListParagraph"/>
        <w:numPr>
          <w:ilvl w:val="0"/>
          <w:numId w:val="27"/>
        </w:numPr>
      </w:pPr>
      <w:r>
        <w:t>м</w:t>
      </w:r>
      <w:r w:rsidR="001707E1">
        <w:t>ожливість виявлення сімейства дублікатів;</w:t>
      </w:r>
    </w:p>
    <w:p w:rsidR="001707E1" w:rsidRPr="00B771A2" w:rsidRDefault="006A6D26" w:rsidP="003A3678">
      <w:pPr>
        <w:pStyle w:val="ListParagraph"/>
        <w:numPr>
          <w:ilvl w:val="0"/>
          <w:numId w:val="27"/>
        </w:numPr>
      </w:pPr>
      <w:r>
        <w:t>сті</w:t>
      </w:r>
      <w:r w:rsidR="00644774">
        <w:t>йкість до застосування фільтрів.</w:t>
      </w:r>
    </w:p>
    <w:p w:rsidR="00B771A2" w:rsidRDefault="00B771A2" w:rsidP="00FE73F1">
      <w:pPr>
        <w:pStyle w:val="Heading1"/>
        <w:numPr>
          <w:ilvl w:val="0"/>
          <w:numId w:val="0"/>
        </w:numPr>
        <w:jc w:val="both"/>
      </w:pPr>
    </w:p>
    <w:p w:rsidR="00630042" w:rsidRPr="00FE73F1" w:rsidRDefault="00FF73EC" w:rsidP="00FE73F1">
      <w:pPr>
        <w:pStyle w:val="Heading1"/>
      </w:pPr>
      <w:r w:rsidRPr="00FE73F1">
        <w:br w:type="page"/>
      </w:r>
      <w:bookmarkStart w:id="24" w:name="_Toc436262500"/>
      <w:bookmarkStart w:id="25" w:name="_Toc517034556"/>
      <w:r w:rsidR="0042162E" w:rsidRPr="00FE73F1">
        <w:lastRenderedPageBreak/>
        <w:t>Опис обраного методу</w:t>
      </w:r>
      <w:bookmarkEnd w:id="25"/>
    </w:p>
    <w:p w:rsidR="003B0E8A" w:rsidRPr="001B0198" w:rsidRDefault="003B0E8A" w:rsidP="003B0E8A"/>
    <w:p w:rsidR="003B0E8A" w:rsidRPr="001B0198" w:rsidRDefault="003B0E8A" w:rsidP="003B0E8A"/>
    <w:p w:rsidR="003B0E8A" w:rsidRPr="00EA592A" w:rsidRDefault="002E7D50" w:rsidP="002E7D50">
      <w:pPr>
        <w:ind w:firstLine="708"/>
        <w:rPr>
          <w:lang w:val="ru-RU"/>
        </w:rPr>
      </w:pPr>
      <w:r>
        <w:t xml:space="preserve">В результаті проведеного в розділі 3 порівняльного аналізу методів пошуку схожих   зображень   на  основі   отримання   цифрового   відбитку   для використання  в  даній роботі  було  обрано  метод,  в  якому  застосовується   </w:t>
      </w:r>
      <w:r w:rsidR="003B0E8A" w:rsidRPr="001B0198">
        <w:t>перетворення Радона.</w:t>
      </w:r>
      <w:r w:rsidR="003B0E8A" w:rsidRPr="00EA592A">
        <w:rPr>
          <w:lang w:val="ru-RU"/>
        </w:rPr>
        <w:t xml:space="preserve"> </w:t>
      </w:r>
      <w:hyperlink w:anchor="b1" w:history="1">
        <w:r w:rsidR="003B0E8A" w:rsidRPr="00EA592A">
          <w:rPr>
            <w:rStyle w:val="Hyperlink"/>
            <w:color w:val="auto"/>
            <w:lang w:val="ru-RU"/>
          </w:rPr>
          <w:t>[1</w:t>
        </w:r>
      </w:hyperlink>
      <w:r>
        <w:rPr>
          <w:rStyle w:val="Hyperlink"/>
          <w:color w:val="auto"/>
          <w:lang w:val="ru-RU"/>
        </w:rPr>
        <w:t>,</w:t>
      </w:r>
      <w:r w:rsidR="00F61A7E" w:rsidRPr="00EA592A">
        <w:rPr>
          <w:rStyle w:val="Hyperlink"/>
          <w:color w:val="auto"/>
          <w:lang w:val="ru-RU"/>
        </w:rPr>
        <w:t xml:space="preserve"> </w:t>
      </w:r>
      <w:hyperlink w:anchor="b7" w:history="1">
        <w:r w:rsidR="00F61A7E" w:rsidRPr="00EA592A">
          <w:rPr>
            <w:rStyle w:val="Hyperlink"/>
            <w:color w:val="auto"/>
            <w:lang w:val="ru-RU"/>
          </w:rPr>
          <w:t>7]</w:t>
        </w:r>
      </w:hyperlink>
      <w:r>
        <w:rPr>
          <w:rStyle w:val="Hyperlink"/>
          <w:color w:val="auto"/>
          <w:lang w:val="ru-RU"/>
        </w:rPr>
        <w:t>.</w:t>
      </w:r>
    </w:p>
    <w:p w:rsidR="00625F82" w:rsidRDefault="00625F82" w:rsidP="003B0E8A"/>
    <w:p w:rsidR="003B0E8A" w:rsidRDefault="002E7D50" w:rsidP="003B0E8A">
      <w:pPr>
        <w:rPr>
          <w:lang w:val="ru-RU"/>
        </w:rPr>
      </w:pPr>
      <w:r>
        <w:t xml:space="preserve">Згідно </w:t>
      </w:r>
      <w:hyperlink w:anchor="b1" w:history="1">
        <w:r w:rsidR="00CF7C3F" w:rsidRPr="00CF7C3F">
          <w:rPr>
            <w:rStyle w:val="Hyperlink"/>
            <w:color w:val="000000" w:themeColor="text1"/>
            <w:lang w:val="ru-RU"/>
          </w:rPr>
          <w:t>[1</w:t>
        </w:r>
        <w:r w:rsidRPr="00CF7C3F">
          <w:rPr>
            <w:rStyle w:val="Hyperlink"/>
            <w:color w:val="000000" w:themeColor="text1"/>
            <w:lang w:val="ru-RU"/>
          </w:rPr>
          <w:t>]</w:t>
        </w:r>
      </w:hyperlink>
      <w:r>
        <w:rPr>
          <w:lang w:val="ru-RU"/>
        </w:rPr>
        <w:t xml:space="preserve"> ц</w:t>
      </w:r>
      <w:r w:rsidR="003B0E8A" w:rsidRPr="001B0198">
        <w:t>ей метод є стійким до афінних перетворень</w:t>
      </w:r>
      <w:r>
        <w:rPr>
          <w:lang w:val="ru-RU"/>
        </w:rPr>
        <w:t xml:space="preserve"> (масштабування та зсув)</w:t>
      </w:r>
      <w:r w:rsidR="003B0E8A" w:rsidRPr="001B0198">
        <w:t>, шумів, розмиття</w:t>
      </w:r>
      <w:r>
        <w:rPr>
          <w:lang w:val="ru-RU"/>
        </w:rPr>
        <w:t xml:space="preserve"> та</w:t>
      </w:r>
      <w:r w:rsidR="003B0E8A" w:rsidRPr="001B0198">
        <w:t xml:space="preserve"> стиснення.</w:t>
      </w:r>
    </w:p>
    <w:p w:rsidR="002E7D50" w:rsidRDefault="002E7D50" w:rsidP="003B0E8A">
      <w:pPr>
        <w:rPr>
          <w:lang w:val="ru-RU"/>
        </w:rPr>
      </w:pPr>
    </w:p>
    <w:p w:rsidR="00625F82" w:rsidRDefault="00625F82" w:rsidP="003B0E8A">
      <w:pPr>
        <w:rPr>
          <w:lang w:val="ru-RU"/>
        </w:rPr>
      </w:pPr>
    </w:p>
    <w:p w:rsidR="002E7D50" w:rsidRDefault="002E7D50" w:rsidP="003B0E8A">
      <w:pPr>
        <w:rPr>
          <w:lang w:val="ru-RU"/>
        </w:rPr>
      </w:pPr>
    </w:p>
    <w:p w:rsidR="002E7D50" w:rsidRPr="00CE385E" w:rsidRDefault="005750D7" w:rsidP="00FE73F1">
      <w:pPr>
        <w:pStyle w:val="Heading2"/>
      </w:pPr>
      <w:bookmarkStart w:id="26" w:name="_Toc517034557"/>
      <w:r w:rsidRPr="00CE385E">
        <w:t>Перетворення Радона</w:t>
      </w:r>
      <w:bookmarkEnd w:id="26"/>
    </w:p>
    <w:p w:rsidR="002E7D50" w:rsidRDefault="002E7D50" w:rsidP="003B0E8A">
      <w:pPr>
        <w:rPr>
          <w:lang w:val="ru-RU"/>
        </w:rPr>
      </w:pPr>
    </w:p>
    <w:p w:rsidR="002E7D50" w:rsidRPr="002E7D50" w:rsidRDefault="002E7D50" w:rsidP="003B0E8A">
      <w:pPr>
        <w:rPr>
          <w:lang w:val="ru-RU"/>
        </w:rPr>
      </w:pPr>
    </w:p>
    <w:p w:rsidR="003B0E8A" w:rsidRDefault="003B0E8A" w:rsidP="003B0E8A">
      <w:r w:rsidRPr="001B0198">
        <w:t xml:space="preserve">Перетворення Радона представляє зображення як </w:t>
      </w:r>
      <w:r w:rsidR="005750D7">
        <w:t xml:space="preserve">сукупність </w:t>
      </w:r>
      <w:r w:rsidRPr="001B0198">
        <w:t xml:space="preserve">проекцій по різних напрямках. Перетворення Радона </w:t>
      </w:r>
      <m:oMath>
        <m:r>
          <w:rPr>
            <w:rFonts w:ascii="Cambria Math" w:hAnsi="Cambria Math"/>
            <w:lang w:val="en-US"/>
          </w:rPr>
          <m:t>g</m:t>
        </m:r>
        <m:d>
          <m:dPr>
            <m:ctrlPr>
              <w:rPr>
                <w:rFonts w:ascii="Cambria Math" w:hAnsi="Cambria Math"/>
                <w:i/>
                <w:lang w:val="en-US"/>
              </w:rPr>
            </m:ctrlPr>
          </m:dPr>
          <m:e>
            <m:r>
              <w:rPr>
                <w:rFonts w:ascii="Cambria Math" w:hAnsi="Cambria Math"/>
                <w:lang w:val="en-US"/>
              </w:rPr>
              <m:t>s</m:t>
            </m:r>
            <m:r>
              <w:rPr>
                <w:rFonts w:ascii="Cambria Math" w:hAnsi="Cambria Math"/>
                <w:lang w:val="ru-RU"/>
              </w:rPr>
              <m:t xml:space="preserve">, </m:t>
            </m:r>
            <m:r>
              <w:rPr>
                <w:rFonts w:ascii="Cambria Math" w:hAnsi="Cambria Math"/>
                <w:lang w:val="en-US"/>
              </w:rPr>
              <m:t>θ</m:t>
            </m:r>
          </m:e>
        </m:d>
      </m:oMath>
      <w:r w:rsidRPr="001B0198">
        <w:t xml:space="preserve"> зображення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r>
              <w:rPr>
                <w:rFonts w:ascii="Cambria Math" w:hAnsi="Cambria Math"/>
                <w:lang w:val="ru-RU"/>
              </w:rPr>
              <m:t>,</m:t>
            </m:r>
            <m:r>
              <w:rPr>
                <w:rFonts w:ascii="Cambria Math" w:hAnsi="Cambria Math"/>
                <w:lang w:val="en-US"/>
              </w:rPr>
              <m:t>y</m:t>
            </m:r>
          </m:e>
        </m:d>
      </m:oMath>
      <w:r w:rsidRPr="001B0198">
        <w:t xml:space="preserve"> визначається як інтеграл по лінії, нахиленої на кут </w:t>
      </w:r>
      <m:oMath>
        <m:r>
          <w:rPr>
            <w:rFonts w:ascii="Cambria Math" w:hAnsi="Cambria Math"/>
            <w:lang w:val="en-US"/>
          </w:rPr>
          <m:t>y</m:t>
        </m:r>
      </m:oMath>
      <w:r w:rsidRPr="00EA592A">
        <w:rPr>
          <w:lang w:val="ru-RU"/>
        </w:rPr>
        <w:t xml:space="preserve"> </w:t>
      </w:r>
      <w:r w:rsidRPr="001B0198">
        <w:t xml:space="preserve">вісі </w:t>
      </w:r>
      <m:oMath>
        <m:r>
          <w:rPr>
            <w:rFonts w:ascii="Cambria Math" w:hAnsi="Cambria Math"/>
            <w:lang w:val="en-US"/>
          </w:rPr>
          <m:t>y</m:t>
        </m:r>
      </m:oMath>
      <w:r w:rsidRPr="001B0198">
        <w:t xml:space="preserve"> на відстані </w:t>
      </w:r>
      <m:oMath>
        <m:r>
          <w:rPr>
            <w:rFonts w:ascii="Cambria Math" w:hAnsi="Cambria Math"/>
            <w:lang w:val="en-US"/>
          </w:rPr>
          <m:t>s</m:t>
        </m:r>
      </m:oMath>
      <w:r w:rsidRPr="001B0198">
        <w:t xml:space="preserve"> від початку координат. </w:t>
      </w:r>
      <w:r w:rsidRPr="00EA592A">
        <w:rPr>
          <w:lang w:val="ru-RU"/>
        </w:rPr>
        <w:t>(</w:t>
      </w:r>
      <w:r w:rsidR="007D4187">
        <w:t>рис. 4.1</w:t>
      </w:r>
      <w:hyperlink w:anchor="b1" w:history="1">
        <w:r w:rsidR="007D4187" w:rsidRPr="00CF7C3F">
          <w:rPr>
            <w:rStyle w:val="Hyperlink"/>
            <w:color w:val="000000" w:themeColor="text1"/>
          </w:rPr>
          <w:t>)</w:t>
        </w:r>
        <w:r w:rsidR="00CF7C3F" w:rsidRPr="00CF7C3F">
          <w:rPr>
            <w:rStyle w:val="Hyperlink"/>
            <w:color w:val="000000" w:themeColor="text1"/>
            <w:lang w:val="en-US"/>
          </w:rPr>
          <w:t>[1</w:t>
        </w:r>
        <w:r w:rsidR="007D4187" w:rsidRPr="00CF7C3F">
          <w:rPr>
            <w:rStyle w:val="Hyperlink"/>
            <w:color w:val="000000" w:themeColor="text1"/>
            <w:lang w:val="en-US"/>
          </w:rPr>
          <w:t>]</w:t>
        </w:r>
        <w:r w:rsidR="007D4187" w:rsidRPr="00CF7C3F">
          <w:rPr>
            <w:rStyle w:val="Hyperlink"/>
            <w:color w:val="000000" w:themeColor="text1"/>
          </w:rPr>
          <w:t>.</w:t>
        </w:r>
      </w:hyperlink>
      <w:r w:rsidR="007D4187">
        <w:t xml:space="preserve"> Аналітично це можна записати наступним чином</w:t>
      </w:r>
      <w:r w:rsidRPr="001B0198">
        <w:t>:</w:t>
      </w:r>
    </w:p>
    <w:p w:rsidR="007D4187" w:rsidRPr="001B0198" w:rsidRDefault="007D4187" w:rsidP="003B0E8A"/>
    <w:p w:rsidR="003B0E8A" w:rsidRPr="007D4187" w:rsidRDefault="003B0E8A" w:rsidP="003B0E8A">
      <m:oMathPara>
        <m:oMathParaPr>
          <m:jc m:val="center"/>
        </m:oMathParaPr>
        <m:oMath>
          <m:r>
            <w:rPr>
              <w:rFonts w:ascii="Cambria Math" w:hAnsi="Cambria Math"/>
              <w:lang w:val="en-US"/>
            </w:rPr>
            <m:t>g</m:t>
          </m:r>
          <m:d>
            <m:dPr>
              <m:ctrlPr>
                <w:rPr>
                  <w:rFonts w:ascii="Cambria Math" w:hAnsi="Cambria Math"/>
                  <w:i/>
                  <w:lang w:val="en-US"/>
                </w:rPr>
              </m:ctrlPr>
            </m:dPr>
            <m:e>
              <m:r>
                <w:rPr>
                  <w:rFonts w:ascii="Cambria Math" w:hAnsi="Cambria Math"/>
                  <w:lang w:val="en-US"/>
                </w:rPr>
                <m:t>s</m:t>
              </m:r>
              <m:r>
                <w:rPr>
                  <w:rFonts w:ascii="Cambria Math" w:hAnsi="Cambria Math"/>
                  <w:lang w:val="ru-RU"/>
                </w:rPr>
                <m:t xml:space="preserve">, </m:t>
              </m:r>
              <m:r>
                <w:rPr>
                  <w:rFonts w:ascii="Cambria Math" w:hAnsi="Cambria Math"/>
                  <w:lang w:val="en-US"/>
                </w:rPr>
                <m:t>θ</m:t>
              </m:r>
            </m:e>
          </m:d>
          <m:r>
            <w:rPr>
              <w:rFonts w:ascii="Cambria Math" w:hAnsi="Cambria Math"/>
              <w:lang w:val="ru-RU"/>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lang w:val="en-US"/>
                    </w:rPr>
                    <m:t>f</m:t>
                  </m:r>
                  <m:d>
                    <m:dPr>
                      <m:ctrlPr>
                        <w:rPr>
                          <w:rFonts w:ascii="Cambria Math" w:hAnsi="Cambria Math"/>
                          <w:i/>
                          <w:lang w:val="en-US"/>
                        </w:rPr>
                      </m:ctrlPr>
                    </m:dPr>
                    <m:e>
                      <m:r>
                        <w:rPr>
                          <w:rFonts w:ascii="Cambria Math" w:hAnsi="Cambria Math"/>
                          <w:lang w:val="en-US"/>
                        </w:rPr>
                        <m:t>x</m:t>
                      </m:r>
                      <m:r>
                        <w:rPr>
                          <w:rFonts w:ascii="Cambria Math" w:hAnsi="Cambria Math"/>
                          <w:lang w:val="ru-RU"/>
                        </w:rPr>
                        <m:t>,</m:t>
                      </m:r>
                      <m:r>
                        <w:rPr>
                          <w:rFonts w:ascii="Cambria Math" w:hAnsi="Cambria Math"/>
                          <w:lang w:val="en-US"/>
                        </w:rPr>
                        <m:t>y</m:t>
                      </m:r>
                    </m:e>
                  </m:d>
                  <m:r>
                    <w:rPr>
                      <w:rFonts w:ascii="Cambria Math" w:hAnsi="Cambria Math"/>
                      <w:lang w:val="en-US"/>
                    </w:rPr>
                    <m:t>δ</m:t>
                  </m:r>
                  <m:d>
                    <m:dPr>
                      <m:ctrlPr>
                        <w:rPr>
                          <w:rFonts w:ascii="Cambria Math" w:hAnsi="Cambria Math"/>
                          <w:i/>
                          <w:lang w:val="en-US"/>
                        </w:rPr>
                      </m:ctrlPr>
                    </m:dPr>
                    <m:e>
                      <m:r>
                        <w:rPr>
                          <w:rFonts w:ascii="Cambria Math" w:hAnsi="Cambria Math"/>
                          <w:lang w:val="en-US"/>
                        </w:rPr>
                        <m:t>x</m:t>
                      </m:r>
                      <m:func>
                        <m:funcPr>
                          <m:ctrlPr>
                            <w:rPr>
                              <w:rFonts w:ascii="Cambria Math" w:hAnsi="Cambria Math"/>
                              <w:i/>
                              <w:lang w:val="en-US"/>
                            </w:rPr>
                          </m:ctrlPr>
                        </m:funcPr>
                        <m:fName>
                          <m:r>
                            <m:rPr>
                              <m:sty m:val="p"/>
                            </m:rPr>
                            <w:rPr>
                              <w:rFonts w:ascii="Cambria Math" w:hAnsi="Cambria Math"/>
                              <w:lang w:val="en-US"/>
                            </w:rPr>
                            <m:t>cos</m:t>
                          </m:r>
                        </m:fName>
                        <m:e>
                          <m:d>
                            <m:dPr>
                              <m:ctrlPr>
                                <w:rPr>
                                  <w:rFonts w:ascii="Cambria Math" w:hAnsi="Cambria Math"/>
                                  <w:i/>
                                  <w:lang w:val="en-US"/>
                                </w:rPr>
                              </m:ctrlPr>
                            </m:dPr>
                            <m:e>
                              <m:r>
                                <w:rPr>
                                  <w:rFonts w:ascii="Cambria Math" w:hAnsi="Cambria Math"/>
                                  <w:lang w:val="en-US"/>
                                </w:rPr>
                                <m:t>θ</m:t>
                              </m:r>
                            </m:e>
                          </m:d>
                        </m:e>
                      </m:func>
                      <m:r>
                        <w:rPr>
                          <w:rFonts w:ascii="Cambria Math" w:hAnsi="Cambria Math"/>
                          <w:lang w:val="ru-RU"/>
                        </w:rPr>
                        <m:t>+</m:t>
                      </m:r>
                      <m:r>
                        <w:rPr>
                          <w:rFonts w:ascii="Cambria Math" w:hAnsi="Cambria Math"/>
                          <w:lang w:val="en-US"/>
                        </w:rPr>
                        <m:t>ysin</m:t>
                      </m:r>
                      <m:d>
                        <m:dPr>
                          <m:ctrlPr>
                            <w:rPr>
                              <w:rFonts w:ascii="Cambria Math" w:hAnsi="Cambria Math"/>
                              <w:i/>
                              <w:lang w:val="en-US"/>
                            </w:rPr>
                          </m:ctrlPr>
                        </m:dPr>
                        <m:e>
                          <m:r>
                            <w:rPr>
                              <w:rFonts w:ascii="Cambria Math" w:hAnsi="Cambria Math"/>
                              <w:lang w:val="en-US"/>
                            </w:rPr>
                            <m:t>θ</m:t>
                          </m:r>
                        </m:e>
                      </m:d>
                      <m:r>
                        <w:rPr>
                          <w:rFonts w:ascii="Cambria Math" w:hAnsi="Cambria Math"/>
                          <w:lang w:val="ru-RU"/>
                        </w:rPr>
                        <m:t>-</m:t>
                      </m:r>
                      <m:r>
                        <w:rPr>
                          <w:rFonts w:ascii="Cambria Math" w:hAnsi="Cambria Math"/>
                          <w:lang w:val="en-US"/>
                        </w:rPr>
                        <m:t>s</m:t>
                      </m:r>
                    </m:e>
                  </m:d>
                  <m:r>
                    <w:rPr>
                      <w:rFonts w:ascii="Cambria Math" w:hAnsi="Cambria Math"/>
                      <w:lang w:val="en-US"/>
                    </w:rPr>
                    <m:t>dx</m:t>
                  </m:r>
                </m:e>
              </m:nary>
            </m:e>
          </m:nary>
        </m:oMath>
      </m:oMathPara>
    </w:p>
    <w:p w:rsidR="007D4187" w:rsidRPr="001B0198" w:rsidRDefault="007D4187" w:rsidP="003B0E8A"/>
    <w:p w:rsidR="003B0E8A" w:rsidRPr="007D4187" w:rsidRDefault="003B0E8A" w:rsidP="007D4187">
      <w:pPr>
        <w:ind w:firstLine="0"/>
        <w:rPr>
          <w:lang w:val="ru-RU"/>
        </w:rPr>
      </w:pPr>
      <w:r w:rsidRPr="001B0198">
        <w:t xml:space="preserve">де </w:t>
      </w:r>
      <m:oMath>
        <m:r>
          <w:rPr>
            <w:rFonts w:ascii="Cambria Math" w:hAnsi="Cambria Math"/>
          </w:rPr>
          <m:t>-∞</m:t>
        </m:r>
        <m:r>
          <w:rPr>
            <w:rFonts w:ascii="Cambria Math" w:hAnsi="Cambria Math"/>
            <w:lang w:val="ru-RU"/>
          </w:rPr>
          <m:t>&lt;</m:t>
        </m:r>
        <m:r>
          <w:rPr>
            <w:rFonts w:ascii="Cambria Math" w:hAnsi="Cambria Math"/>
            <w:lang w:val="en-US"/>
          </w:rPr>
          <m:t>s</m:t>
        </m:r>
        <m:r>
          <w:rPr>
            <w:rFonts w:ascii="Cambria Math" w:hAnsi="Cambria Math"/>
            <w:lang w:val="ru-RU"/>
          </w:rPr>
          <m:t>&lt;∞, 0 ≤</m:t>
        </m:r>
        <m:r>
          <w:rPr>
            <w:rFonts w:ascii="Cambria Math" w:hAnsi="Cambria Math"/>
            <w:lang w:val="en-US"/>
          </w:rPr>
          <m:t>θ</m:t>
        </m:r>
        <m:r>
          <w:rPr>
            <w:rFonts w:ascii="Cambria Math" w:hAnsi="Cambria Math"/>
            <w:lang w:val="ru-RU"/>
          </w:rPr>
          <m:t>&lt;</m:t>
        </m:r>
        <m:r>
          <w:rPr>
            <w:rFonts w:ascii="Cambria Math" w:hAnsi="Cambria Math"/>
            <w:lang w:val="en-US"/>
          </w:rPr>
          <m:t>π</m:t>
        </m:r>
      </m:oMath>
      <w:r w:rsidRPr="007D4187">
        <w:rPr>
          <w:lang w:val="ru-RU"/>
        </w:rPr>
        <w:t>.</w:t>
      </w:r>
    </w:p>
    <w:p w:rsidR="003B0E8A" w:rsidRPr="007D4187" w:rsidRDefault="005750D7" w:rsidP="00823AF9">
      <w:pPr>
        <w:jc w:val="center"/>
        <w:rPr>
          <w:lang w:val="ru-RU"/>
        </w:rPr>
      </w:pPr>
      <w:r>
        <w:rPr>
          <w:i/>
          <w:noProof/>
          <w:lang w:eastAsia="uk-UA"/>
        </w:rPr>
        <w:lastRenderedPageBreak/>
        <w:drawing>
          <wp:inline distT="0" distB="0" distL="0" distR="0" wp14:anchorId="26B8ECEB" wp14:editId="1F65BD41">
            <wp:extent cx="5267325" cy="4419529"/>
            <wp:effectExtent l="0" t="0" r="0" b="63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BEBA8EAE-BF5A-486C-A8C5-ECC9F3942E4B}">
                          <a14:imgProps xmlns:a14="http://schemas.microsoft.com/office/drawing/2010/main">
                            <a14:imgLayer r:embed="rId24">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5267325" cy="4419529"/>
                    </a:xfrm>
                    <a:prstGeom prst="rect">
                      <a:avLst/>
                    </a:prstGeom>
                    <a:noFill/>
                    <a:ln>
                      <a:noFill/>
                    </a:ln>
                  </pic:spPr>
                </pic:pic>
              </a:graphicData>
            </a:graphic>
          </wp:inline>
        </w:drawing>
      </w:r>
    </w:p>
    <w:p w:rsidR="003B0E8A" w:rsidRPr="001B0198" w:rsidRDefault="003B0E8A" w:rsidP="003B0E8A">
      <w:pPr>
        <w:jc w:val="center"/>
      </w:pPr>
      <w:bookmarkStart w:id="27" w:name="im1"/>
      <w:r w:rsidRPr="001B0198">
        <w:t>Рис</w:t>
      </w:r>
      <w:r w:rsidR="005750D7">
        <w:t>унок 4.</w:t>
      </w:r>
      <w:r w:rsidRPr="001B0198">
        <w:t xml:space="preserve">1 – Інтеграл по напрямку  </w:t>
      </w:r>
      <m:oMath>
        <m:r>
          <w:rPr>
            <w:rFonts w:ascii="Cambria Math" w:hAnsi="Cambria Math"/>
            <w:lang w:val="en-US"/>
          </w:rPr>
          <m:t>θ</m:t>
        </m:r>
      </m:oMath>
    </w:p>
    <w:bookmarkEnd w:id="27"/>
    <w:p w:rsidR="005750D7" w:rsidRDefault="005750D7" w:rsidP="003B0E8A"/>
    <w:p w:rsidR="003B0E8A" w:rsidRDefault="003B0E8A" w:rsidP="003B0E8A">
      <w:r w:rsidRPr="001B0198">
        <w:t xml:space="preserve">Перетворення Радона має такі корисні властивості, </w:t>
      </w:r>
      <w:r w:rsidR="00625F82">
        <w:t xml:space="preserve">які </w:t>
      </w:r>
      <w:r w:rsidRPr="001B0198">
        <w:t>пов’язані з афінними перетвореннями зображення:</w:t>
      </w:r>
    </w:p>
    <w:p w:rsidR="00B342C4" w:rsidRPr="001B0198" w:rsidRDefault="00B342C4" w:rsidP="003B0E8A"/>
    <w:p w:rsidR="003B0E8A" w:rsidRPr="00B342C4" w:rsidRDefault="00E52276" w:rsidP="003A3678">
      <w:pPr>
        <w:pStyle w:val="ListParagraph"/>
        <w:numPr>
          <w:ilvl w:val="0"/>
          <w:numId w:val="13"/>
        </w:numPr>
        <w:tabs>
          <w:tab w:val="clear" w:pos="993"/>
        </w:tabs>
        <w:ind w:left="1068"/>
        <w:jc w:val="left"/>
      </w:pPr>
      <w:r>
        <w:t>з</w:t>
      </w:r>
      <w:r w:rsidR="003B0E8A" w:rsidRPr="001B0198">
        <w:t xml:space="preserve">сув зображення на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oMath>
      <w:r w:rsidR="003B0E8A" w:rsidRPr="00EA592A">
        <w:rPr>
          <w:lang w:val="ru-RU"/>
        </w:rPr>
        <w:t xml:space="preserve"> </w:t>
      </w:r>
      <w:r w:rsidR="003B0E8A" w:rsidRPr="001B0198">
        <w:t xml:space="preserve">викликає зсув перетворення Радона на </w:t>
      </w:r>
      <w:r w:rsidR="003B0E8A" w:rsidRPr="001B0198">
        <w:rPr>
          <w:lang w:val="en-US"/>
        </w:rPr>
        <w:t>s</w:t>
      </w:r>
      <w:r w:rsidR="003B0E8A" w:rsidRPr="00EA592A">
        <w:rPr>
          <w:lang w:val="ru-RU"/>
        </w:rPr>
        <w:t>:</w:t>
      </w:r>
    </w:p>
    <w:p w:rsidR="00B342C4" w:rsidRPr="001B0198" w:rsidRDefault="00B342C4" w:rsidP="00B342C4">
      <w:pPr>
        <w:pStyle w:val="ListParagraph"/>
        <w:numPr>
          <w:ilvl w:val="0"/>
          <w:numId w:val="0"/>
        </w:numPr>
        <w:tabs>
          <w:tab w:val="clear" w:pos="993"/>
        </w:tabs>
        <w:ind w:left="1068"/>
        <w:jc w:val="left"/>
      </w:pPr>
    </w:p>
    <w:p w:rsidR="003B0E8A" w:rsidRPr="00B342C4" w:rsidRDefault="003B0E8A" w:rsidP="003B0E8A">
      <w:pPr>
        <w:ind w:left="348"/>
      </w:pPr>
      <m:oMathPara>
        <m:oMathParaPr>
          <m:jc m:val="center"/>
        </m:oMathParaPr>
        <m:oMath>
          <m:r>
            <w:rPr>
              <w:rFonts w:ascii="Cambria Math" w:hAnsi="Cambria Math"/>
            </w:rPr>
            <m:t>f</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0</m:t>
                  </m:r>
                </m:sub>
              </m:sSub>
            </m:e>
          </m:d>
          <m:r>
            <w:rPr>
              <w:rFonts w:ascii="Cambria Math" w:hAnsi="Cambria Math"/>
            </w:rPr>
            <m:t>↔g</m:t>
          </m:r>
          <m:d>
            <m:dPr>
              <m:ctrlPr>
                <w:rPr>
                  <w:rFonts w:ascii="Cambria Math" w:hAnsi="Cambria Math"/>
                  <w:i/>
                </w:rPr>
              </m:ctrlPr>
            </m:dPr>
            <m:e>
              <m:r>
                <w:rPr>
                  <w:rFonts w:ascii="Cambria Math" w:hAnsi="Cambria Math"/>
                </w:rPr>
                <m:t>s-xcos</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r>
                <w:rPr>
                  <w:rFonts w:ascii="Cambria Math" w:hAnsi="Cambria Math"/>
                </w:rPr>
                <m:t>, θ</m:t>
              </m:r>
            </m:e>
          </m:d>
        </m:oMath>
      </m:oMathPara>
    </w:p>
    <w:p w:rsidR="00B342C4" w:rsidRPr="001B0198" w:rsidRDefault="00B342C4" w:rsidP="003B0E8A">
      <w:pPr>
        <w:ind w:left="348"/>
        <w:rPr>
          <w:lang w:val="en-US"/>
        </w:rPr>
      </w:pPr>
    </w:p>
    <w:p w:rsidR="00392D1B" w:rsidRPr="00392D1B" w:rsidRDefault="00E52276" w:rsidP="003A3678">
      <w:pPr>
        <w:pStyle w:val="ListParagraph"/>
        <w:numPr>
          <w:ilvl w:val="0"/>
          <w:numId w:val="13"/>
        </w:numPr>
        <w:tabs>
          <w:tab w:val="clear" w:pos="993"/>
        </w:tabs>
        <w:ind w:left="1068"/>
        <w:jc w:val="left"/>
        <w:rPr>
          <w:lang w:val="ru-RU"/>
        </w:rPr>
      </w:pPr>
      <w:r>
        <w:t>м</w:t>
      </w:r>
      <w:r w:rsidR="003B0E8A" w:rsidRPr="001B0198">
        <w:t xml:space="preserve">асштабування зображення в </w:t>
      </w:r>
      <m:oMath>
        <m:r>
          <w:rPr>
            <w:rFonts w:ascii="Cambria Math" w:hAnsi="Cambria Math"/>
          </w:rPr>
          <m:t>p (</m:t>
        </m:r>
        <m:r>
          <w:rPr>
            <w:rFonts w:ascii="Cambria Math" w:hAnsi="Cambria Math"/>
            <w:lang w:val="en-US"/>
          </w:rPr>
          <m:t>p</m:t>
        </m:r>
        <m:r>
          <w:rPr>
            <w:rFonts w:ascii="Cambria Math" w:hAnsi="Cambria Math"/>
            <w:lang w:val="ru-RU"/>
          </w:rPr>
          <m:t>&gt;0)</m:t>
        </m:r>
      </m:oMath>
      <w:r w:rsidR="003B0E8A" w:rsidRPr="00EA592A">
        <w:rPr>
          <w:lang w:val="ru-RU"/>
        </w:rPr>
        <w:t xml:space="preserve"> </w:t>
      </w:r>
      <w:r w:rsidR="003B0E8A" w:rsidRPr="001B0198">
        <w:t xml:space="preserve">разів викликає масштабування перетворення в </w:t>
      </w:r>
      <m:oMath>
        <m:r>
          <w:rPr>
            <w:rFonts w:ascii="Cambria Math" w:hAnsi="Cambria Math"/>
          </w:rPr>
          <m:t>p</m:t>
        </m:r>
      </m:oMath>
      <w:r w:rsidR="003B0E8A" w:rsidRPr="00EA592A">
        <w:rPr>
          <w:lang w:val="ru-RU"/>
        </w:rPr>
        <w:t xml:space="preserve"> </w:t>
      </w:r>
      <w:r w:rsidR="003B0E8A" w:rsidRPr="001B0198">
        <w:t>разів</w:t>
      </w:r>
    </w:p>
    <w:p w:rsidR="00392D1B" w:rsidRDefault="00392D1B" w:rsidP="00392D1B">
      <w:pPr>
        <w:pStyle w:val="ListParagraph"/>
        <w:numPr>
          <w:ilvl w:val="0"/>
          <w:numId w:val="0"/>
        </w:numPr>
        <w:tabs>
          <w:tab w:val="clear" w:pos="993"/>
        </w:tabs>
        <w:ind w:left="1068"/>
        <w:jc w:val="left"/>
      </w:pPr>
    </w:p>
    <w:p w:rsidR="003B0E8A" w:rsidRDefault="00E52276" w:rsidP="00392D1B">
      <w:pPr>
        <w:pStyle w:val="ListParagraph"/>
        <w:numPr>
          <w:ilvl w:val="0"/>
          <w:numId w:val="0"/>
        </w:numPr>
        <w:tabs>
          <w:tab w:val="clear" w:pos="993"/>
        </w:tabs>
        <w:ind w:left="1068"/>
        <w:jc w:val="center"/>
      </w:pPr>
      <m:oMathPara>
        <m:oMath>
          <m:r>
            <w:rPr>
              <w:rFonts w:ascii="Cambria Math" w:hAnsi="Cambria Math"/>
            </w:rPr>
            <m:t>f(px,py)↔</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w:rPr>
                      <w:rFonts w:ascii="Cambria Math" w:hAnsi="Cambria Math"/>
                    </w:rPr>
                    <m:t>p</m:t>
                  </m:r>
                </m:e>
              </m:d>
            </m:den>
          </m:f>
          <m:r>
            <w:rPr>
              <w:rFonts w:ascii="Cambria Math" w:hAnsi="Cambria Math"/>
            </w:rPr>
            <m:t>g(ps, θ)</m:t>
          </m:r>
        </m:oMath>
      </m:oMathPara>
    </w:p>
    <w:p w:rsidR="00392D1B" w:rsidRPr="00392D1B" w:rsidRDefault="00392D1B" w:rsidP="00392D1B">
      <w:pPr>
        <w:pStyle w:val="ListParagraph"/>
        <w:numPr>
          <w:ilvl w:val="0"/>
          <w:numId w:val="0"/>
        </w:numPr>
        <w:tabs>
          <w:tab w:val="clear" w:pos="993"/>
        </w:tabs>
        <w:ind w:left="1068"/>
        <w:jc w:val="left"/>
      </w:pPr>
    </w:p>
    <w:p w:rsidR="003B0E8A" w:rsidRPr="00EA592A" w:rsidRDefault="00E52276" w:rsidP="003A3678">
      <w:pPr>
        <w:pStyle w:val="ListParagraph"/>
        <w:numPr>
          <w:ilvl w:val="0"/>
          <w:numId w:val="13"/>
        </w:numPr>
        <w:tabs>
          <w:tab w:val="clear" w:pos="993"/>
        </w:tabs>
        <w:ind w:left="1068"/>
        <w:jc w:val="left"/>
        <w:rPr>
          <w:lang w:val="ru-RU"/>
        </w:rPr>
      </w:pPr>
      <w:r>
        <w:t>о</w:t>
      </w:r>
      <w:r w:rsidR="003B0E8A" w:rsidRPr="001B0198">
        <w:t xml:space="preserve">бертання зображення на кут </w:t>
      </w:r>
      <m:oMath>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 xml:space="preserve"> </m:t>
        </m:r>
      </m:oMath>
      <w:r w:rsidR="003B0E8A" w:rsidRPr="001B0198">
        <w:t>викликає зсув перетворення:</w:t>
      </w:r>
    </w:p>
    <w:p w:rsidR="00392D1B" w:rsidRDefault="00392D1B" w:rsidP="003B0E8A">
      <w:pPr>
        <w:ind w:left="348"/>
      </w:pPr>
    </w:p>
    <w:p w:rsidR="003B0E8A" w:rsidRPr="00E52276" w:rsidRDefault="003B0E8A" w:rsidP="003B0E8A">
      <w:pPr>
        <w:ind w:left="348"/>
        <w:rPr>
          <w:rFonts w:eastAsiaTheme="minorEastAsia"/>
        </w:rPr>
      </w:pPr>
      <m:oMath>
        <m:r>
          <w:rPr>
            <w:rFonts w:ascii="Cambria Math" w:hAnsi="Cambria Math"/>
            <w:lang w:val="en-US"/>
          </w:rPr>
          <m:t>f</m:t>
        </m:r>
        <m:r>
          <w:rPr>
            <w:rFonts w:ascii="Cambria Math" w:hAnsi="Cambria Math"/>
          </w:rPr>
          <m:t>(</m:t>
        </m:r>
        <m:r>
          <w:rPr>
            <w:rFonts w:ascii="Cambria Math" w:hAnsi="Cambria Math"/>
            <w:lang w:val="en-US"/>
          </w:rPr>
          <m:t>xcos</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rPr>
          <m:t>-</m:t>
        </m:r>
        <m:r>
          <w:rPr>
            <w:rFonts w:ascii="Cambria Math" w:hAnsi="Cambria Math"/>
            <w:lang w:val="en-US"/>
          </w:rPr>
          <m:t>ysin</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rPr>
          <m:t xml:space="preserve">, </m:t>
        </m:r>
        <m:r>
          <w:rPr>
            <w:rFonts w:ascii="Cambria Math" w:hAnsi="Cambria Math"/>
            <w:lang w:val="en-US"/>
          </w:rPr>
          <m:t>xsin</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rPr>
          <m:t>+</m:t>
        </m:r>
        <m:r>
          <w:rPr>
            <w:rFonts w:ascii="Cambria Math" w:hAnsi="Cambria Math"/>
            <w:lang w:val="en-US"/>
          </w:rPr>
          <m:t>ycos</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rPr>
          <m:t>)↔</m:t>
        </m:r>
        <m:r>
          <w:rPr>
            <w:rFonts w:ascii="Cambria Math" w:hAnsi="Cambria Math"/>
            <w:lang w:val="en-US"/>
          </w:rPr>
          <m:t>g</m:t>
        </m:r>
        <m:r>
          <w:rPr>
            <w:rFonts w:ascii="Cambria Math" w:hAnsi="Cambria Math"/>
          </w:rPr>
          <m:t>(</m:t>
        </m:r>
        <m:r>
          <w:rPr>
            <w:rFonts w:ascii="Cambria Math" w:hAnsi="Cambria Math"/>
            <w:lang w:val="en-US"/>
          </w:rPr>
          <m:t>s</m:t>
        </m:r>
        <m:r>
          <w:rPr>
            <w:rFonts w:ascii="Cambria Math" w:hAnsi="Cambria Math"/>
          </w:rPr>
          <m:t xml:space="preserve">, </m:t>
        </m:r>
        <m:r>
          <w:rPr>
            <w:rFonts w:ascii="Cambria Math" w:hAnsi="Cambria Math"/>
            <w:lang w:val="en-US"/>
          </w:rPr>
          <m:t>θ</m:t>
        </m:r>
        <m:r>
          <w:rPr>
            <w:rFonts w:ascii="Cambria Math" w:hAnsi="Cambria Math"/>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rPr>
          <m:t>)</m:t>
        </m:r>
      </m:oMath>
      <w:r w:rsidR="00E52276">
        <w:rPr>
          <w:rFonts w:eastAsiaTheme="minorEastAsia"/>
        </w:rPr>
        <w:t>;</w:t>
      </w:r>
    </w:p>
    <w:p w:rsidR="00625F82" w:rsidRDefault="00625F82" w:rsidP="00625F82">
      <w:pPr>
        <w:rPr>
          <w:rFonts w:eastAsiaTheme="minorEastAsia"/>
        </w:rPr>
      </w:pPr>
    </w:p>
    <w:p w:rsidR="00AC4ED9" w:rsidRPr="00D30CF5" w:rsidRDefault="003B0E8A" w:rsidP="00625F82">
      <w:pPr>
        <w:rPr>
          <w:rFonts w:eastAsiaTheme="minorEastAsia"/>
          <w:lang w:val="ru-RU"/>
        </w:rPr>
      </w:pPr>
      <w:r w:rsidRPr="001B0198">
        <w:rPr>
          <w:rFonts w:eastAsiaTheme="minorEastAsia"/>
        </w:rPr>
        <w:t xml:space="preserve">На </w:t>
      </w:r>
      <w:r w:rsidR="00625F82">
        <w:rPr>
          <w:rFonts w:eastAsiaTheme="minorEastAsia"/>
        </w:rPr>
        <w:t>рисунку 4</w:t>
      </w:r>
      <w:r w:rsidR="00AC4ED9" w:rsidRPr="00625F82">
        <w:rPr>
          <w:rFonts w:eastAsiaTheme="minorEastAsia"/>
          <w:lang w:val="ru-RU"/>
        </w:rPr>
        <w:t>.3</w:t>
      </w:r>
      <w:r w:rsidRPr="00EA592A">
        <w:rPr>
          <w:rFonts w:eastAsiaTheme="minorEastAsia"/>
          <w:lang w:val="ru-RU"/>
        </w:rPr>
        <w:t xml:space="preserve"> </w:t>
      </w:r>
      <w:r w:rsidR="00625F82">
        <w:rPr>
          <w:rFonts w:eastAsiaTheme="minorEastAsia"/>
        </w:rPr>
        <w:t xml:space="preserve">наведено результат застосування </w:t>
      </w:r>
      <w:r w:rsidRPr="001B0198">
        <w:rPr>
          <w:rFonts w:eastAsiaTheme="minorEastAsia"/>
        </w:rPr>
        <w:t xml:space="preserve">перетворення Радона </w:t>
      </w:r>
      <w:r w:rsidR="00625F82">
        <w:rPr>
          <w:rFonts w:eastAsiaTheme="minorEastAsia"/>
        </w:rPr>
        <w:t xml:space="preserve">до </w:t>
      </w:r>
      <w:r w:rsidRPr="001B0198">
        <w:rPr>
          <w:rFonts w:eastAsiaTheme="minorEastAsia"/>
        </w:rPr>
        <w:t xml:space="preserve">зображення </w:t>
      </w:r>
      <w:r w:rsidRPr="001B0198">
        <w:rPr>
          <w:rFonts w:eastAsiaTheme="minorEastAsia"/>
          <w:lang w:val="en-US"/>
        </w:rPr>
        <w:t>Lena</w:t>
      </w:r>
      <w:r w:rsidR="00F61A7E" w:rsidRPr="00EA592A">
        <w:rPr>
          <w:rFonts w:eastAsiaTheme="minorEastAsia"/>
          <w:lang w:val="ru-RU"/>
        </w:rPr>
        <w:t xml:space="preserve"> (</w:t>
      </w:r>
      <w:r w:rsidR="00625F82">
        <w:rPr>
          <w:rFonts w:eastAsiaTheme="minorEastAsia"/>
        </w:rPr>
        <w:t>рис</w:t>
      </w:r>
      <w:r w:rsidR="00F61A7E" w:rsidRPr="00625F82">
        <w:rPr>
          <w:rFonts w:eastAsiaTheme="minorEastAsia"/>
        </w:rPr>
        <w:t xml:space="preserve">. </w:t>
      </w:r>
      <w:r w:rsidR="00625F82">
        <w:rPr>
          <w:rFonts w:eastAsiaTheme="minorEastAsia"/>
        </w:rPr>
        <w:t>4</w:t>
      </w:r>
      <w:r w:rsidR="00F61A7E" w:rsidRPr="00625F82">
        <w:rPr>
          <w:rFonts w:eastAsiaTheme="minorEastAsia"/>
        </w:rPr>
        <w:t>.2</w:t>
      </w:r>
      <w:r w:rsidR="00F61A7E" w:rsidRPr="001B0198">
        <w:rPr>
          <w:rFonts w:eastAsiaTheme="minorEastAsia"/>
        </w:rPr>
        <w:t>)</w:t>
      </w:r>
    </w:p>
    <w:p w:rsidR="00392D1B" w:rsidRPr="001B0198" w:rsidRDefault="00392D1B" w:rsidP="00625F82">
      <w:pPr>
        <w:rPr>
          <w:rFonts w:eastAsiaTheme="minorEastAsia"/>
        </w:rPr>
      </w:pPr>
    </w:p>
    <w:p w:rsidR="008D7735" w:rsidRPr="001B0198" w:rsidRDefault="008D7735" w:rsidP="008D7735">
      <w:pPr>
        <w:ind w:firstLine="0"/>
        <w:jc w:val="center"/>
        <w:rPr>
          <w:rFonts w:eastAsiaTheme="minorEastAsia"/>
          <w:lang w:val="en-US"/>
        </w:rPr>
      </w:pPr>
      <w:r w:rsidRPr="001B0198">
        <w:rPr>
          <w:noProof/>
          <w:lang w:eastAsia="uk-UA"/>
        </w:rPr>
        <w:drawing>
          <wp:inline distT="0" distB="0" distL="0" distR="0" wp14:anchorId="1D1A1DD7" wp14:editId="0DF76F90">
            <wp:extent cx="4667693" cy="46767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85659" cy="4694776"/>
                    </a:xfrm>
                    <a:prstGeom prst="rect">
                      <a:avLst/>
                    </a:prstGeom>
                  </pic:spPr>
                </pic:pic>
              </a:graphicData>
            </a:graphic>
          </wp:inline>
        </w:drawing>
      </w:r>
    </w:p>
    <w:p w:rsidR="00AC4ED9" w:rsidRPr="00D30CF5" w:rsidRDefault="00AC4ED9" w:rsidP="00AC4ED9">
      <w:pPr>
        <w:ind w:firstLine="0"/>
        <w:jc w:val="center"/>
        <w:rPr>
          <w:rFonts w:eastAsiaTheme="minorEastAsia"/>
          <w:lang w:val="ru-RU"/>
        </w:rPr>
      </w:pPr>
      <w:bookmarkStart w:id="28" w:name="im2_3_2"/>
      <w:r w:rsidRPr="001B0198">
        <w:rPr>
          <w:rFonts w:eastAsiaTheme="minorEastAsia"/>
        </w:rPr>
        <w:t>Рис</w:t>
      </w:r>
      <w:r w:rsidR="00392D1B">
        <w:rPr>
          <w:rFonts w:eastAsiaTheme="minorEastAsia"/>
        </w:rPr>
        <w:t>унок 4.2</w:t>
      </w:r>
      <w:r w:rsidRPr="001B0198">
        <w:rPr>
          <w:rFonts w:eastAsiaTheme="minorEastAsia"/>
        </w:rPr>
        <w:t xml:space="preserve"> –Зображення </w:t>
      </w:r>
      <w:r w:rsidRPr="001B0198">
        <w:rPr>
          <w:rFonts w:eastAsiaTheme="minorEastAsia"/>
          <w:lang w:val="en-US"/>
        </w:rPr>
        <w:t>Lena</w:t>
      </w:r>
    </w:p>
    <w:bookmarkEnd w:id="28"/>
    <w:p w:rsidR="00F61A7E" w:rsidRPr="00D30CF5" w:rsidRDefault="00F61A7E" w:rsidP="00AC4ED9">
      <w:pPr>
        <w:ind w:firstLine="0"/>
        <w:jc w:val="center"/>
        <w:rPr>
          <w:rFonts w:eastAsiaTheme="minorEastAsia"/>
          <w:lang w:val="ru-RU"/>
        </w:rPr>
      </w:pPr>
    </w:p>
    <w:p w:rsidR="003B0E8A" w:rsidRPr="00D30CF5" w:rsidRDefault="003B0E8A" w:rsidP="008D7735">
      <w:pPr>
        <w:ind w:firstLine="0"/>
        <w:jc w:val="center"/>
        <w:rPr>
          <w:rFonts w:eastAsiaTheme="minorEastAsia"/>
          <w:lang w:val="ru-RU"/>
        </w:rPr>
      </w:pPr>
      <w:r w:rsidRPr="00D30CF5">
        <w:rPr>
          <w:rFonts w:eastAsiaTheme="minorEastAsia"/>
          <w:lang w:val="ru-RU"/>
        </w:rPr>
        <w:lastRenderedPageBreak/>
        <w:t>.</w:t>
      </w:r>
      <w:r w:rsidR="00AC4ED9" w:rsidRPr="001B0198">
        <w:rPr>
          <w:noProof/>
          <w:lang w:eastAsia="uk-UA"/>
        </w:rPr>
        <w:t xml:space="preserve"> </w:t>
      </w:r>
      <w:r w:rsidR="00AC4ED9" w:rsidRPr="001B0198">
        <w:rPr>
          <w:noProof/>
          <w:lang w:eastAsia="uk-UA"/>
        </w:rPr>
        <w:drawing>
          <wp:inline distT="0" distB="0" distL="0" distR="0" wp14:anchorId="687FB277" wp14:editId="05EE6031">
            <wp:extent cx="5467350" cy="30190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94480" cy="3034075"/>
                    </a:xfrm>
                    <a:prstGeom prst="rect">
                      <a:avLst/>
                    </a:prstGeom>
                  </pic:spPr>
                </pic:pic>
              </a:graphicData>
            </a:graphic>
          </wp:inline>
        </w:drawing>
      </w:r>
    </w:p>
    <w:p w:rsidR="003B0E8A" w:rsidRDefault="00AC4ED9" w:rsidP="003B0E8A">
      <w:pPr>
        <w:ind w:firstLine="0"/>
        <w:jc w:val="center"/>
        <w:rPr>
          <w:rFonts w:eastAsiaTheme="minorEastAsia"/>
        </w:rPr>
      </w:pPr>
      <w:bookmarkStart w:id="29" w:name="im2_3_3"/>
      <w:r w:rsidRPr="001B0198">
        <w:rPr>
          <w:rFonts w:eastAsiaTheme="minorEastAsia"/>
        </w:rPr>
        <w:t>Рис</w:t>
      </w:r>
      <w:r w:rsidR="00392D1B">
        <w:rPr>
          <w:rFonts w:eastAsiaTheme="minorEastAsia"/>
        </w:rPr>
        <w:t>унок 4.3</w:t>
      </w:r>
      <w:r w:rsidR="003B0E8A" w:rsidRPr="001B0198">
        <w:rPr>
          <w:rFonts w:eastAsiaTheme="minorEastAsia"/>
        </w:rPr>
        <w:t xml:space="preserve"> – Перетворення Радона зображення </w:t>
      </w:r>
      <w:r w:rsidR="003B0E8A" w:rsidRPr="001B0198">
        <w:rPr>
          <w:rFonts w:eastAsiaTheme="minorEastAsia"/>
          <w:lang w:val="en-US"/>
        </w:rPr>
        <w:t>Lena</w:t>
      </w:r>
    </w:p>
    <w:p w:rsidR="00392D1B" w:rsidRPr="00392D1B" w:rsidRDefault="00392D1B" w:rsidP="003B0E8A">
      <w:pPr>
        <w:ind w:firstLine="0"/>
        <w:jc w:val="center"/>
        <w:rPr>
          <w:rFonts w:eastAsiaTheme="minorEastAsia"/>
        </w:rPr>
      </w:pPr>
    </w:p>
    <w:bookmarkEnd w:id="29"/>
    <w:p w:rsidR="00392D1B" w:rsidRDefault="00392D1B" w:rsidP="00392D1B">
      <w:pPr>
        <w:rPr>
          <w:rFonts w:eastAsiaTheme="minorEastAsia"/>
        </w:rPr>
      </w:pPr>
    </w:p>
    <w:p w:rsidR="00392D1B" w:rsidRPr="00CE385E" w:rsidRDefault="00392D1B" w:rsidP="00CE385E">
      <w:pPr>
        <w:pStyle w:val="Heading2"/>
      </w:pPr>
      <w:bookmarkStart w:id="30" w:name="_Toc517034558"/>
      <w:r w:rsidRPr="00CE385E">
        <w:t>Алгоритм отримання відбитку</w:t>
      </w:r>
      <w:bookmarkEnd w:id="30"/>
    </w:p>
    <w:p w:rsidR="00392D1B" w:rsidRDefault="00392D1B" w:rsidP="00392D1B">
      <w:pPr>
        <w:rPr>
          <w:rFonts w:eastAsiaTheme="minorEastAsia"/>
        </w:rPr>
      </w:pPr>
    </w:p>
    <w:p w:rsidR="00392D1B" w:rsidRDefault="00392D1B" w:rsidP="00392D1B">
      <w:pPr>
        <w:rPr>
          <w:rFonts w:eastAsiaTheme="minorEastAsia"/>
        </w:rPr>
      </w:pPr>
    </w:p>
    <w:p w:rsidR="00111C37" w:rsidRDefault="00111C37" w:rsidP="00392D1B">
      <w:pPr>
        <w:rPr>
          <w:rFonts w:eastAsiaTheme="minorEastAsia"/>
        </w:rPr>
      </w:pPr>
      <w:r>
        <w:rPr>
          <w:rFonts w:eastAsiaTheme="minorEastAsia"/>
        </w:rPr>
        <w:t xml:space="preserve">Запропонований в </w:t>
      </w:r>
      <w:r w:rsidR="00CF7C3F">
        <w:rPr>
          <w:rFonts w:eastAsiaTheme="minorEastAsia"/>
          <w:lang w:val="ru-RU"/>
        </w:rPr>
        <w:t>[1</w:t>
      </w:r>
      <w:r w:rsidRPr="00111C37">
        <w:rPr>
          <w:rFonts w:eastAsiaTheme="minorEastAsia"/>
          <w:lang w:val="ru-RU"/>
        </w:rPr>
        <w:t>]</w:t>
      </w:r>
      <w:r>
        <w:rPr>
          <w:rFonts w:eastAsiaTheme="minorEastAsia"/>
        </w:rPr>
        <w:t xml:space="preserve"> алгоритм отримання цифрового відбитку зображення включає в себе наступні кроки:</w:t>
      </w:r>
    </w:p>
    <w:p w:rsidR="00111C37" w:rsidRDefault="00111C37" w:rsidP="00111C37">
      <w:pPr>
        <w:pStyle w:val="ListParagraph"/>
        <w:numPr>
          <w:ilvl w:val="0"/>
          <w:numId w:val="37"/>
        </w:numPr>
        <w:rPr>
          <w:rFonts w:eastAsiaTheme="minorEastAsia"/>
        </w:rPr>
      </w:pPr>
      <w:r>
        <w:rPr>
          <w:rFonts w:eastAsiaTheme="minorEastAsia"/>
        </w:rPr>
        <w:t>застосування перетворення Радона;</w:t>
      </w:r>
    </w:p>
    <w:p w:rsidR="00111C37" w:rsidRDefault="00111C37" w:rsidP="00111C37">
      <w:pPr>
        <w:pStyle w:val="ListParagraph"/>
        <w:numPr>
          <w:ilvl w:val="0"/>
          <w:numId w:val="37"/>
        </w:numPr>
        <w:rPr>
          <w:rFonts w:eastAsiaTheme="minorEastAsia"/>
        </w:rPr>
      </w:pPr>
      <w:r>
        <w:rPr>
          <w:rFonts w:eastAsiaTheme="minorEastAsia"/>
        </w:rPr>
        <w:t>обчислення автокореляції;</w:t>
      </w:r>
    </w:p>
    <w:p w:rsidR="00111C37" w:rsidRDefault="00111C37" w:rsidP="00111C37">
      <w:pPr>
        <w:pStyle w:val="ListParagraph"/>
        <w:numPr>
          <w:ilvl w:val="0"/>
          <w:numId w:val="37"/>
        </w:numPr>
        <w:rPr>
          <w:rFonts w:eastAsiaTheme="minorEastAsia"/>
        </w:rPr>
      </w:pPr>
      <w:r>
        <w:rPr>
          <w:rFonts w:eastAsiaTheme="minorEastAsia"/>
        </w:rPr>
        <w:t>використання лог-маппінгу;</w:t>
      </w:r>
    </w:p>
    <w:p w:rsidR="00111C37" w:rsidRDefault="00111C37" w:rsidP="00111C37">
      <w:pPr>
        <w:pStyle w:val="ListParagraph"/>
        <w:numPr>
          <w:ilvl w:val="0"/>
          <w:numId w:val="37"/>
        </w:numPr>
        <w:rPr>
          <w:rFonts w:eastAsiaTheme="minorEastAsia"/>
        </w:rPr>
      </w:pPr>
      <w:r>
        <w:rPr>
          <w:rFonts w:eastAsiaTheme="minorEastAsia"/>
        </w:rPr>
        <w:t>знаходження двовимірного перетворення Фур’є з подальшим отриманням бітів відбитку.</w:t>
      </w:r>
    </w:p>
    <w:p w:rsidR="00111C37" w:rsidRDefault="00111C37" w:rsidP="00111C37">
      <w:pPr>
        <w:rPr>
          <w:rFonts w:eastAsiaTheme="minorEastAsia"/>
        </w:rPr>
      </w:pPr>
    </w:p>
    <w:p w:rsidR="00111C37" w:rsidRDefault="00111C37" w:rsidP="00111C37">
      <w:pPr>
        <w:rPr>
          <w:rFonts w:eastAsiaTheme="minorEastAsia"/>
        </w:rPr>
      </w:pPr>
      <w:r>
        <w:rPr>
          <w:rFonts w:eastAsiaTheme="minorEastAsia"/>
        </w:rPr>
        <w:t>Схематично цей процес зображено на рисунку 4.2.</w:t>
      </w:r>
    </w:p>
    <w:p w:rsidR="00111C37" w:rsidRDefault="00111C37" w:rsidP="00111C37">
      <w:pPr>
        <w:rPr>
          <w:rFonts w:eastAsiaTheme="minorEastAsia"/>
        </w:rPr>
      </w:pPr>
    </w:p>
    <w:p w:rsidR="00111C37" w:rsidRPr="00111C37" w:rsidRDefault="00111C37" w:rsidP="00111C37">
      <w:pPr>
        <w:ind w:firstLine="0"/>
        <w:rPr>
          <w:rFonts w:eastAsiaTheme="minorEastAsia"/>
        </w:rPr>
      </w:pPr>
      <w:r w:rsidRPr="001B0198">
        <w:rPr>
          <w:noProof/>
          <w:lang w:eastAsia="uk-UA"/>
        </w:rPr>
        <w:lastRenderedPageBreak/>
        <w:drawing>
          <wp:inline distT="0" distB="0" distL="0" distR="0" wp14:anchorId="24ECECED" wp14:editId="304A119F">
            <wp:extent cx="6276975" cy="4143375"/>
            <wp:effectExtent l="0" t="38100" r="0" b="47625"/>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rsidR="00111C37" w:rsidRDefault="00111C37" w:rsidP="00111C37">
      <w:pPr>
        <w:jc w:val="center"/>
        <w:rPr>
          <w:rFonts w:eastAsiaTheme="minorEastAsia"/>
        </w:rPr>
      </w:pPr>
      <w:r>
        <w:t>Рисунок 4.2</w:t>
      </w:r>
      <w:r w:rsidRPr="001B0198">
        <w:t xml:space="preserve"> – Послідо</w:t>
      </w:r>
      <w:r>
        <w:t>вність застосування перетворень</w:t>
      </w:r>
    </w:p>
    <w:p w:rsidR="00111C37" w:rsidRPr="00111C37" w:rsidRDefault="00111C37" w:rsidP="00392D1B">
      <w:pPr>
        <w:rPr>
          <w:rFonts w:eastAsiaTheme="minorEastAsia"/>
        </w:rPr>
      </w:pPr>
    </w:p>
    <w:p w:rsidR="003B0E8A" w:rsidRDefault="003B0E8A" w:rsidP="00392D1B">
      <w:pPr>
        <w:rPr>
          <w:rFonts w:eastAsiaTheme="minorEastAsia"/>
        </w:rPr>
      </w:pPr>
      <w:r w:rsidRPr="001B0198">
        <w:rPr>
          <w:rFonts w:eastAsiaTheme="minorEastAsia"/>
        </w:rPr>
        <w:t xml:space="preserve">Розглянемо афінні перетворення: зсув, масштабування (зі збереженням кутів) та поворот. З </w:t>
      </w:r>
      <w:r w:rsidR="00392D1B">
        <w:rPr>
          <w:rFonts w:eastAsiaTheme="minorEastAsia"/>
        </w:rPr>
        <w:t>першої</w:t>
      </w:r>
      <w:r w:rsidRPr="001B0198">
        <w:rPr>
          <w:rFonts w:eastAsiaTheme="minorEastAsia"/>
        </w:rPr>
        <w:t xml:space="preserve"> властивості </w:t>
      </w:r>
      <w:r w:rsidR="00392D1B">
        <w:rPr>
          <w:rFonts w:eastAsiaTheme="minorEastAsia"/>
        </w:rPr>
        <w:t xml:space="preserve">випливає, </w:t>
      </w:r>
      <w:r w:rsidRPr="001B0198">
        <w:rPr>
          <w:rFonts w:eastAsiaTheme="minorEastAsia"/>
        </w:rPr>
        <w:t xml:space="preserve">що зсув зображення спричиняє зсув перетворення Радона, але розмір зсуву для кожної проекції є різним. </w:t>
      </w:r>
      <w:r w:rsidRPr="00EA592A">
        <w:rPr>
          <w:rFonts w:eastAsiaTheme="minorEastAsia"/>
          <w:lang w:val="ru-RU"/>
        </w:rPr>
        <w:t xml:space="preserve">Для забезпечення незмінності зсуву до </w:t>
      </w:r>
      <w:r w:rsidRPr="001B0198">
        <w:rPr>
          <w:rFonts w:eastAsiaTheme="minorEastAsia"/>
        </w:rPr>
        <w:t>кожної проекції перетворення застосовується нормалізована автокореляція.</w:t>
      </w:r>
    </w:p>
    <w:p w:rsidR="00392D1B" w:rsidRPr="001B0198" w:rsidRDefault="00392D1B" w:rsidP="00392D1B">
      <w:pPr>
        <w:rPr>
          <w:rFonts w:eastAsiaTheme="minorEastAsia"/>
        </w:rPr>
      </w:pPr>
    </w:p>
    <w:p w:rsidR="003B0E8A" w:rsidRPr="00392D1B" w:rsidRDefault="003B0E8A" w:rsidP="003B0E8A">
      <m:oMathPara>
        <m:oMathParaPr>
          <m:jc m:val="center"/>
        </m:oMathParaPr>
        <m:oMath>
          <m:r>
            <w:rPr>
              <w:rFonts w:ascii="Cambria Math" w:hAnsi="Cambria Math"/>
            </w:rPr>
            <m:t>c</m:t>
          </m:r>
          <m:d>
            <m:dPr>
              <m:ctrlPr>
                <w:rPr>
                  <w:rFonts w:ascii="Cambria Math" w:hAnsi="Cambria Math"/>
                  <w:i/>
                </w:rPr>
              </m:ctrlPr>
            </m:dPr>
            <m:e>
              <m:r>
                <w:rPr>
                  <w:rFonts w:ascii="Cambria Math" w:hAnsi="Cambria Math"/>
                </w:rPr>
                <m:t>l, θ</m:t>
              </m:r>
            </m:e>
          </m:d>
          <m:r>
            <w:rPr>
              <w:rFonts w:ascii="Cambria Math" w:hAnsi="Cambria Math"/>
            </w:rPr>
            <m:t>=</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g</m:t>
                  </m:r>
                  <m:d>
                    <m:dPr>
                      <m:ctrlPr>
                        <w:rPr>
                          <w:rFonts w:ascii="Cambria Math" w:hAnsi="Cambria Math"/>
                          <w:i/>
                        </w:rPr>
                      </m:ctrlPr>
                    </m:dPr>
                    <m:e>
                      <m:r>
                        <w:rPr>
                          <w:rFonts w:ascii="Cambria Math" w:hAnsi="Cambria Math"/>
                        </w:rPr>
                        <m:t>s, θ</m:t>
                      </m:r>
                    </m:e>
                  </m:d>
                  <m:r>
                    <w:rPr>
                      <w:rFonts w:ascii="Cambria Math" w:hAnsi="Cambria Math"/>
                    </w:rPr>
                    <m:t>g</m:t>
                  </m:r>
                  <m:d>
                    <m:dPr>
                      <m:ctrlPr>
                        <w:rPr>
                          <w:rFonts w:ascii="Cambria Math" w:hAnsi="Cambria Math"/>
                          <w:i/>
                        </w:rPr>
                      </m:ctrlPr>
                    </m:dPr>
                    <m:e>
                      <m:r>
                        <w:rPr>
                          <w:rFonts w:ascii="Cambria Math" w:hAnsi="Cambria Math"/>
                        </w:rPr>
                        <m:t>s-1, θ</m:t>
                      </m:r>
                    </m:e>
                  </m:d>
                  <m:r>
                    <w:rPr>
                      <w:rFonts w:ascii="Cambria Math" w:hAnsi="Cambria Math"/>
                    </w:rPr>
                    <m:t>ds</m:t>
                  </m:r>
                </m:e>
              </m:nary>
            </m:num>
            <m:den>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g</m:t>
                  </m:r>
                  <m:d>
                    <m:dPr>
                      <m:ctrlPr>
                        <w:rPr>
                          <w:rFonts w:ascii="Cambria Math" w:hAnsi="Cambria Math"/>
                          <w:i/>
                        </w:rPr>
                      </m:ctrlPr>
                    </m:dPr>
                    <m:e>
                      <m:r>
                        <w:rPr>
                          <w:rFonts w:ascii="Cambria Math" w:hAnsi="Cambria Math"/>
                        </w:rPr>
                        <m:t>s, θ</m:t>
                      </m:r>
                    </m:e>
                  </m:d>
                  <m:r>
                    <w:rPr>
                      <w:rFonts w:ascii="Cambria Math" w:hAnsi="Cambria Math"/>
                    </w:rPr>
                    <m:t>g</m:t>
                  </m:r>
                  <m:d>
                    <m:dPr>
                      <m:ctrlPr>
                        <w:rPr>
                          <w:rFonts w:ascii="Cambria Math" w:hAnsi="Cambria Math"/>
                          <w:i/>
                        </w:rPr>
                      </m:ctrlPr>
                    </m:dPr>
                    <m:e>
                      <m:r>
                        <w:rPr>
                          <w:rFonts w:ascii="Cambria Math" w:hAnsi="Cambria Math"/>
                        </w:rPr>
                        <m:t>s, θ</m:t>
                      </m:r>
                    </m:e>
                  </m:d>
                  <m:r>
                    <w:rPr>
                      <w:rFonts w:ascii="Cambria Math" w:hAnsi="Cambria Math"/>
                    </w:rPr>
                    <m:t>ds</m:t>
                  </m:r>
                </m:e>
              </m:nary>
            </m:den>
          </m:f>
        </m:oMath>
      </m:oMathPara>
    </w:p>
    <w:p w:rsidR="00392D1B" w:rsidRDefault="00392D1B" w:rsidP="003B0E8A"/>
    <w:p w:rsidR="00C413D7" w:rsidRDefault="00C413D7" w:rsidP="003B0E8A">
      <w:r>
        <w:t>В</w:t>
      </w:r>
      <w:r w:rsidR="003B0E8A" w:rsidRPr="001B0198">
        <w:t xml:space="preserve">икористання автокореляції </w:t>
      </w:r>
      <w:r>
        <w:t>дозволяє отримати</w:t>
      </w:r>
      <w:r w:rsidR="003B0E8A" w:rsidRPr="001B0198">
        <w:t xml:space="preserve"> сигнал </w:t>
      </w:r>
      <m:oMath>
        <m:r>
          <w:rPr>
            <w:rFonts w:ascii="Cambria Math" w:hAnsi="Cambria Math"/>
          </w:rPr>
          <m:t>c</m:t>
        </m:r>
        <m:d>
          <m:dPr>
            <m:ctrlPr>
              <w:rPr>
                <w:rFonts w:ascii="Cambria Math" w:hAnsi="Cambria Math"/>
                <w:i/>
              </w:rPr>
            </m:ctrlPr>
          </m:dPr>
          <m:e>
            <m:r>
              <w:rPr>
                <w:rFonts w:ascii="Cambria Math" w:hAnsi="Cambria Math"/>
              </w:rPr>
              <m:t>l, θ</m:t>
            </m:r>
          </m:e>
        </m:d>
      </m:oMath>
      <w:r w:rsidR="003B0E8A" w:rsidRPr="001B0198">
        <w:t xml:space="preserve">, </w:t>
      </w:r>
      <w:r>
        <w:t>який буде стійким</w:t>
      </w:r>
      <w:r w:rsidR="003B0E8A" w:rsidRPr="001B0198">
        <w:t xml:space="preserve"> до зсувів. Серед афінних перетворень залишил</w:t>
      </w:r>
      <w:r>
        <w:t>ись масштабування і поворот. З другої</w:t>
      </w:r>
      <w:r w:rsidR="003B0E8A" w:rsidRPr="001B0198">
        <w:t xml:space="preserve"> і </w:t>
      </w:r>
      <w:r>
        <w:t>третьої</w:t>
      </w:r>
      <w:r w:rsidR="003B0E8A" w:rsidRPr="001B0198">
        <w:t xml:space="preserve"> властивості перетворення Радона, автокореляція масштабованого і повернутого зображення представлена як </w:t>
      </w:r>
      <m:oMath>
        <m:sSup>
          <m:sSupPr>
            <m:ctrlPr>
              <w:rPr>
                <w:rFonts w:ascii="Cambria Math" w:hAnsi="Cambria Math"/>
                <w:i/>
              </w:rPr>
            </m:ctrlPr>
          </m:sSupPr>
          <m:e>
            <m:r>
              <w:rPr>
                <w:rFonts w:ascii="Cambria Math" w:hAnsi="Cambria Math"/>
              </w:rPr>
              <m:t>c</m:t>
            </m:r>
          </m:e>
          <m:sup>
            <m:r>
              <w:rPr>
                <w:rFonts w:ascii="Cambria Math" w:hAnsi="Cambria Math"/>
              </w:rPr>
              <m:t>'</m:t>
            </m:r>
          </m:sup>
        </m:sSup>
        <m:d>
          <m:dPr>
            <m:ctrlPr>
              <w:rPr>
                <w:rFonts w:ascii="Cambria Math" w:hAnsi="Cambria Math"/>
                <w:i/>
              </w:rPr>
            </m:ctrlPr>
          </m:dPr>
          <m:e>
            <m:r>
              <w:rPr>
                <w:rFonts w:ascii="Cambria Math" w:hAnsi="Cambria Math"/>
              </w:rPr>
              <m:t>l, θ</m:t>
            </m:r>
          </m:e>
        </m:d>
        <m:r>
          <w:rPr>
            <w:rFonts w:ascii="Cambria Math" w:hAnsi="Cambria Math"/>
          </w:rPr>
          <m:t>=c</m:t>
        </m:r>
        <m:d>
          <m:dPr>
            <m:ctrlPr>
              <w:rPr>
                <w:rFonts w:ascii="Cambria Math" w:hAnsi="Cambria Math"/>
                <w:i/>
              </w:rPr>
            </m:ctrlPr>
          </m:dPr>
          <m:e>
            <m:r>
              <w:rPr>
                <w:rFonts w:ascii="Cambria Math" w:hAnsi="Cambria Math"/>
              </w:rPr>
              <m:t>pl, θ-</m:t>
            </m:r>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oMath>
      <w:r w:rsidR="003B0E8A" w:rsidRPr="001B0198">
        <w:t xml:space="preserve">де </w:t>
      </w:r>
      <m:oMath>
        <m:r>
          <w:rPr>
            <w:rFonts w:ascii="Cambria Math" w:hAnsi="Cambria Math"/>
          </w:rPr>
          <m:t>p   (p&gt;0)</m:t>
        </m:r>
      </m:oMath>
      <w:r w:rsidR="003B0E8A" w:rsidRPr="00EA592A">
        <w:rPr>
          <w:lang w:val="ru-RU"/>
        </w:rPr>
        <w:t xml:space="preserve"> </w:t>
      </w:r>
      <w:r w:rsidR="003B0E8A" w:rsidRPr="001B0198">
        <w:t xml:space="preserve">та </w:t>
      </w:r>
      <m:oMath>
        <m:sSub>
          <m:sSubPr>
            <m:ctrlPr>
              <w:rPr>
                <w:rFonts w:ascii="Cambria Math" w:hAnsi="Cambria Math"/>
                <w:i/>
              </w:rPr>
            </m:ctrlPr>
          </m:sSubPr>
          <m:e>
            <m:r>
              <w:rPr>
                <w:rFonts w:ascii="Cambria Math" w:hAnsi="Cambria Math"/>
              </w:rPr>
              <m:t>θ</m:t>
            </m:r>
          </m:e>
          <m:sub>
            <m:r>
              <w:rPr>
                <w:rFonts w:ascii="Cambria Math" w:hAnsi="Cambria Math"/>
              </w:rPr>
              <m:t>r</m:t>
            </m:r>
          </m:sub>
        </m:sSub>
      </m:oMath>
      <w:r w:rsidR="003B0E8A" w:rsidRPr="00EA592A">
        <w:rPr>
          <w:lang w:val="ru-RU"/>
        </w:rPr>
        <w:t xml:space="preserve"> </w:t>
      </w:r>
      <w:r w:rsidR="003B0E8A" w:rsidRPr="00EA592A">
        <w:rPr>
          <w:lang w:val="ru-RU"/>
        </w:rPr>
        <w:lastRenderedPageBreak/>
        <w:t xml:space="preserve">– </w:t>
      </w:r>
      <w:r w:rsidR="003B0E8A" w:rsidRPr="001B0198">
        <w:t xml:space="preserve">розмір масштабування та повороту відповідно. Для того щоб досягти стійкості до масштабування і повороту використовується перетворення </w:t>
      </w:r>
      <w:r>
        <w:t>лог-маппінгу</w:t>
      </w:r>
      <w:r w:rsidR="003B0E8A" w:rsidRPr="00EA592A">
        <w:t xml:space="preserve"> </w:t>
      </w:r>
      <w:hyperlink w:anchor="b4" w:history="1">
        <w:r w:rsidR="003B0E8A" w:rsidRPr="00EA592A">
          <w:rPr>
            <w:rStyle w:val="Hyperlink"/>
            <w:color w:val="auto"/>
          </w:rPr>
          <w:t>[4]</w:t>
        </w:r>
      </w:hyperlink>
      <w:r w:rsidR="003B0E8A" w:rsidRPr="00EA592A">
        <w:t xml:space="preserve"> </w:t>
      </w:r>
      <w:r w:rsidR="003B0E8A" w:rsidRPr="001B0198">
        <w:t xml:space="preserve">та двомірне перетворення Фур’є. Перетворення </w:t>
      </w:r>
      <w:r>
        <w:t xml:space="preserve">лог-маппінгу </w:t>
      </w:r>
      <w:r w:rsidR="003B0E8A" w:rsidRPr="001B0198">
        <w:t>перетворює масштабування сигналу в зсув. Потім перетворення Фур’є</w:t>
      </w:r>
      <w:r w:rsidR="00F61A7E" w:rsidRPr="00EA592A">
        <w:rPr>
          <w:lang w:val="ru-RU"/>
        </w:rPr>
        <w:t xml:space="preserve"> </w:t>
      </w:r>
      <w:hyperlink w:anchor="b6" w:history="1">
        <w:r w:rsidR="00F61A7E" w:rsidRPr="00EA592A">
          <w:rPr>
            <w:rStyle w:val="Hyperlink"/>
            <w:color w:val="auto"/>
            <w:lang w:val="ru-RU"/>
          </w:rPr>
          <w:t>[6]</w:t>
        </w:r>
      </w:hyperlink>
      <w:r w:rsidR="003B0E8A" w:rsidRPr="001B0198">
        <w:t xml:space="preserve"> ві</w:t>
      </w:r>
      <w:r>
        <w:t>дображає цей зсув в зміну фази.</w:t>
      </w:r>
    </w:p>
    <w:p w:rsidR="00C413D7" w:rsidRPr="00D30CF5" w:rsidRDefault="004A6FB9" w:rsidP="004A6FB9">
      <w:r>
        <w:t xml:space="preserve">Перетворення </w:t>
      </w:r>
      <w:r w:rsidRPr="00D30CF5">
        <w:rPr>
          <w:lang w:val="ru-RU"/>
        </w:rPr>
        <w:t>лог-мапінгу</w:t>
      </w:r>
      <w:r w:rsidR="003B0E8A" w:rsidRPr="00EA592A">
        <w:rPr>
          <w:lang w:val="ru-RU"/>
        </w:rPr>
        <w:t xml:space="preserve"> </w:t>
      </w:r>
      <m:oMath>
        <m:r>
          <w:rPr>
            <w:rFonts w:ascii="Cambria Math" w:hAnsi="Cambria Math"/>
            <w:lang w:val="en-US"/>
          </w:rPr>
          <m:t>l</m:t>
        </m:r>
        <m:r>
          <w:rPr>
            <w:rFonts w:ascii="Cambria Math" w:hAnsi="Cambria Math"/>
            <w:lang w:val="ru-RU"/>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μ</m:t>
            </m:r>
          </m:sup>
        </m:sSup>
      </m:oMath>
      <w:r w:rsidR="003B0E8A" w:rsidRPr="00EA592A">
        <w:rPr>
          <w:lang w:val="ru-RU"/>
        </w:rPr>
        <w:t xml:space="preserve"> </w:t>
      </w:r>
      <w:r w:rsidRPr="00D30CF5">
        <w:rPr>
          <w:lang w:val="ru-RU"/>
        </w:rPr>
        <w:t xml:space="preserve">, </w:t>
      </w:r>
      <w:r>
        <w:t xml:space="preserve">яке </w:t>
      </w:r>
      <w:r w:rsidR="00D30CF5">
        <w:t>обчислюється за наступною формулою:</w:t>
      </w:r>
    </w:p>
    <w:p w:rsidR="00C413D7" w:rsidRDefault="00C413D7" w:rsidP="003B0E8A">
      <w:pPr>
        <w:ind w:firstLine="708"/>
        <w:rPr>
          <w:lang w:val="ru-RU"/>
        </w:rPr>
      </w:pPr>
    </w:p>
    <w:p w:rsidR="00C413D7" w:rsidRPr="00D30CF5" w:rsidRDefault="00E3051D" w:rsidP="004A6FB9">
      <w:pPr>
        <w:ind w:firstLine="708"/>
        <w:jc w:val="center"/>
        <w:rPr>
          <w:lang w:val="ru-RU"/>
        </w:rPr>
      </w:pPr>
      <m:oMath>
        <m:acc>
          <m:accPr>
            <m:chr m:val="̃"/>
            <m:ctrlPr>
              <w:rPr>
                <w:rFonts w:ascii="Cambria Math" w:hAnsi="Cambria Math"/>
                <w:i/>
              </w:rPr>
            </m:ctrlPr>
          </m:accPr>
          <m:e>
            <m:r>
              <w:rPr>
                <w:rFonts w:ascii="Cambria Math" w:hAnsi="Cambria Math"/>
              </w:rPr>
              <m:t>с'</m:t>
            </m:r>
          </m:e>
        </m:acc>
        <m:r>
          <w:rPr>
            <w:rFonts w:ascii="Cambria Math" w:hAnsi="Cambria Math"/>
          </w:rPr>
          <m:t>(μ,θ)=</m:t>
        </m:r>
        <m:func>
          <m:funcPr>
            <m:ctrlPr>
              <w:rPr>
                <w:rFonts w:ascii="Cambria Math" w:hAnsi="Cambria Math"/>
                <w:i/>
                <w:lang w:val="en-US"/>
              </w:rPr>
            </m:ctrlPr>
          </m:funcPr>
          <m:fName>
            <m:sSub>
              <m:sSubPr>
                <m:ctrlPr>
                  <w:rPr>
                    <w:rFonts w:ascii="Cambria Math" w:hAnsi="Cambria Math"/>
                    <w:i/>
                    <w:lang w:val="en-US"/>
                  </w:rPr>
                </m:ctrlPr>
              </m:sSubPr>
              <m:e>
                <m:f>
                  <m:fPr>
                    <m:ctrlPr>
                      <w:rPr>
                        <w:rFonts w:ascii="Cambria Math" w:hAnsi="Cambria Math"/>
                        <w:lang w:val="en-US"/>
                      </w:rPr>
                    </m:ctrlPr>
                  </m:fPr>
                  <m:num>
                    <m:r>
                      <m:rPr>
                        <m:sty m:val="p"/>
                      </m:rPr>
                      <w:rPr>
                        <w:rFonts w:ascii="Cambria Math" w:hAnsi="Cambria Math"/>
                        <w:lang w:val="ru-RU"/>
                      </w:rPr>
                      <m:t>1</m:t>
                    </m:r>
                  </m:num>
                  <m:den>
                    <m:r>
                      <m:rPr>
                        <m:sty m:val="p"/>
                      </m:rPr>
                      <w:rPr>
                        <w:rFonts w:ascii="Cambria Math" w:hAnsi="Cambria Math"/>
                        <w:lang w:val="en-US"/>
                      </w:rPr>
                      <m:t>k</m:t>
                    </m:r>
                  </m:den>
                </m:f>
                <m:r>
                  <m:rPr>
                    <m:sty m:val="p"/>
                  </m:rPr>
                  <w:rPr>
                    <w:rFonts w:ascii="Cambria Math" w:hAnsi="Cambria Math"/>
                    <w:lang w:val="en-US"/>
                  </w:rPr>
                  <m:t>log</m:t>
                </m:r>
                <m:ctrlPr>
                  <w:rPr>
                    <w:rFonts w:ascii="Cambria Math" w:hAnsi="Cambria Math"/>
                    <w:lang w:val="en-US"/>
                  </w:rPr>
                </m:ctrlPr>
              </m:e>
              <m:sub>
                <m:r>
                  <w:rPr>
                    <w:rFonts w:ascii="Cambria Math" w:hAnsi="Cambria Math"/>
                    <w:lang w:val="ru-RU"/>
                  </w:rPr>
                  <m:t>10</m:t>
                </m:r>
                <m:ctrlPr>
                  <w:rPr>
                    <w:rFonts w:ascii="Cambria Math" w:hAnsi="Cambria Math"/>
                    <w:lang w:val="en-US"/>
                  </w:rPr>
                </m:ctrlPr>
              </m:sub>
            </m:sSub>
            <m:ctrlPr>
              <w:rPr>
                <w:rFonts w:ascii="Cambria Math" w:hAnsi="Cambria Math"/>
                <w:i/>
              </w:rPr>
            </m:ctrlPr>
          </m:fName>
          <m:e>
            <m:r>
              <w:rPr>
                <w:rFonts w:ascii="Cambria Math" w:hAnsi="Cambria Math"/>
              </w:rPr>
              <m:t>(1+k*c(l, θ))</m:t>
            </m:r>
            <m:ctrlPr>
              <w:rPr>
                <w:rFonts w:ascii="Cambria Math" w:hAnsi="Cambria Math"/>
                <w:i/>
              </w:rPr>
            </m:ctrlPr>
          </m:e>
        </m:func>
        <m:r>
          <w:rPr>
            <w:rFonts w:ascii="Cambria Math" w:hAnsi="Cambria Math"/>
          </w:rPr>
          <m:t xml:space="preserve"> </m:t>
        </m:r>
      </m:oMath>
      <w:r w:rsidR="004A6FB9" w:rsidRPr="00D30CF5">
        <w:rPr>
          <w:lang w:val="ru-RU"/>
        </w:rPr>
        <w:t>,</w:t>
      </w:r>
    </w:p>
    <w:p w:rsidR="00C413D7" w:rsidRDefault="00C413D7" w:rsidP="003B0E8A">
      <w:pPr>
        <w:ind w:firstLine="708"/>
        <w:rPr>
          <w:lang w:val="ru-RU"/>
        </w:rPr>
      </w:pPr>
    </w:p>
    <w:p w:rsidR="00C743D2" w:rsidRDefault="00C413D7" w:rsidP="00C413D7">
      <w:pPr>
        <w:ind w:firstLine="0"/>
      </w:pPr>
      <w:r>
        <w:t xml:space="preserve">перетворює </w:t>
      </w:r>
      <w:r w:rsidR="0087520B" w:rsidRPr="001B0198">
        <w:t xml:space="preserve">масштабування в зсув. </w:t>
      </w:r>
      <w:r w:rsidR="00C743D2">
        <w:t xml:space="preserve">Зсунутий і повернутий сигнал </w:t>
      </w:r>
      <m:oMath>
        <m:sSup>
          <m:sSupPr>
            <m:ctrlPr>
              <w:rPr>
                <w:rFonts w:ascii="Cambria Math" w:hAnsi="Cambria Math"/>
                <w:i/>
              </w:rPr>
            </m:ctrlPr>
          </m:sSupPr>
          <m:e>
            <m:r>
              <w:rPr>
                <w:rFonts w:ascii="Cambria Math" w:hAnsi="Cambria Math"/>
              </w:rPr>
              <m:t>c</m:t>
            </m:r>
          </m:e>
          <m:sup>
            <m:r>
              <w:rPr>
                <w:rFonts w:ascii="Cambria Math" w:hAnsi="Cambria Math"/>
              </w:rPr>
              <m:t>'</m:t>
            </m:r>
          </m:sup>
        </m:sSup>
        <m:d>
          <m:dPr>
            <m:ctrlPr>
              <w:rPr>
                <w:rFonts w:ascii="Cambria Math" w:hAnsi="Cambria Math"/>
                <w:i/>
              </w:rPr>
            </m:ctrlPr>
          </m:dPr>
          <m:e>
            <m:r>
              <w:rPr>
                <w:rFonts w:ascii="Cambria Math" w:hAnsi="Cambria Math"/>
              </w:rPr>
              <m:t>l, θ</m:t>
            </m:r>
          </m:e>
        </m:d>
        <m:r>
          <w:rPr>
            <w:rFonts w:ascii="Cambria Math" w:hAnsi="Cambria Math"/>
          </w:rPr>
          <m:t xml:space="preserve"> </m:t>
        </m:r>
      </m:oMath>
      <w:r w:rsidR="00C743D2">
        <w:t xml:space="preserve"> </w:t>
      </w:r>
      <w:r w:rsidR="00C743D2" w:rsidRPr="00D30CF5">
        <w:rPr>
          <w:lang w:val="ru-RU"/>
        </w:rPr>
        <w:t xml:space="preserve">, </w:t>
      </w:r>
      <w:r w:rsidR="00C743D2">
        <w:t>записаний як</w:t>
      </w:r>
    </w:p>
    <w:p w:rsidR="00A534BD" w:rsidRPr="00C743D2" w:rsidRDefault="00A534BD" w:rsidP="00C413D7">
      <w:pPr>
        <w:ind w:firstLine="0"/>
      </w:pPr>
    </w:p>
    <w:p w:rsidR="00C743D2" w:rsidRPr="00D30CF5" w:rsidRDefault="00E3051D" w:rsidP="00C743D2">
      <w:pPr>
        <w:ind w:firstLine="0"/>
        <w:jc w:val="center"/>
        <w:rPr>
          <w:i/>
        </w:rPr>
      </w:pPr>
      <m:oMath>
        <m:sSup>
          <m:sSupPr>
            <m:ctrlPr>
              <w:rPr>
                <w:rFonts w:ascii="Cambria Math" w:hAnsi="Cambria Math"/>
                <w:i/>
              </w:rPr>
            </m:ctrlPr>
          </m:sSupPr>
          <m:e>
            <m:r>
              <w:rPr>
                <w:rFonts w:ascii="Cambria Math" w:hAnsi="Cambria Math"/>
              </w:rPr>
              <m:t>c</m:t>
            </m:r>
          </m:e>
          <m:sup>
            <m:r>
              <w:rPr>
                <w:rFonts w:ascii="Cambria Math" w:hAnsi="Cambria Math"/>
              </w:rPr>
              <m:t>'</m:t>
            </m:r>
          </m:sup>
        </m:sSup>
        <m:d>
          <m:dPr>
            <m:ctrlPr>
              <w:rPr>
                <w:rFonts w:ascii="Cambria Math" w:hAnsi="Cambria Math"/>
                <w:i/>
              </w:rPr>
            </m:ctrlPr>
          </m:dPr>
          <m:e>
            <m:r>
              <w:rPr>
                <w:rFonts w:ascii="Cambria Math" w:hAnsi="Cambria Math"/>
              </w:rPr>
              <m:t>l, θ</m:t>
            </m:r>
          </m:e>
        </m:d>
        <m:r>
          <w:rPr>
            <w:rFonts w:ascii="Cambria Math" w:hAnsi="Cambria Math"/>
          </w:rPr>
          <m:t>=c</m:t>
        </m:r>
        <m:d>
          <m:dPr>
            <m:ctrlPr>
              <w:rPr>
                <w:rFonts w:ascii="Cambria Math" w:hAnsi="Cambria Math"/>
                <w:i/>
              </w:rPr>
            </m:ctrlPr>
          </m:dPr>
          <m:e>
            <m:r>
              <w:rPr>
                <w:rFonts w:ascii="Cambria Math" w:hAnsi="Cambria Math"/>
              </w:rPr>
              <m:t>pl, θ-</m:t>
            </m:r>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m:t>
        </m:r>
        <m:r>
          <w:rPr>
            <w:rFonts w:ascii="Cambria Math" w:hAnsi="Cambria Math"/>
            <w:lang w:val="en-US"/>
          </w:rPr>
          <m:t>c</m:t>
        </m:r>
        <m:r>
          <w:rPr>
            <w:rFonts w:ascii="Cambria Math" w:hAnsi="Cambria Math"/>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μ</m:t>
            </m:r>
            <m:r>
              <w:rPr>
                <w:rFonts w:ascii="Cambria Math" w:hAnsi="Cambria Math"/>
              </w:rPr>
              <m:t>+</m:t>
            </m:r>
            <m:func>
              <m:funcPr>
                <m:ctrlPr>
                  <w:rPr>
                    <w:rFonts w:ascii="Cambria Math" w:hAnsi="Cambria Math"/>
                    <w:lang w:val="en-US"/>
                  </w:rPr>
                </m:ctrlPr>
              </m:funcPr>
              <m:fName>
                <m:r>
                  <m:rPr>
                    <m:sty m:val="p"/>
                  </m:rPr>
                  <w:rPr>
                    <w:rFonts w:ascii="Cambria Math" w:hAnsi="Cambria Math"/>
                    <w:lang w:val="en-US"/>
                  </w:rPr>
                  <m:t>log</m:t>
                </m:r>
                <m:ctrlPr>
                  <w:rPr>
                    <w:rFonts w:ascii="Cambria Math" w:hAnsi="Cambria Math"/>
                    <w:i/>
                    <w:lang w:val="en-US"/>
                  </w:rPr>
                </m:ctrlPr>
              </m:fName>
              <m:e>
                <m:d>
                  <m:dPr>
                    <m:ctrlPr>
                      <w:rPr>
                        <w:rFonts w:ascii="Cambria Math" w:hAnsi="Cambria Math"/>
                        <w:i/>
                        <w:lang w:val="en-US"/>
                      </w:rPr>
                    </m:ctrlPr>
                  </m:dPr>
                  <m:e>
                    <m:r>
                      <w:rPr>
                        <w:rFonts w:ascii="Cambria Math" w:hAnsi="Cambria Math"/>
                        <w:lang w:val="en-US"/>
                      </w:rPr>
                      <m:t>ρ</m:t>
                    </m:r>
                  </m:e>
                </m:d>
              </m:e>
            </m:func>
          </m:sup>
        </m:sSup>
        <m:r>
          <w:rPr>
            <w:rFonts w:ascii="Cambria Math" w:hAnsi="Cambria Math"/>
          </w:rPr>
          <m:t>, θ-</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rsidR="00C743D2" w:rsidRPr="00D30CF5">
        <w:rPr>
          <w:i/>
        </w:rPr>
        <w:t>,</w:t>
      </w:r>
    </w:p>
    <w:p w:rsidR="00A534BD" w:rsidRPr="00D30CF5" w:rsidRDefault="00A534BD" w:rsidP="00C743D2">
      <w:pPr>
        <w:ind w:firstLine="0"/>
        <w:jc w:val="center"/>
        <w:rPr>
          <w:i/>
        </w:rPr>
      </w:pPr>
    </w:p>
    <w:p w:rsidR="00C743D2" w:rsidRDefault="00C743D2" w:rsidP="00C743D2">
      <w:pPr>
        <w:ind w:firstLine="0"/>
        <w:jc w:val="left"/>
      </w:pPr>
      <w:proofErr w:type="gramStart"/>
      <w:r>
        <w:rPr>
          <w:lang w:val="en-US"/>
        </w:rPr>
        <w:t>стане</w:t>
      </w:r>
      <w:proofErr w:type="gramEnd"/>
      <w:r>
        <w:rPr>
          <w:lang w:val="en-US"/>
        </w:rPr>
        <w:t xml:space="preserve"> </w:t>
      </w:r>
      <w:r>
        <w:t>таким</w:t>
      </w:r>
    </w:p>
    <w:p w:rsidR="00A534BD" w:rsidRDefault="00A534BD" w:rsidP="00C743D2">
      <w:pPr>
        <w:ind w:firstLine="0"/>
        <w:jc w:val="left"/>
      </w:pPr>
    </w:p>
    <w:p w:rsidR="00C743D2" w:rsidRPr="00A534BD" w:rsidRDefault="00E3051D" w:rsidP="00C743D2">
      <w:pPr>
        <w:ind w:firstLine="0"/>
        <w:jc w:val="center"/>
      </w:pPr>
      <m:oMathPara>
        <m:oMath>
          <m:acc>
            <m:accPr>
              <m:chr m:val="̃"/>
              <m:ctrlPr>
                <w:rPr>
                  <w:rFonts w:ascii="Cambria Math" w:hAnsi="Cambria Math"/>
                  <w:i/>
                </w:rPr>
              </m:ctrlPr>
            </m:accPr>
            <m:e>
              <m:sSup>
                <m:sSupPr>
                  <m:ctrlPr>
                    <w:rPr>
                      <w:rFonts w:ascii="Cambria Math" w:hAnsi="Cambria Math"/>
                      <w:i/>
                    </w:rPr>
                  </m:ctrlPr>
                </m:sSupPr>
                <m:e>
                  <m:r>
                    <w:rPr>
                      <w:rFonts w:ascii="Cambria Math" w:hAnsi="Cambria Math"/>
                    </w:rPr>
                    <m:t>с</m:t>
                  </m:r>
                </m:e>
                <m:sup>
                  <m:r>
                    <w:rPr>
                      <w:rFonts w:ascii="Cambria Math" w:hAnsi="Cambria Math"/>
                    </w:rPr>
                    <m:t>'</m:t>
                  </m:r>
                </m:sup>
              </m:sSup>
            </m:e>
          </m:acc>
          <m:d>
            <m:dPr>
              <m:ctrlPr>
                <w:rPr>
                  <w:rFonts w:ascii="Cambria Math" w:hAnsi="Cambria Math"/>
                  <w:i/>
                </w:rPr>
              </m:ctrlPr>
            </m:dPr>
            <m:e>
              <m:r>
                <w:rPr>
                  <w:rFonts w:ascii="Cambria Math" w:hAnsi="Cambria Math"/>
                </w:rPr>
                <m:t>μ,θ</m:t>
              </m:r>
            </m:e>
          </m:d>
          <m:r>
            <w:rPr>
              <w:rFonts w:ascii="Cambria Math" w:hAnsi="Cambria Math"/>
            </w:rPr>
            <m:t>=</m:t>
          </m:r>
          <m:acc>
            <m:accPr>
              <m:chr m:val="̃"/>
              <m:ctrlPr>
                <w:rPr>
                  <w:rFonts w:ascii="Cambria Math" w:hAnsi="Cambria Math"/>
                  <w:i/>
                </w:rPr>
              </m:ctrlPr>
            </m:accPr>
            <m:e>
              <m:r>
                <w:rPr>
                  <w:rFonts w:ascii="Cambria Math" w:hAnsi="Cambria Math"/>
                </w:rPr>
                <m:t>с</m:t>
              </m:r>
            </m:e>
          </m:acc>
          <m:r>
            <w:rPr>
              <w:rFonts w:ascii="Cambria Math" w:hAnsi="Cambria Math"/>
            </w:rPr>
            <m:t>(μ</m:t>
          </m:r>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log</m:t>
              </m:r>
              <m:ctrlPr>
                <w:rPr>
                  <w:rFonts w:ascii="Cambria Math" w:hAnsi="Cambria Math"/>
                  <w:i/>
                  <w:lang w:val="en-US"/>
                </w:rPr>
              </m:ctrlPr>
            </m:fName>
            <m:e>
              <m:d>
                <m:dPr>
                  <m:ctrlPr>
                    <w:rPr>
                      <w:rFonts w:ascii="Cambria Math" w:hAnsi="Cambria Math"/>
                      <w:i/>
                      <w:lang w:val="en-US"/>
                    </w:rPr>
                  </m:ctrlPr>
                </m:dPr>
                <m:e>
                  <m:r>
                    <w:rPr>
                      <w:rFonts w:ascii="Cambria Math" w:hAnsi="Cambria Math"/>
                      <w:lang w:val="en-US"/>
                    </w:rPr>
                    <m:t>ρ</m:t>
                  </m:r>
                </m:e>
              </m:d>
            </m:e>
          </m:func>
          <m:r>
            <w:rPr>
              <w:rFonts w:ascii="Cambria Math" w:hAnsi="Cambria Math"/>
              <w:lang w:val="en-US"/>
            </w:rPr>
            <m:t>, θ-</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rPr>
            <m:t>)</m:t>
          </m:r>
        </m:oMath>
      </m:oMathPara>
    </w:p>
    <w:p w:rsidR="00A534BD" w:rsidRPr="00C743D2" w:rsidRDefault="00A534BD" w:rsidP="00C743D2">
      <w:pPr>
        <w:ind w:firstLine="0"/>
        <w:jc w:val="center"/>
      </w:pPr>
    </w:p>
    <w:p w:rsidR="003B0E8A" w:rsidRDefault="00C413D7" w:rsidP="00C413D7">
      <w:pPr>
        <w:ind w:firstLine="0"/>
      </w:pPr>
      <w:r>
        <w:t>Після цього знаходиться двомірне перетворення Фур’є отриманого сигналу</w:t>
      </w:r>
    </w:p>
    <w:p w:rsidR="00C413D7" w:rsidRPr="001B0198" w:rsidRDefault="00C413D7" w:rsidP="003B0E8A">
      <w:pPr>
        <w:ind w:firstLine="708"/>
      </w:pPr>
    </w:p>
    <w:p w:rsidR="003B0E8A" w:rsidRPr="001B0198" w:rsidRDefault="00E3051D" w:rsidP="003B0E8A">
      <w:pPr>
        <w:rPr>
          <w:lang w:val="en-US"/>
        </w:rPr>
      </w:pPr>
      <m:oMathPara>
        <m:oMath>
          <m:acc>
            <m:accPr>
              <m:chr m:val="̌"/>
              <m:ctrlPr>
                <w:rPr>
                  <w:rFonts w:ascii="Cambria Math" w:hAnsi="Cambria Math"/>
                  <w:i/>
                  <w:lang w:val="en-US"/>
                </w:rPr>
              </m:ctrlPr>
            </m:accPr>
            <m:e>
              <m:r>
                <w:rPr>
                  <w:rFonts w:ascii="Cambria Math" w:hAnsi="Cambria Math"/>
                  <w:lang w:val="en-US"/>
                </w:rPr>
                <m:t>C</m:t>
              </m:r>
            </m:e>
          </m:acc>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ξ</m:t>
                  </m:r>
                </m:e>
                <m:sub>
                  <m:r>
                    <w:rPr>
                      <w:rFonts w:ascii="Cambria Math" w:hAnsi="Cambria Math"/>
                      <w:lang w:val="en-US"/>
                    </w:rPr>
                    <m:t>l</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ξ</m:t>
                  </m:r>
                </m:e>
                <m:sub>
                  <m:r>
                    <w:rPr>
                      <w:rFonts w:ascii="Cambria Math" w:hAnsi="Cambria Math"/>
                      <w:lang w:val="en-US"/>
                    </w:rPr>
                    <m:t>θ</m:t>
                  </m:r>
                </m:sub>
              </m:sSub>
            </m:e>
          </m:d>
          <m:r>
            <w:rPr>
              <w:rFonts w:ascii="Cambria Math" w:hAnsi="Cambria Math"/>
              <w:lang w:val="en-US"/>
            </w:rPr>
            <m:t>=</m:t>
          </m:r>
          <m:nary>
            <m:naryPr>
              <m:limLoc m:val="subSup"/>
              <m:ctrlPr>
                <w:rPr>
                  <w:rFonts w:ascii="Cambria Math" w:hAnsi="Cambria Math"/>
                  <w:i/>
                  <w:lang w:val="en-US"/>
                </w:rPr>
              </m:ctrlPr>
            </m:naryPr>
            <m:sub>
              <m:r>
                <w:rPr>
                  <w:rFonts w:ascii="Cambria Math" w:hAnsi="Cambria Math"/>
                  <w:lang w:val="en-US"/>
                </w:rPr>
                <m:t>0</m:t>
              </m:r>
            </m:sub>
            <m:sup>
              <m:r>
                <w:rPr>
                  <w:rFonts w:ascii="Cambria Math" w:hAnsi="Cambria Math"/>
                  <w:lang w:val="en-US"/>
                </w:rPr>
                <m:t>π</m:t>
              </m:r>
            </m:sup>
            <m:e>
              <m:nary>
                <m:naryPr>
                  <m:limLoc m:val="subSup"/>
                  <m:ctrlPr>
                    <w:rPr>
                      <w:rFonts w:ascii="Cambria Math" w:hAnsi="Cambria Math"/>
                      <w:i/>
                      <w:lang w:val="en-US"/>
                    </w:rPr>
                  </m:ctrlPr>
                </m:naryPr>
                <m:sub>
                  <m:r>
                    <w:rPr>
                      <w:rFonts w:ascii="Cambria Math" w:hAnsi="Cambria Math"/>
                      <w:lang w:val="en-US"/>
                    </w:rPr>
                    <m:t>-∞</m:t>
                  </m:r>
                </m:sub>
                <m:sup>
                  <m:r>
                    <w:rPr>
                      <w:rFonts w:ascii="Cambria Math" w:hAnsi="Cambria Math"/>
                      <w:lang w:val="en-US"/>
                    </w:rPr>
                    <m:t>+∞</m:t>
                  </m:r>
                </m:sup>
                <m:e>
                  <m:r>
                    <m:rPr>
                      <m:sty m:val="p"/>
                    </m:rPr>
                    <w:rPr>
                      <w:rFonts w:ascii="Cambria Math" w:hAnsi="Cambria Math"/>
                      <w:lang w:val="en-US"/>
                    </w:rPr>
                    <m:t xml:space="preserve"> </m:t>
                  </m:r>
                  <m:acc>
                    <m:accPr>
                      <m:chr m:val="̃"/>
                      <m:ctrlPr>
                        <w:rPr>
                          <w:rFonts w:ascii="Cambria Math" w:hAnsi="Cambria Math"/>
                          <w:i/>
                        </w:rPr>
                      </m:ctrlPr>
                    </m:accPr>
                    <m:e>
                      <m:sSup>
                        <m:sSupPr>
                          <m:ctrlPr>
                            <w:rPr>
                              <w:rFonts w:ascii="Cambria Math" w:hAnsi="Cambria Math"/>
                              <w:i/>
                            </w:rPr>
                          </m:ctrlPr>
                        </m:sSupPr>
                        <m:e>
                          <m:r>
                            <w:rPr>
                              <w:rFonts w:ascii="Cambria Math" w:hAnsi="Cambria Math"/>
                            </w:rPr>
                            <m:t>с</m:t>
                          </m:r>
                        </m:e>
                        <m:sup>
                          <m:r>
                            <w:rPr>
                              <w:rFonts w:ascii="Cambria Math" w:hAnsi="Cambria Math"/>
                            </w:rPr>
                            <m:t>'</m:t>
                          </m:r>
                        </m:sup>
                      </m:sSup>
                    </m:e>
                  </m:acc>
                  <m:d>
                    <m:dPr>
                      <m:ctrlPr>
                        <w:rPr>
                          <w:rFonts w:ascii="Cambria Math" w:hAnsi="Cambria Math"/>
                          <w:i/>
                        </w:rPr>
                      </m:ctrlPr>
                    </m:dPr>
                    <m:e>
                      <m:r>
                        <w:rPr>
                          <w:rFonts w:ascii="Cambria Math" w:hAnsi="Cambria Math"/>
                        </w:rPr>
                        <m:t>μ,θ</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-i(μ</m:t>
                      </m:r>
                      <m:sSub>
                        <m:sSubPr>
                          <m:ctrlPr>
                            <w:rPr>
                              <w:rFonts w:ascii="Cambria Math" w:hAnsi="Cambria Math"/>
                              <w:i/>
                            </w:rPr>
                          </m:ctrlPr>
                        </m:sSubPr>
                        <m:e>
                          <m:r>
                            <w:rPr>
                              <w:rFonts w:ascii="Cambria Math" w:hAnsi="Cambria Math"/>
                            </w:rPr>
                            <m:t>ξ</m:t>
                          </m:r>
                        </m:e>
                        <m:sub>
                          <m:r>
                            <w:rPr>
                              <w:rFonts w:ascii="Cambria Math" w:hAnsi="Cambria Math"/>
                            </w:rPr>
                            <m:t>l</m:t>
                          </m:r>
                        </m:sub>
                      </m:sSub>
                      <m:r>
                        <w:rPr>
                          <w:rFonts w:ascii="Cambria Math" w:hAnsi="Cambria Math"/>
                        </w:rPr>
                        <m:t>+θ</m:t>
                      </m:r>
                      <m:sSub>
                        <m:sSubPr>
                          <m:ctrlPr>
                            <w:rPr>
                              <w:rFonts w:ascii="Cambria Math" w:hAnsi="Cambria Math"/>
                              <w:i/>
                            </w:rPr>
                          </m:ctrlPr>
                        </m:sSubPr>
                        <m:e>
                          <m:r>
                            <w:rPr>
                              <w:rFonts w:ascii="Cambria Math" w:hAnsi="Cambria Math"/>
                            </w:rPr>
                            <m:t>ξ</m:t>
                          </m:r>
                        </m:e>
                        <m:sub>
                          <m:r>
                            <w:rPr>
                              <w:rFonts w:ascii="Cambria Math" w:hAnsi="Cambria Math"/>
                            </w:rPr>
                            <m:t>θ</m:t>
                          </m:r>
                        </m:sub>
                      </m:sSub>
                      <m:r>
                        <w:rPr>
                          <w:rFonts w:ascii="Cambria Math" w:hAnsi="Cambria Math"/>
                        </w:rPr>
                        <m:t>)</m:t>
                      </m:r>
                    </m:sup>
                  </m:sSup>
                </m:e>
              </m:nary>
            </m:e>
          </m:nary>
          <m:r>
            <w:rPr>
              <w:rFonts w:ascii="Cambria Math" w:hAnsi="Cambria Math"/>
              <w:lang w:val="en-US"/>
            </w:rPr>
            <m:t xml:space="preserve"> </m:t>
          </m:r>
          <m:r>
            <w:rPr>
              <w:rFonts w:ascii="Cambria Math" w:eastAsiaTheme="minorEastAsia" w:hAnsi="Cambria Math"/>
              <w:lang w:val="en-US"/>
            </w:rPr>
            <m:t>dμdθ</m:t>
          </m:r>
        </m:oMath>
      </m:oMathPara>
    </w:p>
    <w:p w:rsidR="00C413D7" w:rsidRDefault="00C413D7" w:rsidP="003B0E8A"/>
    <w:p w:rsidR="00C743D2" w:rsidRDefault="00C413D7" w:rsidP="00C413D7">
      <w:pPr>
        <w:ind w:firstLine="0"/>
      </w:pPr>
      <w:r>
        <w:t xml:space="preserve">яке </w:t>
      </w:r>
      <w:r w:rsidR="003B0E8A" w:rsidRPr="001B0198">
        <w:t>перетворює зсув зображення в зміну фази.</w:t>
      </w:r>
      <w:r w:rsidR="00C743D2">
        <w:t xml:space="preserve"> Фаза і амплітуда сигналу після перетворення Фур’є будуть дорівнювати</w:t>
      </w:r>
    </w:p>
    <w:p w:rsidR="00A534BD" w:rsidRDefault="00A534BD" w:rsidP="00C413D7">
      <w:pPr>
        <w:ind w:firstLine="0"/>
      </w:pPr>
    </w:p>
    <w:p w:rsidR="00C743D2" w:rsidRPr="00C743D2" w:rsidRDefault="00E3051D" w:rsidP="00C413D7">
      <w:pPr>
        <w:ind w:firstLine="0"/>
      </w:pPr>
      <m:oMathPara>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θ</m:t>
                      </m:r>
                    </m:sub>
                  </m:sSub>
                </m:e>
              </m:d>
            </m:e>
          </m:d>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θ</m:t>
                  </m:r>
                </m:sub>
              </m:sSub>
            </m:e>
          </m:d>
          <m:r>
            <w:rPr>
              <w:rFonts w:ascii="Cambria Math" w:hAnsi="Cambria Math"/>
            </w:rPr>
            <m:t>|</m:t>
          </m:r>
        </m:oMath>
      </m:oMathPara>
    </w:p>
    <w:p w:rsidR="00C743D2" w:rsidRPr="00D30CF5" w:rsidRDefault="00E3051D" w:rsidP="00C743D2">
      <w:pPr>
        <w:ind w:firstLine="0"/>
        <w:jc w:val="center"/>
        <w:rPr>
          <w:i/>
        </w:rPr>
      </w:pPr>
      <m:oMath>
        <m:sSup>
          <m:sSupPr>
            <m:ctrlPr>
              <w:rPr>
                <w:rFonts w:ascii="Cambria Math" w:hAnsi="Cambria Math"/>
                <w:i/>
              </w:rPr>
            </m:ctrlPr>
          </m:sSupPr>
          <m:e>
            <m:r>
              <w:rPr>
                <w:rFonts w:ascii="Cambria Math" w:hAnsi="Cambria Math"/>
              </w:rPr>
              <m:t>ϕ</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θ</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l</m:t>
            </m:r>
          </m:sub>
        </m:sSub>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ρ</m:t>
                </m:r>
              </m:e>
            </m:d>
          </m:e>
        </m:func>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θ</m:t>
            </m:r>
          </m:sub>
        </m:sSub>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θ</m:t>
                </m:r>
              </m:sub>
            </m:sSub>
          </m:e>
        </m:d>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l</m:t>
            </m:r>
          </m:sub>
        </m:sSub>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ρ</m:t>
                </m:r>
              </m:e>
            </m:d>
          </m:e>
        </m:func>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θ</m:t>
            </m:r>
          </m:sub>
        </m:sSub>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θ</m:t>
                </m:r>
              </m:sub>
            </m:sSub>
          </m:e>
        </m:d>
      </m:oMath>
      <w:r w:rsidR="00A534BD" w:rsidRPr="00D30CF5">
        <w:rPr>
          <w:i/>
        </w:rPr>
        <w:t xml:space="preserve">, </w:t>
      </w:r>
    </w:p>
    <w:p w:rsidR="00A534BD" w:rsidRPr="00A534BD" w:rsidRDefault="00A534BD" w:rsidP="00C743D2">
      <w:pPr>
        <w:ind w:firstLine="0"/>
        <w:jc w:val="center"/>
        <w:rPr>
          <w:i/>
        </w:rPr>
      </w:pPr>
    </w:p>
    <w:p w:rsidR="006B5C61" w:rsidRDefault="008016F4" w:rsidP="00C413D7">
      <w:pPr>
        <w:ind w:firstLine="0"/>
      </w:pPr>
      <w:r>
        <w:lastRenderedPageBreak/>
        <w:t>д</w:t>
      </w:r>
      <w:r w:rsidR="00A534BD">
        <w:t>е</w:t>
      </w:r>
      <w:r>
        <w:t xml:space="preserve"> </w:t>
      </w:r>
      <m:oMath>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θ</m:t>
                </m:r>
              </m:sub>
            </m:sSub>
          </m:e>
        </m:d>
      </m:oMath>
      <w:r w:rsidR="00A534BD">
        <w:t xml:space="preserve"> – фаза </w:t>
      </w:r>
      <w:r>
        <w:t>комплексного сигналу</w:t>
      </w:r>
      <w:r w:rsidR="00A534BD">
        <w:t xml:space="preserve"> </w:t>
      </w:r>
      <m:oMath>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θ</m:t>
                </m:r>
              </m:sub>
            </m:sSub>
          </m:e>
        </m:d>
      </m:oMath>
    </w:p>
    <w:p w:rsidR="00E46457" w:rsidRPr="001B0198" w:rsidRDefault="00E46457" w:rsidP="00C413D7">
      <w:pPr>
        <w:ind w:firstLine="0"/>
      </w:pPr>
    </w:p>
    <w:p w:rsidR="00C413D7" w:rsidRDefault="00C413D7" w:rsidP="00A534BD">
      <w:r>
        <w:t xml:space="preserve">Отримані коефіцієнти двовимірного перетворення Фур’є використовуються для того, щоб обчислити біти цифрового відбитку початкового зображення. Схема знаходження бітів наведена на рисунку 4.3 </w:t>
      </w:r>
      <w:r w:rsidR="008D7735" w:rsidRPr="001B0198">
        <w:rPr>
          <w:noProof/>
          <w:lang w:eastAsia="uk-UA"/>
        </w:rPr>
        <mc:AlternateContent>
          <mc:Choice Requires="wpg">
            <w:drawing>
              <wp:anchor distT="0" distB="0" distL="114300" distR="114300" simplePos="0" relativeHeight="251591680" behindDoc="0" locked="0" layoutInCell="1" allowOverlap="1" wp14:anchorId="2492CC37" wp14:editId="2EB13073">
                <wp:simplePos x="0" y="0"/>
                <wp:positionH relativeFrom="column">
                  <wp:posOffset>19107150</wp:posOffset>
                </wp:positionH>
                <wp:positionV relativeFrom="paragraph">
                  <wp:posOffset>2397125</wp:posOffset>
                </wp:positionV>
                <wp:extent cx="401717" cy="107951"/>
                <wp:effectExtent l="0" t="19050" r="36830" b="44450"/>
                <wp:wrapNone/>
                <wp:docPr id="11" name="Group 55"/>
                <wp:cNvGraphicFramePr/>
                <a:graphic xmlns:a="http://schemas.openxmlformats.org/drawingml/2006/main">
                  <a:graphicData uri="http://schemas.microsoft.com/office/word/2010/wordprocessingGroup">
                    <wpg:wgp>
                      <wpg:cNvGrpSpPr/>
                      <wpg:grpSpPr>
                        <a:xfrm>
                          <a:off x="0" y="0"/>
                          <a:ext cx="401717" cy="107951"/>
                          <a:chOff x="9552740" y="1743116"/>
                          <a:chExt cx="401717" cy="107951"/>
                        </a:xfrm>
                      </wpg:grpSpPr>
                      <wps:wsp>
                        <wps:cNvPr id="12" name="Right Arrow 12"/>
                        <wps:cNvSpPr/>
                        <wps:spPr>
                          <a:xfrm flipV="1">
                            <a:off x="9552740" y="1743116"/>
                            <a:ext cx="401717" cy="107951"/>
                          </a:xfrm>
                          <a:prstGeom prst="rightArrow">
                            <a:avLst>
                              <a:gd name="adj1" fmla="val 60000"/>
                              <a:gd name="adj2" fmla="val 50000"/>
                            </a:avLst>
                          </a:prstGeom>
                          <a:solidFill>
                            <a:schemeClr val="tx1"/>
                          </a:solidFill>
                          <a:ln>
                            <a:solidFill>
                              <a:schemeClr val="tx1"/>
                            </a:solidFill>
                          </a:ln>
                        </wps:spPr>
                        <wps:style>
                          <a:lnRef idx="0">
                            <a:scrgbClr r="0" g="0" b="0"/>
                          </a:lnRef>
                          <a:fillRef idx="1">
                            <a:scrgbClr r="0" g="0" b="0"/>
                          </a:fillRef>
                          <a:effectRef idx="0">
                            <a:schemeClr val="accent1">
                              <a:tint val="60000"/>
                              <a:hueOff val="0"/>
                              <a:satOff val="0"/>
                              <a:lumOff val="0"/>
                              <a:alphaOff val="0"/>
                            </a:schemeClr>
                          </a:effectRef>
                          <a:fontRef idx="minor">
                            <a:schemeClr val="lt1"/>
                          </a:fontRef>
                        </wps:style>
                        <wps:bodyPr/>
                      </wps:wsp>
                      <wps:wsp>
                        <wps:cNvPr id="13" name="Right Arrow 4"/>
                        <wps:cNvSpPr/>
                        <wps:spPr>
                          <a:xfrm rot="10800000">
                            <a:off x="9552740" y="1764706"/>
                            <a:ext cx="369332" cy="64771"/>
                          </a:xfrm>
                          <a:prstGeom prst="rect">
                            <a:avLst/>
                          </a:prstGeom>
                        </wps:spPr>
                        <wps:style>
                          <a:lnRef idx="0">
                            <a:scrgbClr r="0" g="0" b="0"/>
                          </a:lnRef>
                          <a:fillRef idx="0">
                            <a:scrgbClr r="0" g="0" b="0"/>
                          </a:fillRef>
                          <a:effectRef idx="0">
                            <a:scrgbClr r="0" g="0" b="0"/>
                          </a:effectRef>
                          <a:fontRef idx="minor">
                            <a:schemeClr val="lt1"/>
                          </a:fontRef>
                        </wps:style>
                        <wps:bodyPr spcFirstLastPara="0" vert="horz" wrap="square" lIns="0" tIns="0" rIns="0" bIns="0" numCol="1" spcCol="1270" anchor="ctr" anchorCtr="0">
                          <a:noAutofit/>
                        </wps:bodyPr>
                      </wps:wsp>
                    </wpg:wgp>
                  </a:graphicData>
                </a:graphic>
              </wp:anchor>
            </w:drawing>
          </mc:Choice>
          <mc:Fallback>
            <w:pict>
              <v:group w14:anchorId="78BC315B" id="Group 55" o:spid="_x0000_s1026" style="position:absolute;margin-left:1504.5pt;margin-top:188.75pt;width:31.65pt;height:8.5pt;z-index:251591680" coordorigin="95527,17431" coordsize="4017,1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2" o:spid="_x0000_s1027" type="#_x0000_t13" style="position:absolute;left:95527;top:17431;width:4017;height:1079;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bVJcEA&#10;AADbAAAADwAAAGRycy9kb3ducmV2LnhtbERPTYvCMBC9C/6HMII3TRVc1q5RRBEFUbS77HlsxrbY&#10;TEoTa/ffmwXB2zze58wWrSlFQ7UrLCsYDSMQxKnVBWcKfr43g08QziNrLC2Tgj9ysJh3OzOMtX3w&#10;mZrEZyKEsItRQe59FUvp0pwMuqGtiAN3tbVBH2CdSV3jI4SbUo6j6EMaLDg05FjRKqf0ltyNArc7&#10;rveJ3Gyb4+QQXdutv/yepkr1e+3yC4Sn1r/FL/dOh/lj+P8lHCDn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W1SXBAAAA2wAAAA8AAAAAAAAAAAAAAAAAmAIAAGRycy9kb3du&#10;cmV2LnhtbFBLBQYAAAAABAAEAPUAAACGAwAAAAA=&#10;" adj="18698,4320" fillcolor="black [3213]" strokecolor="black [3213]"/>
                <v:rect id="Right Arrow 4" o:spid="_x0000_s1028" style="position:absolute;left:95527;top:17647;width:3693;height:647;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bEr8A&#10;AADbAAAADwAAAGRycy9kb3ducmV2LnhtbERPTWvCQBC9C/0PyxS86aYt1BLdhFos9KQYi+chO2aD&#10;mdmQXTX++26h0Ns83uesypE7daUhtF4MPM0zUCS1t600Br4Pn7M3UCGiWOy8kIE7BSiLh8kKc+tv&#10;sqdrFRuVQiTkaMDF2Odah9oRY5j7niRxJz8wxgSHRtsBbymcO/2cZa+asZXU4LCnD0f1ubqwgTVv&#10;NK0XVdxtHY7dlrmW3dGY6eP4vgQVaYz/4j/3l03zX+D3l3SALn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ZL9sSvwAAANsAAAAPAAAAAAAAAAAAAAAAAJgCAABkcnMvZG93bnJl&#10;di54bWxQSwUGAAAAAAQABAD1AAAAhAMAAAAA&#10;" filled="f" stroked="f">
                  <v:textbox inset="0,0,0,0"/>
                </v:rect>
              </v:group>
            </w:pict>
          </mc:Fallback>
        </mc:AlternateContent>
      </w:r>
      <w:r w:rsidR="008D7735" w:rsidRPr="001B0198">
        <w:rPr>
          <w:noProof/>
          <w:lang w:eastAsia="uk-UA"/>
        </w:rPr>
        <mc:AlternateContent>
          <mc:Choice Requires="wpg">
            <w:drawing>
              <wp:anchor distT="0" distB="0" distL="114300" distR="114300" simplePos="0" relativeHeight="251608064" behindDoc="0" locked="0" layoutInCell="1" allowOverlap="1" wp14:anchorId="5E9C76C7" wp14:editId="3385A9AE">
                <wp:simplePos x="0" y="0"/>
                <wp:positionH relativeFrom="column">
                  <wp:posOffset>19107150</wp:posOffset>
                </wp:positionH>
                <wp:positionV relativeFrom="paragraph">
                  <wp:posOffset>3654425</wp:posOffset>
                </wp:positionV>
                <wp:extent cx="401717" cy="107951"/>
                <wp:effectExtent l="0" t="19050" r="36830" b="44450"/>
                <wp:wrapNone/>
                <wp:docPr id="14" name="Group 58"/>
                <wp:cNvGraphicFramePr/>
                <a:graphic xmlns:a="http://schemas.openxmlformats.org/drawingml/2006/main">
                  <a:graphicData uri="http://schemas.microsoft.com/office/word/2010/wordprocessingGroup">
                    <wpg:wgp>
                      <wpg:cNvGrpSpPr/>
                      <wpg:grpSpPr>
                        <a:xfrm>
                          <a:off x="0" y="0"/>
                          <a:ext cx="401717" cy="107951"/>
                          <a:chOff x="9552740" y="2371131"/>
                          <a:chExt cx="401717" cy="107951"/>
                        </a:xfrm>
                      </wpg:grpSpPr>
                      <wps:wsp>
                        <wps:cNvPr id="15" name="Right Arrow 15"/>
                        <wps:cNvSpPr/>
                        <wps:spPr>
                          <a:xfrm flipV="1">
                            <a:off x="9552740" y="2371131"/>
                            <a:ext cx="401717" cy="107951"/>
                          </a:xfrm>
                          <a:prstGeom prst="rightArrow">
                            <a:avLst>
                              <a:gd name="adj1" fmla="val 60000"/>
                              <a:gd name="adj2" fmla="val 50000"/>
                            </a:avLst>
                          </a:prstGeom>
                          <a:solidFill>
                            <a:schemeClr val="tx1"/>
                          </a:solidFill>
                          <a:ln>
                            <a:solidFill>
                              <a:schemeClr val="tx1"/>
                            </a:solidFill>
                          </a:ln>
                        </wps:spPr>
                        <wps:style>
                          <a:lnRef idx="0">
                            <a:scrgbClr r="0" g="0" b="0"/>
                          </a:lnRef>
                          <a:fillRef idx="1">
                            <a:scrgbClr r="0" g="0" b="0"/>
                          </a:fillRef>
                          <a:effectRef idx="0">
                            <a:schemeClr val="accent1">
                              <a:tint val="60000"/>
                              <a:hueOff val="0"/>
                              <a:satOff val="0"/>
                              <a:lumOff val="0"/>
                              <a:alphaOff val="0"/>
                            </a:schemeClr>
                          </a:effectRef>
                          <a:fontRef idx="minor">
                            <a:schemeClr val="lt1"/>
                          </a:fontRef>
                        </wps:style>
                        <wps:bodyPr/>
                      </wps:wsp>
                      <wps:wsp>
                        <wps:cNvPr id="16" name="Right Arrow 4"/>
                        <wps:cNvSpPr/>
                        <wps:spPr>
                          <a:xfrm rot="10800000">
                            <a:off x="9552740" y="2392721"/>
                            <a:ext cx="369332" cy="64771"/>
                          </a:xfrm>
                          <a:prstGeom prst="rect">
                            <a:avLst/>
                          </a:prstGeom>
                        </wps:spPr>
                        <wps:style>
                          <a:lnRef idx="0">
                            <a:scrgbClr r="0" g="0" b="0"/>
                          </a:lnRef>
                          <a:fillRef idx="0">
                            <a:scrgbClr r="0" g="0" b="0"/>
                          </a:fillRef>
                          <a:effectRef idx="0">
                            <a:scrgbClr r="0" g="0" b="0"/>
                          </a:effectRef>
                          <a:fontRef idx="minor">
                            <a:schemeClr val="lt1"/>
                          </a:fontRef>
                        </wps:style>
                        <wps:bodyPr spcFirstLastPara="0" vert="horz" wrap="square" lIns="0" tIns="0" rIns="0" bIns="0" numCol="1" spcCol="1270" anchor="ctr" anchorCtr="0">
                          <a:noAutofit/>
                        </wps:bodyPr>
                      </wps:wsp>
                    </wpg:wgp>
                  </a:graphicData>
                </a:graphic>
              </wp:anchor>
            </w:drawing>
          </mc:Choice>
          <mc:Fallback>
            <w:pict>
              <v:group w14:anchorId="490FB964" id="Group 58" o:spid="_x0000_s1026" style="position:absolute;margin-left:1504.5pt;margin-top:287.75pt;width:31.65pt;height:8.5pt;z-index:251608064" coordorigin="95527,23711" coordsize="4017,1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">
                <v:shape id="Right Arrow 15" o:spid="_x0000_s1027" type="#_x0000_t13" style="position:absolute;left:95527;top:23711;width:4017;height:1079;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9NUcIA&#10;AADbAAAADwAAAGRycy9kb3ducmV2LnhtbERPTWvCQBC9F/wPywjedFMhoqmrlBZJoFQ0LT1Ps2MS&#10;mp0N2W0S/31XEHqbx/uc7X40jeipc7VlBY+LCARxYXXNpYLPj8N8DcJ5ZI2NZVJwJQf73eRhi4m2&#10;A5+pz30pQgi7BBVU3reJlK6oyKBb2JY4cBfbGfQBdqXUHQ4h3DRyGUUrabDm0FBhSy8VFT/5r1Hg&#10;suPrWy4PaX+M36PLmPrvr9NGqdl0fH4C4Wn0/+K7O9Nhfgy3X8IBcvc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01RwgAAANsAAAAPAAAAAAAAAAAAAAAAAJgCAABkcnMvZG93&#10;bnJldi54bWxQSwUGAAAAAAQABAD1AAAAhwMAAAAA&#10;" adj="18698,4320" fillcolor="black [3213]" strokecolor="black [3213]"/>
                <v:rect id="Right Arrow 4" o:spid="_x0000_s1028" style="position:absolute;left:95527;top:23927;width:3693;height:647;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h4ir8A&#10;AADbAAAADwAAAGRycy9kb3ducmV2LnhtbERPTWvCQBC9F/wPyxR6q5t6UEldQyMKPSnG0vOQnWZD&#10;M7Mhu2r8965Q6G0e73NWxcidutAQWi8G3qYZKJLa21YaA1+n3esSVIgoFjsvZOBGAYr15GmFufVX&#10;OdKlio1KIRJyNOBi7HOtQ+2IMUx9T5K4Hz8wxgSHRtsBrymcOz3LsrlmbCU1OOxp46j+rc5soOSt&#10;pnJRxcPe4djtmWs5fBvz8jx+vIOKNMZ/8Z/706b5c3j8kg7Q6z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WHiKvwAAANsAAAAPAAAAAAAAAAAAAAAAAJgCAABkcnMvZG93bnJl&#10;di54bWxQSwUGAAAAAAQABAD1AAAAhAMAAAAA&#10;" filled="f" stroked="f">
                  <v:textbox inset="0,0,0,0"/>
                </v:rect>
              </v:group>
            </w:pict>
          </mc:Fallback>
        </mc:AlternateContent>
      </w:r>
    </w:p>
    <w:p w:rsidR="00D30CF5" w:rsidRDefault="00D30CF5" w:rsidP="003B0E8A">
      <w:pPr>
        <w:ind w:firstLine="708"/>
      </w:pPr>
    </w:p>
    <w:p w:rsidR="00311EFF" w:rsidRPr="001B0198" w:rsidRDefault="00854F52" w:rsidP="003B0E8A">
      <w:pPr>
        <w:ind w:firstLine="708"/>
      </w:pPr>
      <w:r w:rsidRPr="001B0198">
        <w:rPr>
          <w:noProof/>
          <w:lang w:eastAsia="uk-UA"/>
        </w:rPr>
        <w:drawing>
          <wp:anchor distT="0" distB="0" distL="114300" distR="114300" simplePos="0" relativeHeight="251739136" behindDoc="0" locked="0" layoutInCell="1" allowOverlap="1" wp14:anchorId="29CB3594" wp14:editId="73D33F89">
            <wp:simplePos x="0" y="0"/>
            <wp:positionH relativeFrom="margin">
              <wp:align>left</wp:align>
            </wp:positionH>
            <wp:positionV relativeFrom="paragraph">
              <wp:posOffset>303530</wp:posOffset>
            </wp:positionV>
            <wp:extent cx="1790700" cy="1962150"/>
            <wp:effectExtent l="0" t="0" r="19050" b="19050"/>
            <wp:wrapNone/>
            <wp:docPr id="38" name="Diagram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14:sizeRelH relativeFrom="margin">
              <wp14:pctWidth>0</wp14:pctWidth>
            </wp14:sizeRelH>
            <wp14:sizeRelV relativeFrom="margin">
              <wp14:pctHeight>0</wp14:pctHeight>
            </wp14:sizeRelV>
          </wp:anchor>
        </w:drawing>
      </w:r>
    </w:p>
    <w:p w:rsidR="00311EFF" w:rsidRPr="001B0198" w:rsidRDefault="00311EFF" w:rsidP="003B0E8A">
      <w:pPr>
        <w:ind w:firstLine="708"/>
      </w:pPr>
      <w:r w:rsidRPr="001B0198">
        <w:rPr>
          <w:noProof/>
          <w:lang w:eastAsia="uk-UA"/>
        </w:rPr>
        <w:drawing>
          <wp:anchor distT="0" distB="0" distL="114300" distR="114300" simplePos="0" relativeHeight="251657216" behindDoc="0" locked="0" layoutInCell="1" allowOverlap="1" wp14:anchorId="0A3963A2" wp14:editId="56AFF0E0">
            <wp:simplePos x="0" y="0"/>
            <wp:positionH relativeFrom="column">
              <wp:posOffset>2385060</wp:posOffset>
            </wp:positionH>
            <wp:positionV relativeFrom="paragraph">
              <wp:posOffset>6350</wp:posOffset>
            </wp:positionV>
            <wp:extent cx="2619375" cy="771525"/>
            <wp:effectExtent l="0" t="0" r="9525" b="47625"/>
            <wp:wrapNone/>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14:sizeRelH relativeFrom="margin">
              <wp14:pctWidth>0</wp14:pctWidth>
            </wp14:sizeRelH>
            <wp14:sizeRelV relativeFrom="margin">
              <wp14:pctHeight>0</wp14:pctHeight>
            </wp14:sizeRelV>
          </wp:anchor>
        </w:drawing>
      </w:r>
      <w:r w:rsidRPr="001B0198">
        <w:rPr>
          <w:noProof/>
          <w:lang w:eastAsia="uk-UA"/>
        </w:rPr>
        <w:drawing>
          <wp:anchor distT="0" distB="0" distL="114300" distR="114300" simplePos="0" relativeHeight="251673600" behindDoc="0" locked="0" layoutInCell="1" allowOverlap="1" wp14:anchorId="36B8B5F7" wp14:editId="6729907B">
            <wp:simplePos x="0" y="0"/>
            <wp:positionH relativeFrom="column">
              <wp:posOffset>5442585</wp:posOffset>
            </wp:positionH>
            <wp:positionV relativeFrom="paragraph">
              <wp:posOffset>6350</wp:posOffset>
            </wp:positionV>
            <wp:extent cx="1097280" cy="1962150"/>
            <wp:effectExtent l="0" t="0" r="26670" b="19050"/>
            <wp:wrapNone/>
            <wp:docPr id="25" name="Diagram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14:sizeRelH relativeFrom="margin">
              <wp14:pctWidth>0</wp14:pctWidth>
            </wp14:sizeRelH>
            <wp14:sizeRelV relativeFrom="margin">
              <wp14:pctHeight>0</wp14:pctHeight>
            </wp14:sizeRelV>
          </wp:anchor>
        </w:drawing>
      </w:r>
    </w:p>
    <w:p w:rsidR="00311EFF" w:rsidRPr="001B0198" w:rsidRDefault="00311EFF" w:rsidP="003B0E8A">
      <w:pPr>
        <w:ind w:firstLine="708"/>
      </w:pPr>
      <w:r w:rsidRPr="001B0198">
        <w:rPr>
          <w:noProof/>
          <w:lang w:eastAsia="uk-UA"/>
        </w:rPr>
        <mc:AlternateContent>
          <mc:Choice Requires="wpg">
            <w:drawing>
              <wp:anchor distT="0" distB="0" distL="114300" distR="114300" simplePos="0" relativeHeight="251640832" behindDoc="0" locked="0" layoutInCell="1" allowOverlap="1" wp14:anchorId="4098B106" wp14:editId="3CCC1410">
                <wp:simplePos x="0" y="0"/>
                <wp:positionH relativeFrom="column">
                  <wp:posOffset>1912620</wp:posOffset>
                </wp:positionH>
                <wp:positionV relativeFrom="paragraph">
                  <wp:posOffset>35560</wp:posOffset>
                </wp:positionV>
                <wp:extent cx="296545" cy="53975"/>
                <wp:effectExtent l="0" t="19050" r="46355" b="41275"/>
                <wp:wrapNone/>
                <wp:docPr id="20" name="Group 64"/>
                <wp:cNvGraphicFramePr/>
                <a:graphic xmlns:a="http://schemas.openxmlformats.org/drawingml/2006/main">
                  <a:graphicData uri="http://schemas.microsoft.com/office/word/2010/wordprocessingGroup">
                    <wpg:wgp>
                      <wpg:cNvGrpSpPr/>
                      <wpg:grpSpPr>
                        <a:xfrm flipV="1">
                          <a:off x="0" y="0"/>
                          <a:ext cx="296545" cy="53975"/>
                          <a:chOff x="2852730" y="1494830"/>
                          <a:chExt cx="401717" cy="107951"/>
                        </a:xfrm>
                      </wpg:grpSpPr>
                      <wps:wsp>
                        <wps:cNvPr id="22" name="Right Arrow 22"/>
                        <wps:cNvSpPr/>
                        <wps:spPr>
                          <a:xfrm flipV="1">
                            <a:off x="2852730" y="1494830"/>
                            <a:ext cx="401717" cy="107951"/>
                          </a:xfrm>
                          <a:prstGeom prst="rightArrow">
                            <a:avLst>
                              <a:gd name="adj1" fmla="val 60000"/>
                              <a:gd name="adj2" fmla="val 50000"/>
                            </a:avLst>
                          </a:prstGeom>
                          <a:solidFill>
                            <a:schemeClr val="tx1"/>
                          </a:solidFill>
                          <a:ln>
                            <a:solidFill>
                              <a:schemeClr val="tx1"/>
                            </a:solidFill>
                          </a:ln>
                        </wps:spPr>
                        <wps:style>
                          <a:lnRef idx="0">
                            <a:scrgbClr r="0" g="0" b="0"/>
                          </a:lnRef>
                          <a:fillRef idx="1">
                            <a:scrgbClr r="0" g="0" b="0"/>
                          </a:fillRef>
                          <a:effectRef idx="0">
                            <a:schemeClr val="accent1">
                              <a:tint val="60000"/>
                              <a:hueOff val="0"/>
                              <a:satOff val="0"/>
                              <a:lumOff val="0"/>
                              <a:alphaOff val="0"/>
                            </a:schemeClr>
                          </a:effectRef>
                          <a:fontRef idx="minor">
                            <a:schemeClr val="lt1"/>
                          </a:fontRef>
                        </wps:style>
                        <wps:bodyPr/>
                      </wps:wsp>
                      <wps:wsp>
                        <wps:cNvPr id="23" name="Right Arrow 4"/>
                        <wps:cNvSpPr/>
                        <wps:spPr>
                          <a:xfrm rot="10800000">
                            <a:off x="2852730" y="1516420"/>
                            <a:ext cx="369332" cy="64771"/>
                          </a:xfrm>
                          <a:prstGeom prst="rect">
                            <a:avLst/>
                          </a:prstGeom>
                        </wps:spPr>
                        <wps:style>
                          <a:lnRef idx="0">
                            <a:scrgbClr r="0" g="0" b="0"/>
                          </a:lnRef>
                          <a:fillRef idx="0">
                            <a:scrgbClr r="0" g="0" b="0"/>
                          </a:fillRef>
                          <a:effectRef idx="0">
                            <a:scrgbClr r="0" g="0" b="0"/>
                          </a:effectRef>
                          <a:fontRef idx="minor">
                            <a:schemeClr val="lt1"/>
                          </a:fontRef>
                        </wps:style>
                        <wps:bodyPr spcFirstLastPara="0" vert="horz" wrap="square" lIns="0" tIns="0" rIns="0" bIns="0" numCol="1" spcCol="127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2A3BC445" id="Group 64" o:spid="_x0000_s1026" style="position:absolute;margin-left:150.6pt;margin-top:2.8pt;width:23.35pt;height:4.25pt;flip:y;z-index:251640832;mso-width-relative:margin;mso-height-relative:margin" coordorigin="28527,14948" coordsize="4017,1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">
                <v:shape id="Right Arrow 22" o:spid="_x0000_s1027" type="#_x0000_t13" style="position:absolute;left:28527;top:14948;width:4017;height:1079;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fmMMA&#10;AADbAAAADwAAAGRycy9kb3ducmV2LnhtbESPQWvCQBSE70L/w/IK3nRjwGKjq0iLKIhio3h+zT6T&#10;0OzbkF1j+u9dQfA4zMw3zGzRmUq01LjSsoLRMAJBnFldcq7gdFwNJiCcR9ZYWSYF/+RgMX/rzTDR&#10;9sY/1KY+FwHCLkEFhfd1IqXLCjLohrYmDt7FNgZ9kE0udYO3ADeVjKPoQxosOSwUWNNXQdlfejUK&#10;3Gb/vU3lat3ux7vo0q397/nwqVT/vVtOQXjq/Cv8bG+0gjiGx5fwA+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ofmMMAAADbAAAADwAAAAAAAAAAAAAAAACYAgAAZHJzL2Rv&#10;d25yZXYueG1sUEsFBgAAAAAEAAQA9QAAAIgDAAAAAA==&#10;" adj="18698,4320" fillcolor="black [3213]" strokecolor="black [3213]"/>
                <v:rect id="Right Arrow 4" o:spid="_x0000_s1028" style="position:absolute;left:28527;top:15164;width:3693;height:647;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MRr8EA&#10;AADbAAAADwAAAGRycy9kb3ducmV2LnhtbESPQWvCQBSE74X+h+UVvNVNLdgS3QQtLXhSmpaeH9ln&#10;Npj3NmS3Gv+9Kwgeh5n5hlmWI3fqSENovRh4mWagSGpvW2kM/P58Pb+DChHFYueFDJwpQFk8Piwx&#10;t/4k33SsYqMSREKOBlyMfa51qB0xhqnvSZK39wNjTHJotB3wlODc6VmWzTVjK2nBYU8fjupD9c8G&#10;1vypaf1Wxd3W4dhtmWvZ/RkzeRpXC1CRxngP39oba2D2Ctcv6Qfo4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DEa/BAAAA2wAAAA8AAAAAAAAAAAAAAAAAmAIAAGRycy9kb3du&#10;cmV2LnhtbFBLBQYAAAAABAAEAPUAAACGAwAAAAA=&#10;" filled="f" stroked="f">
                  <v:textbox inset="0,0,0,0"/>
                </v:rect>
              </v:group>
            </w:pict>
          </mc:Fallback>
        </mc:AlternateContent>
      </w:r>
      <w:r w:rsidRPr="001B0198">
        <w:rPr>
          <w:noProof/>
          <w:lang w:eastAsia="uk-UA"/>
        </w:rPr>
        <mc:AlternateContent>
          <mc:Choice Requires="wpg">
            <w:drawing>
              <wp:anchor distT="0" distB="0" distL="114300" distR="114300" simplePos="0" relativeHeight="251722752" behindDoc="0" locked="0" layoutInCell="1" allowOverlap="1" wp14:anchorId="7C2A7E54" wp14:editId="053D5887">
                <wp:simplePos x="0" y="0"/>
                <wp:positionH relativeFrom="column">
                  <wp:posOffset>5067300</wp:posOffset>
                </wp:positionH>
                <wp:positionV relativeFrom="paragraph">
                  <wp:posOffset>185420</wp:posOffset>
                </wp:positionV>
                <wp:extent cx="296545" cy="53975"/>
                <wp:effectExtent l="0" t="19050" r="46355" b="41275"/>
                <wp:wrapNone/>
                <wp:docPr id="30" name="Group 64"/>
                <wp:cNvGraphicFramePr/>
                <a:graphic xmlns:a="http://schemas.openxmlformats.org/drawingml/2006/main">
                  <a:graphicData uri="http://schemas.microsoft.com/office/word/2010/wordprocessingGroup">
                    <wpg:wgp>
                      <wpg:cNvGrpSpPr/>
                      <wpg:grpSpPr>
                        <a:xfrm flipV="1">
                          <a:off x="0" y="0"/>
                          <a:ext cx="296545" cy="53975"/>
                          <a:chOff x="2852730" y="1494830"/>
                          <a:chExt cx="401717" cy="107951"/>
                        </a:xfrm>
                      </wpg:grpSpPr>
                      <wps:wsp>
                        <wps:cNvPr id="34" name="Right Arrow 34"/>
                        <wps:cNvSpPr/>
                        <wps:spPr>
                          <a:xfrm flipV="1">
                            <a:off x="2852730" y="1494830"/>
                            <a:ext cx="401717" cy="107951"/>
                          </a:xfrm>
                          <a:prstGeom prst="rightArrow">
                            <a:avLst>
                              <a:gd name="adj1" fmla="val 60000"/>
                              <a:gd name="adj2" fmla="val 50000"/>
                            </a:avLst>
                          </a:prstGeom>
                          <a:solidFill>
                            <a:schemeClr val="tx1"/>
                          </a:solidFill>
                          <a:ln>
                            <a:solidFill>
                              <a:schemeClr val="tx1"/>
                            </a:solidFill>
                          </a:ln>
                        </wps:spPr>
                        <wps:style>
                          <a:lnRef idx="0">
                            <a:scrgbClr r="0" g="0" b="0"/>
                          </a:lnRef>
                          <a:fillRef idx="1">
                            <a:scrgbClr r="0" g="0" b="0"/>
                          </a:fillRef>
                          <a:effectRef idx="0">
                            <a:schemeClr val="accent1">
                              <a:tint val="60000"/>
                              <a:hueOff val="0"/>
                              <a:satOff val="0"/>
                              <a:lumOff val="0"/>
                              <a:alphaOff val="0"/>
                            </a:schemeClr>
                          </a:effectRef>
                          <a:fontRef idx="minor">
                            <a:schemeClr val="lt1"/>
                          </a:fontRef>
                        </wps:style>
                        <wps:bodyPr/>
                      </wps:wsp>
                      <wps:wsp>
                        <wps:cNvPr id="35" name="Right Arrow 4"/>
                        <wps:cNvSpPr/>
                        <wps:spPr>
                          <a:xfrm rot="10800000">
                            <a:off x="2852730" y="1516420"/>
                            <a:ext cx="369332" cy="64771"/>
                          </a:xfrm>
                          <a:prstGeom prst="rect">
                            <a:avLst/>
                          </a:prstGeom>
                        </wps:spPr>
                        <wps:style>
                          <a:lnRef idx="0">
                            <a:scrgbClr r="0" g="0" b="0"/>
                          </a:lnRef>
                          <a:fillRef idx="0">
                            <a:scrgbClr r="0" g="0" b="0"/>
                          </a:fillRef>
                          <a:effectRef idx="0">
                            <a:scrgbClr r="0" g="0" b="0"/>
                          </a:effectRef>
                          <a:fontRef idx="minor">
                            <a:schemeClr val="lt1"/>
                          </a:fontRef>
                        </wps:style>
                        <wps:bodyPr spcFirstLastPara="0" vert="horz" wrap="square" lIns="0" tIns="0" rIns="0" bIns="0" numCol="1" spcCol="127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6AE41320" id="Group 64" o:spid="_x0000_s1026" style="position:absolute;margin-left:399pt;margin-top:14.6pt;width:23.35pt;height:4.25pt;flip:y;z-index:251722752;mso-width-relative:margin;mso-height-relative:margin" coordorigin="28527,14948" coordsize="4017,1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">
                <v:shape id="Right Arrow 34" o:spid="_x0000_s1027" type="#_x0000_t13" style="position:absolute;left:28527;top:14948;width:4017;height:1079;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a0qsQA&#10;AADbAAAADwAAAGRycy9kb3ducmV2LnhtbESPQWvCQBSE74L/YXlCb7rRWmmjq4giClKxqXh+Zp9J&#10;MPs2ZNeY/vuuUOhxmJlvmNmiNaVoqHaFZQXDQQSCOLW64EzB6XvTfwfhPLLG0jIp+CEHi3m3M8NY&#10;2wd/UZP4TAQIuxgV5N5XsZQuzcmgG9iKOHhXWxv0QdaZ1DU+AtyUchRFE2mw4LCQY0WrnNJbcjcK&#10;3O6w3idys20Ob5/Rtd36y/n4odRLr11OQXhq/X/4r73TCl7H8PwSfoC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GtKrEAAAA2wAAAA8AAAAAAAAAAAAAAAAAmAIAAGRycy9k&#10;b3ducmV2LnhtbFBLBQYAAAAABAAEAPUAAACJAwAAAAA=&#10;" adj="18698,4320" fillcolor="black [3213]" strokecolor="black [3213]"/>
                <v:rect id="Right Arrow 4" o:spid="_x0000_s1028" style="position:absolute;left:28527;top:15164;width:3693;height:647;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6ncEA&#10;AADbAAAADwAAAGRycy9kb3ducmV2LnhtbESPQWvCQBSE70L/w/IK3symLVWJrlJLhZ4U0+L5kX1m&#10;Q/PehuxW03/fFQSPw8x8wyzXA7fqTH1ovBh4ynJQJJW3jdQGvr+2kzmoEFEstl7IwB8FWK8eRkss&#10;rL/Igc5lrFWCSCjQgIuxK7QOlSPGkPmOJHkn3zPGJPta2x4vCc6tfs7zqWZsJC047OjdUfVT/rKB&#10;DX9o2szKuN85HNodcyX7ozHjx+FtASrSEO/hW/vTGnh5heuX9AP06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up3BAAAA2wAAAA8AAAAAAAAAAAAAAAAAmAIAAGRycy9kb3du&#10;cmV2LnhtbFBLBQYAAAAABAAEAPUAAACGAwAAAAA=&#10;" filled="f" stroked="f">
                  <v:textbox inset="0,0,0,0"/>
                </v:rect>
              </v:group>
            </w:pict>
          </mc:Fallback>
        </mc:AlternateContent>
      </w:r>
    </w:p>
    <w:p w:rsidR="00311EFF" w:rsidRPr="001B0198" w:rsidRDefault="00311EFF" w:rsidP="003B0E8A">
      <w:pPr>
        <w:ind w:firstLine="708"/>
      </w:pPr>
    </w:p>
    <w:p w:rsidR="00311EFF" w:rsidRPr="001B0198" w:rsidRDefault="00311EFF" w:rsidP="003B0E8A">
      <w:pPr>
        <w:ind w:firstLine="708"/>
      </w:pPr>
      <w:r w:rsidRPr="001B0198">
        <w:rPr>
          <w:noProof/>
          <w:lang w:eastAsia="uk-UA"/>
        </w:rPr>
        <w:drawing>
          <wp:anchor distT="0" distB="0" distL="114300" distR="114300" simplePos="0" relativeHeight="251689984" behindDoc="0" locked="0" layoutInCell="1" allowOverlap="1" wp14:anchorId="1D79D7D6" wp14:editId="6659E756">
            <wp:simplePos x="0" y="0"/>
            <wp:positionH relativeFrom="column">
              <wp:posOffset>2308860</wp:posOffset>
            </wp:positionH>
            <wp:positionV relativeFrom="paragraph">
              <wp:posOffset>181610</wp:posOffset>
            </wp:positionV>
            <wp:extent cx="2695575" cy="1122680"/>
            <wp:effectExtent l="0" t="0" r="9525" b="0"/>
            <wp:wrapNone/>
            <wp:docPr id="26"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14:sizeRelH relativeFrom="page">
              <wp14:pctWidth>0</wp14:pctWidth>
            </wp14:sizeRelH>
            <wp14:sizeRelV relativeFrom="page">
              <wp14:pctHeight>0</wp14:pctHeight>
            </wp14:sizeRelV>
          </wp:anchor>
        </w:drawing>
      </w:r>
    </w:p>
    <w:p w:rsidR="00311EFF" w:rsidRPr="001B0198" w:rsidRDefault="00311EFF" w:rsidP="003B0E8A">
      <w:pPr>
        <w:ind w:firstLine="708"/>
      </w:pPr>
      <w:r w:rsidRPr="001B0198">
        <w:rPr>
          <w:noProof/>
          <w:lang w:eastAsia="uk-UA"/>
        </w:rPr>
        <mc:AlternateContent>
          <mc:Choice Requires="wpg">
            <w:drawing>
              <wp:anchor distT="0" distB="0" distL="114300" distR="114300" simplePos="0" relativeHeight="251706368" behindDoc="0" locked="0" layoutInCell="1" allowOverlap="1" wp14:anchorId="220CA9BB" wp14:editId="5AD83C74">
                <wp:simplePos x="0" y="0"/>
                <wp:positionH relativeFrom="column">
                  <wp:posOffset>5061584</wp:posOffset>
                </wp:positionH>
                <wp:positionV relativeFrom="paragraph">
                  <wp:posOffset>303530</wp:posOffset>
                </wp:positionV>
                <wp:extent cx="277495" cy="79375"/>
                <wp:effectExtent l="0" t="19050" r="46355" b="34925"/>
                <wp:wrapNone/>
                <wp:docPr id="27" name="Group 61"/>
                <wp:cNvGraphicFramePr/>
                <a:graphic xmlns:a="http://schemas.openxmlformats.org/drawingml/2006/main">
                  <a:graphicData uri="http://schemas.microsoft.com/office/word/2010/wordprocessingGroup">
                    <wpg:wgp>
                      <wpg:cNvGrpSpPr/>
                      <wpg:grpSpPr>
                        <a:xfrm>
                          <a:off x="0" y="0"/>
                          <a:ext cx="277495" cy="79375"/>
                          <a:chOff x="2842125" y="2735660"/>
                          <a:chExt cx="401717" cy="107951"/>
                        </a:xfrm>
                      </wpg:grpSpPr>
                      <wps:wsp>
                        <wps:cNvPr id="28" name="Right Arrow 28"/>
                        <wps:cNvSpPr/>
                        <wps:spPr>
                          <a:xfrm flipV="1">
                            <a:off x="2842125" y="2735660"/>
                            <a:ext cx="401717" cy="107951"/>
                          </a:xfrm>
                          <a:prstGeom prst="rightArrow">
                            <a:avLst>
                              <a:gd name="adj1" fmla="val 60000"/>
                              <a:gd name="adj2" fmla="val 50000"/>
                            </a:avLst>
                          </a:prstGeom>
                          <a:solidFill>
                            <a:schemeClr val="tx1"/>
                          </a:solidFill>
                          <a:ln>
                            <a:solidFill>
                              <a:schemeClr val="tx1"/>
                            </a:solidFill>
                          </a:ln>
                        </wps:spPr>
                        <wps:style>
                          <a:lnRef idx="0">
                            <a:scrgbClr r="0" g="0" b="0"/>
                          </a:lnRef>
                          <a:fillRef idx="1">
                            <a:scrgbClr r="0" g="0" b="0"/>
                          </a:fillRef>
                          <a:effectRef idx="0">
                            <a:schemeClr val="accent1">
                              <a:tint val="60000"/>
                              <a:hueOff val="0"/>
                              <a:satOff val="0"/>
                              <a:lumOff val="0"/>
                              <a:alphaOff val="0"/>
                            </a:schemeClr>
                          </a:effectRef>
                          <a:fontRef idx="minor">
                            <a:schemeClr val="lt1"/>
                          </a:fontRef>
                        </wps:style>
                        <wps:bodyPr/>
                      </wps:wsp>
                      <wps:wsp>
                        <wps:cNvPr id="29" name="Right Arrow 4"/>
                        <wps:cNvSpPr/>
                        <wps:spPr>
                          <a:xfrm rot="10800000">
                            <a:off x="2842125" y="2757250"/>
                            <a:ext cx="369332" cy="64771"/>
                          </a:xfrm>
                          <a:prstGeom prst="rect">
                            <a:avLst/>
                          </a:prstGeom>
                        </wps:spPr>
                        <wps:style>
                          <a:lnRef idx="0">
                            <a:scrgbClr r="0" g="0" b="0"/>
                          </a:lnRef>
                          <a:fillRef idx="0">
                            <a:scrgbClr r="0" g="0" b="0"/>
                          </a:fillRef>
                          <a:effectRef idx="0">
                            <a:scrgbClr r="0" g="0" b="0"/>
                          </a:effectRef>
                          <a:fontRef idx="minor">
                            <a:schemeClr val="lt1"/>
                          </a:fontRef>
                        </wps:style>
                        <wps:bodyPr spcFirstLastPara="0" vert="horz" wrap="square" lIns="0" tIns="0" rIns="0" bIns="0" numCol="1" spcCol="127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5F59D458" id="Group 61" o:spid="_x0000_s1026" style="position:absolute;margin-left:398.55pt;margin-top:23.9pt;width:21.85pt;height:6.25pt;z-index:251706368;mso-width-relative:margin;mso-height-relative:margin" coordorigin="28421,27356" coordsize="4017,1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">
                <v:shape id="Right Arrow 28" o:spid="_x0000_s1027" type="#_x0000_t13" style="position:absolute;left:28421;top:27356;width:4017;height:1080;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ocsAA&#10;AADbAAAADwAAAGRycy9kb3ducmV2LnhtbERPTYvCMBC9C/6HMIK3NVVQ1moUUURBlN0qnsdmbIvN&#10;pDSxdv/95iB4fLzv+bI1pWiodoVlBcNBBII4tbrgTMHlvP36BuE8ssbSMin4IwfLRbczx1jbF/9S&#10;k/hMhBB2MSrIva9iKV2ak0E3sBVx4O62NugDrDOpa3yFcFPKURRNpMGCQ0OOFa1zSh/J0yhw+9Pm&#10;kMjtrjmNj9G93fnb9WeqVL/XrmYgPLX+I36791rBKIwNX8IPkI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lIocsAAAADbAAAADwAAAAAAAAAAAAAAAACYAgAAZHJzL2Rvd25y&#10;ZXYueG1sUEsFBgAAAAAEAAQA9QAAAIUDAAAAAA==&#10;" adj="18698,4320" fillcolor="black [3213]" strokecolor="black [3213]"/>
                <v:rect id="Right Arrow 4" o:spid="_x0000_s1028" style="position:absolute;left:28421;top:27572;width:3693;height:648;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smRcEA&#10;AADbAAAADwAAAGRycy9kb3ducmV2LnhtbESPQWvCQBSE74X+h+UVvNVNPdQ2uglaWvCkNC09P7LP&#10;bDDvbchuNf57VxA8DjPzDbMsR+7UkYbQejHwMs1AkdTettIY+P35en4DFSKKxc4LGThTgLJ4fFhi&#10;bv1JvulYxUYliIQcDbgY+1zrUDtiDFPfkyRv7wfGmOTQaDvgKcG507Mse9WMraQFhz19OKoP1T8b&#10;WPOnpvW8irutw7HbMtey+zNm8jSuFqAijfEevrU31sDsHa5f0g/Qx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arJkXBAAAA2wAAAA8AAAAAAAAAAAAAAAAAmAIAAGRycy9kb3du&#10;cmV2LnhtbFBLBQYAAAAABAAEAPUAAACGAwAAAAA=&#10;" filled="f" stroked="f">
                  <v:textbox inset="0,0,0,0"/>
                </v:rect>
              </v:group>
            </w:pict>
          </mc:Fallback>
        </mc:AlternateContent>
      </w:r>
    </w:p>
    <w:p w:rsidR="00311EFF" w:rsidRPr="001B0198" w:rsidRDefault="00311EFF" w:rsidP="003B0E8A">
      <w:pPr>
        <w:ind w:firstLine="708"/>
      </w:pPr>
      <w:r w:rsidRPr="001B0198">
        <w:rPr>
          <w:noProof/>
          <w:lang w:eastAsia="uk-UA"/>
        </w:rPr>
        <mc:AlternateContent>
          <mc:Choice Requires="wpg">
            <w:drawing>
              <wp:anchor distT="0" distB="0" distL="114300" distR="114300" simplePos="0" relativeHeight="251624448" behindDoc="0" locked="0" layoutInCell="1" allowOverlap="1" wp14:anchorId="34941FF5" wp14:editId="319AD079">
                <wp:simplePos x="0" y="0"/>
                <wp:positionH relativeFrom="column">
                  <wp:posOffset>1871805</wp:posOffset>
                </wp:positionH>
                <wp:positionV relativeFrom="paragraph">
                  <wp:posOffset>25400</wp:posOffset>
                </wp:positionV>
                <wp:extent cx="325120" cy="50800"/>
                <wp:effectExtent l="0" t="19050" r="36830" b="44450"/>
                <wp:wrapNone/>
                <wp:docPr id="17" name="Group 61"/>
                <wp:cNvGraphicFramePr/>
                <a:graphic xmlns:a="http://schemas.openxmlformats.org/drawingml/2006/main">
                  <a:graphicData uri="http://schemas.microsoft.com/office/word/2010/wordprocessingGroup">
                    <wpg:wgp>
                      <wpg:cNvGrpSpPr/>
                      <wpg:grpSpPr>
                        <a:xfrm>
                          <a:off x="0" y="0"/>
                          <a:ext cx="325120" cy="50800"/>
                          <a:chOff x="2842125" y="2735660"/>
                          <a:chExt cx="401717" cy="107951"/>
                        </a:xfrm>
                      </wpg:grpSpPr>
                      <wps:wsp>
                        <wps:cNvPr id="18" name="Right Arrow 18"/>
                        <wps:cNvSpPr/>
                        <wps:spPr>
                          <a:xfrm flipV="1">
                            <a:off x="2842125" y="2735660"/>
                            <a:ext cx="401717" cy="107951"/>
                          </a:xfrm>
                          <a:prstGeom prst="rightArrow">
                            <a:avLst>
                              <a:gd name="adj1" fmla="val 60000"/>
                              <a:gd name="adj2" fmla="val 50000"/>
                            </a:avLst>
                          </a:prstGeom>
                          <a:solidFill>
                            <a:schemeClr val="tx1"/>
                          </a:solidFill>
                          <a:ln>
                            <a:solidFill>
                              <a:schemeClr val="tx1"/>
                            </a:solidFill>
                          </a:ln>
                        </wps:spPr>
                        <wps:style>
                          <a:lnRef idx="0">
                            <a:scrgbClr r="0" g="0" b="0"/>
                          </a:lnRef>
                          <a:fillRef idx="1">
                            <a:scrgbClr r="0" g="0" b="0"/>
                          </a:fillRef>
                          <a:effectRef idx="0">
                            <a:schemeClr val="accent1">
                              <a:tint val="60000"/>
                              <a:hueOff val="0"/>
                              <a:satOff val="0"/>
                              <a:lumOff val="0"/>
                              <a:alphaOff val="0"/>
                            </a:schemeClr>
                          </a:effectRef>
                          <a:fontRef idx="minor">
                            <a:schemeClr val="lt1"/>
                          </a:fontRef>
                        </wps:style>
                        <wps:bodyPr/>
                      </wps:wsp>
                      <wps:wsp>
                        <wps:cNvPr id="19" name="Right Arrow 4"/>
                        <wps:cNvSpPr/>
                        <wps:spPr>
                          <a:xfrm rot="10800000">
                            <a:off x="2842125" y="2757250"/>
                            <a:ext cx="369332" cy="64771"/>
                          </a:xfrm>
                          <a:prstGeom prst="rect">
                            <a:avLst/>
                          </a:prstGeom>
                        </wps:spPr>
                        <wps:style>
                          <a:lnRef idx="0">
                            <a:scrgbClr r="0" g="0" b="0"/>
                          </a:lnRef>
                          <a:fillRef idx="0">
                            <a:scrgbClr r="0" g="0" b="0"/>
                          </a:fillRef>
                          <a:effectRef idx="0">
                            <a:scrgbClr r="0" g="0" b="0"/>
                          </a:effectRef>
                          <a:fontRef idx="minor">
                            <a:schemeClr val="lt1"/>
                          </a:fontRef>
                        </wps:style>
                        <wps:bodyPr spcFirstLastPara="0" vert="horz" wrap="square" lIns="0" tIns="0" rIns="0" bIns="0" numCol="1" spcCol="127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27AB342D" id="Group 61" o:spid="_x0000_s1026" style="position:absolute;margin-left:147.4pt;margin-top:2pt;width:25.6pt;height:4pt;z-index:251624448;mso-width-relative:margin;mso-height-relative:margin" coordorigin="28421,27356" coordsize="4017,1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">
                <v:shape id="Right Arrow 18" o:spid="_x0000_s1027" type="#_x0000_t13" style="position:absolute;left:28421;top:27356;width:4017;height:1080;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7iz8QA&#10;AADbAAAADwAAAGRycy9kb3ducmV2LnhtbESPQWvCQBCF70L/wzKF3urGQkuNriItolAqGsXzmB2T&#10;YHY2ZLcx/nvnUPA2w3vz3jfTee9q1VEbKs8GRsMEFHHubcWFgcN++foJKkRki7VnMnCjAPPZ02CK&#10;qfVX3lGXxUJJCIcUDZQxNqnWIS/JYRj6hli0s28dRlnbQtsWrxLuav2WJB/aYcXSUGJDXyXll+zP&#10;GQjrzfdPpperbvP+m5z7VTwdt2NjXp77xQRUpD4+zP/Xayv4Aiu/yAB6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4s/EAAAA2wAAAA8AAAAAAAAAAAAAAAAAmAIAAGRycy9k&#10;b3ducmV2LnhtbFBLBQYAAAAABAAEAPUAAACJAwAAAAA=&#10;" adj="18698,4320" fillcolor="black [3213]" strokecolor="black [3213]"/>
                <v:rect id="Right Arrow 4" o:spid="_x0000_s1028" style="position:absolute;left:28421;top:27572;width:3693;height:648;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s+L8A&#10;AADbAAAADwAAAGRycy9kb3ducmV2LnhtbERPTWvCQBC9C/0PyxS86aY9tDa6CbVY6EkxFs9DdswG&#10;M7Mhu2r8991Cobd5vM9ZlSN36kpDaL0YeJpnoEhqb1tpDHwfPmcLUCGiWOy8kIE7BSiLh8kKc+tv&#10;sqdrFRuVQiTkaMDF2Odah9oRY5j7niRxJz8wxgSHRtsBbymcO/2cZS+asZXU4LCnD0f1ubqwgTVv&#10;NK1fq7jbOhy7LXMtu6Mx08fxfQkq0hj/xX/uL5vmv8HvL+kAXf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4x+z4vwAAANsAAAAPAAAAAAAAAAAAAAAAAJgCAABkcnMvZG93bnJl&#10;di54bWxQSwUGAAAAAAQABAD1AAAAhAMAAAAA&#10;" filled="f" stroked="f">
                  <v:textbox inset="0,0,0,0"/>
                </v:rect>
              </v:group>
            </w:pict>
          </mc:Fallback>
        </mc:AlternateContent>
      </w:r>
    </w:p>
    <w:p w:rsidR="00311EFF" w:rsidRPr="001B0198" w:rsidRDefault="00311EFF" w:rsidP="003B0E8A">
      <w:pPr>
        <w:ind w:firstLine="708"/>
      </w:pPr>
    </w:p>
    <w:p w:rsidR="00311EFF" w:rsidRPr="001B0198" w:rsidRDefault="00D81262" w:rsidP="00663CA9">
      <w:pPr>
        <w:ind w:firstLine="708"/>
        <w:jc w:val="center"/>
      </w:pPr>
      <w:bookmarkStart w:id="31" w:name="im2_3_5"/>
      <w:r w:rsidRPr="001B0198">
        <w:t>Рис</w:t>
      </w:r>
      <w:r w:rsidR="00C413D7">
        <w:t>унок 4.3</w:t>
      </w:r>
      <w:r w:rsidR="00663CA9" w:rsidRPr="001B0198">
        <w:t xml:space="preserve"> – Послідовність </w:t>
      </w:r>
      <w:r w:rsidR="0087520B" w:rsidRPr="001B0198">
        <w:t xml:space="preserve">отримання </w:t>
      </w:r>
      <w:r w:rsidR="00C413D7">
        <w:t>бітів відбитку</w:t>
      </w:r>
      <w:r w:rsidR="00663CA9" w:rsidRPr="001B0198">
        <w:t>.</w:t>
      </w:r>
    </w:p>
    <w:bookmarkEnd w:id="31"/>
    <w:p w:rsidR="00663CA9" w:rsidRDefault="00663CA9" w:rsidP="00663CA9">
      <w:pPr>
        <w:ind w:firstLine="708"/>
        <w:jc w:val="center"/>
      </w:pPr>
    </w:p>
    <w:p w:rsidR="00E46457" w:rsidRDefault="00E46457" w:rsidP="00E46457">
      <w:pPr>
        <w:ind w:firstLine="708"/>
      </w:pPr>
      <w:r w:rsidRPr="00E46457">
        <w:t xml:space="preserve">Оскільки більшу частину енергії сигналу визначають старші коефіцієнти </w:t>
      </w:r>
      <w:r w:rsidR="00A50B2D">
        <w:t xml:space="preserve">Фур’є-перетворення, то автори </w:t>
      </w:r>
      <w:hyperlink w:anchor="b1" w:history="1">
        <w:r w:rsidR="00A50B2D" w:rsidRPr="00A50B2D">
          <w:rPr>
            <w:rStyle w:val="Hyperlink"/>
            <w:color w:val="000000" w:themeColor="text1"/>
          </w:rPr>
          <w:t>[1</w:t>
        </w:r>
        <w:r w:rsidRPr="00A50B2D">
          <w:rPr>
            <w:rStyle w:val="Hyperlink"/>
            <w:color w:val="000000" w:themeColor="text1"/>
          </w:rPr>
          <w:t>]</w:t>
        </w:r>
      </w:hyperlink>
      <w:r w:rsidRPr="00A50B2D">
        <w:rPr>
          <w:color w:val="000000" w:themeColor="text1"/>
        </w:rPr>
        <w:t xml:space="preserve"> </w:t>
      </w:r>
      <w:r w:rsidRPr="00E46457">
        <w:t xml:space="preserve">пропонують обрати </w:t>
      </w:r>
      <w:r w:rsidR="0063087C">
        <w:t xml:space="preserve">перші 21х21 коефіцієнтів перетворення </w:t>
      </w:r>
      <m:oMath>
        <m:acc>
          <m:accPr>
            <m:chr m:val="̌"/>
            <m:ctrlPr>
              <w:rPr>
                <w:rFonts w:ascii="Cambria Math" w:hAnsi="Cambria Math"/>
                <w:i/>
                <w:lang w:val="en-US"/>
              </w:rPr>
            </m:ctrlPr>
          </m:accPr>
          <m:e>
            <m:r>
              <w:rPr>
                <w:rFonts w:ascii="Cambria Math" w:hAnsi="Cambria Math"/>
                <w:lang w:val="en-US"/>
              </w:rPr>
              <m:t>C</m:t>
            </m:r>
          </m:e>
        </m:acc>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ξ</m:t>
                </m:r>
              </m:e>
              <m:sub>
                <m:r>
                  <w:rPr>
                    <w:rFonts w:ascii="Cambria Math" w:hAnsi="Cambria Math"/>
                    <w:lang w:val="en-US"/>
                  </w:rPr>
                  <m:t>l</m:t>
                </m:r>
              </m:sub>
            </m:sSub>
            <m:r>
              <w:rPr>
                <w:rFonts w:ascii="Cambria Math" w:hAnsi="Cambria Math"/>
              </w:rPr>
              <m:t xml:space="preserve">, </m:t>
            </m:r>
            <m:sSub>
              <m:sSubPr>
                <m:ctrlPr>
                  <w:rPr>
                    <w:rFonts w:ascii="Cambria Math" w:hAnsi="Cambria Math"/>
                    <w:i/>
                    <w:lang w:val="en-US"/>
                  </w:rPr>
                </m:ctrlPr>
              </m:sSubPr>
              <m:e>
                <m:r>
                  <w:rPr>
                    <w:rFonts w:ascii="Cambria Math" w:hAnsi="Cambria Math"/>
                    <w:lang w:val="en-US"/>
                  </w:rPr>
                  <m:t>ξ</m:t>
                </m:r>
              </m:e>
              <m:sub>
                <m:r>
                  <w:rPr>
                    <w:rFonts w:ascii="Cambria Math" w:hAnsi="Cambria Math"/>
                    <w:lang w:val="en-US"/>
                  </w:rPr>
                  <m:t>θ</m:t>
                </m:r>
              </m:sub>
            </m:sSub>
          </m:e>
        </m:d>
      </m:oMath>
      <w:r w:rsidR="0063087C">
        <w:t xml:space="preserve"> і знайти модуль та аргумент цих комплексних коефіцієнтів. До отриманих наборів значень застосовується двовимірний фільтр, який визначається матрицею</w:t>
      </w:r>
    </w:p>
    <w:p w:rsidR="0063087C" w:rsidRDefault="0063087C" w:rsidP="00E46457">
      <w:pPr>
        <w:ind w:firstLine="708"/>
      </w:pPr>
    </w:p>
    <w:p w:rsidR="0063087C" w:rsidRDefault="0063087C" w:rsidP="0063087C">
      <w:pPr>
        <w:ind w:firstLine="708"/>
        <w:jc w:val="center"/>
      </w:pPr>
      <m:oMathPara>
        <m:oMath>
          <m:r>
            <w:rPr>
              <w:rFonts w:ascii="Cambria Math" w:eastAsiaTheme="minorEastAsia" w:hAnsi="Cambria Math"/>
              <w:lang w:val="en-US"/>
            </w:rPr>
            <m:t>F=</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1</m:t>
                    </m:r>
                  </m:e>
                </m:mr>
                <m:mr>
                  <m:e>
                    <m:r>
                      <w:rPr>
                        <w:rFonts w:ascii="Cambria Math" w:eastAsiaTheme="minorEastAsia" w:hAnsi="Cambria Math"/>
                      </w:rPr>
                      <m:t>1</m:t>
                    </m:r>
                  </m:e>
                  <m:e>
                    <m:r>
                      <w:rPr>
                        <w:rFonts w:ascii="Cambria Math" w:eastAsiaTheme="minorEastAsia" w:hAnsi="Cambria Math"/>
                      </w:rPr>
                      <m:t>-1</m:t>
                    </m:r>
                  </m:e>
                </m:mr>
              </m:m>
            </m:e>
          </m:d>
        </m:oMath>
      </m:oMathPara>
    </w:p>
    <w:p w:rsidR="0063087C" w:rsidRPr="00E46457" w:rsidRDefault="0063087C" w:rsidP="00E46457">
      <w:pPr>
        <w:ind w:firstLine="708"/>
      </w:pPr>
    </w:p>
    <w:p w:rsidR="00E46457" w:rsidRDefault="0063087C" w:rsidP="0063087C">
      <w:pPr>
        <w:ind w:firstLine="708"/>
      </w:pPr>
      <w:r>
        <w:t xml:space="preserve">Відфільтровані значення пропускаються через порогову функцію, яка замінює додатні числа на одиницю, а від’ємні – на нулі. </w:t>
      </w:r>
    </w:p>
    <w:p w:rsidR="00D30CF5" w:rsidRDefault="00D30CF5" w:rsidP="0063087C">
      <w:pPr>
        <w:ind w:firstLine="708"/>
      </w:pPr>
    </w:p>
    <w:p w:rsidR="0063087C" w:rsidRDefault="0063087C" w:rsidP="0063087C">
      <w:pPr>
        <w:ind w:firstLine="708"/>
      </w:pPr>
      <w:r>
        <w:lastRenderedPageBreak/>
        <w:t>Для отримання цифрового відбитку початкового зображення залишається лише об’єднати ці два набори величин за допомогою операції виключної диз’юнкції (</w:t>
      </w:r>
      <w:r>
        <w:rPr>
          <w:lang w:val="en-US"/>
        </w:rPr>
        <w:t>XOR</w:t>
      </w:r>
      <w:r>
        <w:t>). Отриманий набір 20х20 нулів та одиниць і буде шуканим відбитком. Для його зберігання достатньо всього п’ятдесят байт пам’яті.</w:t>
      </w:r>
    </w:p>
    <w:p w:rsidR="0063087C" w:rsidRDefault="0063087C" w:rsidP="0063087C">
      <w:pPr>
        <w:ind w:firstLine="708"/>
        <w:rPr>
          <w:lang w:val="ru-RU"/>
        </w:rPr>
      </w:pPr>
      <w:r>
        <w:t xml:space="preserve">На рисунку 4.4 наведено отриманий за вищеописаним методом цифровий відбиток зображення </w:t>
      </w:r>
      <w:r>
        <w:rPr>
          <w:lang w:val="en-US"/>
        </w:rPr>
        <w:t>Lena</w:t>
      </w:r>
      <w:r>
        <w:rPr>
          <w:lang w:val="ru-RU"/>
        </w:rPr>
        <w:t xml:space="preserve"> (рис. 4.2).</w:t>
      </w:r>
    </w:p>
    <w:p w:rsidR="00D30CF5" w:rsidRPr="0063087C" w:rsidRDefault="00D30CF5" w:rsidP="0063087C">
      <w:pPr>
        <w:ind w:firstLine="708"/>
        <w:rPr>
          <w:lang w:val="ru-RU"/>
        </w:rPr>
      </w:pPr>
    </w:p>
    <w:p w:rsidR="00F61A7E" w:rsidRPr="001B0198" w:rsidRDefault="00F61A7E" w:rsidP="00F61A7E">
      <w:pPr>
        <w:ind w:firstLine="0"/>
        <w:jc w:val="center"/>
        <w:rPr>
          <w:rFonts w:eastAsiaTheme="minorEastAsia"/>
        </w:rPr>
      </w:pPr>
      <w:r w:rsidRPr="001B0198">
        <w:rPr>
          <w:noProof/>
          <w:lang w:eastAsia="uk-UA"/>
        </w:rPr>
        <w:drawing>
          <wp:inline distT="0" distB="0" distL="0" distR="0" wp14:anchorId="1B3C7CF6" wp14:editId="7A92BC62">
            <wp:extent cx="2295525" cy="19526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95525" cy="1952625"/>
                    </a:xfrm>
                    <a:prstGeom prst="rect">
                      <a:avLst/>
                    </a:prstGeom>
                  </pic:spPr>
                </pic:pic>
              </a:graphicData>
            </a:graphic>
          </wp:inline>
        </w:drawing>
      </w:r>
    </w:p>
    <w:p w:rsidR="00F61A7E" w:rsidRPr="00C413D7" w:rsidRDefault="00D81262" w:rsidP="00F61A7E">
      <w:pPr>
        <w:ind w:firstLine="0"/>
        <w:jc w:val="center"/>
        <w:rPr>
          <w:rFonts w:eastAsiaTheme="minorEastAsia"/>
        </w:rPr>
      </w:pPr>
      <w:bookmarkStart w:id="32" w:name="im2_3_6"/>
      <w:r w:rsidRPr="001B0198">
        <w:rPr>
          <w:rFonts w:eastAsiaTheme="minorEastAsia"/>
        </w:rPr>
        <w:t>Рис</w:t>
      </w:r>
      <w:r w:rsidR="00C413D7">
        <w:rPr>
          <w:rFonts w:eastAsiaTheme="minorEastAsia"/>
        </w:rPr>
        <w:t>унок 4.4</w:t>
      </w:r>
      <w:r w:rsidR="00F61A7E" w:rsidRPr="001B0198">
        <w:rPr>
          <w:rFonts w:eastAsiaTheme="minorEastAsia"/>
        </w:rPr>
        <w:t xml:space="preserve"> – Відбиток зображення </w:t>
      </w:r>
      <w:r w:rsidR="00F61A7E" w:rsidRPr="001B0198">
        <w:rPr>
          <w:rFonts w:eastAsiaTheme="minorEastAsia"/>
          <w:lang w:val="en-US"/>
        </w:rPr>
        <w:t>Lena</w:t>
      </w:r>
      <w:r w:rsidR="00C413D7">
        <w:rPr>
          <w:rFonts w:eastAsiaTheme="minorEastAsia"/>
        </w:rPr>
        <w:t>.</w:t>
      </w:r>
    </w:p>
    <w:bookmarkEnd w:id="32"/>
    <w:p w:rsidR="00274BB5" w:rsidRDefault="00274BB5" w:rsidP="003B0E8A"/>
    <w:p w:rsidR="00590D8C" w:rsidRDefault="00590D8C" w:rsidP="003B0E8A"/>
    <w:p w:rsidR="00590D8C" w:rsidRPr="00CE385E" w:rsidRDefault="00590D8C" w:rsidP="00CE385E">
      <w:pPr>
        <w:pStyle w:val="Heading2"/>
      </w:pPr>
      <w:bookmarkStart w:id="33" w:name="_Toc517034559"/>
      <w:r w:rsidRPr="00CE385E">
        <w:t>Критерій подібності зображень</w:t>
      </w:r>
      <w:bookmarkEnd w:id="33"/>
    </w:p>
    <w:p w:rsidR="00590D8C" w:rsidRDefault="00590D8C" w:rsidP="00590D8C"/>
    <w:p w:rsidR="00590D8C" w:rsidRDefault="00590D8C" w:rsidP="00590D8C"/>
    <w:p w:rsidR="00D23884" w:rsidRDefault="00D23884" w:rsidP="00D23884">
      <w:r>
        <w:t xml:space="preserve">У методах, що базуються на підході обчислення цифрового відбитку, два зображення вважаються схожими, якщо відстань Хеммінга між відбитками (тобто кількість бітів у відбитках, що відрізняються) не перевищує певного порогу Т. Ця задача може бути сформульована як задача перевірки гіпотези </w:t>
      </w:r>
      <w:r w:rsidRPr="00D23884">
        <w:t>[1]</w:t>
      </w:r>
      <w:r>
        <w:t>:</w:t>
      </w:r>
    </w:p>
    <w:p w:rsidR="00D23884" w:rsidRPr="00D23884" w:rsidRDefault="00D23884" w:rsidP="00D23884"/>
    <w:p w:rsidR="00D23884" w:rsidRPr="00D23884" w:rsidRDefault="00D23884" w:rsidP="00D23884">
      <w:proofErr w:type="gramStart"/>
      <w:r>
        <w:rPr>
          <w:lang w:val="en-US"/>
        </w:rPr>
        <w:t>H</w:t>
      </w:r>
      <w:r w:rsidRPr="00D23884">
        <w:rPr>
          <w:vertAlign w:val="subscript"/>
          <w:lang w:val="ru-RU"/>
        </w:rPr>
        <w:t>0</w:t>
      </w:r>
      <w:r w:rsidRPr="00D23884">
        <w:rPr>
          <w:lang w:val="ru-RU"/>
        </w:rPr>
        <w:t xml:space="preserve"> :</w:t>
      </w:r>
      <w:proofErr w:type="gramEnd"/>
      <w:r w:rsidRPr="00D23884">
        <w:rPr>
          <w:lang w:val="ru-RU"/>
        </w:rPr>
        <w:t xml:space="preserve"> </w:t>
      </w:r>
      <w:r>
        <w:t>два зображення вважаються схожими, якщо відстань Хеммінга між їх цифровими відбитками менше за порогове значення Т</w:t>
      </w:r>
    </w:p>
    <w:p w:rsidR="00590D8C" w:rsidRPr="00FF78FB" w:rsidRDefault="00FF78FB" w:rsidP="003B0E8A">
      <w:r>
        <w:t>Н</w:t>
      </w:r>
      <w:r>
        <w:rPr>
          <w:vertAlign w:val="subscript"/>
        </w:rPr>
        <w:t>1</w:t>
      </w:r>
      <w:r>
        <w:t xml:space="preserve"> : два зображення вважаються різними, якщо відстань Хеммінга між їх цифровими відбитками більше за порогове значення Т</w:t>
      </w:r>
    </w:p>
    <w:p w:rsidR="00274BB5" w:rsidRDefault="00BA4DE6" w:rsidP="003B0E8A">
      <w:r>
        <w:lastRenderedPageBreak/>
        <w:t xml:space="preserve">Автори </w:t>
      </w:r>
      <w:r w:rsidRPr="00BA4DE6">
        <w:rPr>
          <w:lang w:val="ru-RU"/>
        </w:rPr>
        <w:t>[1]</w:t>
      </w:r>
      <w:r>
        <w:t xml:space="preserve"> припускали, що процес отримання відбитку призводить до отримання випадкових незалежних бітів із однаковим розподілом. Тоді кількість різних бітів у двох відбитках можна вважати випадковою величиною, яка має біноміальний розподіл </w:t>
      </w:r>
      <w:r>
        <w:rPr>
          <w:lang w:val="en-US"/>
        </w:rPr>
        <w:t>B</w:t>
      </w:r>
      <w:r w:rsidRPr="00BA4DE6">
        <w:t>(</w:t>
      </w:r>
      <w:r>
        <w:rPr>
          <w:lang w:val="en-US"/>
        </w:rPr>
        <w:t>n</w:t>
      </w:r>
      <w:r w:rsidRPr="00BA4DE6">
        <w:t xml:space="preserve">, </w:t>
      </w:r>
      <w:r>
        <w:rPr>
          <w:lang w:val="en-US"/>
        </w:rPr>
        <w:t>p</w:t>
      </w:r>
      <w:r w:rsidRPr="00BA4DE6">
        <w:t>)</w:t>
      </w:r>
      <w:r>
        <w:t xml:space="preserve">, де </w:t>
      </w:r>
      <w:r>
        <w:rPr>
          <w:lang w:val="en-US"/>
        </w:rPr>
        <w:t>n</w:t>
      </w:r>
      <w:r>
        <w:t xml:space="preserve"> – загальна кількість бітів у відбитку, а р – ймовірність отримати значення біта, що дорівнює</w:t>
      </w:r>
      <w:r w:rsidR="00884781">
        <w:t xml:space="preserve"> нулеві.</w:t>
      </w:r>
    </w:p>
    <w:p w:rsidR="00884781" w:rsidRDefault="00884781" w:rsidP="003B0E8A">
      <w:r>
        <w:t xml:space="preserve">Вибір порогу Т здійснюється на основі помилок першого (тобто визначення різних зображень як схожих) та другого (тобто визначення схожих зображень як різних) роду. В </w:t>
      </w:r>
      <w:r w:rsidRPr="00884781">
        <w:rPr>
          <w:lang w:val="ru-RU"/>
        </w:rPr>
        <w:t>[1]</w:t>
      </w:r>
      <w:r>
        <w:rPr>
          <w:lang w:val="ru-RU"/>
        </w:rPr>
        <w:t xml:space="preserve"> </w:t>
      </w:r>
      <w:r>
        <w:t>було показано, що при виборі Т = 0.3 помилка першого роду дуже мала (близько 10</w:t>
      </w:r>
      <w:r>
        <w:rPr>
          <w:vertAlign w:val="superscript"/>
        </w:rPr>
        <w:t>-15</w:t>
      </w:r>
      <w:r>
        <w:t>).</w:t>
      </w:r>
    </w:p>
    <w:p w:rsidR="00884781" w:rsidRPr="00884781" w:rsidRDefault="00884781" w:rsidP="003B0E8A">
      <w:r>
        <w:t xml:space="preserve">Тобто для того, щоб вважати два зображення подібними (схожими), із 400 бітів цифрового відбитку повинні не співпасти менше, ніж </w:t>
      </w:r>
      <w:r w:rsidR="00FC5BC2">
        <w:t>120.</w:t>
      </w:r>
    </w:p>
    <w:p w:rsidR="00FF78FB" w:rsidRDefault="00FF78FB" w:rsidP="003B0E8A"/>
    <w:p w:rsidR="00FF78FB" w:rsidRDefault="00FF78FB" w:rsidP="003B0E8A"/>
    <w:p w:rsidR="00392D1B" w:rsidRPr="00CE385E" w:rsidRDefault="00392D1B" w:rsidP="00CE385E">
      <w:pPr>
        <w:pStyle w:val="Heading2"/>
      </w:pPr>
      <w:bookmarkStart w:id="34" w:name="_Toc517034560"/>
      <w:r w:rsidRPr="00CE385E">
        <w:t>Висновки до розділу</w:t>
      </w:r>
      <w:bookmarkEnd w:id="34"/>
    </w:p>
    <w:p w:rsidR="006A6D26" w:rsidRDefault="006A6D26" w:rsidP="006A6D26"/>
    <w:p w:rsidR="00E46457" w:rsidRDefault="00E46457" w:rsidP="006A6D26">
      <w:r>
        <w:t>В даному розділі було детально описано обраний для побудови системи пошуку схожих зображень метод. Розглянуто властивості перетворення Радона та інших допоміжних операцій, які дозволяють отримати відбиток, стійкий до заданих модифікацій зображень. Описана послідовність дій, які потрібно виконати для обчислення відбитку.</w:t>
      </w:r>
    </w:p>
    <w:p w:rsidR="00E46457" w:rsidRDefault="00FC5BC2" w:rsidP="006A6D26">
      <w:r>
        <w:t>Також в</w:t>
      </w:r>
      <w:r w:rsidR="00FC79B9">
        <w:t>казано критерій для визначення ступеня схожості двох зображень на основі їх цифрових відбитків.</w:t>
      </w:r>
    </w:p>
    <w:p w:rsidR="00AD01BB" w:rsidRPr="00CE385E" w:rsidRDefault="00630042" w:rsidP="00CE385E">
      <w:pPr>
        <w:pStyle w:val="Heading1"/>
      </w:pPr>
      <w:r w:rsidRPr="00CE385E">
        <w:br w:type="page"/>
      </w:r>
      <w:bookmarkStart w:id="35" w:name="_Toc517034561"/>
      <w:r w:rsidR="0042162E" w:rsidRPr="00CE385E">
        <w:lastRenderedPageBreak/>
        <w:t>Опис розробленої системи</w:t>
      </w:r>
      <w:bookmarkEnd w:id="35"/>
    </w:p>
    <w:p w:rsidR="00AD01BB" w:rsidRPr="00CE385E" w:rsidRDefault="00AD01BB" w:rsidP="00CE385E">
      <w:pPr>
        <w:pStyle w:val="Heading2"/>
      </w:pPr>
      <w:bookmarkStart w:id="36" w:name="_Toc517034562"/>
      <w:r w:rsidRPr="00CE385E">
        <w:t xml:space="preserve">Структура </w:t>
      </w:r>
      <w:r w:rsidR="00954211" w:rsidRPr="00CE385E">
        <w:t>системи</w:t>
      </w:r>
      <w:bookmarkEnd w:id="36"/>
    </w:p>
    <w:p w:rsidR="00AD01BB" w:rsidRPr="001B0198" w:rsidRDefault="00AD01BB" w:rsidP="00AD01BB"/>
    <w:p w:rsidR="00AD01BB" w:rsidRDefault="00AD01BB" w:rsidP="00AD01BB"/>
    <w:p w:rsidR="00954211" w:rsidRDefault="00954211" w:rsidP="00AD01BB">
      <w:r>
        <w:t>На рисунку 5.1 наведено структуру автоматизованої системи виявлення дублікатів зображень</w:t>
      </w:r>
      <w:r w:rsidR="00E64774">
        <w:t xml:space="preserve"> та зв’язки між її компонентами</w:t>
      </w:r>
      <w:r>
        <w:t>.</w:t>
      </w:r>
    </w:p>
    <w:p w:rsidR="00954211" w:rsidRPr="001B0198" w:rsidRDefault="00954211" w:rsidP="00AD01BB"/>
    <w:p w:rsidR="00F70D8A" w:rsidRPr="001B0198" w:rsidRDefault="00B757A1" w:rsidP="00AD01BB">
      <w:r>
        <w:t>Розроблена автоматизована система складається з наступних частин</w:t>
      </w:r>
      <w:r w:rsidR="00F70D8A" w:rsidRPr="001B0198">
        <w:t>:</w:t>
      </w:r>
    </w:p>
    <w:p w:rsidR="00F70D8A" w:rsidRPr="001B0198" w:rsidRDefault="00B757A1" w:rsidP="003A3678">
      <w:pPr>
        <w:pStyle w:val="ListParagraph"/>
        <w:numPr>
          <w:ilvl w:val="0"/>
          <w:numId w:val="14"/>
        </w:numPr>
      </w:pPr>
      <w:r>
        <w:t>блок обробки вхідних зображень</w:t>
      </w:r>
      <w:r w:rsidR="00E52276">
        <w:t>;</w:t>
      </w:r>
    </w:p>
    <w:p w:rsidR="00F70D8A" w:rsidRPr="001B0198" w:rsidRDefault="00B757A1" w:rsidP="003A3678">
      <w:pPr>
        <w:pStyle w:val="ListParagraph"/>
        <w:numPr>
          <w:ilvl w:val="0"/>
          <w:numId w:val="14"/>
        </w:numPr>
      </w:pPr>
      <w:r>
        <w:t>блок створення відбитків зображень</w:t>
      </w:r>
      <w:r w:rsidR="00E52276">
        <w:t>;</w:t>
      </w:r>
    </w:p>
    <w:p w:rsidR="00F70D8A" w:rsidRPr="001B0198" w:rsidRDefault="00B757A1" w:rsidP="003A3678">
      <w:pPr>
        <w:pStyle w:val="ListParagraph"/>
        <w:numPr>
          <w:ilvl w:val="0"/>
          <w:numId w:val="14"/>
        </w:numPr>
      </w:pPr>
      <w:r>
        <w:t>блок пошуку схожих зображень</w:t>
      </w:r>
      <w:r w:rsidR="00E52276">
        <w:t>;</w:t>
      </w:r>
    </w:p>
    <w:p w:rsidR="00F70D8A" w:rsidRDefault="00B757A1" w:rsidP="003A3678">
      <w:pPr>
        <w:pStyle w:val="ListParagraph"/>
        <w:numPr>
          <w:ilvl w:val="0"/>
          <w:numId w:val="14"/>
        </w:numPr>
      </w:pPr>
      <w:r>
        <w:t>блок формування звітів</w:t>
      </w:r>
      <w:r w:rsidR="00E52276">
        <w:t>;</w:t>
      </w:r>
    </w:p>
    <w:p w:rsidR="00B757A1" w:rsidRPr="001B0198" w:rsidRDefault="00B757A1" w:rsidP="003A3678">
      <w:pPr>
        <w:pStyle w:val="ListParagraph"/>
        <w:numPr>
          <w:ilvl w:val="0"/>
          <w:numId w:val="14"/>
        </w:numPr>
      </w:pPr>
      <w:r>
        <w:t>база відбиткі</w:t>
      </w:r>
      <w:r w:rsidR="00867D4F">
        <w:t>в наборів зображень користувача;</w:t>
      </w:r>
    </w:p>
    <w:p w:rsidR="00F70D8A" w:rsidRDefault="00F70D8A" w:rsidP="00F70D8A"/>
    <w:p w:rsidR="00F42AEC" w:rsidRPr="001B0198" w:rsidRDefault="00F42AEC" w:rsidP="00F42AEC">
      <w:pPr>
        <w:ind w:firstLine="0"/>
        <w:jc w:val="center"/>
      </w:pPr>
      <w:r>
        <w:rPr>
          <w:noProof/>
          <w:lang w:eastAsia="uk-UA"/>
        </w:rPr>
        <w:drawing>
          <wp:inline distT="0" distB="0" distL="0" distR="0" wp14:anchorId="6A5205B1" wp14:editId="67B14E82">
            <wp:extent cx="6477000" cy="375285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77000" cy="3752850"/>
                    </a:xfrm>
                    <a:prstGeom prst="rect">
                      <a:avLst/>
                    </a:prstGeom>
                    <a:noFill/>
                    <a:ln>
                      <a:noFill/>
                    </a:ln>
                  </pic:spPr>
                </pic:pic>
              </a:graphicData>
            </a:graphic>
          </wp:inline>
        </w:drawing>
      </w:r>
    </w:p>
    <w:p w:rsidR="00F70D8A" w:rsidRPr="001B0198" w:rsidRDefault="00F70D8A" w:rsidP="00F70D8A">
      <w:pPr>
        <w:jc w:val="center"/>
      </w:pPr>
      <w:r w:rsidRPr="001B0198">
        <w:t>Рис</w:t>
      </w:r>
      <w:r w:rsidR="00F42AEC">
        <w:t>унок 5</w:t>
      </w:r>
      <w:r w:rsidRPr="001B0198">
        <w:t xml:space="preserve">.1 – </w:t>
      </w:r>
      <w:r w:rsidR="00F42AEC">
        <w:t xml:space="preserve">Структура </w:t>
      </w:r>
      <w:r w:rsidRPr="001B0198">
        <w:t>системи</w:t>
      </w:r>
    </w:p>
    <w:p w:rsidR="00F70D8A" w:rsidRPr="001B0198" w:rsidRDefault="00AD01BB" w:rsidP="00AD01BB">
      <w:r w:rsidRPr="001B0198">
        <w:t xml:space="preserve"> </w:t>
      </w:r>
    </w:p>
    <w:p w:rsidR="00B757A1" w:rsidRDefault="003770C7" w:rsidP="00AD01BB">
      <w:r>
        <w:lastRenderedPageBreak/>
        <w:t>Блок обробки вхідних зображень зчитує заданий файл із вказаного користувачем місця зберігання (каталог на жорсткому диску чи зовнішньому накопичувачі, мережевий диск, посилання на файл в глобальній мережі Інтернет та інш.) та конвертує його у формат «градації сірого».</w:t>
      </w:r>
    </w:p>
    <w:p w:rsidR="00286389" w:rsidRPr="003770C7" w:rsidRDefault="00286389" w:rsidP="00AD01BB"/>
    <w:p w:rsidR="00B757A1" w:rsidRDefault="003770C7" w:rsidP="00AD01BB">
      <w:r>
        <w:t>Результати роботи передаються у блок створення відбитку зображення. Алгоритм отримання цифрового відбитку було детально описано у попередньому розділі.</w:t>
      </w:r>
    </w:p>
    <w:p w:rsidR="00D021B6" w:rsidRDefault="003770C7" w:rsidP="00AD01BB">
      <w:r>
        <w:t xml:space="preserve">Блок пошуку схожих зображень на основі обчисленого цифрового відбитку </w:t>
      </w:r>
      <w:r w:rsidR="00EF4C38">
        <w:t xml:space="preserve">знаходить у базі відбитків зображення із максимальним значенням міри подібності. </w:t>
      </w:r>
    </w:p>
    <w:p w:rsidR="00EF4C38" w:rsidRDefault="00EF4C38" w:rsidP="00AD01BB">
      <w:r>
        <w:t>Блок формування звітів надає отримані результати пошуку користувачеві.</w:t>
      </w:r>
    </w:p>
    <w:p w:rsidR="003770C7" w:rsidRDefault="003770C7" w:rsidP="00AD01BB"/>
    <w:p w:rsidR="00EF4C38" w:rsidRDefault="00EF4C38" w:rsidP="00AD01BB"/>
    <w:p w:rsidR="00EF4C38" w:rsidRPr="00CE385E" w:rsidRDefault="00EF4C38" w:rsidP="00CE385E">
      <w:pPr>
        <w:pStyle w:val="Heading2"/>
      </w:pPr>
      <w:bookmarkStart w:id="37" w:name="_Toc517034563"/>
      <w:r w:rsidRPr="00CE385E">
        <w:t>Опис використаних програмних засобів</w:t>
      </w:r>
      <w:bookmarkEnd w:id="37"/>
    </w:p>
    <w:p w:rsidR="00EF4C38" w:rsidRDefault="00EF4C38" w:rsidP="00AD01BB"/>
    <w:p w:rsidR="003770C7" w:rsidRDefault="003770C7" w:rsidP="00AD01BB"/>
    <w:p w:rsidR="003770C7" w:rsidRDefault="00EF4C38" w:rsidP="00AD01BB">
      <w:r>
        <w:t xml:space="preserve">Для створення програмного забезпечення було використано мову програмування </w:t>
      </w:r>
      <w:r>
        <w:rPr>
          <w:lang w:val="en-US"/>
        </w:rPr>
        <w:t>Python</w:t>
      </w:r>
      <w:r>
        <w:t xml:space="preserve">. </w:t>
      </w:r>
      <w:r>
        <w:rPr>
          <w:lang w:val="en-US"/>
        </w:rPr>
        <w:t>Python</w:t>
      </w:r>
      <w:r>
        <w:t xml:space="preserve"> – </w:t>
      </w:r>
      <w:r w:rsidRPr="00F406F0">
        <w:t>високорівнева</w:t>
      </w:r>
      <w:r>
        <w:t xml:space="preserve"> </w:t>
      </w:r>
      <w:r w:rsidRPr="00F406F0">
        <w:t>мова</w:t>
      </w:r>
      <w:r>
        <w:t xml:space="preserve"> </w:t>
      </w:r>
      <w:r w:rsidRPr="00F406F0">
        <w:t>програмування</w:t>
      </w:r>
      <w:r>
        <w:t xml:space="preserve"> </w:t>
      </w:r>
      <w:r w:rsidRPr="00F406F0">
        <w:t>загального</w:t>
      </w:r>
      <w:r>
        <w:t xml:space="preserve"> </w:t>
      </w:r>
      <w:r w:rsidRPr="00F406F0">
        <w:t xml:space="preserve">призначення, </w:t>
      </w:r>
      <w:r>
        <w:t xml:space="preserve">яка </w:t>
      </w:r>
      <w:r w:rsidR="00FD157C">
        <w:t xml:space="preserve">орієнтована </w:t>
      </w:r>
      <w:r w:rsidR="00FD157C" w:rsidRPr="00F406F0">
        <w:t>на</w:t>
      </w:r>
      <w:r w:rsidRPr="00F406F0">
        <w:t xml:space="preserve"> підвищення</w:t>
      </w:r>
      <w:r>
        <w:t xml:space="preserve"> </w:t>
      </w:r>
      <w:r w:rsidRPr="00F406F0">
        <w:t>продуктивності</w:t>
      </w:r>
      <w:r>
        <w:t xml:space="preserve"> </w:t>
      </w:r>
      <w:r w:rsidRPr="00F406F0">
        <w:t xml:space="preserve">розробника та читаності коду. Синтаксис ядра </w:t>
      </w:r>
      <w:r>
        <w:rPr>
          <w:lang w:val="en-US"/>
        </w:rPr>
        <w:t>Python</w:t>
      </w:r>
      <w:r>
        <w:t xml:space="preserve"> мінімалістичний, водночас стандартна бібліотека містить велику кількість корисних функцій.</w:t>
      </w:r>
    </w:p>
    <w:p w:rsidR="00286389" w:rsidRDefault="00286389" w:rsidP="00AD01BB"/>
    <w:p w:rsidR="00EF4C38" w:rsidRDefault="00EF4C38" w:rsidP="00AD01BB">
      <w:r w:rsidRPr="001B0198">
        <w:t xml:space="preserve">Оскільки </w:t>
      </w:r>
      <w:r w:rsidR="00286389">
        <w:t>програми на мові</w:t>
      </w:r>
      <w:r w:rsidRPr="001B0198">
        <w:t xml:space="preserve"> </w:t>
      </w:r>
      <w:r w:rsidR="00286389">
        <w:rPr>
          <w:lang w:val="en-US"/>
        </w:rPr>
        <w:t>Python</w:t>
      </w:r>
      <w:r w:rsidR="00286389">
        <w:t xml:space="preserve"> </w:t>
      </w:r>
      <w:r w:rsidR="00286389" w:rsidRPr="00286389">
        <w:t xml:space="preserve"> </w:t>
      </w:r>
      <w:r w:rsidR="00286389">
        <w:t xml:space="preserve">мають </w:t>
      </w:r>
      <w:r w:rsidRPr="001B0198">
        <w:t xml:space="preserve">низьку швидкість виконання, </w:t>
      </w:r>
      <w:r w:rsidR="00286389">
        <w:t xml:space="preserve">то </w:t>
      </w:r>
      <w:r w:rsidRPr="001B0198">
        <w:t xml:space="preserve">до </w:t>
      </w:r>
      <w:r w:rsidR="00286389">
        <w:t xml:space="preserve">всіх </w:t>
      </w:r>
      <w:r w:rsidRPr="001B0198">
        <w:t xml:space="preserve">написаних вручну </w:t>
      </w:r>
      <w:r w:rsidR="00286389">
        <w:t xml:space="preserve">методів та алгоритмів </w:t>
      </w:r>
      <w:r w:rsidRPr="001B0198">
        <w:t xml:space="preserve">було застосовано </w:t>
      </w:r>
      <w:r w:rsidRPr="001B0198">
        <w:rPr>
          <w:lang w:val="en-US"/>
        </w:rPr>
        <w:t>jit</w:t>
      </w:r>
      <w:r>
        <w:t>-</w:t>
      </w:r>
      <w:r w:rsidRPr="001B0198">
        <w:t xml:space="preserve">компіляцію за допомогою бібліотеки </w:t>
      </w:r>
      <w:r w:rsidRPr="001B0198">
        <w:rPr>
          <w:lang w:val="en-US"/>
        </w:rPr>
        <w:t>numba</w:t>
      </w:r>
      <w:r w:rsidR="00FF20FC" w:rsidRPr="00FF20FC">
        <w:t xml:space="preserve"> [20]</w:t>
      </w:r>
      <w:r w:rsidRPr="00EA592A">
        <w:t>.</w:t>
      </w:r>
    </w:p>
    <w:p w:rsidR="00EF4C38" w:rsidRPr="00286389" w:rsidRDefault="00EF4C38" w:rsidP="00AD01BB"/>
    <w:p w:rsidR="00286389" w:rsidRDefault="00286389">
      <w:pPr>
        <w:spacing w:line="240" w:lineRule="auto"/>
        <w:ind w:firstLine="0"/>
        <w:jc w:val="left"/>
      </w:pPr>
      <w:r>
        <w:br w:type="page"/>
      </w:r>
    </w:p>
    <w:p w:rsidR="00FF20FC" w:rsidRDefault="00FF20FC" w:rsidP="00AD01BB">
      <w:r>
        <w:lastRenderedPageBreak/>
        <w:t>При реалізації системи також було використано:</w:t>
      </w:r>
    </w:p>
    <w:p w:rsidR="00FF20FC" w:rsidRDefault="00FF20FC" w:rsidP="00FF20FC">
      <w:pPr>
        <w:pStyle w:val="ListParagraph"/>
        <w:numPr>
          <w:ilvl w:val="0"/>
          <w:numId w:val="38"/>
        </w:numPr>
      </w:pPr>
      <w:r w:rsidRPr="001B0198">
        <w:rPr>
          <w:lang w:val="en-US"/>
        </w:rPr>
        <w:t>skimage</w:t>
      </w:r>
      <w:r w:rsidR="008A3208" w:rsidRPr="008A3208">
        <w:rPr>
          <w:lang w:val="ru-RU"/>
        </w:rPr>
        <w:t xml:space="preserve"> </w:t>
      </w:r>
      <w:r w:rsidR="00286389" w:rsidRPr="00286389">
        <w:rPr>
          <w:lang w:val="ru-RU"/>
        </w:rPr>
        <w:t xml:space="preserve">[21] </w:t>
      </w:r>
      <w:r w:rsidR="008A3208" w:rsidRPr="008A3208">
        <w:rPr>
          <w:lang w:val="ru-RU"/>
        </w:rPr>
        <w:t xml:space="preserve">– </w:t>
      </w:r>
      <w:r w:rsidR="008A3208" w:rsidRPr="008A3208">
        <w:t>безкоштовна</w:t>
      </w:r>
      <w:r w:rsidR="008A3208">
        <w:rPr>
          <w:lang w:val="ru-RU"/>
        </w:rPr>
        <w:t xml:space="preserve">  та загальнодоступна </w:t>
      </w:r>
      <w:r w:rsidR="008A3208">
        <w:t>бібліотека алгоритмів для роботи із цифровими зображеннями;</w:t>
      </w:r>
    </w:p>
    <w:p w:rsidR="00FF20FC" w:rsidRDefault="00FF20FC" w:rsidP="008A3208">
      <w:pPr>
        <w:pStyle w:val="ListParagraph"/>
        <w:numPr>
          <w:ilvl w:val="0"/>
          <w:numId w:val="38"/>
        </w:numPr>
      </w:pPr>
      <w:r w:rsidRPr="001B0198">
        <w:rPr>
          <w:lang w:val="en-US"/>
        </w:rPr>
        <w:t>numpy</w:t>
      </w:r>
      <w:r w:rsidR="008A3208">
        <w:t xml:space="preserve"> </w:t>
      </w:r>
      <w:r w:rsidR="00286389" w:rsidRPr="00286389">
        <w:t xml:space="preserve">[22] </w:t>
      </w:r>
      <w:r w:rsidR="008A3208">
        <w:t xml:space="preserve">– </w:t>
      </w:r>
      <w:r w:rsidR="008A3208" w:rsidRPr="008A3208">
        <w:t>розширення мови Python, що додає підтримку великих багатовимірних масивів і матриць, разом з великою бібліотекою високорівневих математичних функцій для операцій з цими масивами</w:t>
      </w:r>
      <w:r w:rsidR="008A3208">
        <w:t>;</w:t>
      </w:r>
    </w:p>
    <w:p w:rsidR="006C4806" w:rsidRDefault="006C4806" w:rsidP="00FF20FC">
      <w:pPr>
        <w:pStyle w:val="ListParagraph"/>
        <w:numPr>
          <w:ilvl w:val="0"/>
          <w:numId w:val="38"/>
        </w:numPr>
      </w:pPr>
      <w:proofErr w:type="gramStart"/>
      <w:r w:rsidRPr="001B0198">
        <w:rPr>
          <w:lang w:val="en-US"/>
        </w:rPr>
        <w:t>kivy</w:t>
      </w:r>
      <w:proofErr w:type="gramEnd"/>
      <w:r w:rsidR="00286389" w:rsidRPr="00286389">
        <w:rPr>
          <w:lang w:val="ru-RU"/>
        </w:rPr>
        <w:t xml:space="preserve"> [23] – </w:t>
      </w:r>
      <w:r w:rsidR="00286389">
        <w:t>безкоштовна бібліотека з відкритим кодом. Використовувалася для створення інтерфейсу користувача.</w:t>
      </w:r>
    </w:p>
    <w:p w:rsidR="00FF20FC" w:rsidRDefault="00FF20FC" w:rsidP="00FF20FC"/>
    <w:p w:rsidR="00286389" w:rsidRDefault="00286389" w:rsidP="00FF20FC"/>
    <w:p w:rsidR="00286389" w:rsidRPr="00CE385E" w:rsidRDefault="00286389" w:rsidP="00CE385E">
      <w:pPr>
        <w:pStyle w:val="Heading2"/>
      </w:pPr>
      <w:bookmarkStart w:id="38" w:name="_Toc517034564"/>
      <w:r w:rsidRPr="00CE385E">
        <w:t>Формати даних</w:t>
      </w:r>
      <w:bookmarkEnd w:id="38"/>
    </w:p>
    <w:p w:rsidR="00286389" w:rsidRDefault="00286389" w:rsidP="00FF20FC"/>
    <w:p w:rsidR="00286389" w:rsidRDefault="00286389" w:rsidP="00FF20FC"/>
    <w:p w:rsidR="00286389" w:rsidRDefault="00286389" w:rsidP="00FF20FC">
      <w:r>
        <w:t>Вхідні дані:</w:t>
      </w:r>
    </w:p>
    <w:p w:rsidR="00286389" w:rsidRDefault="00286389" w:rsidP="00286389">
      <w:pPr>
        <w:pStyle w:val="ListParagraph"/>
        <w:numPr>
          <w:ilvl w:val="0"/>
          <w:numId w:val="39"/>
        </w:numPr>
      </w:pPr>
      <w:r>
        <w:t>зображення;</w:t>
      </w:r>
    </w:p>
    <w:p w:rsidR="00286389" w:rsidRDefault="00286389" w:rsidP="00286389">
      <w:pPr>
        <w:pStyle w:val="ListParagraph"/>
        <w:numPr>
          <w:ilvl w:val="0"/>
          <w:numId w:val="39"/>
        </w:numPr>
      </w:pPr>
      <w:r>
        <w:t xml:space="preserve">формат </w:t>
      </w:r>
      <w:r w:rsidRPr="001B0198">
        <w:rPr>
          <w:lang w:val="en-US"/>
        </w:rPr>
        <w:t>JPEG</w:t>
      </w:r>
      <w:r>
        <w:t>/</w:t>
      </w:r>
      <w:r>
        <w:rPr>
          <w:lang w:val="en-US"/>
        </w:rPr>
        <w:t>PNG</w:t>
      </w:r>
      <w:r>
        <w:t>;</w:t>
      </w:r>
    </w:p>
    <w:p w:rsidR="00286389" w:rsidRDefault="00286389" w:rsidP="00286389">
      <w:pPr>
        <w:pStyle w:val="ListParagraph"/>
        <w:numPr>
          <w:ilvl w:val="0"/>
          <w:numId w:val="39"/>
        </w:numPr>
      </w:pPr>
      <w:r w:rsidRPr="001B0198">
        <w:rPr>
          <w:lang w:val="ru-RU"/>
        </w:rPr>
        <w:t>розм</w:t>
      </w:r>
      <w:r w:rsidRPr="001B0198">
        <w:t>ір: до 1440×2560 пікселів</w:t>
      </w:r>
      <w:r>
        <w:t>.</w:t>
      </w:r>
    </w:p>
    <w:p w:rsidR="00286389" w:rsidRDefault="00286389" w:rsidP="00286389"/>
    <w:p w:rsidR="00F70D8A" w:rsidRPr="001B0198" w:rsidRDefault="00286389" w:rsidP="00AD01BB">
      <w:r>
        <w:t xml:space="preserve">Результати обробки зображень зберігається в </w:t>
      </w:r>
      <w:r w:rsidR="00200FF7" w:rsidRPr="001B0198">
        <w:rPr>
          <w:lang w:val="en-US"/>
        </w:rPr>
        <w:t>json</w:t>
      </w:r>
      <w:r>
        <w:rPr>
          <w:lang w:val="ru-RU"/>
        </w:rPr>
        <w:t>-</w:t>
      </w:r>
      <w:r w:rsidR="00137C5F" w:rsidRPr="001B0198">
        <w:t>файлі.</w:t>
      </w:r>
    </w:p>
    <w:p w:rsidR="00671BCE" w:rsidRPr="00286389" w:rsidRDefault="00671BCE" w:rsidP="00840117"/>
    <w:p w:rsidR="00A002C9" w:rsidRPr="001B0198" w:rsidRDefault="00286389" w:rsidP="00286389">
      <w:pPr>
        <w:pStyle w:val="NormalNoIndent"/>
        <w:ind w:firstLine="709"/>
      </w:pPr>
      <w:r>
        <w:t>Результуючі дані;</w:t>
      </w:r>
    </w:p>
    <w:p w:rsidR="00137C5F" w:rsidRPr="001B0198" w:rsidRDefault="00354AD5" w:rsidP="00286389">
      <w:pPr>
        <w:pStyle w:val="ListParagraph"/>
        <w:numPr>
          <w:ilvl w:val="0"/>
          <w:numId w:val="40"/>
        </w:numPr>
        <w:tabs>
          <w:tab w:val="clear" w:pos="993"/>
        </w:tabs>
        <w:ind w:left="1418"/>
      </w:pPr>
      <w:r>
        <w:t>ф</w:t>
      </w:r>
      <w:r w:rsidR="00286389">
        <w:t>ормат</w:t>
      </w:r>
      <w:r w:rsidR="00137C5F" w:rsidRPr="001B0198">
        <w:t xml:space="preserve"> </w:t>
      </w:r>
      <w:r w:rsidR="00137C5F" w:rsidRPr="001B0198">
        <w:rPr>
          <w:lang w:val="en-US"/>
        </w:rPr>
        <w:t>JSON</w:t>
      </w:r>
      <w:r w:rsidR="00137C5F" w:rsidRPr="001B0198">
        <w:t>;</w:t>
      </w:r>
    </w:p>
    <w:p w:rsidR="00137C5F" w:rsidRPr="001B0198" w:rsidRDefault="00354AD5" w:rsidP="00286389">
      <w:pPr>
        <w:pStyle w:val="ListParagraph"/>
        <w:numPr>
          <w:ilvl w:val="0"/>
          <w:numId w:val="40"/>
        </w:numPr>
        <w:tabs>
          <w:tab w:val="clear" w:pos="993"/>
        </w:tabs>
        <w:ind w:left="1418"/>
      </w:pPr>
      <w:r>
        <w:t>с</w:t>
      </w:r>
      <w:r w:rsidR="00137C5F" w:rsidRPr="001B0198">
        <w:t>труктура:</w:t>
      </w:r>
    </w:p>
    <w:p w:rsidR="00137C5F" w:rsidRPr="001B0198" w:rsidRDefault="00137C5F" w:rsidP="00286389">
      <w:pPr>
        <w:pStyle w:val="Listing"/>
        <w:ind w:left="709"/>
        <w:rPr>
          <w:lang w:val="en-US"/>
        </w:rPr>
      </w:pPr>
    </w:p>
    <w:p w:rsidR="00137C5F" w:rsidRPr="001B0198" w:rsidRDefault="00137C5F" w:rsidP="00286389">
      <w:pPr>
        <w:pStyle w:val="Listing"/>
        <w:ind w:left="709"/>
        <w:rPr>
          <w:lang w:val="en-US"/>
        </w:rPr>
      </w:pPr>
      <w:r w:rsidRPr="001B0198">
        <w:rPr>
          <w:lang w:val="en-US"/>
        </w:rPr>
        <w:t>Array</w:t>
      </w:r>
      <w:proofErr w:type="gramStart"/>
      <w:r w:rsidRPr="001B0198">
        <w:rPr>
          <w:lang w:val="en-US"/>
        </w:rPr>
        <w:t>&lt;{</w:t>
      </w:r>
      <w:proofErr w:type="gramEnd"/>
    </w:p>
    <w:p w:rsidR="00137C5F" w:rsidRPr="001B0198" w:rsidRDefault="00137C5F" w:rsidP="00286389">
      <w:pPr>
        <w:pStyle w:val="Listing"/>
        <w:ind w:left="709"/>
        <w:rPr>
          <w:lang w:val="en-US"/>
        </w:rPr>
      </w:pPr>
      <w:r w:rsidRPr="001B0198">
        <w:rPr>
          <w:lang w:val="en-US"/>
        </w:rPr>
        <w:t xml:space="preserve">    </w:t>
      </w:r>
      <w:proofErr w:type="gramStart"/>
      <w:r w:rsidRPr="001B0198">
        <w:rPr>
          <w:lang w:val="en-US"/>
        </w:rPr>
        <w:t>text</w:t>
      </w:r>
      <w:proofErr w:type="gramEnd"/>
      <w:r w:rsidRPr="001B0198">
        <w:rPr>
          <w:lang w:val="en-US"/>
        </w:rPr>
        <w:t>: string;</w:t>
      </w:r>
    </w:p>
    <w:p w:rsidR="00137C5F" w:rsidRPr="001B0198" w:rsidRDefault="00137C5F" w:rsidP="00286389">
      <w:pPr>
        <w:pStyle w:val="Listing"/>
        <w:ind w:left="709"/>
        <w:rPr>
          <w:lang w:val="en-US"/>
        </w:rPr>
      </w:pPr>
      <w:r w:rsidRPr="001B0198">
        <w:rPr>
          <w:lang w:val="en-US"/>
        </w:rPr>
        <w:t xml:space="preserve">    </w:t>
      </w:r>
      <w:proofErr w:type="gramStart"/>
      <w:r w:rsidRPr="001B0198">
        <w:rPr>
          <w:lang w:val="en-US"/>
        </w:rPr>
        <w:t>image</w:t>
      </w:r>
      <w:proofErr w:type="gramEnd"/>
      <w:r w:rsidRPr="001B0198">
        <w:rPr>
          <w:lang w:val="en-US"/>
        </w:rPr>
        <w:t>: string;</w:t>
      </w:r>
    </w:p>
    <w:p w:rsidR="00137C5F" w:rsidRPr="001B0198" w:rsidRDefault="00137C5F" w:rsidP="00286389">
      <w:pPr>
        <w:pStyle w:val="Listing"/>
        <w:ind w:left="709"/>
        <w:rPr>
          <w:lang w:val="en-US"/>
        </w:rPr>
      </w:pPr>
      <w:r w:rsidRPr="001B0198">
        <w:rPr>
          <w:lang w:val="en-US"/>
        </w:rPr>
        <w:t xml:space="preserve">    </w:t>
      </w:r>
      <w:proofErr w:type="gramStart"/>
      <w:r w:rsidRPr="001B0198">
        <w:rPr>
          <w:lang w:val="en-US"/>
        </w:rPr>
        <w:t>diffs</w:t>
      </w:r>
      <w:proofErr w:type="gramEnd"/>
      <w:r w:rsidRPr="001B0198">
        <w:rPr>
          <w:lang w:val="en-US"/>
        </w:rPr>
        <w:t>: Array&lt;{</w:t>
      </w:r>
    </w:p>
    <w:p w:rsidR="00137C5F" w:rsidRPr="001B0198" w:rsidRDefault="00137C5F" w:rsidP="00286389">
      <w:pPr>
        <w:pStyle w:val="Listing"/>
        <w:ind w:left="709"/>
        <w:rPr>
          <w:lang w:val="en-US"/>
        </w:rPr>
      </w:pPr>
      <w:r w:rsidRPr="001B0198">
        <w:rPr>
          <w:lang w:val="en-US"/>
        </w:rPr>
        <w:t xml:space="preserve">        </w:t>
      </w:r>
      <w:proofErr w:type="gramStart"/>
      <w:r w:rsidRPr="001B0198">
        <w:rPr>
          <w:lang w:val="en-US"/>
        </w:rPr>
        <w:t>text</w:t>
      </w:r>
      <w:proofErr w:type="gramEnd"/>
      <w:r w:rsidRPr="001B0198">
        <w:rPr>
          <w:lang w:val="en-US"/>
        </w:rPr>
        <w:t>: string;</w:t>
      </w:r>
    </w:p>
    <w:p w:rsidR="00137C5F" w:rsidRPr="001B0198" w:rsidRDefault="00137C5F" w:rsidP="00286389">
      <w:pPr>
        <w:pStyle w:val="Listing"/>
        <w:ind w:left="709"/>
        <w:rPr>
          <w:lang w:val="en-US"/>
        </w:rPr>
      </w:pPr>
      <w:r w:rsidRPr="001B0198">
        <w:rPr>
          <w:lang w:val="en-US"/>
        </w:rPr>
        <w:t xml:space="preserve">        </w:t>
      </w:r>
      <w:proofErr w:type="gramStart"/>
      <w:r w:rsidRPr="001B0198">
        <w:rPr>
          <w:lang w:val="en-US"/>
        </w:rPr>
        <w:t>image</w:t>
      </w:r>
      <w:proofErr w:type="gramEnd"/>
      <w:r w:rsidRPr="001B0198">
        <w:rPr>
          <w:lang w:val="en-US"/>
        </w:rPr>
        <w:t>: string;</w:t>
      </w:r>
    </w:p>
    <w:p w:rsidR="00137C5F" w:rsidRPr="001B0198" w:rsidRDefault="00137C5F" w:rsidP="00286389">
      <w:pPr>
        <w:pStyle w:val="Listing"/>
        <w:ind w:left="709"/>
        <w:rPr>
          <w:lang w:val="en-US"/>
        </w:rPr>
      </w:pPr>
      <w:r w:rsidRPr="001B0198">
        <w:rPr>
          <w:lang w:val="en-US"/>
        </w:rPr>
        <w:t xml:space="preserve">    }]&gt;</w:t>
      </w:r>
    </w:p>
    <w:p w:rsidR="00137C5F" w:rsidRPr="001B0198" w:rsidRDefault="00137C5F" w:rsidP="00286389">
      <w:pPr>
        <w:pStyle w:val="Listing"/>
        <w:ind w:left="709"/>
        <w:rPr>
          <w:lang w:val="en-US"/>
        </w:rPr>
      </w:pPr>
      <w:r w:rsidRPr="001B0198">
        <w:rPr>
          <w:lang w:val="en-US"/>
        </w:rPr>
        <w:t>}&gt;</w:t>
      </w:r>
    </w:p>
    <w:p w:rsidR="00137C5F" w:rsidRDefault="00137C5F" w:rsidP="00137C5F"/>
    <w:p w:rsidR="00286389" w:rsidRPr="00CE385E" w:rsidRDefault="00286389" w:rsidP="00CE385E">
      <w:pPr>
        <w:pStyle w:val="Heading2"/>
      </w:pPr>
      <w:bookmarkStart w:id="39" w:name="_Toc517034565"/>
      <w:r w:rsidRPr="00CE385E">
        <w:lastRenderedPageBreak/>
        <w:t>Висновки до розділу</w:t>
      </w:r>
      <w:bookmarkEnd w:id="39"/>
    </w:p>
    <w:p w:rsidR="00286389" w:rsidRDefault="00286389" w:rsidP="00137C5F"/>
    <w:p w:rsidR="00286389" w:rsidRDefault="00286389" w:rsidP="00137C5F"/>
    <w:p w:rsidR="006E6F38" w:rsidRDefault="00286389" w:rsidP="00286389">
      <w:pPr>
        <w:pStyle w:val="NormalNoIndent"/>
        <w:ind w:firstLine="708"/>
        <w:rPr>
          <w:color w:val="000000" w:themeColor="text1"/>
          <w:szCs w:val="24"/>
        </w:rPr>
      </w:pPr>
      <w:r>
        <w:rPr>
          <w:color w:val="000000" w:themeColor="text1"/>
          <w:szCs w:val="24"/>
        </w:rPr>
        <w:t xml:space="preserve">В даному розділі було описано архітектуру </w:t>
      </w:r>
      <w:r w:rsidR="006E6F38">
        <w:rPr>
          <w:color w:val="000000" w:themeColor="text1"/>
          <w:szCs w:val="24"/>
        </w:rPr>
        <w:t xml:space="preserve">автоматизованої </w:t>
      </w:r>
      <w:r>
        <w:rPr>
          <w:color w:val="000000" w:themeColor="text1"/>
          <w:szCs w:val="24"/>
        </w:rPr>
        <w:t xml:space="preserve">систему </w:t>
      </w:r>
      <w:r w:rsidR="006E6F38">
        <w:rPr>
          <w:color w:val="000000" w:themeColor="text1"/>
          <w:szCs w:val="24"/>
        </w:rPr>
        <w:t>пошуку дублікатів зображень</w:t>
      </w:r>
      <w:r>
        <w:rPr>
          <w:color w:val="000000" w:themeColor="text1"/>
          <w:szCs w:val="24"/>
        </w:rPr>
        <w:t xml:space="preserve">. </w:t>
      </w:r>
      <w:r w:rsidR="006E6F38">
        <w:rPr>
          <w:color w:val="000000" w:themeColor="text1"/>
          <w:szCs w:val="24"/>
        </w:rPr>
        <w:t>в</w:t>
      </w:r>
      <w:r>
        <w:rPr>
          <w:color w:val="000000" w:themeColor="text1"/>
          <w:szCs w:val="24"/>
        </w:rPr>
        <w:t>изначено формати вхідних</w:t>
      </w:r>
      <w:r w:rsidR="006E6F38">
        <w:rPr>
          <w:color w:val="000000" w:themeColor="text1"/>
          <w:szCs w:val="24"/>
        </w:rPr>
        <w:t xml:space="preserve"> та результуючих даних.</w:t>
      </w:r>
    </w:p>
    <w:p w:rsidR="00286389" w:rsidRDefault="00286389" w:rsidP="00286389">
      <w:pPr>
        <w:pStyle w:val="NormalNoIndent"/>
        <w:ind w:firstLine="708"/>
        <w:rPr>
          <w:color w:val="000000" w:themeColor="text1"/>
          <w:szCs w:val="24"/>
        </w:rPr>
      </w:pPr>
      <w:r>
        <w:rPr>
          <w:color w:val="000000" w:themeColor="text1"/>
          <w:szCs w:val="24"/>
        </w:rPr>
        <w:t xml:space="preserve">Було описано </w:t>
      </w:r>
      <w:r w:rsidR="006E6F38">
        <w:rPr>
          <w:color w:val="000000" w:themeColor="text1"/>
          <w:szCs w:val="24"/>
        </w:rPr>
        <w:t xml:space="preserve">використані при створення програмного забезпечення інструментальні засоби та </w:t>
      </w:r>
      <w:r>
        <w:rPr>
          <w:color w:val="000000" w:themeColor="text1"/>
          <w:szCs w:val="24"/>
        </w:rPr>
        <w:t>бібліотеки.</w:t>
      </w:r>
    </w:p>
    <w:p w:rsidR="00286389" w:rsidRPr="001B0198" w:rsidRDefault="00286389" w:rsidP="00137C5F"/>
    <w:p w:rsidR="00286389" w:rsidRDefault="00286389">
      <w:pPr>
        <w:spacing w:line="240" w:lineRule="auto"/>
        <w:ind w:firstLine="0"/>
        <w:jc w:val="left"/>
      </w:pPr>
      <w:r>
        <w:br w:type="page"/>
      </w:r>
    </w:p>
    <w:p w:rsidR="00286389" w:rsidRPr="00CE385E" w:rsidRDefault="00EA0289" w:rsidP="00CE385E">
      <w:pPr>
        <w:pStyle w:val="Heading1"/>
      </w:pPr>
      <w:bookmarkStart w:id="40" w:name="_Toc517034566"/>
      <w:r>
        <w:lastRenderedPageBreak/>
        <w:t>В</w:t>
      </w:r>
      <w:r w:rsidR="00286389" w:rsidRPr="00CE385E">
        <w:t>ипробування та аналіз результатів</w:t>
      </w:r>
      <w:bookmarkEnd w:id="40"/>
    </w:p>
    <w:p w:rsidR="00BB5A38" w:rsidRDefault="00BB5A38" w:rsidP="00BB5A38"/>
    <w:p w:rsidR="00BB5A38" w:rsidRDefault="00BB5A38" w:rsidP="00BB5A38"/>
    <w:p w:rsidR="00BB5A38" w:rsidRDefault="00BB5A38" w:rsidP="00BB5A38">
      <w:r>
        <w:t>В даному розділі буде перевірено роботу створеної системи по пошуку схожих зображень, які були піддані визначеним в постановці задачі модифікаціям.</w:t>
      </w:r>
    </w:p>
    <w:p w:rsidR="00BB5A38" w:rsidRDefault="00BB5A38" w:rsidP="00BB5A38"/>
    <w:p w:rsidR="00BB5A38" w:rsidRPr="00BB5A38" w:rsidRDefault="00BB5A38" w:rsidP="00BB5A38"/>
    <w:p w:rsidR="00274BB5" w:rsidRPr="00CE385E" w:rsidRDefault="00BB5A38" w:rsidP="00CE385E">
      <w:pPr>
        <w:pStyle w:val="Heading2"/>
      </w:pPr>
      <w:bookmarkStart w:id="41" w:name="_Toc517034567"/>
      <w:r w:rsidRPr="00CE385E">
        <w:t>Застосування фільтрів</w:t>
      </w:r>
      <w:bookmarkEnd w:id="41"/>
    </w:p>
    <w:p w:rsidR="0087520B" w:rsidRDefault="0087520B" w:rsidP="00BB5A38"/>
    <w:p w:rsidR="00BB5A38" w:rsidRPr="00BB5A38" w:rsidRDefault="00BB5A38" w:rsidP="00BB5A38"/>
    <w:p w:rsidR="00230376" w:rsidRDefault="00BB5A38" w:rsidP="00BB5A38">
      <w:r>
        <w:t xml:space="preserve">В якості тестових вхідних зображень буде використано зображення </w:t>
      </w:r>
      <w:r>
        <w:rPr>
          <w:lang w:val="en-US"/>
        </w:rPr>
        <w:t>Lena</w:t>
      </w:r>
      <w:r w:rsidRPr="00BB5A38">
        <w:rPr>
          <w:lang w:val="ru-RU"/>
        </w:rPr>
        <w:t xml:space="preserve"> </w:t>
      </w:r>
      <w:r>
        <w:t>(рисунок 4.2), а також його модифікації за допомогою найбільш типових стандартних фільтрів обробки зображень.</w:t>
      </w:r>
    </w:p>
    <w:p w:rsidR="00246077" w:rsidRDefault="00BB5A38" w:rsidP="00BB5A38">
      <w:r>
        <w:t xml:space="preserve">Всі зображення мають однакові розміри </w:t>
      </w:r>
      <w:r w:rsidR="00230376">
        <w:t xml:space="preserve"> </w:t>
      </w:r>
      <w:r>
        <w:t>та формат (</w:t>
      </w:r>
      <w:r w:rsidRPr="001B0198">
        <w:rPr>
          <w:lang w:val="en-US"/>
        </w:rPr>
        <w:t>JPEG</w:t>
      </w:r>
      <w:r>
        <w:t>).</w:t>
      </w:r>
    </w:p>
    <w:p w:rsidR="00BB5A38" w:rsidRDefault="00BB5A38" w:rsidP="00BB5A38"/>
    <w:p w:rsidR="00BB5A38" w:rsidRDefault="00BB5A38" w:rsidP="00BB5A38">
      <w:r>
        <w:t xml:space="preserve">Вхідні </w:t>
      </w:r>
      <w:r w:rsidR="00230376">
        <w:t>дані:</w:t>
      </w:r>
    </w:p>
    <w:p w:rsidR="00230376" w:rsidRDefault="00230376" w:rsidP="00230376">
      <w:pPr>
        <w:pStyle w:val="ListParagraph"/>
        <w:numPr>
          <w:ilvl w:val="0"/>
          <w:numId w:val="41"/>
        </w:numPr>
      </w:pPr>
      <w:r>
        <w:t>з</w:t>
      </w:r>
      <w:r w:rsidRPr="001B0198">
        <w:t xml:space="preserve">ображення </w:t>
      </w:r>
      <w:r w:rsidRPr="001B0198">
        <w:rPr>
          <w:lang w:val="en-US"/>
        </w:rPr>
        <w:t>lena</w:t>
      </w:r>
      <w:r w:rsidRPr="00230376">
        <w:rPr>
          <w:lang w:val="ru-RU"/>
        </w:rPr>
        <w:t>.</w:t>
      </w:r>
      <w:r w:rsidRPr="001B0198">
        <w:rPr>
          <w:lang w:val="en-US"/>
        </w:rPr>
        <w:t>jpg</w:t>
      </w:r>
      <w:r>
        <w:t xml:space="preserve"> – оригінальне зображення класичного розміру (</w:t>
      </w:r>
      <w:r w:rsidRPr="001B0198">
        <w:t>512</w:t>
      </w:r>
      <w:r>
        <w:t xml:space="preserve"> </w:t>
      </w:r>
      <w:r w:rsidRPr="00230376">
        <w:rPr>
          <w:lang w:val="ru-RU"/>
        </w:rPr>
        <w:t>×</w:t>
      </w:r>
      <w:r>
        <w:t xml:space="preserve"> </w:t>
      </w:r>
      <w:r w:rsidRPr="001B0198">
        <w:t>512 пікселів</w:t>
      </w:r>
      <w:r>
        <w:t>);</w:t>
      </w:r>
    </w:p>
    <w:p w:rsidR="00230376" w:rsidRDefault="00230376" w:rsidP="00230376">
      <w:pPr>
        <w:pStyle w:val="ListParagraph"/>
        <w:numPr>
          <w:ilvl w:val="0"/>
          <w:numId w:val="41"/>
        </w:numPr>
      </w:pPr>
      <w:r>
        <w:t>з</w:t>
      </w:r>
      <w:r w:rsidRPr="001B0198">
        <w:t xml:space="preserve">ображення </w:t>
      </w:r>
      <w:r w:rsidRPr="001B0198">
        <w:rPr>
          <w:lang w:val="en-US"/>
        </w:rPr>
        <w:t>lena</w:t>
      </w:r>
      <w:r w:rsidRPr="00230376">
        <w:t>_</w:t>
      </w:r>
      <w:r w:rsidRPr="001B0198">
        <w:rPr>
          <w:lang w:val="en-US"/>
        </w:rPr>
        <w:t>blur</w:t>
      </w:r>
      <w:r w:rsidRPr="00230376">
        <w:t>.</w:t>
      </w:r>
      <w:r w:rsidRPr="001B0198">
        <w:rPr>
          <w:lang w:val="en-US"/>
        </w:rPr>
        <w:t>jpg</w:t>
      </w:r>
      <w:r>
        <w:t xml:space="preserve"> – результат застосування фільтру </w:t>
      </w:r>
      <w:r>
        <w:rPr>
          <w:lang w:val="en-US"/>
        </w:rPr>
        <w:t>gaussian</w:t>
      </w:r>
      <w:r w:rsidRPr="00230376">
        <w:t xml:space="preserve"> </w:t>
      </w:r>
      <w:r>
        <w:rPr>
          <w:lang w:val="en-US"/>
        </w:rPr>
        <w:t>blur</w:t>
      </w:r>
      <w:r>
        <w:t xml:space="preserve"> до оригінального зображення;</w:t>
      </w:r>
    </w:p>
    <w:p w:rsidR="00230376" w:rsidRDefault="00230376" w:rsidP="00230376">
      <w:pPr>
        <w:pStyle w:val="ListParagraph"/>
        <w:numPr>
          <w:ilvl w:val="0"/>
          <w:numId w:val="41"/>
        </w:numPr>
      </w:pPr>
      <w:r>
        <w:t xml:space="preserve">зображення </w:t>
      </w:r>
      <w:r w:rsidRPr="001B0198">
        <w:rPr>
          <w:lang w:val="en-US"/>
        </w:rPr>
        <w:t>lena</w:t>
      </w:r>
      <w:r w:rsidRPr="00230376">
        <w:t>_</w:t>
      </w:r>
      <w:r w:rsidRPr="001B0198">
        <w:rPr>
          <w:lang w:val="en-US"/>
        </w:rPr>
        <w:t>harshness</w:t>
      </w:r>
      <w:r w:rsidRPr="00230376">
        <w:t>.</w:t>
      </w:r>
      <w:r w:rsidRPr="001B0198">
        <w:rPr>
          <w:lang w:val="en-US"/>
        </w:rPr>
        <w:t>jpg</w:t>
      </w:r>
      <w:r>
        <w:t xml:space="preserve"> – результат застосування фільтру </w:t>
      </w:r>
      <w:r w:rsidRPr="001B0198">
        <w:rPr>
          <w:lang w:val="en-US"/>
        </w:rPr>
        <w:t>harshness</w:t>
      </w:r>
      <w:r>
        <w:t xml:space="preserve"> до оригінального зображення;</w:t>
      </w:r>
    </w:p>
    <w:p w:rsidR="00230376" w:rsidRPr="00BB5A38" w:rsidRDefault="00230376" w:rsidP="00230376">
      <w:pPr>
        <w:pStyle w:val="ListParagraph"/>
        <w:numPr>
          <w:ilvl w:val="0"/>
          <w:numId w:val="41"/>
        </w:numPr>
      </w:pPr>
      <w:r>
        <w:t xml:space="preserve">зображення </w:t>
      </w:r>
      <w:r w:rsidRPr="001B0198">
        <w:rPr>
          <w:lang w:val="en-US"/>
        </w:rPr>
        <w:t>lena</w:t>
      </w:r>
      <w:r w:rsidRPr="00230376">
        <w:rPr>
          <w:lang w:val="ru-RU"/>
        </w:rPr>
        <w:t>_</w:t>
      </w:r>
      <w:r w:rsidRPr="001B0198">
        <w:rPr>
          <w:lang w:val="en-US"/>
        </w:rPr>
        <w:t>yellow</w:t>
      </w:r>
      <w:r w:rsidRPr="00230376">
        <w:rPr>
          <w:lang w:val="ru-RU"/>
        </w:rPr>
        <w:t>.</w:t>
      </w:r>
      <w:r w:rsidRPr="001B0198">
        <w:rPr>
          <w:lang w:val="en-US"/>
        </w:rPr>
        <w:t>jpg</w:t>
      </w:r>
      <w:r>
        <w:t xml:space="preserve"> – результат застосування до оригінального зображення </w:t>
      </w:r>
      <w:r w:rsidRPr="001B0198">
        <w:t xml:space="preserve">виду редагування </w:t>
      </w:r>
      <w:r>
        <w:t xml:space="preserve">під назвою </w:t>
      </w:r>
      <w:r w:rsidRPr="001B0198">
        <w:t>«кольоровий фон»</w:t>
      </w:r>
      <w:r>
        <w:t xml:space="preserve">. В результаті такого редагування початкове </w:t>
      </w:r>
      <w:r w:rsidRPr="001B0198">
        <w:t>зображення стало більш жовтим</w:t>
      </w:r>
      <w:r>
        <w:t>.</w:t>
      </w:r>
    </w:p>
    <w:p w:rsidR="00230376" w:rsidRDefault="00230376" w:rsidP="00230376">
      <w:pPr>
        <w:pStyle w:val="ListParagraph"/>
        <w:numPr>
          <w:ilvl w:val="0"/>
          <w:numId w:val="0"/>
        </w:numPr>
        <w:ind w:left="360"/>
      </w:pPr>
    </w:p>
    <w:p w:rsidR="00230376" w:rsidRDefault="00230376" w:rsidP="00230376">
      <w:pPr>
        <w:pStyle w:val="ListParagraph"/>
        <w:numPr>
          <w:ilvl w:val="0"/>
          <w:numId w:val="0"/>
        </w:numPr>
        <w:ind w:left="360"/>
      </w:pPr>
    </w:p>
    <w:p w:rsidR="00230376" w:rsidRDefault="00230376" w:rsidP="00F67944"/>
    <w:p w:rsidR="00230376" w:rsidRDefault="00230376" w:rsidP="00F67944">
      <w:r>
        <w:lastRenderedPageBreak/>
        <w:t>Результати роботи програми наведено на рисунку 6.1.</w:t>
      </w:r>
    </w:p>
    <w:p w:rsidR="00230376" w:rsidRDefault="00230376" w:rsidP="00F67944"/>
    <w:p w:rsidR="00246077" w:rsidRPr="001B0198" w:rsidRDefault="00246077" w:rsidP="00230376">
      <w:pPr>
        <w:ind w:firstLine="0"/>
        <w:jc w:val="center"/>
        <w:rPr>
          <w:lang w:val="en-US"/>
        </w:rPr>
      </w:pPr>
      <w:r w:rsidRPr="001B0198">
        <w:rPr>
          <w:noProof/>
          <w:lang w:eastAsia="uk-UA"/>
        </w:rPr>
        <w:drawing>
          <wp:inline distT="0" distB="0" distL="0" distR="0" wp14:anchorId="181DD10F" wp14:editId="4AE9DB47">
            <wp:extent cx="6480175" cy="5334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80175" cy="5334635"/>
                    </a:xfrm>
                    <a:prstGeom prst="rect">
                      <a:avLst/>
                    </a:prstGeom>
                  </pic:spPr>
                </pic:pic>
              </a:graphicData>
            </a:graphic>
          </wp:inline>
        </w:drawing>
      </w:r>
    </w:p>
    <w:p w:rsidR="00246077" w:rsidRPr="001B0198" w:rsidRDefault="00F67944" w:rsidP="00F67944">
      <w:pPr>
        <w:jc w:val="center"/>
      </w:pPr>
      <w:bookmarkStart w:id="42" w:name="im4_4_1_1"/>
      <w:r w:rsidRPr="001B0198">
        <w:rPr>
          <w:noProof/>
          <w:lang w:eastAsia="uk-UA"/>
        </w:rPr>
        <w:t>Рис</w:t>
      </w:r>
      <w:r w:rsidR="00230376">
        <w:rPr>
          <w:noProof/>
          <w:lang w:eastAsia="uk-UA"/>
        </w:rPr>
        <w:t>унок 6.1 – Застосування фільтрів</w:t>
      </w:r>
      <w:r w:rsidRPr="001B0198">
        <w:rPr>
          <w:noProof/>
          <w:lang w:eastAsia="uk-UA"/>
        </w:rPr>
        <w:t>.</w:t>
      </w:r>
    </w:p>
    <w:bookmarkEnd w:id="42"/>
    <w:p w:rsidR="0087520B" w:rsidRDefault="0087520B" w:rsidP="006B1466"/>
    <w:p w:rsidR="00230376" w:rsidRDefault="00230376" w:rsidP="00230376">
      <w:r>
        <w:t xml:space="preserve">Як можна бачити, створена система визначає ступінь подібності оригінального зображення </w:t>
      </w:r>
      <w:r w:rsidRPr="001B0198">
        <w:rPr>
          <w:lang w:val="en-US"/>
        </w:rPr>
        <w:t>lena</w:t>
      </w:r>
      <w:r w:rsidRPr="00EA592A">
        <w:t>.</w:t>
      </w:r>
      <w:r w:rsidRPr="001B0198">
        <w:rPr>
          <w:lang w:val="en-US"/>
        </w:rPr>
        <w:t>jpg</w:t>
      </w:r>
      <w:r w:rsidRPr="00EA592A">
        <w:t xml:space="preserve"> </w:t>
      </w:r>
      <w:r>
        <w:t>на модифіковані за допомогою фільтрів наступним чином:</w:t>
      </w:r>
    </w:p>
    <w:p w:rsidR="00230376" w:rsidRDefault="00230376" w:rsidP="00230376">
      <w:pPr>
        <w:pStyle w:val="ListParagraph"/>
        <w:numPr>
          <w:ilvl w:val="0"/>
          <w:numId w:val="42"/>
        </w:numPr>
      </w:pPr>
      <w:r>
        <w:t xml:space="preserve">на зображення </w:t>
      </w:r>
      <w:r w:rsidRPr="001B0198">
        <w:rPr>
          <w:lang w:val="en-US"/>
        </w:rPr>
        <w:t>lena</w:t>
      </w:r>
      <w:r w:rsidRPr="00EA592A">
        <w:t>_</w:t>
      </w:r>
      <w:r w:rsidRPr="001B0198">
        <w:rPr>
          <w:lang w:val="en-US"/>
        </w:rPr>
        <w:t>blur</w:t>
      </w:r>
      <w:r w:rsidRPr="00EA592A">
        <w:t>.</w:t>
      </w:r>
      <w:r w:rsidRPr="001B0198">
        <w:rPr>
          <w:lang w:val="en-US"/>
        </w:rPr>
        <w:t>jpg</w:t>
      </w:r>
      <w:r w:rsidRPr="00EA592A">
        <w:t xml:space="preserve"> </w:t>
      </w:r>
      <w:r>
        <w:t>– 82%;</w:t>
      </w:r>
    </w:p>
    <w:p w:rsidR="00230376" w:rsidRDefault="00230376" w:rsidP="00230376">
      <w:pPr>
        <w:pStyle w:val="ListParagraph"/>
        <w:numPr>
          <w:ilvl w:val="0"/>
          <w:numId w:val="42"/>
        </w:numPr>
      </w:pPr>
      <w:r>
        <w:t xml:space="preserve">на зображення </w:t>
      </w:r>
      <w:r w:rsidRPr="001B0198">
        <w:rPr>
          <w:lang w:val="en-US"/>
        </w:rPr>
        <w:t>lena</w:t>
      </w:r>
      <w:r w:rsidRPr="00EA592A">
        <w:t>_</w:t>
      </w:r>
      <w:r w:rsidRPr="001B0198">
        <w:rPr>
          <w:lang w:val="en-US"/>
        </w:rPr>
        <w:t>harshness</w:t>
      </w:r>
      <w:r w:rsidRPr="00EA592A">
        <w:t>.</w:t>
      </w:r>
      <w:r w:rsidRPr="001B0198">
        <w:rPr>
          <w:lang w:val="en-US"/>
        </w:rPr>
        <w:t>jpg</w:t>
      </w:r>
      <w:r>
        <w:t xml:space="preserve"> – </w:t>
      </w:r>
      <w:r w:rsidRPr="001B0198">
        <w:t>77%</w:t>
      </w:r>
      <w:r>
        <w:t>;</w:t>
      </w:r>
    </w:p>
    <w:p w:rsidR="00230376" w:rsidRPr="00230376" w:rsidRDefault="00230376" w:rsidP="00230376">
      <w:pPr>
        <w:pStyle w:val="ListParagraph"/>
        <w:numPr>
          <w:ilvl w:val="0"/>
          <w:numId w:val="42"/>
        </w:numPr>
        <w:rPr>
          <w:rStyle w:val="Hyperlink"/>
          <w:color w:val="auto"/>
          <w:u w:val="none"/>
        </w:rPr>
      </w:pPr>
      <w:r>
        <w:t xml:space="preserve">на зображення </w:t>
      </w:r>
      <w:r w:rsidRPr="00230376">
        <w:rPr>
          <w:lang w:val="en-US"/>
        </w:rPr>
        <w:t>lena</w:t>
      </w:r>
      <w:r w:rsidRPr="00EA592A">
        <w:t>_</w:t>
      </w:r>
      <w:r w:rsidRPr="00230376">
        <w:rPr>
          <w:lang w:val="en-US"/>
        </w:rPr>
        <w:t>yellow</w:t>
      </w:r>
      <w:r w:rsidRPr="00EA592A">
        <w:t>.</w:t>
      </w:r>
      <w:r w:rsidRPr="00230376">
        <w:rPr>
          <w:lang w:val="en-US"/>
        </w:rPr>
        <w:t>jpg</w:t>
      </w:r>
      <w:r>
        <w:t xml:space="preserve"> – </w:t>
      </w:r>
      <w:r w:rsidRPr="001B0198">
        <w:t xml:space="preserve">49%. </w:t>
      </w:r>
    </w:p>
    <w:p w:rsidR="00230376" w:rsidRDefault="00230376" w:rsidP="006B1466">
      <w:r>
        <w:t xml:space="preserve">Таким чином, зміна </w:t>
      </w:r>
      <w:r w:rsidR="0009118B">
        <w:t>кольору фону вносить найбільш істотні зміни у відбиток зображення.</w:t>
      </w:r>
    </w:p>
    <w:p w:rsidR="001B1431" w:rsidRPr="001B0198" w:rsidRDefault="00230376" w:rsidP="00CE385E">
      <w:pPr>
        <w:pStyle w:val="Heading2"/>
      </w:pPr>
      <w:bookmarkStart w:id="43" w:name="_Toc517034568"/>
      <w:r>
        <w:lastRenderedPageBreak/>
        <w:t>Масштабування зображень</w:t>
      </w:r>
      <w:bookmarkEnd w:id="43"/>
    </w:p>
    <w:p w:rsidR="00834299" w:rsidRPr="001B0198" w:rsidRDefault="00834299" w:rsidP="006B1466">
      <w:pPr>
        <w:rPr>
          <w:lang w:val="en-US"/>
        </w:rPr>
      </w:pPr>
    </w:p>
    <w:p w:rsidR="00A24605" w:rsidRDefault="00A24605" w:rsidP="006B1466"/>
    <w:p w:rsidR="002F2702" w:rsidRDefault="002F2702" w:rsidP="002F2702">
      <w:r>
        <w:t xml:space="preserve">В якості тестових вхідних зображень буде використано зображення </w:t>
      </w:r>
      <w:r>
        <w:rPr>
          <w:lang w:val="en-US"/>
        </w:rPr>
        <w:t>Lena</w:t>
      </w:r>
      <w:r w:rsidRPr="002F2702">
        <w:t xml:space="preserve"> </w:t>
      </w:r>
      <w:r>
        <w:t>(рисунок 4.2), а також його масштабована копія.  Обидва зображення мають однаковий формат (</w:t>
      </w:r>
      <w:r w:rsidRPr="001B0198">
        <w:rPr>
          <w:lang w:val="en-US"/>
        </w:rPr>
        <w:t>JPEG</w:t>
      </w:r>
      <w:r>
        <w:t>).</w:t>
      </w:r>
    </w:p>
    <w:p w:rsidR="002F2702" w:rsidRDefault="002F2702" w:rsidP="006B1466"/>
    <w:p w:rsidR="00214578" w:rsidRDefault="00214578" w:rsidP="00214578">
      <w:r>
        <w:t>Вхідні дані:</w:t>
      </w:r>
    </w:p>
    <w:p w:rsidR="00214578" w:rsidRDefault="00214578" w:rsidP="00214578">
      <w:pPr>
        <w:pStyle w:val="ListParagraph"/>
        <w:numPr>
          <w:ilvl w:val="0"/>
          <w:numId w:val="43"/>
        </w:numPr>
      </w:pPr>
      <w:r>
        <w:t>з</w:t>
      </w:r>
      <w:r w:rsidRPr="001B0198">
        <w:t xml:space="preserve">ображення </w:t>
      </w:r>
      <w:r w:rsidRPr="001B0198">
        <w:rPr>
          <w:lang w:val="en-US"/>
        </w:rPr>
        <w:t>lena</w:t>
      </w:r>
      <w:r w:rsidRPr="00230376">
        <w:rPr>
          <w:lang w:val="ru-RU"/>
        </w:rPr>
        <w:t>.</w:t>
      </w:r>
      <w:r w:rsidRPr="001B0198">
        <w:rPr>
          <w:lang w:val="en-US"/>
        </w:rPr>
        <w:t>jpg</w:t>
      </w:r>
      <w:r>
        <w:t xml:space="preserve"> – оригінальне зображення класичного розміру (</w:t>
      </w:r>
      <w:r w:rsidRPr="001B0198">
        <w:t>512</w:t>
      </w:r>
      <w:r>
        <w:t xml:space="preserve"> </w:t>
      </w:r>
      <w:r w:rsidRPr="00230376">
        <w:rPr>
          <w:lang w:val="ru-RU"/>
        </w:rPr>
        <w:t>×</w:t>
      </w:r>
      <w:r>
        <w:t xml:space="preserve"> </w:t>
      </w:r>
      <w:r w:rsidRPr="001B0198">
        <w:t>512 пікселів</w:t>
      </w:r>
      <w:r>
        <w:t>);</w:t>
      </w:r>
    </w:p>
    <w:p w:rsidR="00214578" w:rsidRDefault="00214578" w:rsidP="00214578">
      <w:pPr>
        <w:pStyle w:val="ListParagraph"/>
        <w:numPr>
          <w:ilvl w:val="0"/>
          <w:numId w:val="43"/>
        </w:numPr>
      </w:pPr>
      <w:r>
        <w:t>з</w:t>
      </w:r>
      <w:r w:rsidRPr="001B0198">
        <w:t xml:space="preserve">ображення </w:t>
      </w:r>
      <w:r w:rsidRPr="00214578">
        <w:rPr>
          <w:lang w:val="en-US"/>
        </w:rPr>
        <w:t>lena</w:t>
      </w:r>
      <w:r w:rsidRPr="00230376">
        <w:t>_</w:t>
      </w:r>
      <w:r w:rsidRPr="00214578">
        <w:t xml:space="preserve"> </w:t>
      </w:r>
      <w:r w:rsidRPr="001B0198">
        <w:rPr>
          <w:lang w:val="en-US"/>
        </w:rPr>
        <w:t>scale</w:t>
      </w:r>
      <w:r w:rsidRPr="00230376">
        <w:t>.</w:t>
      </w:r>
      <w:r w:rsidRPr="00214578">
        <w:rPr>
          <w:lang w:val="en-US"/>
        </w:rPr>
        <w:t>jpg</w:t>
      </w:r>
      <w:r>
        <w:t xml:space="preserve"> – оригінальне зображення із зменшеними удвічі розмірами (256 </w:t>
      </w:r>
      <w:r w:rsidRPr="00214578">
        <w:t>×</w:t>
      </w:r>
      <w:r>
        <w:t xml:space="preserve"> 256</w:t>
      </w:r>
      <w:r w:rsidRPr="001B0198">
        <w:t xml:space="preserve"> пікселів</w:t>
      </w:r>
      <w:r>
        <w:t>).</w:t>
      </w:r>
    </w:p>
    <w:p w:rsidR="00214578" w:rsidRPr="002F2702" w:rsidRDefault="00214578" w:rsidP="00214578"/>
    <w:p w:rsidR="00290D8D" w:rsidRPr="001B0198" w:rsidRDefault="00214578" w:rsidP="00214578">
      <w:r>
        <w:t xml:space="preserve">Результати роботи програми наведено на рисунку 6.2. Ступінь подібності в цьому випадку дорівнює </w:t>
      </w:r>
      <w:r w:rsidR="00290D8D" w:rsidRPr="001B0198">
        <w:t>53%.</w:t>
      </w:r>
      <w:r w:rsidR="007E5E08" w:rsidRPr="001B0198">
        <w:t xml:space="preserve"> </w:t>
      </w:r>
    </w:p>
    <w:p w:rsidR="00A24605" w:rsidRPr="00EA592A" w:rsidRDefault="00A24605" w:rsidP="006B1466">
      <w:pPr>
        <w:rPr>
          <w:lang w:val="ru-RU"/>
        </w:rPr>
      </w:pPr>
    </w:p>
    <w:p w:rsidR="00A24605" w:rsidRPr="001B0198" w:rsidRDefault="00A24605" w:rsidP="006B1466">
      <w:pPr>
        <w:rPr>
          <w:lang w:val="en-US"/>
        </w:rPr>
      </w:pPr>
      <w:r w:rsidRPr="001B0198">
        <w:rPr>
          <w:noProof/>
          <w:lang w:eastAsia="uk-UA"/>
        </w:rPr>
        <w:drawing>
          <wp:inline distT="0" distB="0" distL="0" distR="0" wp14:anchorId="088E20CB" wp14:editId="4F8CB1BC">
            <wp:extent cx="5419725" cy="353065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29043" cy="3536724"/>
                    </a:xfrm>
                    <a:prstGeom prst="rect">
                      <a:avLst/>
                    </a:prstGeom>
                  </pic:spPr>
                </pic:pic>
              </a:graphicData>
            </a:graphic>
          </wp:inline>
        </w:drawing>
      </w:r>
    </w:p>
    <w:p w:rsidR="007E5E08" w:rsidRDefault="007E5E08" w:rsidP="007E5E08">
      <w:pPr>
        <w:jc w:val="center"/>
      </w:pPr>
      <w:bookmarkStart w:id="44" w:name="im4_4_2_1"/>
      <w:r w:rsidRPr="001B0198">
        <w:t>Рис</w:t>
      </w:r>
      <w:r w:rsidR="00FC7E7E">
        <w:t>унок 6.2</w:t>
      </w:r>
      <w:r w:rsidRPr="001B0198">
        <w:rPr>
          <w:lang w:val="en-US"/>
        </w:rPr>
        <w:t xml:space="preserve"> – </w:t>
      </w:r>
      <w:r w:rsidR="00FC7E7E">
        <w:t>Масштабування зображень</w:t>
      </w:r>
      <w:r w:rsidRPr="001B0198">
        <w:t>.</w:t>
      </w:r>
    </w:p>
    <w:p w:rsidR="007E5E08" w:rsidRPr="001B0198" w:rsidRDefault="00FC7E7E" w:rsidP="00CE385E">
      <w:pPr>
        <w:pStyle w:val="Heading2"/>
      </w:pPr>
      <w:bookmarkStart w:id="45" w:name="_Toc517034569"/>
      <w:r>
        <w:lastRenderedPageBreak/>
        <w:t>Поворот на 180 градусів</w:t>
      </w:r>
      <w:bookmarkEnd w:id="45"/>
    </w:p>
    <w:p w:rsidR="00691F0C" w:rsidRPr="001B0198" w:rsidRDefault="00691F0C" w:rsidP="00691F0C"/>
    <w:p w:rsidR="00691F0C" w:rsidRDefault="00691F0C" w:rsidP="00691F0C"/>
    <w:p w:rsidR="00E8674B" w:rsidRDefault="00E8674B" w:rsidP="00E8674B">
      <w:r>
        <w:t xml:space="preserve">В якості тестових вхідних зображень буде використано зображення </w:t>
      </w:r>
      <w:r>
        <w:rPr>
          <w:lang w:val="en-US"/>
        </w:rPr>
        <w:t>Lena</w:t>
      </w:r>
      <w:r w:rsidRPr="002F2702">
        <w:t xml:space="preserve"> </w:t>
      </w:r>
      <w:r>
        <w:t>(рисунок 4.2), а також його копія</w:t>
      </w:r>
      <w:r w:rsidR="00E140F8">
        <w:t>, повернута на 180 градусів</w:t>
      </w:r>
      <w:r>
        <w:t>.  Обидва зображення мають однаковий формат (</w:t>
      </w:r>
      <w:r w:rsidRPr="001B0198">
        <w:rPr>
          <w:lang w:val="en-US"/>
        </w:rPr>
        <w:t>JPEG</w:t>
      </w:r>
      <w:r>
        <w:t>)</w:t>
      </w:r>
      <w:r w:rsidR="00E140F8">
        <w:t xml:space="preserve"> та розміри (</w:t>
      </w:r>
      <w:r w:rsidR="00E140F8" w:rsidRPr="001B0198">
        <w:t>512</w:t>
      </w:r>
      <w:r w:rsidR="00E140F8">
        <w:t xml:space="preserve"> </w:t>
      </w:r>
      <w:r w:rsidR="00E140F8" w:rsidRPr="00230376">
        <w:rPr>
          <w:lang w:val="ru-RU"/>
        </w:rPr>
        <w:t>×</w:t>
      </w:r>
      <w:r w:rsidR="00E140F8">
        <w:t xml:space="preserve"> </w:t>
      </w:r>
      <w:r w:rsidR="00E140F8" w:rsidRPr="001B0198">
        <w:t>512 пікселів</w:t>
      </w:r>
      <w:r w:rsidR="00E140F8">
        <w:t>)</w:t>
      </w:r>
      <w:r>
        <w:t>.</w:t>
      </w:r>
    </w:p>
    <w:p w:rsidR="00E8674B" w:rsidRDefault="00E8674B" w:rsidP="00E8674B"/>
    <w:p w:rsidR="00E8674B" w:rsidRDefault="00E8674B" w:rsidP="00E8674B">
      <w:r>
        <w:t>Вхідні дані:</w:t>
      </w:r>
    </w:p>
    <w:p w:rsidR="00E8674B" w:rsidRDefault="00E8674B" w:rsidP="00E8674B">
      <w:pPr>
        <w:pStyle w:val="ListParagraph"/>
        <w:numPr>
          <w:ilvl w:val="0"/>
          <w:numId w:val="44"/>
        </w:numPr>
      </w:pPr>
      <w:r>
        <w:t>з</w:t>
      </w:r>
      <w:r w:rsidRPr="001B0198">
        <w:t xml:space="preserve">ображення </w:t>
      </w:r>
      <w:r w:rsidRPr="001B0198">
        <w:rPr>
          <w:lang w:val="en-US"/>
        </w:rPr>
        <w:t>lena</w:t>
      </w:r>
      <w:r w:rsidRPr="00230376">
        <w:rPr>
          <w:lang w:val="ru-RU"/>
        </w:rPr>
        <w:t>.</w:t>
      </w:r>
      <w:r w:rsidRPr="001B0198">
        <w:rPr>
          <w:lang w:val="en-US"/>
        </w:rPr>
        <w:t>jpg</w:t>
      </w:r>
      <w:r>
        <w:t xml:space="preserve"> – оригінальне зображення класичного розміру </w:t>
      </w:r>
    </w:p>
    <w:p w:rsidR="00E8674B" w:rsidRDefault="00E8674B" w:rsidP="00E8674B">
      <w:pPr>
        <w:pStyle w:val="ListParagraph"/>
        <w:numPr>
          <w:ilvl w:val="0"/>
          <w:numId w:val="44"/>
        </w:numPr>
      </w:pPr>
      <w:r>
        <w:t>з</w:t>
      </w:r>
      <w:r w:rsidRPr="001B0198">
        <w:t xml:space="preserve">ображення </w:t>
      </w:r>
      <w:r w:rsidRPr="00214578">
        <w:rPr>
          <w:lang w:val="en-US"/>
        </w:rPr>
        <w:t>lena</w:t>
      </w:r>
      <w:r w:rsidRPr="00230376">
        <w:t>_</w:t>
      </w:r>
      <w:r w:rsidR="00E140F8" w:rsidRPr="001B0198">
        <w:rPr>
          <w:lang w:val="en-US"/>
        </w:rPr>
        <w:t>rotate</w:t>
      </w:r>
      <w:r w:rsidR="00E140F8" w:rsidRPr="00E140F8">
        <w:t>180</w:t>
      </w:r>
      <w:r w:rsidRPr="00230376">
        <w:t>.</w:t>
      </w:r>
      <w:r w:rsidRPr="00214578">
        <w:rPr>
          <w:lang w:val="en-US"/>
        </w:rPr>
        <w:t>jpg</w:t>
      </w:r>
      <w:r>
        <w:t xml:space="preserve"> – оригінальне зображення</w:t>
      </w:r>
      <w:r w:rsidR="00E140F8">
        <w:t>, повернуте на 180 градусів</w:t>
      </w:r>
      <w:r>
        <w:t>.</w:t>
      </w:r>
    </w:p>
    <w:p w:rsidR="00E8674B" w:rsidRPr="002F2702" w:rsidRDefault="00E8674B" w:rsidP="00E8674B"/>
    <w:p w:rsidR="00E8674B" w:rsidRPr="001B0198" w:rsidRDefault="00E8674B" w:rsidP="00E8674B">
      <w:r>
        <w:t>Результати роботи п</w:t>
      </w:r>
      <w:r w:rsidR="00E140F8">
        <w:t>рограми наведено на рисунку 6.3</w:t>
      </w:r>
      <w:r>
        <w:t xml:space="preserve">. Ступінь подібності в цьому випадку дорівнює </w:t>
      </w:r>
      <w:r w:rsidR="00E140F8">
        <w:t>62</w:t>
      </w:r>
      <w:r w:rsidRPr="001B0198">
        <w:t xml:space="preserve">%. </w:t>
      </w:r>
    </w:p>
    <w:p w:rsidR="00E8674B" w:rsidRDefault="00E8674B" w:rsidP="00691F0C"/>
    <w:p w:rsidR="00E140F8" w:rsidRDefault="00E140F8" w:rsidP="00691F0C"/>
    <w:p w:rsidR="00E140F8" w:rsidRPr="001B0198" w:rsidRDefault="00E140F8" w:rsidP="00CE385E">
      <w:pPr>
        <w:pStyle w:val="Heading2"/>
        <w:rPr>
          <w:lang w:val="en-US"/>
        </w:rPr>
      </w:pPr>
      <w:bookmarkStart w:id="46" w:name="_Toc517034570"/>
      <w:r>
        <w:t>П</w:t>
      </w:r>
      <w:r w:rsidRPr="001B0198">
        <w:t>оворот</w:t>
      </w:r>
      <w:r>
        <w:t xml:space="preserve"> на невеликі кути</w:t>
      </w:r>
      <w:bookmarkEnd w:id="46"/>
    </w:p>
    <w:p w:rsidR="00E140F8" w:rsidRPr="001B0198" w:rsidRDefault="00E140F8" w:rsidP="00E140F8">
      <w:pPr>
        <w:rPr>
          <w:lang w:val="en-US"/>
        </w:rPr>
      </w:pPr>
    </w:p>
    <w:p w:rsidR="00E140F8" w:rsidRDefault="00E140F8" w:rsidP="00E140F8">
      <w:pPr>
        <w:jc w:val="left"/>
      </w:pPr>
    </w:p>
    <w:p w:rsidR="007A22AA" w:rsidRDefault="007A22AA" w:rsidP="007A22AA">
      <w:r>
        <w:t xml:space="preserve">В якості тестових вхідних зображень буде використано зображення </w:t>
      </w:r>
      <w:r>
        <w:rPr>
          <w:lang w:val="en-US"/>
        </w:rPr>
        <w:t>Lena</w:t>
      </w:r>
      <w:r w:rsidRPr="002F2702">
        <w:t xml:space="preserve"> </w:t>
      </w:r>
      <w:r>
        <w:t>(рисунок 4.2), а також його копії із поворотом на певну кількість градусів із обрізкою отриманих чорних областей та без обрізки.  Усі зображення мають однаковий формат (</w:t>
      </w:r>
      <w:r w:rsidRPr="001B0198">
        <w:rPr>
          <w:lang w:val="en-US"/>
        </w:rPr>
        <w:t>JPEG</w:t>
      </w:r>
      <w:r>
        <w:t>) та розміри (</w:t>
      </w:r>
      <w:r w:rsidRPr="001B0198">
        <w:t>512</w:t>
      </w:r>
      <w:r>
        <w:t xml:space="preserve"> </w:t>
      </w:r>
      <w:r w:rsidRPr="007A22AA">
        <w:t>×</w:t>
      </w:r>
      <w:r>
        <w:t xml:space="preserve"> </w:t>
      </w:r>
      <w:r w:rsidRPr="001B0198">
        <w:t>512 пікселів</w:t>
      </w:r>
      <w:r>
        <w:t>).</w:t>
      </w:r>
    </w:p>
    <w:p w:rsidR="007A22AA" w:rsidRDefault="007A22AA" w:rsidP="007A22AA"/>
    <w:p w:rsidR="007A22AA" w:rsidRDefault="007A22AA" w:rsidP="007A22AA">
      <w:r>
        <w:t>Вхідні дані:</w:t>
      </w:r>
    </w:p>
    <w:p w:rsidR="007A22AA" w:rsidRDefault="007A22AA" w:rsidP="007A22AA">
      <w:pPr>
        <w:pStyle w:val="ListParagraph"/>
        <w:numPr>
          <w:ilvl w:val="0"/>
          <w:numId w:val="46"/>
        </w:numPr>
      </w:pPr>
      <w:r>
        <w:t>з</w:t>
      </w:r>
      <w:r w:rsidRPr="001B0198">
        <w:t xml:space="preserve">ображення </w:t>
      </w:r>
      <w:r w:rsidRPr="001B0198">
        <w:rPr>
          <w:lang w:val="en-US"/>
        </w:rPr>
        <w:t>lena</w:t>
      </w:r>
      <w:r w:rsidRPr="00230376">
        <w:rPr>
          <w:lang w:val="ru-RU"/>
        </w:rPr>
        <w:t>.</w:t>
      </w:r>
      <w:r w:rsidRPr="001B0198">
        <w:rPr>
          <w:lang w:val="en-US"/>
        </w:rPr>
        <w:t>jpg</w:t>
      </w:r>
      <w:r>
        <w:t xml:space="preserve"> – оригінальне зображення класичного розміру </w:t>
      </w:r>
    </w:p>
    <w:p w:rsidR="007A22AA" w:rsidRDefault="007A22AA" w:rsidP="007A22AA">
      <w:pPr>
        <w:pStyle w:val="ListParagraph"/>
        <w:numPr>
          <w:ilvl w:val="0"/>
          <w:numId w:val="46"/>
        </w:numPr>
      </w:pPr>
      <w:r>
        <w:t>з</w:t>
      </w:r>
      <w:r w:rsidRPr="001B0198">
        <w:t xml:space="preserve">ображення </w:t>
      </w:r>
      <w:r w:rsidRPr="00214578">
        <w:rPr>
          <w:lang w:val="en-US"/>
        </w:rPr>
        <w:t>lena</w:t>
      </w:r>
      <w:r w:rsidRPr="00230376">
        <w:t>_</w:t>
      </w:r>
      <w:r w:rsidRPr="001B0198">
        <w:rPr>
          <w:lang w:val="en-US"/>
        </w:rPr>
        <w:t>rotate</w:t>
      </w:r>
      <w:r w:rsidRPr="007A22AA">
        <w:rPr>
          <w:lang w:val="ru-RU"/>
        </w:rPr>
        <w:t>10</w:t>
      </w:r>
      <w:r w:rsidRPr="00230376">
        <w:t>.</w:t>
      </w:r>
      <w:r w:rsidRPr="00214578">
        <w:rPr>
          <w:lang w:val="en-US"/>
        </w:rPr>
        <w:t>jpg</w:t>
      </w:r>
      <w:r>
        <w:t xml:space="preserve"> – оригінальне зображення, яке повернуто на десять градусів, утворені при повороті чорні краї залишено;</w:t>
      </w:r>
    </w:p>
    <w:p w:rsidR="007A22AA" w:rsidRDefault="007A22AA" w:rsidP="007A22AA">
      <w:pPr>
        <w:pStyle w:val="ListParagraph"/>
        <w:numPr>
          <w:ilvl w:val="0"/>
          <w:numId w:val="46"/>
        </w:numPr>
      </w:pPr>
      <w:r>
        <w:lastRenderedPageBreak/>
        <w:t xml:space="preserve">зображення </w:t>
      </w:r>
      <w:r w:rsidRPr="001B0198">
        <w:rPr>
          <w:lang w:val="en-US"/>
        </w:rPr>
        <w:t>lena</w:t>
      </w:r>
      <w:r w:rsidRPr="007A22AA">
        <w:t>_</w:t>
      </w:r>
      <w:r w:rsidRPr="001B0198">
        <w:rPr>
          <w:lang w:val="en-US"/>
        </w:rPr>
        <w:t>rotate</w:t>
      </w:r>
      <w:r w:rsidRPr="007A22AA">
        <w:t>10_</w:t>
      </w:r>
      <w:r w:rsidRPr="001B0198">
        <w:rPr>
          <w:lang w:val="en-US"/>
        </w:rPr>
        <w:t>noblack</w:t>
      </w:r>
      <w:r w:rsidRPr="007A22AA">
        <w:t>.</w:t>
      </w:r>
      <w:r w:rsidRPr="001B0198">
        <w:rPr>
          <w:lang w:val="en-US"/>
        </w:rPr>
        <w:t>jpg</w:t>
      </w:r>
      <w:r>
        <w:t xml:space="preserve"> – оригінальне зображення, яке повернуто на десять градусів, утворені при повороті чорні краї обрізано;</w:t>
      </w:r>
    </w:p>
    <w:p w:rsidR="007A22AA" w:rsidRDefault="007A22AA" w:rsidP="007A22AA">
      <w:pPr>
        <w:pStyle w:val="ListParagraph"/>
        <w:numPr>
          <w:ilvl w:val="0"/>
          <w:numId w:val="46"/>
        </w:numPr>
      </w:pPr>
      <w:r>
        <w:t xml:space="preserve">зображення </w:t>
      </w:r>
      <w:r w:rsidRPr="001B0198">
        <w:rPr>
          <w:lang w:val="en-US"/>
        </w:rPr>
        <w:t>lena</w:t>
      </w:r>
      <w:r w:rsidRPr="007A22AA">
        <w:t>_</w:t>
      </w:r>
      <w:r w:rsidRPr="001B0198">
        <w:rPr>
          <w:lang w:val="en-US"/>
        </w:rPr>
        <w:t>rotate</w:t>
      </w:r>
      <w:r w:rsidRPr="007A22AA">
        <w:t>2.</w:t>
      </w:r>
      <w:r w:rsidRPr="001B0198">
        <w:rPr>
          <w:lang w:val="en-US"/>
        </w:rPr>
        <w:t>jpg</w:t>
      </w:r>
      <w:r>
        <w:t xml:space="preserve"> – оригінальне зображення, яке повернуто на кут у два градуси.</w:t>
      </w:r>
    </w:p>
    <w:p w:rsidR="007A22AA" w:rsidRPr="002F2702" w:rsidRDefault="007A22AA" w:rsidP="007A22AA"/>
    <w:p w:rsidR="007A22AA" w:rsidRDefault="007A22AA" w:rsidP="007A22AA">
      <w:r>
        <w:t>Результати роботи програми наведено на рисунку 6.4.</w:t>
      </w:r>
    </w:p>
    <w:p w:rsidR="00E140F8" w:rsidRPr="001B0198" w:rsidRDefault="00E140F8" w:rsidP="007A22AA">
      <w:pPr>
        <w:pStyle w:val="ListParagraph"/>
        <w:numPr>
          <w:ilvl w:val="0"/>
          <w:numId w:val="0"/>
        </w:numPr>
        <w:tabs>
          <w:tab w:val="clear" w:pos="993"/>
        </w:tabs>
        <w:ind w:firstLine="709"/>
      </w:pPr>
    </w:p>
    <w:p w:rsidR="00E140F8" w:rsidRPr="00EA592A" w:rsidRDefault="007A22AA" w:rsidP="00E140F8">
      <w:pPr>
        <w:rPr>
          <w:lang w:val="ru-RU"/>
        </w:rPr>
      </w:pPr>
      <w:r>
        <w:t xml:space="preserve">Як можна бачити, реалізований в системі показує </w:t>
      </w:r>
      <w:r w:rsidR="00FC5BC2">
        <w:t>достатній</w:t>
      </w:r>
      <w:r>
        <w:t xml:space="preserve"> ступінь схожості зображень у випадку повороту на два градуси. При більших значеннях кута повороту система вже вважає зображення істотно різними.</w:t>
      </w:r>
    </w:p>
    <w:p w:rsidR="00E140F8" w:rsidRDefault="00E140F8">
      <w:pPr>
        <w:spacing w:line="240" w:lineRule="auto"/>
        <w:ind w:firstLine="0"/>
        <w:jc w:val="left"/>
        <w:rPr>
          <w:lang w:val="ru-RU"/>
        </w:rPr>
      </w:pPr>
      <w:r>
        <w:rPr>
          <w:lang w:val="ru-RU"/>
        </w:rPr>
        <w:br w:type="page"/>
      </w:r>
    </w:p>
    <w:p w:rsidR="007E5E08" w:rsidRPr="001B0198" w:rsidRDefault="007E5E08" w:rsidP="007E5E08">
      <w:r w:rsidRPr="001B0198">
        <w:rPr>
          <w:noProof/>
          <w:lang w:eastAsia="uk-UA"/>
        </w:rPr>
        <w:lastRenderedPageBreak/>
        <w:drawing>
          <wp:inline distT="0" distB="0" distL="0" distR="0" wp14:anchorId="638B56A8" wp14:editId="7388514E">
            <wp:extent cx="5686665" cy="4095736"/>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2874" cy="4121815"/>
                    </a:xfrm>
                    <a:prstGeom prst="rect">
                      <a:avLst/>
                    </a:prstGeom>
                  </pic:spPr>
                </pic:pic>
              </a:graphicData>
            </a:graphic>
          </wp:inline>
        </w:drawing>
      </w:r>
    </w:p>
    <w:p w:rsidR="00691F0C" w:rsidRDefault="00691F0C" w:rsidP="00691F0C">
      <w:pPr>
        <w:jc w:val="center"/>
      </w:pPr>
      <w:bookmarkStart w:id="47" w:name="im4_4_3_1"/>
      <w:r w:rsidRPr="001B0198">
        <w:t>Рис</w:t>
      </w:r>
      <w:r w:rsidR="00E140F8">
        <w:t>унок 6.3</w:t>
      </w:r>
      <w:r w:rsidRPr="001B0198">
        <w:t xml:space="preserve"> – </w:t>
      </w:r>
      <w:r w:rsidR="00E140F8">
        <w:t>Поворот на 180 градусів</w:t>
      </w:r>
      <w:r w:rsidRPr="001B0198">
        <w:t>.</w:t>
      </w:r>
    </w:p>
    <w:bookmarkEnd w:id="47"/>
    <w:p w:rsidR="005B6DE9" w:rsidRPr="001B0198" w:rsidRDefault="005B6DE9" w:rsidP="00274BB5">
      <w:pPr>
        <w:ind w:firstLine="0"/>
        <w:jc w:val="center"/>
      </w:pPr>
      <w:r w:rsidRPr="001B0198">
        <w:rPr>
          <w:noProof/>
          <w:lang w:eastAsia="uk-UA"/>
        </w:rPr>
        <w:drawing>
          <wp:inline distT="0" distB="0" distL="0" distR="0" wp14:anchorId="4FA41B37" wp14:editId="65B4ECD0">
            <wp:extent cx="5724525" cy="411739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5179" cy="4117864"/>
                    </a:xfrm>
                    <a:prstGeom prst="rect">
                      <a:avLst/>
                    </a:prstGeom>
                  </pic:spPr>
                </pic:pic>
              </a:graphicData>
            </a:graphic>
          </wp:inline>
        </w:drawing>
      </w:r>
    </w:p>
    <w:p w:rsidR="005B6DE9" w:rsidRDefault="005B6DE9" w:rsidP="005B6DE9">
      <w:pPr>
        <w:ind w:firstLine="0"/>
        <w:jc w:val="center"/>
      </w:pPr>
      <w:r w:rsidRPr="001B0198">
        <w:t>Рис</w:t>
      </w:r>
      <w:r w:rsidR="00E140F8">
        <w:t>унок 6.4</w:t>
      </w:r>
      <w:r w:rsidRPr="001B0198">
        <w:t xml:space="preserve"> – </w:t>
      </w:r>
      <w:r w:rsidR="00E140F8">
        <w:t>Поворот на невеликі кути</w:t>
      </w:r>
      <w:r w:rsidRPr="001B0198">
        <w:t>.</w:t>
      </w:r>
    </w:p>
    <w:p w:rsidR="006B1466" w:rsidRPr="007A22AA" w:rsidRDefault="00E140F8" w:rsidP="00CE385E">
      <w:pPr>
        <w:pStyle w:val="Heading2"/>
        <w:rPr>
          <w:lang w:val="en-US"/>
        </w:rPr>
      </w:pPr>
      <w:bookmarkStart w:id="48" w:name="_Toc517034571"/>
      <w:bookmarkEnd w:id="44"/>
      <w:r w:rsidRPr="001B0198">
        <w:lastRenderedPageBreak/>
        <w:t>Висновки до розділу</w:t>
      </w:r>
      <w:bookmarkEnd w:id="48"/>
    </w:p>
    <w:p w:rsidR="006B1466" w:rsidRPr="001B0198" w:rsidRDefault="006B1466" w:rsidP="006B1466"/>
    <w:p w:rsidR="006B1466" w:rsidRPr="001B0198" w:rsidRDefault="006B1466" w:rsidP="006B1466"/>
    <w:p w:rsidR="006B1466" w:rsidRDefault="007A22AA" w:rsidP="00274BB5">
      <w:r>
        <w:t xml:space="preserve">В даному розділі було описано процес проведення випробувань реалізованої автоматизованої системи пошуку дублікатів </w:t>
      </w:r>
      <w:r w:rsidR="00274BB5">
        <w:t>зображень.</w:t>
      </w:r>
    </w:p>
    <w:p w:rsidR="00563803" w:rsidRPr="00563803" w:rsidRDefault="00563803" w:rsidP="00274BB5">
      <w:r>
        <w:t xml:space="preserve">Було проведено декілька тестів із використанням стандартного зображення </w:t>
      </w:r>
      <w:r>
        <w:rPr>
          <w:lang w:val="en-US"/>
        </w:rPr>
        <w:t>Lena</w:t>
      </w:r>
      <w:r>
        <w:t xml:space="preserve"> та зображеннями, які були отримані із нього за допомогою заданих модифікацій (зміна розмірів, застосування фільтрів, зсув, поворот).</w:t>
      </w:r>
    </w:p>
    <w:p w:rsidR="00563803" w:rsidRDefault="00563803" w:rsidP="00274BB5">
      <w:r>
        <w:t>Отримані результати показують, що р</w:t>
      </w:r>
      <w:r w:rsidR="00274BB5">
        <w:t xml:space="preserve">озроблена система </w:t>
      </w:r>
      <w:r>
        <w:t xml:space="preserve">дуже добре </w:t>
      </w:r>
      <w:r w:rsidR="00274BB5">
        <w:t xml:space="preserve">визначає </w:t>
      </w:r>
      <w:r>
        <w:t>як схожі</w:t>
      </w:r>
      <w:r w:rsidR="00274BB5">
        <w:t xml:space="preserve"> зображення, що відрізняються застосуванням фільтрів розмиття</w:t>
      </w:r>
      <w:r>
        <w:t xml:space="preserve"> та</w:t>
      </w:r>
      <w:r w:rsidR="00274BB5">
        <w:t xml:space="preserve"> різкості,</w:t>
      </w:r>
      <w:r>
        <w:t xml:space="preserve"> а також розміром, незначними афінними перетвореннями та поворотом на сто вісімдесят градусів.</w:t>
      </w:r>
    </w:p>
    <w:p w:rsidR="00274BB5" w:rsidRPr="001B0198" w:rsidRDefault="00563803" w:rsidP="00563803">
      <w:r>
        <w:t>Також було з’ясовано, що обраний та реалізований метод трохи гірше визначає схожі зображення у випадку застосування фільтру «зміна кольору фону» і не працює у випадку повороту зображення на значні кути</w:t>
      </w:r>
      <w:r w:rsidR="00274BB5">
        <w:t>.</w:t>
      </w:r>
    </w:p>
    <w:p w:rsidR="00430916" w:rsidRPr="001B0198" w:rsidRDefault="00AD01BB" w:rsidP="00CE385E">
      <w:pPr>
        <w:pStyle w:val="UnnumberedHeading"/>
        <w:numPr>
          <w:ilvl w:val="0"/>
          <w:numId w:val="0"/>
        </w:numPr>
        <w:ind w:left="432"/>
      </w:pPr>
      <w:r w:rsidRPr="001B0198">
        <w:br w:type="page"/>
      </w:r>
      <w:bookmarkStart w:id="49" w:name="_Toc517034572"/>
      <w:r w:rsidR="00FF73EC" w:rsidRPr="001B0198">
        <w:lastRenderedPageBreak/>
        <w:t>Висновки</w:t>
      </w:r>
      <w:bookmarkEnd w:id="24"/>
      <w:bookmarkEnd w:id="49"/>
    </w:p>
    <w:p w:rsidR="00FF73EC" w:rsidRPr="001B0198" w:rsidRDefault="00FF73EC" w:rsidP="00FF73EC"/>
    <w:p w:rsidR="00FF73EC" w:rsidRPr="001B0198" w:rsidRDefault="00FF73EC" w:rsidP="00FF73EC"/>
    <w:p w:rsidR="00B027D7" w:rsidRDefault="00B027D7" w:rsidP="00713732">
      <w:r>
        <w:t>У даній дипломній роботі виконано огляд існуючих систем та сервісів, призначених для пошуку дублікатів зображень. Розглянуто основні підходи до визначення ступеня подібності зображень. У результаті проведеного порівняльного аналізу виявлено, що для за</w:t>
      </w:r>
      <w:r w:rsidRPr="001B0198">
        <w:t xml:space="preserve">дачі пошуку схожих зображень на персональному комп’ютері користувача більш підходять </w:t>
      </w:r>
      <w:r w:rsidRPr="001B0198">
        <w:rPr>
          <w:lang w:val="en-US"/>
        </w:rPr>
        <w:t>content</w:t>
      </w:r>
      <w:r w:rsidRPr="00EA592A">
        <w:rPr>
          <w:lang w:val="ru-RU"/>
        </w:rPr>
        <w:t>-</w:t>
      </w:r>
      <w:r w:rsidRPr="001B0198">
        <w:rPr>
          <w:lang w:val="en-US"/>
        </w:rPr>
        <w:t>based</w:t>
      </w:r>
      <w:r w:rsidRPr="00EA592A">
        <w:rPr>
          <w:lang w:val="ru-RU"/>
        </w:rPr>
        <w:t xml:space="preserve"> </w:t>
      </w:r>
      <w:r w:rsidRPr="001B0198">
        <w:t>методи.</w:t>
      </w:r>
    </w:p>
    <w:p w:rsidR="00B027D7" w:rsidRDefault="00B027D7" w:rsidP="00713732">
      <w:r>
        <w:t>Виконаний огляд основних методів, що відносяться до цієї групи. Для вирішення поставленої задачі було обрано метод отримання цифрового відбитку зображення за допомогою перетворення Радона.</w:t>
      </w:r>
    </w:p>
    <w:p w:rsidR="00B027D7" w:rsidRDefault="00B027D7" w:rsidP="00713732">
      <w:r>
        <w:t>Спроектовано та реалізовано автоматизовану систему виявлення схожих зображень (дублікатів) на основі обраного підходу.</w:t>
      </w:r>
    </w:p>
    <w:p w:rsidR="00B027D7" w:rsidRDefault="00B027D7" w:rsidP="00713732">
      <w:r>
        <w:t>Проведено випробування створеної системи за допомогою стандартного зображення та його копій, що були піддані визначеним в завданні типам модифікацій.</w:t>
      </w:r>
    </w:p>
    <w:p w:rsidR="00DB48E7" w:rsidRPr="001B0198" w:rsidRDefault="00713732" w:rsidP="00713732">
      <w:r w:rsidRPr="001B0198">
        <w:t xml:space="preserve">Результати </w:t>
      </w:r>
      <w:r w:rsidR="00B027D7">
        <w:t xml:space="preserve">тестування </w:t>
      </w:r>
      <w:r w:rsidRPr="001B0198">
        <w:t xml:space="preserve">показали, що </w:t>
      </w:r>
      <w:r w:rsidR="00B027D7">
        <w:t xml:space="preserve">за допомогою обраного </w:t>
      </w:r>
      <w:r w:rsidRPr="001B0198">
        <w:t>метод</w:t>
      </w:r>
      <w:r w:rsidR="00B027D7">
        <w:t>у</w:t>
      </w:r>
      <w:r w:rsidRPr="001B0198">
        <w:t xml:space="preserve"> </w:t>
      </w:r>
      <w:r w:rsidR="00B027D7">
        <w:t>дуже гарно визначаються схожими</w:t>
      </w:r>
      <w:r w:rsidRPr="001B0198">
        <w:t xml:space="preserve"> зображення з такими відмінностями</w:t>
      </w:r>
      <w:r w:rsidR="00B027D7">
        <w:t>,</w:t>
      </w:r>
      <w:r w:rsidRPr="001B0198">
        <w:t xml:space="preserve"> як застосування фільтрів, зсуви, повороти</w:t>
      </w:r>
      <w:r w:rsidR="00B027D7">
        <w:t xml:space="preserve"> на невеликі кути та</w:t>
      </w:r>
      <w:r w:rsidRPr="001B0198">
        <w:t xml:space="preserve"> зміна розмірів.</w:t>
      </w:r>
    </w:p>
    <w:p w:rsidR="00713732" w:rsidRPr="001B0198" w:rsidRDefault="00B027D7" w:rsidP="00713732">
      <w:r>
        <w:t>В подальшому створену с</w:t>
      </w:r>
      <w:r w:rsidR="00713732" w:rsidRPr="001B0198">
        <w:t xml:space="preserve">истему можна вдосконалювати </w:t>
      </w:r>
      <w:r>
        <w:t xml:space="preserve">по </w:t>
      </w:r>
      <w:r w:rsidR="00713732" w:rsidRPr="001B0198">
        <w:t>таких напрямках:</w:t>
      </w:r>
    </w:p>
    <w:p w:rsidR="00434A29" w:rsidRPr="001B0198" w:rsidRDefault="00354AD5" w:rsidP="003A3678">
      <w:pPr>
        <w:numPr>
          <w:ilvl w:val="0"/>
          <w:numId w:val="21"/>
        </w:numPr>
      </w:pPr>
      <w:r>
        <w:t>д</w:t>
      </w:r>
      <w:r w:rsidR="00434A29" w:rsidRPr="001B0198">
        <w:t>одавання нових способів введення</w:t>
      </w:r>
      <w:r>
        <w:t>;</w:t>
      </w:r>
    </w:p>
    <w:p w:rsidR="00434A29" w:rsidRPr="001B0198" w:rsidRDefault="00354AD5" w:rsidP="003A3678">
      <w:pPr>
        <w:numPr>
          <w:ilvl w:val="0"/>
          <w:numId w:val="21"/>
        </w:numPr>
      </w:pPr>
      <w:r>
        <w:t>п</w:t>
      </w:r>
      <w:r w:rsidR="00434A29" w:rsidRPr="001B0198">
        <w:t>окращен</w:t>
      </w:r>
      <w:r>
        <w:t>ня алгоритму отримання відбитка;</w:t>
      </w:r>
    </w:p>
    <w:p w:rsidR="00434A29" w:rsidRPr="001B0198" w:rsidRDefault="00354AD5" w:rsidP="003A3678">
      <w:pPr>
        <w:numPr>
          <w:ilvl w:val="0"/>
          <w:numId w:val="21"/>
        </w:numPr>
      </w:pPr>
      <w:r>
        <w:t>ц</w:t>
      </w:r>
      <w:r w:rsidR="00434A29" w:rsidRPr="001B0198">
        <w:t>ентралізова</w:t>
      </w:r>
      <w:r>
        <w:t>не збереження звітів сканування;</w:t>
      </w:r>
    </w:p>
    <w:p w:rsidR="00434A29" w:rsidRPr="001B0198" w:rsidRDefault="00354AD5" w:rsidP="003A3678">
      <w:pPr>
        <w:numPr>
          <w:ilvl w:val="0"/>
          <w:numId w:val="21"/>
        </w:numPr>
      </w:pPr>
      <w:r>
        <w:t>с</w:t>
      </w:r>
      <w:r w:rsidR="00434A29" w:rsidRPr="001B0198">
        <w:t>инх</w:t>
      </w:r>
      <w:r>
        <w:t xml:space="preserve">ронізація </w:t>
      </w:r>
      <w:r w:rsidR="00B027D7">
        <w:t>між різними приладами.</w:t>
      </w:r>
    </w:p>
    <w:p w:rsidR="00713732" w:rsidRPr="001B0198" w:rsidRDefault="00713732" w:rsidP="00713732"/>
    <w:p w:rsidR="00713732" w:rsidRPr="001B0198" w:rsidRDefault="00713732" w:rsidP="00713732"/>
    <w:p w:rsidR="00FF73EC" w:rsidRPr="001B0198" w:rsidRDefault="000B7B42" w:rsidP="00CE385E">
      <w:pPr>
        <w:pStyle w:val="UnnumberedHeading"/>
        <w:numPr>
          <w:ilvl w:val="0"/>
          <w:numId w:val="0"/>
        </w:numPr>
        <w:ind w:left="432"/>
      </w:pPr>
      <w:r w:rsidRPr="001B0198">
        <w:br w:type="page"/>
      </w:r>
      <w:bookmarkStart w:id="50" w:name="_Toc436262501"/>
      <w:bookmarkStart w:id="51" w:name="_Toc517034573"/>
      <w:r w:rsidRPr="001B0198">
        <w:lastRenderedPageBreak/>
        <w:t>Перелік посилань</w:t>
      </w:r>
      <w:bookmarkEnd w:id="50"/>
      <w:bookmarkEnd w:id="51"/>
    </w:p>
    <w:p w:rsidR="000B7B42" w:rsidRPr="001B0198" w:rsidRDefault="000B7B42" w:rsidP="000B7B42"/>
    <w:p w:rsidR="000B7B42" w:rsidRPr="001B0198" w:rsidRDefault="000B7B42" w:rsidP="000B7B42"/>
    <w:p w:rsidR="00096FE8" w:rsidRPr="00D23884" w:rsidRDefault="00096FE8" w:rsidP="00D23884">
      <w:pPr>
        <w:pStyle w:val="ReferenceList"/>
        <w:spacing w:line="480" w:lineRule="auto"/>
        <w:rPr>
          <w:szCs w:val="22"/>
          <w:lang w:val="en-US"/>
        </w:rPr>
      </w:pPr>
      <w:bookmarkStart w:id="52" w:name="b1"/>
      <w:r w:rsidRPr="00D23884">
        <w:rPr>
          <w:lang w:val="en-US"/>
        </w:rPr>
        <w:t xml:space="preserve">J.S. Seo et al. </w:t>
      </w:r>
      <w:r w:rsidR="00D23884" w:rsidRPr="00D23884">
        <w:rPr>
          <w:lang w:val="en-US"/>
        </w:rPr>
        <w:t>A robust image fingerprinting system using the</w:t>
      </w:r>
      <w:r w:rsidR="00D23884">
        <w:rPr>
          <w:lang w:val="uk-UA"/>
        </w:rPr>
        <w:t xml:space="preserve"> </w:t>
      </w:r>
      <w:r w:rsidR="00D23884" w:rsidRPr="00D23884">
        <w:rPr>
          <w:lang w:val="en-US"/>
        </w:rPr>
        <w:t>Radon transform</w:t>
      </w:r>
      <w:r w:rsidR="00D23884">
        <w:rPr>
          <w:lang w:val="uk-UA"/>
        </w:rPr>
        <w:t xml:space="preserve">. </w:t>
      </w:r>
      <w:r w:rsidRPr="00D23884">
        <w:rPr>
          <w:lang w:val="en-US"/>
        </w:rPr>
        <w:t xml:space="preserve"> Signal Proc</w:t>
      </w:r>
      <w:r w:rsidR="00F61A7E" w:rsidRPr="00D23884">
        <w:rPr>
          <w:lang w:val="en-US"/>
        </w:rPr>
        <w:t xml:space="preserve">essing: Image Communication </w:t>
      </w:r>
      <w:proofErr w:type="gramStart"/>
      <w:r w:rsidR="00F61A7E" w:rsidRPr="00D23884">
        <w:rPr>
          <w:lang w:val="en-US"/>
        </w:rPr>
        <w:t>19  -</w:t>
      </w:r>
      <w:proofErr w:type="gramEnd"/>
      <w:r w:rsidR="00F61A7E" w:rsidRPr="00D23884">
        <w:rPr>
          <w:lang w:val="en-US"/>
        </w:rPr>
        <w:t xml:space="preserve"> 2004. </w:t>
      </w:r>
      <w:r w:rsidR="00D23884">
        <w:rPr>
          <w:lang w:val="en-US"/>
        </w:rPr>
        <w:t>–</w:t>
      </w:r>
      <w:r w:rsidR="00F61A7E" w:rsidRPr="00D23884">
        <w:rPr>
          <w:lang w:val="en-US"/>
        </w:rPr>
        <w:t xml:space="preserve"> </w:t>
      </w:r>
      <w:r w:rsidR="00D23884">
        <w:rPr>
          <w:lang w:val="en-US"/>
        </w:rPr>
        <w:t>pp</w:t>
      </w:r>
      <w:r w:rsidR="00D23884">
        <w:rPr>
          <w:lang w:val="uk-UA"/>
        </w:rPr>
        <w:t>.</w:t>
      </w:r>
      <w:r w:rsidRPr="00D23884">
        <w:rPr>
          <w:lang w:val="en-US"/>
        </w:rPr>
        <w:t xml:space="preserve"> 325-339.</w:t>
      </w:r>
    </w:p>
    <w:p w:rsidR="00096FE8" w:rsidRPr="00EA592A" w:rsidRDefault="00096FE8" w:rsidP="008964B8">
      <w:pPr>
        <w:pStyle w:val="ReferenceList"/>
        <w:spacing w:line="480" w:lineRule="auto"/>
        <w:rPr>
          <w:lang w:val="en-US"/>
        </w:rPr>
      </w:pPr>
      <w:bookmarkStart w:id="53" w:name="b2"/>
      <w:bookmarkEnd w:id="52"/>
      <w:r w:rsidRPr="00EA592A">
        <w:rPr>
          <w:lang w:val="en-US"/>
        </w:rPr>
        <w:t>A. Menezes, P. Oorshot, S.Vanstone, Handbook of Applied Cryptography, CRC Press, Boca Raton, FL, 1997.</w:t>
      </w:r>
    </w:p>
    <w:p w:rsidR="00096FE8" w:rsidRPr="001B0198" w:rsidRDefault="00096FE8" w:rsidP="008964B8">
      <w:pPr>
        <w:pStyle w:val="ReferenceList"/>
        <w:spacing w:line="480" w:lineRule="auto"/>
        <w:rPr>
          <w:lang w:val="en-US"/>
        </w:rPr>
      </w:pPr>
      <w:bookmarkStart w:id="54" w:name="b3"/>
      <w:bookmarkEnd w:id="53"/>
      <w:r w:rsidRPr="00EA592A">
        <w:rPr>
          <w:lang w:val="en-US"/>
        </w:rPr>
        <w:t xml:space="preserve">J.A. Haitsma, T. Kalker, A highly robust audio </w:t>
      </w:r>
      <w:r w:rsidRPr="001B0198">
        <w:t>ﬁ</w:t>
      </w:r>
      <w:r w:rsidRPr="00EA592A">
        <w:rPr>
          <w:lang w:val="en-US"/>
        </w:rPr>
        <w:t>nger- printing system, in: Proceedings of the International Conference on Music Information Retrieval (ISMIR) 2002, Paris, October 2002.</w:t>
      </w:r>
    </w:p>
    <w:p w:rsidR="00096FE8" w:rsidRPr="001B0198" w:rsidRDefault="00096FE8" w:rsidP="008964B8">
      <w:pPr>
        <w:pStyle w:val="ReferenceList"/>
        <w:spacing w:line="480" w:lineRule="auto"/>
        <w:rPr>
          <w:lang w:val="uk-UA"/>
        </w:rPr>
      </w:pPr>
      <w:bookmarkStart w:id="55" w:name="b4"/>
      <w:bookmarkEnd w:id="54"/>
      <w:r w:rsidRPr="00EA592A">
        <w:rPr>
          <w:lang w:val="en-US"/>
        </w:rPr>
        <w:t>H.J. Seo, M. Sato, M. Takada, Dark energy from the Log-transformed Convergence Field: The Astrophysical Journal, September 2011.</w:t>
      </w:r>
    </w:p>
    <w:p w:rsidR="00096FE8" w:rsidRPr="001B0198" w:rsidRDefault="006A7E51" w:rsidP="008964B8">
      <w:pPr>
        <w:pStyle w:val="ReferenceList"/>
        <w:spacing w:line="480" w:lineRule="auto"/>
        <w:rPr>
          <w:lang w:val="uk-UA"/>
        </w:rPr>
      </w:pPr>
      <w:bookmarkStart w:id="56" w:name="b5"/>
      <w:bookmarkEnd w:id="55"/>
      <w:r w:rsidRPr="001B0198">
        <w:rPr>
          <w:lang w:val="en-US"/>
        </w:rPr>
        <w:t>Maret Yannick, Efficient image duplicate detection based on image analysis: Lausanne, 2007.</w:t>
      </w:r>
    </w:p>
    <w:p w:rsidR="00EB4B36" w:rsidRPr="001B0198" w:rsidRDefault="00F61A7E" w:rsidP="008964B8">
      <w:pPr>
        <w:pStyle w:val="ReferenceList"/>
        <w:spacing w:line="480" w:lineRule="auto"/>
        <w:rPr>
          <w:lang w:val="uk-UA"/>
        </w:rPr>
      </w:pPr>
      <w:bookmarkStart w:id="57" w:name="b6"/>
      <w:bookmarkEnd w:id="56"/>
      <w:r w:rsidRPr="001B0198">
        <w:rPr>
          <w:lang w:val="en-US"/>
        </w:rPr>
        <w:t>William L.Briggs, Van Emden Henson, The DFT: An Owner’s Manual for the Discrete Fourier Transform / William L.Briggs, Van Emden Henson – 1995.</w:t>
      </w:r>
    </w:p>
    <w:p w:rsidR="00F61A7E" w:rsidRPr="001B0198" w:rsidRDefault="00F61A7E" w:rsidP="008964B8">
      <w:pPr>
        <w:pStyle w:val="ReferenceList"/>
        <w:spacing w:line="480" w:lineRule="auto"/>
        <w:rPr>
          <w:lang w:val="uk-UA"/>
        </w:rPr>
      </w:pPr>
      <w:bookmarkStart w:id="58" w:name="b7"/>
      <w:bookmarkEnd w:id="57"/>
      <w:r w:rsidRPr="001B0198">
        <w:rPr>
          <w:lang w:val="en-US"/>
        </w:rPr>
        <w:t>S. Helgason: The Radon Transform / S. Helgason, 1999.</w:t>
      </w:r>
    </w:p>
    <w:p w:rsidR="006065BC" w:rsidRPr="001B0198" w:rsidRDefault="006065BC" w:rsidP="008964B8">
      <w:pPr>
        <w:pStyle w:val="ReferenceList"/>
        <w:spacing w:line="480" w:lineRule="auto"/>
        <w:rPr>
          <w:lang w:val="uk-UA"/>
        </w:rPr>
      </w:pPr>
      <w:bookmarkStart w:id="59" w:name="b8"/>
      <w:r w:rsidRPr="001B0198">
        <w:rPr>
          <w:lang w:val="uk-UA"/>
        </w:rPr>
        <w:t>F. Lef`ebvre, B. Macq, J.-D. Legat (2002). RASH: R</w:t>
      </w:r>
      <w:r w:rsidRPr="001B0198">
        <w:rPr>
          <w:lang w:val="en-US"/>
        </w:rPr>
        <w:t>a</w:t>
      </w:r>
      <w:r w:rsidRPr="001B0198">
        <w:rPr>
          <w:lang w:val="uk-UA"/>
        </w:rPr>
        <w:t>don Soft Hash algorithm. In EURASIP European Signal Processing Conference, France.</w:t>
      </w:r>
    </w:p>
    <w:p w:rsidR="006065BC" w:rsidRPr="001B0198" w:rsidRDefault="006065BC" w:rsidP="008964B8">
      <w:pPr>
        <w:pStyle w:val="ReferenceList"/>
        <w:spacing w:line="480" w:lineRule="auto"/>
        <w:rPr>
          <w:lang w:val="uk-UA"/>
        </w:rPr>
      </w:pPr>
      <w:bookmarkStart w:id="60" w:name="b9"/>
      <w:bookmarkEnd w:id="59"/>
      <w:r w:rsidRPr="001B0198">
        <w:rPr>
          <w:lang w:val="uk-UA"/>
        </w:rPr>
        <w:t>F. Lefebvre, J. Czyz, B. Macq (2003). A robust soft hash algorithm for digital image signature. In Image Processing, 2003. ICIP 2003. Proceedings. 2003 International Conference on, vol. 2, pp. II–495–8 vol.3.</w:t>
      </w:r>
      <w:r w:rsidR="00E22538" w:rsidRPr="001B0198">
        <w:rPr>
          <w:lang w:val="uk-UA"/>
        </w:rPr>
        <w:t>4</w:t>
      </w:r>
    </w:p>
    <w:p w:rsidR="00E22538" w:rsidRPr="001B0198" w:rsidRDefault="00E22538" w:rsidP="008964B8">
      <w:pPr>
        <w:pStyle w:val="ReferenceList"/>
        <w:spacing w:line="480" w:lineRule="auto"/>
        <w:rPr>
          <w:lang w:val="uk-UA"/>
        </w:rPr>
      </w:pPr>
      <w:bookmarkStart w:id="61" w:name="b10"/>
      <w:r w:rsidRPr="001B0198">
        <w:rPr>
          <w:lang w:val="uk-UA"/>
        </w:rPr>
        <w:lastRenderedPageBreak/>
        <w:t>Y. Ke, R. Sukthankar (2004). PCA-SIFT: a more distinctive representation for local image descriptors. In Computer Vision and Pattern Recognition, 2004. CVPR 2004. Proceedings of the 2004 IEEE Computer Society Conference on, vol. 2, pp. II–506–II–513Vol.2.</w:t>
      </w:r>
    </w:p>
    <w:p w:rsidR="00713D39" w:rsidRDefault="00713D39" w:rsidP="008964B8">
      <w:pPr>
        <w:pStyle w:val="ReferenceList"/>
        <w:spacing w:line="480" w:lineRule="auto"/>
        <w:rPr>
          <w:lang w:val="uk-UA"/>
        </w:rPr>
      </w:pPr>
      <w:bookmarkStart w:id="62" w:name="b11"/>
      <w:r w:rsidRPr="001B0198">
        <w:rPr>
          <w:lang w:val="uk-UA"/>
        </w:rPr>
        <w:t>D. Lowe (2004). Distinctive Image Features from Scale-Invariant Keypoints. International Journal of Computer Vision 60(2):91–110.</w:t>
      </w:r>
    </w:p>
    <w:p w:rsidR="0052172E" w:rsidRDefault="0052172E" w:rsidP="008964B8">
      <w:pPr>
        <w:pStyle w:val="ReferenceList"/>
        <w:spacing w:line="480" w:lineRule="auto"/>
        <w:rPr>
          <w:rStyle w:val="NormalNoIndentChar"/>
        </w:rPr>
      </w:pPr>
      <w:r w:rsidRPr="0052172E">
        <w:rPr>
          <w:rStyle w:val="NormalNoIndentChar"/>
        </w:rPr>
        <w:t>C.-S. Lu, C.-Y. Hsu (2005). Geometric distortion-resilient image hashing scheme and its applications on copy detection and authentication. Multimedia Systems V11(2):159–173.</w:t>
      </w:r>
    </w:p>
    <w:p w:rsidR="00B4646C" w:rsidRDefault="00B4646C" w:rsidP="008964B8">
      <w:pPr>
        <w:pStyle w:val="ReferenceList"/>
        <w:spacing w:line="480" w:lineRule="auto"/>
        <w:rPr>
          <w:rStyle w:val="NormalNoIndentChar"/>
        </w:rPr>
      </w:pPr>
      <w:bookmarkStart w:id="63" w:name="b13"/>
      <w:r w:rsidRPr="00401EBD">
        <w:rPr>
          <w:rStyle w:val="NormalNoIndentChar"/>
        </w:rPr>
        <w:t>C. Herley (2002). Why watermarking is nonsense. Signal Processing Magazine, IEEE 19(5):10–11.</w:t>
      </w:r>
    </w:p>
    <w:p w:rsidR="00B4646C" w:rsidRDefault="00B4646C" w:rsidP="008964B8">
      <w:pPr>
        <w:pStyle w:val="ReferenceList"/>
        <w:spacing w:line="480" w:lineRule="auto"/>
        <w:rPr>
          <w:rStyle w:val="NormalNoIndentChar"/>
        </w:rPr>
      </w:pPr>
      <w:bookmarkStart w:id="64" w:name="b14"/>
      <w:bookmarkEnd w:id="63"/>
      <w:r w:rsidRPr="00EF3823">
        <w:rPr>
          <w:rStyle w:val="NormalNoIndentChar"/>
        </w:rPr>
        <w:t>M. Barni (2003a). What is the future for watermarking? (part I). Signal Processing Magazine, IEEE 20(5):55–60.</w:t>
      </w:r>
    </w:p>
    <w:p w:rsidR="00B4646C" w:rsidRDefault="00B4646C" w:rsidP="008964B8">
      <w:pPr>
        <w:pStyle w:val="ReferenceList"/>
        <w:spacing w:line="480" w:lineRule="auto"/>
        <w:rPr>
          <w:rStyle w:val="NormalNoIndentChar"/>
        </w:rPr>
      </w:pPr>
      <w:bookmarkStart w:id="65" w:name="b15"/>
      <w:bookmarkEnd w:id="64"/>
      <w:r w:rsidRPr="00EF3823">
        <w:rPr>
          <w:rStyle w:val="NormalNoIndentChar"/>
        </w:rPr>
        <w:t>P. Moulin (2003). Comments on “Why watermarking is nonsense”. Signal Processing Magazine, IEEE 20(6):57–59.</w:t>
      </w:r>
    </w:p>
    <w:p w:rsidR="00463B04" w:rsidRPr="00A50B2D" w:rsidRDefault="00463B04" w:rsidP="008964B8">
      <w:pPr>
        <w:pStyle w:val="ReferenceList"/>
        <w:spacing w:line="480" w:lineRule="auto"/>
        <w:rPr>
          <w:color w:val="000000" w:themeColor="text1"/>
          <w:lang w:val="uk-UA"/>
        </w:rPr>
      </w:pPr>
      <w:bookmarkStart w:id="66" w:name="b16"/>
      <w:bookmarkEnd w:id="65"/>
      <w:r>
        <w:rPr>
          <w:lang w:val="en-US" w:eastAsia="ru-RU"/>
        </w:rPr>
        <w:t>TinEye Reverse Image Search</w:t>
      </w:r>
      <w:r w:rsidRPr="00A86387">
        <w:rPr>
          <w:lang w:val="en-US" w:eastAsia="ru-RU"/>
        </w:rPr>
        <w:t xml:space="preserve"> </w:t>
      </w:r>
      <w:r w:rsidRPr="00DC3A7B">
        <w:rPr>
          <w:lang w:val="uk-UA"/>
        </w:rPr>
        <w:t>[</w:t>
      </w:r>
      <w:r w:rsidRPr="00DC3A7B">
        <w:rPr>
          <w:lang w:val="en-US"/>
        </w:rPr>
        <w:t>Electronic Resource</w:t>
      </w:r>
      <w:r w:rsidRPr="00DC3A7B">
        <w:rPr>
          <w:lang w:val="uk-UA"/>
        </w:rPr>
        <w:t xml:space="preserve">]. — </w:t>
      </w:r>
      <w:r w:rsidRPr="00DC3A7B">
        <w:rPr>
          <w:lang w:val="en-US"/>
        </w:rPr>
        <w:t>Mode of Access</w:t>
      </w:r>
      <w:r w:rsidRPr="00DC3A7B">
        <w:rPr>
          <w:lang w:val="uk-UA"/>
        </w:rPr>
        <w:t xml:space="preserve">: </w:t>
      </w:r>
      <w:hyperlink r:id="rId58" w:history="1">
        <w:r w:rsidR="005F4694" w:rsidRPr="00A50B2D">
          <w:rPr>
            <w:rStyle w:val="Hyperlink"/>
            <w:color w:val="000000" w:themeColor="text1"/>
            <w:lang w:val="uk-UA"/>
          </w:rPr>
          <w:t>http</w:t>
        </w:r>
        <w:r w:rsidR="005F4694" w:rsidRPr="00A50B2D">
          <w:rPr>
            <w:rStyle w:val="Hyperlink"/>
            <w:color w:val="000000" w:themeColor="text1"/>
            <w:lang w:val="en-US"/>
          </w:rPr>
          <w:t>s</w:t>
        </w:r>
        <w:r w:rsidR="005F4694" w:rsidRPr="00A50B2D">
          <w:rPr>
            <w:rStyle w:val="Hyperlink"/>
            <w:color w:val="000000" w:themeColor="text1"/>
            <w:lang w:val="uk-UA"/>
          </w:rPr>
          <w:t>://</w:t>
        </w:r>
        <w:r w:rsidR="005F4694" w:rsidRPr="00A50B2D">
          <w:rPr>
            <w:rStyle w:val="Hyperlink"/>
            <w:color w:val="000000" w:themeColor="text1"/>
            <w:lang w:val="en-US"/>
          </w:rPr>
          <w:t>tineye.com</w:t>
        </w:r>
      </w:hyperlink>
      <w:r w:rsidR="00497945" w:rsidRPr="00A50B2D">
        <w:rPr>
          <w:color w:val="000000" w:themeColor="text1"/>
          <w:lang w:val="en-US"/>
        </w:rPr>
        <w:t>.</w:t>
      </w:r>
    </w:p>
    <w:p w:rsidR="005F4694" w:rsidRPr="00A50B2D" w:rsidRDefault="005F4694" w:rsidP="008964B8">
      <w:pPr>
        <w:pStyle w:val="ReferenceList"/>
        <w:spacing w:line="480" w:lineRule="auto"/>
        <w:rPr>
          <w:color w:val="000000" w:themeColor="text1"/>
          <w:lang w:val="uk-UA"/>
        </w:rPr>
      </w:pPr>
      <w:bookmarkStart w:id="67" w:name="b17"/>
      <w:bookmarkEnd w:id="66"/>
      <w:r w:rsidRPr="00D30CF5">
        <w:rPr>
          <w:color w:val="000000" w:themeColor="text1"/>
          <w:lang w:val="en-US"/>
        </w:rPr>
        <w:t>Dup Detector</w:t>
      </w:r>
      <w:r w:rsidR="00880EA4" w:rsidRPr="00A50B2D">
        <w:rPr>
          <w:color w:val="000000" w:themeColor="text1"/>
          <w:lang w:val="en-US"/>
        </w:rPr>
        <w:t xml:space="preserve"> by Keronsoft</w:t>
      </w:r>
      <w:r w:rsidR="00497945" w:rsidRPr="00D30CF5">
        <w:rPr>
          <w:color w:val="000000" w:themeColor="text1"/>
          <w:lang w:val="en-US"/>
        </w:rPr>
        <w:t xml:space="preserve"> [Elect</w:t>
      </w:r>
      <w:r w:rsidRPr="00D30CF5">
        <w:rPr>
          <w:color w:val="000000" w:themeColor="text1"/>
          <w:lang w:val="en-US"/>
        </w:rPr>
        <w:t xml:space="preserve">ronic resource]. – Mode of Access: </w:t>
      </w:r>
      <w:hyperlink r:id="rId59" w:history="1">
        <w:r w:rsidRPr="00A50B2D">
          <w:rPr>
            <w:rStyle w:val="Hyperlink"/>
            <w:color w:val="000000" w:themeColor="text1"/>
            <w:lang w:val="en-US"/>
          </w:rPr>
          <w:t>https://www.keronsoft.com/dupdetector.html</w:t>
        </w:r>
      </w:hyperlink>
      <w:r w:rsidR="00497945" w:rsidRPr="00A50B2D">
        <w:rPr>
          <w:color w:val="000000" w:themeColor="text1"/>
          <w:lang w:val="en-US"/>
        </w:rPr>
        <w:t>.</w:t>
      </w:r>
    </w:p>
    <w:p w:rsidR="005F4694" w:rsidRPr="00A50B2D" w:rsidRDefault="00497945" w:rsidP="008964B8">
      <w:pPr>
        <w:pStyle w:val="ReferenceList"/>
        <w:spacing w:line="480" w:lineRule="auto"/>
        <w:rPr>
          <w:rStyle w:val="NormalNoIndentChar"/>
          <w:color w:val="000000" w:themeColor="text1"/>
        </w:rPr>
      </w:pPr>
      <w:bookmarkStart w:id="68" w:name="b18"/>
      <w:bookmarkEnd w:id="67"/>
      <w:r w:rsidRPr="00A50B2D">
        <w:rPr>
          <w:rStyle w:val="NormalNoIndentChar"/>
          <w:color w:val="000000" w:themeColor="text1"/>
          <w:lang w:val="en-US"/>
        </w:rPr>
        <w:t xml:space="preserve">Image Comparer by Bolidesoft [Electronic resource]. – Mode of Access: </w:t>
      </w:r>
      <w:hyperlink r:id="rId60" w:history="1">
        <w:r w:rsidRPr="00A50B2D">
          <w:rPr>
            <w:rStyle w:val="Hyperlink"/>
            <w:color w:val="000000" w:themeColor="text1"/>
            <w:lang w:val="en-US"/>
          </w:rPr>
          <w:t>https://www.bolidesoft.com/imagecomparer.html</w:t>
        </w:r>
      </w:hyperlink>
      <w:r w:rsidRPr="00A50B2D">
        <w:rPr>
          <w:rStyle w:val="NormalNoIndentChar"/>
          <w:color w:val="000000" w:themeColor="text1"/>
          <w:lang w:val="en-US"/>
        </w:rPr>
        <w:t>.</w:t>
      </w:r>
    </w:p>
    <w:p w:rsidR="00B4646C" w:rsidRDefault="00497945" w:rsidP="008964B8">
      <w:pPr>
        <w:pStyle w:val="ReferenceList"/>
        <w:spacing w:line="480" w:lineRule="auto"/>
        <w:rPr>
          <w:rStyle w:val="NormalNoIndentChar"/>
        </w:rPr>
      </w:pPr>
      <w:bookmarkStart w:id="69" w:name="b19"/>
      <w:bookmarkEnd w:id="68"/>
      <w:r>
        <w:rPr>
          <w:rStyle w:val="NormalNoIndentChar"/>
          <w:lang w:val="en-US"/>
        </w:rPr>
        <w:lastRenderedPageBreak/>
        <w:t xml:space="preserve">Google Reverse Image Search [Electronic resource]. – Mode of Access: </w:t>
      </w:r>
      <w:r w:rsidRPr="00497945">
        <w:rPr>
          <w:rStyle w:val="NormalNoIndentChar"/>
          <w:lang w:val="en-US"/>
        </w:rPr>
        <w:t>https://reverse.photos/</w:t>
      </w:r>
    </w:p>
    <w:p w:rsidR="00EF4C38" w:rsidRPr="00EF4C38" w:rsidRDefault="00EF4C38" w:rsidP="008964B8">
      <w:pPr>
        <w:pStyle w:val="ReferenceList"/>
        <w:spacing w:line="480" w:lineRule="auto"/>
        <w:rPr>
          <w:rStyle w:val="NormalNoIndentChar"/>
        </w:rPr>
      </w:pPr>
      <w:r>
        <w:rPr>
          <w:rStyle w:val="NormalNoIndentChar"/>
          <w:lang w:val="en-US"/>
        </w:rPr>
        <w:t xml:space="preserve">Numba [Electronic resource]. – Mode of Access: </w:t>
      </w:r>
      <w:r w:rsidRPr="00EF4C38">
        <w:rPr>
          <w:rStyle w:val="NormalNoIndentChar"/>
          <w:lang w:val="en-US"/>
        </w:rPr>
        <w:t>https://numba.pydata.org/</w:t>
      </w:r>
    </w:p>
    <w:p w:rsidR="00EF4C38" w:rsidRPr="00FD157C" w:rsidRDefault="00FD157C" w:rsidP="008964B8">
      <w:pPr>
        <w:pStyle w:val="ReferenceList"/>
        <w:spacing w:line="480" w:lineRule="auto"/>
        <w:rPr>
          <w:rStyle w:val="NormalNoIndentChar"/>
        </w:rPr>
      </w:pPr>
      <w:r>
        <w:rPr>
          <w:rStyle w:val="NormalNoIndentChar"/>
          <w:lang w:val="en-US"/>
        </w:rPr>
        <w:t xml:space="preserve">Skimage documentation [Electronic resource]. – Mode of Access: </w:t>
      </w:r>
      <w:r w:rsidRPr="00FD157C">
        <w:rPr>
          <w:rStyle w:val="NormalNoIndentChar"/>
          <w:lang w:val="en-US"/>
        </w:rPr>
        <w:t>http://scikit-image.org/docs/dev/api/skimage.html</w:t>
      </w:r>
    </w:p>
    <w:p w:rsidR="00FD157C" w:rsidRPr="008A3208" w:rsidRDefault="008A3208" w:rsidP="008964B8">
      <w:pPr>
        <w:pStyle w:val="ReferenceList"/>
        <w:spacing w:line="480" w:lineRule="auto"/>
        <w:rPr>
          <w:rStyle w:val="NormalNoIndentChar"/>
        </w:rPr>
      </w:pPr>
      <w:r>
        <w:rPr>
          <w:rStyle w:val="NormalNoIndentChar"/>
          <w:lang w:val="en-US"/>
        </w:rPr>
        <w:t>Numpy [Electronic resour</w:t>
      </w:r>
      <w:r w:rsidR="00123EDC">
        <w:rPr>
          <w:rStyle w:val="NormalNoIndentChar"/>
          <w:lang w:val="en-US"/>
        </w:rPr>
        <w:t>c</w:t>
      </w:r>
      <w:r>
        <w:rPr>
          <w:rStyle w:val="NormalNoIndentChar"/>
          <w:lang w:val="en-US"/>
        </w:rPr>
        <w:t xml:space="preserve">e]. – Mode of Access: </w:t>
      </w:r>
      <w:r w:rsidRPr="008A3208">
        <w:rPr>
          <w:rStyle w:val="NormalNoIndentChar"/>
          <w:lang w:val="en-US"/>
        </w:rPr>
        <w:t>http://www.numpy.org/</w:t>
      </w:r>
    </w:p>
    <w:p w:rsidR="00123EDC" w:rsidRDefault="00123EDC" w:rsidP="008964B8">
      <w:pPr>
        <w:pStyle w:val="ReferenceList"/>
        <w:spacing w:line="480" w:lineRule="auto"/>
        <w:rPr>
          <w:rStyle w:val="NormalNoIndentChar"/>
        </w:rPr>
      </w:pPr>
      <w:r>
        <w:rPr>
          <w:rStyle w:val="NormalNoIndentChar"/>
          <w:lang w:val="en-US"/>
        </w:rPr>
        <w:t xml:space="preserve">Kivy [Electronic resource]. – Mode of Access: </w:t>
      </w:r>
      <w:r w:rsidRPr="00123EDC">
        <w:rPr>
          <w:rStyle w:val="NormalNoIndentChar"/>
          <w:lang w:val="en-US"/>
        </w:rPr>
        <w:t>https://kivy.org/#home</w:t>
      </w:r>
    </w:p>
    <w:bookmarkEnd w:id="69"/>
    <w:p w:rsidR="00C86DFA" w:rsidRDefault="00C86DFA" w:rsidP="008964B8">
      <w:pPr>
        <w:pStyle w:val="ReferenceList"/>
        <w:numPr>
          <w:ilvl w:val="0"/>
          <w:numId w:val="0"/>
        </w:numPr>
        <w:spacing w:line="480" w:lineRule="auto"/>
        <w:rPr>
          <w:rStyle w:val="NormalNoIndentChar"/>
        </w:rPr>
      </w:pPr>
    </w:p>
    <w:p w:rsidR="00C86DFA" w:rsidRDefault="00C86DFA">
      <w:pPr>
        <w:spacing w:line="240" w:lineRule="auto"/>
        <w:ind w:firstLine="0"/>
        <w:jc w:val="left"/>
      </w:pPr>
      <w:r>
        <w:br w:type="page"/>
      </w:r>
    </w:p>
    <w:bookmarkEnd w:id="58"/>
    <w:bookmarkEnd w:id="60"/>
    <w:bookmarkEnd w:id="61"/>
    <w:bookmarkEnd w:id="62"/>
    <w:p w:rsidR="00EF3718" w:rsidRPr="001B0198" w:rsidRDefault="00EF3718" w:rsidP="00EF3718">
      <w:pPr>
        <w:pStyle w:val="Appendix"/>
      </w:pPr>
      <w:r w:rsidRPr="001B0198">
        <w:lastRenderedPageBreak/>
        <w:br/>
      </w:r>
      <w:bookmarkStart w:id="70" w:name="_Toc517034574"/>
      <w:r>
        <w:t>Лістинг програми</w:t>
      </w:r>
      <w:bookmarkEnd w:id="70"/>
    </w:p>
    <w:p w:rsidR="00EF3718" w:rsidRPr="001B0198" w:rsidRDefault="00EF3718" w:rsidP="00EF3718"/>
    <w:p w:rsidR="00286A0F" w:rsidRPr="0056594C" w:rsidRDefault="00286A0F" w:rsidP="00286A0F">
      <w:pPr>
        <w:pStyle w:val="NormalNoIndent"/>
      </w:pPr>
      <w:r w:rsidRPr="001B0198">
        <w:t xml:space="preserve">Лістинг файлу </w:t>
      </w:r>
      <w:r w:rsidR="00191AD1">
        <w:rPr>
          <w:lang w:val="en-US"/>
        </w:rPr>
        <w:t>autocorrelation</w:t>
      </w:r>
      <w:r w:rsidR="00191AD1" w:rsidRPr="00EA592A">
        <w:t>.</w:t>
      </w:r>
      <w:r w:rsidR="00191AD1">
        <w:rPr>
          <w:lang w:val="en-US"/>
        </w:rPr>
        <w:t>py</w:t>
      </w:r>
      <w:r w:rsidR="00191AD1" w:rsidRPr="00EA592A">
        <w:t xml:space="preserve"> –</w:t>
      </w:r>
      <w:r w:rsidR="0056594C">
        <w:t xml:space="preserve"> алгоритм автокореляції</w:t>
      </w:r>
    </w:p>
    <w:p w:rsidR="0056594C" w:rsidRDefault="0056594C" w:rsidP="0056594C">
      <w:pPr>
        <w:pStyle w:val="Listing"/>
      </w:pPr>
      <w:r>
        <w:t>import numpy</w:t>
      </w:r>
    </w:p>
    <w:p w:rsidR="0056594C" w:rsidRDefault="0056594C" w:rsidP="0056594C">
      <w:pPr>
        <w:pStyle w:val="Listing"/>
      </w:pPr>
      <w:r>
        <w:t>from numba import jit</w:t>
      </w:r>
    </w:p>
    <w:p w:rsidR="0056594C" w:rsidRDefault="0056594C" w:rsidP="0056594C">
      <w:pPr>
        <w:pStyle w:val="Listing"/>
      </w:pPr>
    </w:p>
    <w:p w:rsidR="0056594C" w:rsidRDefault="0056594C" w:rsidP="0056594C">
      <w:pPr>
        <w:pStyle w:val="Listing"/>
      </w:pPr>
    </w:p>
    <w:p w:rsidR="0056594C" w:rsidRDefault="0056594C" w:rsidP="0056594C">
      <w:pPr>
        <w:pStyle w:val="Listing"/>
      </w:pPr>
      <w:r>
        <w:t>@jit</w:t>
      </w:r>
    </w:p>
    <w:p w:rsidR="0056594C" w:rsidRDefault="0056594C" w:rsidP="0056594C">
      <w:pPr>
        <w:pStyle w:val="Listing"/>
      </w:pPr>
      <w:r>
        <w:t>def autocorrelation(image):</w:t>
      </w:r>
    </w:p>
    <w:p w:rsidR="0056594C" w:rsidRDefault="0056594C" w:rsidP="0056594C">
      <w:pPr>
        <w:pStyle w:val="Listing"/>
      </w:pPr>
      <w:r>
        <w:t xml:space="preserve">    '''</w:t>
      </w:r>
    </w:p>
    <w:p w:rsidR="0056594C" w:rsidRDefault="0056594C" w:rsidP="0056594C">
      <w:pPr>
        <w:pStyle w:val="Listing"/>
      </w:pPr>
      <w:r>
        <w:t xml:space="preserve">    :param image: numpy.ndarray</w:t>
      </w:r>
    </w:p>
    <w:p w:rsidR="0056594C" w:rsidRDefault="0056594C" w:rsidP="0056594C">
      <w:pPr>
        <w:pStyle w:val="Listing"/>
      </w:pPr>
      <w:r>
        <w:t xml:space="preserve">    :return: npumpy.ndarray</w:t>
      </w:r>
    </w:p>
    <w:p w:rsidR="0056594C" w:rsidRDefault="0056594C" w:rsidP="0056594C">
      <w:pPr>
        <w:pStyle w:val="Listing"/>
      </w:pPr>
      <w:r>
        <w:t xml:space="preserve">    computes autocorrelation by y axis for given image</w:t>
      </w:r>
    </w:p>
    <w:p w:rsidR="0056594C" w:rsidRDefault="0056594C" w:rsidP="0056594C">
      <w:pPr>
        <w:pStyle w:val="Listing"/>
      </w:pPr>
      <w:r>
        <w:t xml:space="preserve">    '''</w:t>
      </w:r>
    </w:p>
    <w:p w:rsidR="0056594C" w:rsidRDefault="0056594C" w:rsidP="0056594C">
      <w:pPr>
        <w:pStyle w:val="Listing"/>
      </w:pPr>
      <w:r>
        <w:t xml:space="preserve">    result = numpy.empty(image.shape)</w:t>
      </w:r>
    </w:p>
    <w:p w:rsidR="0056594C" w:rsidRDefault="0056594C" w:rsidP="0056594C">
      <w:pPr>
        <w:pStyle w:val="Listing"/>
      </w:pPr>
      <w:r>
        <w:t xml:space="preserve">    m, n = image.shape</w:t>
      </w:r>
    </w:p>
    <w:p w:rsidR="0056594C" w:rsidRDefault="0056594C" w:rsidP="0056594C">
      <w:pPr>
        <w:pStyle w:val="Listing"/>
      </w:pPr>
      <w:r>
        <w:t xml:space="preserve">    for tetha in range(n):</w:t>
      </w:r>
    </w:p>
    <w:p w:rsidR="0056594C" w:rsidRDefault="0056594C" w:rsidP="0056594C">
      <w:pPr>
        <w:pStyle w:val="Listing"/>
      </w:pPr>
      <w:r>
        <w:t xml:space="preserve">        s2 = 0.0</w:t>
      </w:r>
    </w:p>
    <w:p w:rsidR="0056594C" w:rsidRDefault="0056594C" w:rsidP="0056594C">
      <w:pPr>
        <w:pStyle w:val="Listing"/>
      </w:pPr>
      <w:r>
        <w:t xml:space="preserve">        for s in range(m):</w:t>
      </w:r>
    </w:p>
    <w:p w:rsidR="0056594C" w:rsidRDefault="0056594C" w:rsidP="0056594C">
      <w:pPr>
        <w:pStyle w:val="Listing"/>
      </w:pPr>
      <w:r>
        <w:t xml:space="preserve">            s2 += image[s, tetha] ** 2</w:t>
      </w:r>
    </w:p>
    <w:p w:rsidR="0056594C" w:rsidRDefault="0056594C" w:rsidP="0056594C">
      <w:pPr>
        <w:pStyle w:val="Listing"/>
      </w:pPr>
      <w:r>
        <w:t xml:space="preserve">        for l in range(m):</w:t>
      </w:r>
    </w:p>
    <w:p w:rsidR="0056594C" w:rsidRDefault="0056594C" w:rsidP="0056594C">
      <w:pPr>
        <w:pStyle w:val="Listing"/>
      </w:pPr>
      <w:r>
        <w:t xml:space="preserve">            s1 = 0.0</w:t>
      </w:r>
    </w:p>
    <w:p w:rsidR="0056594C" w:rsidRDefault="0056594C" w:rsidP="0056594C">
      <w:pPr>
        <w:pStyle w:val="Listing"/>
      </w:pPr>
      <w:r>
        <w:t xml:space="preserve">            for s in range(l, m):</w:t>
      </w:r>
    </w:p>
    <w:p w:rsidR="0056594C" w:rsidRDefault="0056594C" w:rsidP="0056594C">
      <w:pPr>
        <w:pStyle w:val="Listing"/>
      </w:pPr>
      <w:r>
        <w:t xml:space="preserve">                s1 += image[s, tetha]*image[s-l, tetha]</w:t>
      </w:r>
    </w:p>
    <w:p w:rsidR="0056594C" w:rsidRDefault="0056594C" w:rsidP="0056594C">
      <w:pPr>
        <w:pStyle w:val="Listing"/>
      </w:pPr>
      <w:r>
        <w:t xml:space="preserve">            result[l, tetha] = s1 / s2 if s2 != 0 else 0</w:t>
      </w:r>
    </w:p>
    <w:p w:rsidR="0056594C" w:rsidRDefault="0056594C" w:rsidP="0056594C">
      <w:pPr>
        <w:pStyle w:val="Listing"/>
      </w:pPr>
      <w:r>
        <w:t xml:space="preserve">    return result</w:t>
      </w:r>
    </w:p>
    <w:p w:rsidR="0056594C" w:rsidRDefault="0056594C" w:rsidP="0056594C">
      <w:pPr>
        <w:pStyle w:val="Listing"/>
      </w:pPr>
    </w:p>
    <w:p w:rsidR="0056594C" w:rsidRDefault="0056594C" w:rsidP="0056594C">
      <w:pPr>
        <w:pStyle w:val="Listing"/>
      </w:pPr>
    </w:p>
    <w:p w:rsidR="0056594C" w:rsidRDefault="0056594C" w:rsidP="0056594C">
      <w:pPr>
        <w:pStyle w:val="NormalNoIndent"/>
      </w:pPr>
      <w:r w:rsidRPr="001B0198">
        <w:t xml:space="preserve">Лістинг файлу </w:t>
      </w:r>
      <w:r>
        <w:rPr>
          <w:lang w:val="en-US"/>
        </w:rPr>
        <w:t>diff</w:t>
      </w:r>
      <w:r w:rsidRPr="00EA592A">
        <w:t>.</w:t>
      </w:r>
      <w:r>
        <w:rPr>
          <w:lang w:val="en-US"/>
        </w:rPr>
        <w:t>py</w:t>
      </w:r>
      <w:r w:rsidRPr="00EA592A">
        <w:t xml:space="preserve"> –</w:t>
      </w:r>
      <w:r>
        <w:t xml:space="preserve"> визначення різниці між відбитками.</w:t>
      </w:r>
    </w:p>
    <w:p w:rsidR="0056594C" w:rsidRDefault="0056594C" w:rsidP="0056594C">
      <w:pPr>
        <w:pStyle w:val="Listing"/>
      </w:pPr>
      <w:r>
        <w:t>from numba import jit</w:t>
      </w:r>
    </w:p>
    <w:p w:rsidR="0056594C" w:rsidRDefault="0056594C" w:rsidP="0056594C">
      <w:pPr>
        <w:pStyle w:val="Listing"/>
      </w:pPr>
    </w:p>
    <w:p w:rsidR="0056594C" w:rsidRDefault="0056594C" w:rsidP="0056594C">
      <w:pPr>
        <w:pStyle w:val="Listing"/>
      </w:pPr>
      <w:r>
        <w:t>@jit</w:t>
      </w:r>
    </w:p>
    <w:p w:rsidR="0056594C" w:rsidRDefault="0056594C" w:rsidP="0056594C">
      <w:pPr>
        <w:pStyle w:val="Listing"/>
      </w:pPr>
      <w:r>
        <w:t>def diff(im1, im2):</w:t>
      </w:r>
    </w:p>
    <w:p w:rsidR="0056594C" w:rsidRDefault="0056594C" w:rsidP="0056594C">
      <w:pPr>
        <w:pStyle w:val="Listing"/>
      </w:pPr>
      <w:r>
        <w:t xml:space="preserve">    '''</w:t>
      </w:r>
    </w:p>
    <w:p w:rsidR="0056594C" w:rsidRDefault="0056594C" w:rsidP="0056594C">
      <w:pPr>
        <w:pStyle w:val="Listing"/>
      </w:pPr>
      <w:r>
        <w:t xml:space="preserve">    computes Hemming distance between 2 fingerprints</w:t>
      </w:r>
    </w:p>
    <w:p w:rsidR="0056594C" w:rsidRDefault="0056594C" w:rsidP="0056594C">
      <w:pPr>
        <w:pStyle w:val="Listing"/>
      </w:pPr>
      <w:r>
        <w:t xml:space="preserve">    :param im1: numpy.ndarray</w:t>
      </w:r>
    </w:p>
    <w:p w:rsidR="0056594C" w:rsidRDefault="0056594C" w:rsidP="0056594C">
      <w:pPr>
        <w:pStyle w:val="Listing"/>
      </w:pPr>
      <w:r>
        <w:t xml:space="preserve">    :param im2: numpy.ndarray</w:t>
      </w:r>
    </w:p>
    <w:p w:rsidR="0056594C" w:rsidRDefault="0056594C" w:rsidP="0056594C">
      <w:pPr>
        <w:pStyle w:val="Listing"/>
      </w:pPr>
      <w:r>
        <w:t xml:space="preserve">    :return: int</w:t>
      </w:r>
    </w:p>
    <w:p w:rsidR="0056594C" w:rsidRDefault="0056594C" w:rsidP="0056594C">
      <w:pPr>
        <w:pStyle w:val="Listing"/>
      </w:pPr>
      <w:r>
        <w:t xml:space="preserve">    '''</w:t>
      </w:r>
    </w:p>
    <w:p w:rsidR="0056594C" w:rsidRDefault="0056594C" w:rsidP="0056594C">
      <w:pPr>
        <w:pStyle w:val="Listing"/>
      </w:pPr>
      <w:r>
        <w:t xml:space="preserve">    res = 0</w:t>
      </w:r>
    </w:p>
    <w:p w:rsidR="0056594C" w:rsidRDefault="0056594C" w:rsidP="0056594C">
      <w:pPr>
        <w:pStyle w:val="Listing"/>
      </w:pPr>
      <w:r>
        <w:t xml:space="preserve">    m, n = im1.shape</w:t>
      </w:r>
    </w:p>
    <w:p w:rsidR="0056594C" w:rsidRDefault="0056594C" w:rsidP="0056594C">
      <w:pPr>
        <w:pStyle w:val="Listing"/>
      </w:pPr>
      <w:r>
        <w:t xml:space="preserve">    for i in range(m):</w:t>
      </w:r>
    </w:p>
    <w:p w:rsidR="0056594C" w:rsidRDefault="0056594C" w:rsidP="0056594C">
      <w:pPr>
        <w:pStyle w:val="Listing"/>
      </w:pPr>
      <w:r>
        <w:t xml:space="preserve">        for j in range(n):</w:t>
      </w:r>
    </w:p>
    <w:p w:rsidR="0056594C" w:rsidRDefault="0056594C" w:rsidP="0056594C">
      <w:pPr>
        <w:pStyle w:val="Listing"/>
      </w:pPr>
      <w:r>
        <w:t xml:space="preserve">            if im1[i][j] != im2[i][j]:</w:t>
      </w:r>
    </w:p>
    <w:p w:rsidR="0056594C" w:rsidRDefault="0056594C" w:rsidP="0056594C">
      <w:pPr>
        <w:pStyle w:val="Listing"/>
      </w:pPr>
      <w:r>
        <w:t xml:space="preserve">                res += 1</w:t>
      </w:r>
    </w:p>
    <w:p w:rsidR="0056594C" w:rsidRPr="0056594C" w:rsidRDefault="0056594C" w:rsidP="0056594C">
      <w:pPr>
        <w:pStyle w:val="Listing"/>
      </w:pPr>
      <w:r>
        <w:t xml:space="preserve">    return res</w:t>
      </w:r>
    </w:p>
    <w:p w:rsidR="0056594C" w:rsidRDefault="0056594C" w:rsidP="0056594C">
      <w:pPr>
        <w:pStyle w:val="NormalNoIndent"/>
        <w:rPr>
          <w:lang w:val="en-US"/>
        </w:rPr>
      </w:pPr>
      <w:r w:rsidRPr="001B0198">
        <w:lastRenderedPageBreak/>
        <w:t xml:space="preserve">Лістинг файлу </w:t>
      </w:r>
      <w:r>
        <w:rPr>
          <w:lang w:val="en-US"/>
        </w:rPr>
        <w:t>interleaving.py –</w:t>
      </w:r>
      <w:r>
        <w:t xml:space="preserve"> алгоритм </w:t>
      </w:r>
      <w:r>
        <w:rPr>
          <w:lang w:val="en-US"/>
        </w:rPr>
        <w:t>interleaving.</w:t>
      </w:r>
    </w:p>
    <w:p w:rsidR="00970F40" w:rsidRPr="00970F40" w:rsidRDefault="00970F40" w:rsidP="00970F40">
      <w:pPr>
        <w:pStyle w:val="Listing"/>
        <w:rPr>
          <w:lang w:val="en-US"/>
        </w:rPr>
      </w:pPr>
      <w:proofErr w:type="gramStart"/>
      <w:r w:rsidRPr="00970F40">
        <w:rPr>
          <w:lang w:val="en-US"/>
        </w:rPr>
        <w:t>from</w:t>
      </w:r>
      <w:proofErr w:type="gramEnd"/>
      <w:r w:rsidRPr="00970F40">
        <w:rPr>
          <w:lang w:val="en-US"/>
        </w:rPr>
        <w:t xml:space="preserve"> numba import jit, types</w:t>
      </w:r>
    </w:p>
    <w:p w:rsidR="00970F40" w:rsidRPr="00970F40" w:rsidRDefault="00970F40" w:rsidP="00970F40">
      <w:pPr>
        <w:pStyle w:val="Listing"/>
        <w:rPr>
          <w:lang w:val="en-US"/>
        </w:rPr>
      </w:pPr>
      <w:proofErr w:type="gramStart"/>
      <w:r w:rsidRPr="00970F40">
        <w:rPr>
          <w:lang w:val="en-US"/>
        </w:rPr>
        <w:t>import</w:t>
      </w:r>
      <w:proofErr w:type="gramEnd"/>
      <w:r w:rsidRPr="00970F40">
        <w:rPr>
          <w:lang w:val="en-US"/>
        </w:rPr>
        <w:t xml:space="preserve"> numpy</w:t>
      </w:r>
    </w:p>
    <w:p w:rsidR="00970F40" w:rsidRPr="00970F40" w:rsidRDefault="00970F40" w:rsidP="00970F40">
      <w:pPr>
        <w:pStyle w:val="Listing"/>
        <w:rPr>
          <w:lang w:val="en-US"/>
        </w:rPr>
      </w:pPr>
      <w:proofErr w:type="gramStart"/>
      <w:r w:rsidRPr="00970F40">
        <w:rPr>
          <w:lang w:val="en-US"/>
        </w:rPr>
        <w:t>from</w:t>
      </w:r>
      <w:proofErr w:type="gramEnd"/>
      <w:r w:rsidRPr="00970F40">
        <w:rPr>
          <w:lang w:val="en-US"/>
        </w:rPr>
        <w:t xml:space="preserve"> cmath import phase</w:t>
      </w:r>
    </w:p>
    <w:p w:rsidR="00970F40" w:rsidRPr="00970F40" w:rsidRDefault="00970F40" w:rsidP="00970F40">
      <w:pPr>
        <w:pStyle w:val="Listing"/>
        <w:rPr>
          <w:lang w:val="en-US"/>
        </w:rPr>
      </w:pPr>
    </w:p>
    <w:p w:rsidR="00970F40" w:rsidRPr="00970F40" w:rsidRDefault="00970F40" w:rsidP="00970F40">
      <w:pPr>
        <w:pStyle w:val="Listing"/>
        <w:rPr>
          <w:lang w:val="en-US"/>
        </w:rPr>
      </w:pPr>
      <w:proofErr w:type="gramStart"/>
      <w:r w:rsidRPr="00970F40">
        <w:rPr>
          <w:lang w:val="en-US"/>
        </w:rPr>
        <w:t>@jit(</w:t>
      </w:r>
      <w:proofErr w:type="gramEnd"/>
      <w:r w:rsidRPr="00970F40">
        <w:rPr>
          <w:lang w:val="en-US"/>
        </w:rPr>
        <w:t>types.UniTuple(types.float64[:,:], 2)(types.complex128[:,:]), nopython=True)</w:t>
      </w:r>
    </w:p>
    <w:p w:rsidR="00970F40" w:rsidRPr="00970F40" w:rsidRDefault="00970F40" w:rsidP="00970F40">
      <w:pPr>
        <w:pStyle w:val="Listing"/>
        <w:rPr>
          <w:lang w:val="en-US"/>
        </w:rPr>
      </w:pPr>
      <w:proofErr w:type="gramStart"/>
      <w:r w:rsidRPr="00970F40">
        <w:rPr>
          <w:lang w:val="en-US"/>
        </w:rPr>
        <w:t>def</w:t>
      </w:r>
      <w:proofErr w:type="gramEnd"/>
      <w:r w:rsidRPr="00970F40">
        <w:rPr>
          <w:lang w:val="en-US"/>
        </w:rPr>
        <w:t xml:space="preserve"> interleaving(image):</w:t>
      </w:r>
    </w:p>
    <w:p w:rsidR="00970F40" w:rsidRPr="00970F40" w:rsidRDefault="00970F40" w:rsidP="00970F40">
      <w:pPr>
        <w:pStyle w:val="Listing"/>
        <w:rPr>
          <w:lang w:val="en-US"/>
        </w:rPr>
      </w:pPr>
      <w:r w:rsidRPr="00970F40">
        <w:rPr>
          <w:lang w:val="en-US"/>
        </w:rPr>
        <w:t xml:space="preserve">    '''</w:t>
      </w:r>
    </w:p>
    <w:p w:rsidR="00970F40" w:rsidRPr="00970F40" w:rsidRDefault="00970F40" w:rsidP="00970F40">
      <w:pPr>
        <w:pStyle w:val="Listing"/>
        <w:rPr>
          <w:lang w:val="en-US"/>
        </w:rPr>
      </w:pPr>
      <w:r w:rsidRPr="00970F40">
        <w:rPr>
          <w:lang w:val="en-US"/>
        </w:rPr>
        <w:t xml:space="preserve">    </w:t>
      </w:r>
      <w:proofErr w:type="gramStart"/>
      <w:r w:rsidRPr="00970F40">
        <w:rPr>
          <w:lang w:val="en-US"/>
        </w:rPr>
        <w:t>computes</w:t>
      </w:r>
      <w:proofErr w:type="gramEnd"/>
      <w:r w:rsidRPr="00970F40">
        <w:rPr>
          <w:lang w:val="en-US"/>
        </w:rPr>
        <w:t xml:space="preserve"> interleaving for given image</w:t>
      </w:r>
    </w:p>
    <w:p w:rsidR="00970F40" w:rsidRPr="00970F40" w:rsidRDefault="00970F40" w:rsidP="00970F40">
      <w:pPr>
        <w:pStyle w:val="Listing"/>
        <w:rPr>
          <w:lang w:val="en-US"/>
        </w:rPr>
      </w:pPr>
      <w:r w:rsidRPr="00970F40">
        <w:rPr>
          <w:lang w:val="en-US"/>
        </w:rPr>
        <w:t xml:space="preserve">    </w:t>
      </w:r>
      <w:proofErr w:type="gramStart"/>
      <w:r w:rsidRPr="00970F40">
        <w:rPr>
          <w:lang w:val="en-US"/>
        </w:rPr>
        <w:t>:param</w:t>
      </w:r>
      <w:proofErr w:type="gramEnd"/>
      <w:r w:rsidRPr="00970F40">
        <w:rPr>
          <w:lang w:val="en-US"/>
        </w:rPr>
        <w:t xml:space="preserve"> image: numpy.ndarray</w:t>
      </w:r>
    </w:p>
    <w:p w:rsidR="00970F40" w:rsidRPr="00970F40" w:rsidRDefault="00970F40" w:rsidP="00970F40">
      <w:pPr>
        <w:pStyle w:val="Listing"/>
        <w:rPr>
          <w:lang w:val="en-US"/>
        </w:rPr>
      </w:pPr>
      <w:r w:rsidRPr="00970F40">
        <w:rPr>
          <w:lang w:val="en-US"/>
        </w:rPr>
        <w:t xml:space="preserve">    </w:t>
      </w:r>
      <w:proofErr w:type="gramStart"/>
      <w:r w:rsidRPr="00970F40">
        <w:rPr>
          <w:lang w:val="en-US"/>
        </w:rPr>
        <w:t>:return</w:t>
      </w:r>
      <w:proofErr w:type="gramEnd"/>
      <w:r w:rsidRPr="00970F40">
        <w:rPr>
          <w:lang w:val="en-US"/>
        </w:rPr>
        <w:t>: (numpy.ndarray, numpy.ndarray)</w:t>
      </w:r>
    </w:p>
    <w:p w:rsidR="00970F40" w:rsidRPr="00970F40" w:rsidRDefault="00970F40" w:rsidP="00970F40">
      <w:pPr>
        <w:pStyle w:val="Listing"/>
        <w:rPr>
          <w:lang w:val="en-US"/>
        </w:rPr>
      </w:pPr>
      <w:r w:rsidRPr="00970F40">
        <w:rPr>
          <w:lang w:val="en-US"/>
        </w:rPr>
        <w:t xml:space="preserve">    '''</w:t>
      </w:r>
    </w:p>
    <w:p w:rsidR="00970F40" w:rsidRPr="00970F40" w:rsidRDefault="00970F40" w:rsidP="00970F40">
      <w:pPr>
        <w:pStyle w:val="Listing"/>
        <w:rPr>
          <w:lang w:val="en-US"/>
        </w:rPr>
      </w:pPr>
      <w:r w:rsidRPr="00970F40">
        <w:rPr>
          <w:lang w:val="en-US"/>
        </w:rPr>
        <w:t xml:space="preserve">    n = 21</w:t>
      </w:r>
    </w:p>
    <w:p w:rsidR="00970F40" w:rsidRPr="00970F40" w:rsidRDefault="00970F40" w:rsidP="00970F40">
      <w:pPr>
        <w:pStyle w:val="Listing"/>
        <w:rPr>
          <w:lang w:val="en-US"/>
        </w:rPr>
      </w:pPr>
      <w:r w:rsidRPr="00970F40">
        <w:rPr>
          <w:lang w:val="en-US"/>
        </w:rPr>
        <w:t xml:space="preserve">    </w:t>
      </w:r>
      <w:proofErr w:type="gramStart"/>
      <w:r w:rsidRPr="00970F40">
        <w:rPr>
          <w:lang w:val="en-US"/>
        </w:rPr>
        <w:t>image</w:t>
      </w:r>
      <w:proofErr w:type="gramEnd"/>
      <w:r w:rsidRPr="00970F40">
        <w:rPr>
          <w:lang w:val="en-US"/>
        </w:rPr>
        <w:t xml:space="preserve"> = image[:n,:n]</w:t>
      </w:r>
    </w:p>
    <w:p w:rsidR="00970F40" w:rsidRPr="00970F40" w:rsidRDefault="00970F40" w:rsidP="00970F40">
      <w:pPr>
        <w:pStyle w:val="Listing"/>
        <w:rPr>
          <w:lang w:val="en-US"/>
        </w:rPr>
      </w:pPr>
      <w:r w:rsidRPr="00970F40">
        <w:rPr>
          <w:lang w:val="en-US"/>
        </w:rPr>
        <w:t xml:space="preserve">    </w:t>
      </w:r>
      <w:proofErr w:type="gramStart"/>
      <w:r w:rsidRPr="00970F40">
        <w:rPr>
          <w:lang w:val="en-US"/>
        </w:rPr>
        <w:t>magnitudes</w:t>
      </w:r>
      <w:proofErr w:type="gramEnd"/>
      <w:r w:rsidRPr="00970F40">
        <w:rPr>
          <w:lang w:val="en-US"/>
        </w:rPr>
        <w:t xml:space="preserve"> = numpy.empty((n, n))</w:t>
      </w:r>
    </w:p>
    <w:p w:rsidR="00970F40" w:rsidRPr="00970F40" w:rsidRDefault="00970F40" w:rsidP="00970F40">
      <w:pPr>
        <w:pStyle w:val="Listing"/>
        <w:rPr>
          <w:lang w:val="en-US"/>
        </w:rPr>
      </w:pPr>
      <w:r w:rsidRPr="00970F40">
        <w:rPr>
          <w:lang w:val="en-US"/>
        </w:rPr>
        <w:t xml:space="preserve">    </w:t>
      </w:r>
      <w:proofErr w:type="gramStart"/>
      <w:r w:rsidRPr="00970F40">
        <w:rPr>
          <w:lang w:val="en-US"/>
        </w:rPr>
        <w:t>angles</w:t>
      </w:r>
      <w:proofErr w:type="gramEnd"/>
      <w:r w:rsidRPr="00970F40">
        <w:rPr>
          <w:lang w:val="en-US"/>
        </w:rPr>
        <w:t xml:space="preserve"> = numpy.empty((n, n))</w:t>
      </w:r>
    </w:p>
    <w:p w:rsidR="00970F40" w:rsidRPr="00970F40" w:rsidRDefault="00970F40" w:rsidP="00970F40">
      <w:pPr>
        <w:pStyle w:val="Listing"/>
        <w:rPr>
          <w:lang w:val="en-US"/>
        </w:rPr>
      </w:pPr>
      <w:r w:rsidRPr="00970F40">
        <w:rPr>
          <w:lang w:val="en-US"/>
        </w:rPr>
        <w:t xml:space="preserve">    </w:t>
      </w:r>
      <w:proofErr w:type="gramStart"/>
      <w:r w:rsidRPr="00970F40">
        <w:rPr>
          <w:lang w:val="en-US"/>
        </w:rPr>
        <w:t>for</w:t>
      </w:r>
      <w:proofErr w:type="gramEnd"/>
      <w:r w:rsidRPr="00970F40">
        <w:rPr>
          <w:lang w:val="en-US"/>
        </w:rPr>
        <w:t xml:space="preserve"> i in range(n):</w:t>
      </w:r>
    </w:p>
    <w:p w:rsidR="00970F40" w:rsidRPr="00970F40" w:rsidRDefault="00970F40" w:rsidP="00970F40">
      <w:pPr>
        <w:pStyle w:val="Listing"/>
        <w:rPr>
          <w:lang w:val="en-US"/>
        </w:rPr>
      </w:pPr>
      <w:r w:rsidRPr="00970F40">
        <w:rPr>
          <w:lang w:val="en-US"/>
        </w:rPr>
        <w:t xml:space="preserve">        </w:t>
      </w:r>
      <w:proofErr w:type="gramStart"/>
      <w:r w:rsidRPr="00970F40">
        <w:rPr>
          <w:lang w:val="en-US"/>
        </w:rPr>
        <w:t>for</w:t>
      </w:r>
      <w:proofErr w:type="gramEnd"/>
      <w:r w:rsidRPr="00970F40">
        <w:rPr>
          <w:lang w:val="en-US"/>
        </w:rPr>
        <w:t xml:space="preserve"> j in range(n):</w:t>
      </w:r>
    </w:p>
    <w:p w:rsidR="00970F40" w:rsidRPr="00970F40" w:rsidRDefault="00970F40" w:rsidP="00970F40">
      <w:pPr>
        <w:pStyle w:val="Listing"/>
        <w:rPr>
          <w:lang w:val="en-US"/>
        </w:rPr>
      </w:pPr>
      <w:r w:rsidRPr="00970F40">
        <w:rPr>
          <w:lang w:val="en-US"/>
        </w:rPr>
        <w:t xml:space="preserve">            x = </w:t>
      </w:r>
      <w:proofErr w:type="gramStart"/>
      <w:r w:rsidRPr="00970F40">
        <w:rPr>
          <w:lang w:val="en-US"/>
        </w:rPr>
        <w:t>image[</w:t>
      </w:r>
      <w:proofErr w:type="gramEnd"/>
      <w:r w:rsidRPr="00970F40">
        <w:rPr>
          <w:lang w:val="en-US"/>
        </w:rPr>
        <w:t>i, j].real</w:t>
      </w:r>
    </w:p>
    <w:p w:rsidR="00970F40" w:rsidRPr="00970F40" w:rsidRDefault="00970F40" w:rsidP="00970F40">
      <w:pPr>
        <w:pStyle w:val="Listing"/>
        <w:rPr>
          <w:lang w:val="en-US"/>
        </w:rPr>
      </w:pPr>
      <w:r w:rsidRPr="00970F40">
        <w:rPr>
          <w:lang w:val="en-US"/>
        </w:rPr>
        <w:t xml:space="preserve">            y = </w:t>
      </w:r>
      <w:proofErr w:type="gramStart"/>
      <w:r w:rsidRPr="00970F40">
        <w:rPr>
          <w:lang w:val="en-US"/>
        </w:rPr>
        <w:t>image[</w:t>
      </w:r>
      <w:proofErr w:type="gramEnd"/>
      <w:r w:rsidRPr="00970F40">
        <w:rPr>
          <w:lang w:val="en-US"/>
        </w:rPr>
        <w:t>i, j].imag</w:t>
      </w:r>
    </w:p>
    <w:p w:rsidR="00970F40" w:rsidRPr="00970F40" w:rsidRDefault="00970F40" w:rsidP="00970F40">
      <w:pPr>
        <w:pStyle w:val="Listing"/>
        <w:rPr>
          <w:lang w:val="en-US"/>
        </w:rPr>
      </w:pPr>
      <w:r w:rsidRPr="00970F40">
        <w:rPr>
          <w:lang w:val="en-US"/>
        </w:rPr>
        <w:t xml:space="preserve">            # </w:t>
      </w:r>
      <w:proofErr w:type="gramStart"/>
      <w:r w:rsidRPr="00970F40">
        <w:rPr>
          <w:lang w:val="en-US"/>
        </w:rPr>
        <w:t>magnitudes[</w:t>
      </w:r>
      <w:proofErr w:type="gramEnd"/>
      <w:r w:rsidRPr="00970F40">
        <w:rPr>
          <w:lang w:val="en-US"/>
        </w:rPr>
        <w:t>i, j] = x</w:t>
      </w:r>
    </w:p>
    <w:p w:rsidR="00970F40" w:rsidRPr="00970F40" w:rsidRDefault="00970F40" w:rsidP="00970F40">
      <w:pPr>
        <w:pStyle w:val="Listing"/>
        <w:rPr>
          <w:lang w:val="en-US"/>
        </w:rPr>
      </w:pPr>
      <w:r w:rsidRPr="00970F40">
        <w:rPr>
          <w:lang w:val="en-US"/>
        </w:rPr>
        <w:t xml:space="preserve">            # </w:t>
      </w:r>
      <w:proofErr w:type="gramStart"/>
      <w:r w:rsidRPr="00970F40">
        <w:rPr>
          <w:lang w:val="en-US"/>
        </w:rPr>
        <w:t>angles[</w:t>
      </w:r>
      <w:proofErr w:type="gramEnd"/>
      <w:r w:rsidRPr="00970F40">
        <w:rPr>
          <w:lang w:val="en-US"/>
        </w:rPr>
        <w:t>i, j] = y</w:t>
      </w:r>
    </w:p>
    <w:p w:rsidR="00970F40" w:rsidRPr="00970F40" w:rsidRDefault="00970F40" w:rsidP="00970F40">
      <w:pPr>
        <w:pStyle w:val="Listing"/>
        <w:rPr>
          <w:lang w:val="en-US"/>
        </w:rPr>
      </w:pPr>
      <w:r w:rsidRPr="00970F40">
        <w:rPr>
          <w:lang w:val="en-US"/>
        </w:rPr>
        <w:t xml:space="preserve">            </w:t>
      </w:r>
      <w:proofErr w:type="gramStart"/>
      <w:r w:rsidRPr="00970F40">
        <w:rPr>
          <w:lang w:val="en-US"/>
        </w:rPr>
        <w:t>magnitudes[</w:t>
      </w:r>
      <w:proofErr w:type="gramEnd"/>
      <w:r w:rsidRPr="00970F40">
        <w:rPr>
          <w:lang w:val="en-US"/>
        </w:rPr>
        <w:t>i,j] = numpy.sqrt(x**2 + y**2)</w:t>
      </w:r>
    </w:p>
    <w:p w:rsidR="00970F40" w:rsidRPr="00970F40" w:rsidRDefault="00970F40" w:rsidP="00970F40">
      <w:pPr>
        <w:pStyle w:val="Listing"/>
        <w:rPr>
          <w:lang w:val="en-US"/>
        </w:rPr>
      </w:pPr>
      <w:r w:rsidRPr="00970F40">
        <w:rPr>
          <w:lang w:val="en-US"/>
        </w:rPr>
        <w:t xml:space="preserve">            </w:t>
      </w:r>
      <w:proofErr w:type="gramStart"/>
      <w:r w:rsidRPr="00970F40">
        <w:rPr>
          <w:lang w:val="en-US"/>
        </w:rPr>
        <w:t>angles[</w:t>
      </w:r>
      <w:proofErr w:type="gramEnd"/>
      <w:r w:rsidRPr="00970F40">
        <w:rPr>
          <w:lang w:val="en-US"/>
        </w:rPr>
        <w:t>i,j] = phase(image[i, j])</w:t>
      </w:r>
    </w:p>
    <w:p w:rsidR="00970F40" w:rsidRPr="0056594C" w:rsidRDefault="00970F40" w:rsidP="00970F40">
      <w:pPr>
        <w:pStyle w:val="Listing"/>
        <w:rPr>
          <w:lang w:val="en-US"/>
        </w:rPr>
      </w:pPr>
      <w:r w:rsidRPr="00970F40">
        <w:rPr>
          <w:lang w:val="en-US"/>
        </w:rPr>
        <w:t xml:space="preserve">    </w:t>
      </w:r>
      <w:proofErr w:type="gramStart"/>
      <w:r w:rsidRPr="00970F40">
        <w:rPr>
          <w:lang w:val="en-US"/>
        </w:rPr>
        <w:t>return</w:t>
      </w:r>
      <w:proofErr w:type="gramEnd"/>
      <w:r w:rsidRPr="00970F40">
        <w:rPr>
          <w:lang w:val="en-US"/>
        </w:rPr>
        <w:t xml:space="preserve"> magnitudes, angles</w:t>
      </w:r>
    </w:p>
    <w:p w:rsidR="0056594C" w:rsidRDefault="0056594C" w:rsidP="0056594C">
      <w:pPr>
        <w:pStyle w:val="NormalNoIndent"/>
      </w:pPr>
      <w:r w:rsidRPr="001B0198">
        <w:t xml:space="preserve">Лістинг файлу </w:t>
      </w:r>
      <w:r>
        <w:rPr>
          <w:lang w:val="en-US"/>
        </w:rPr>
        <w:t>trueshold.py –</w:t>
      </w:r>
      <w:r>
        <w:t xml:space="preserve"> алгоритм </w:t>
      </w:r>
      <w:r>
        <w:rPr>
          <w:lang w:val="en-US"/>
        </w:rPr>
        <w:t>trueshold</w:t>
      </w:r>
      <w:r w:rsidR="00970F40">
        <w:t>.</w:t>
      </w:r>
    </w:p>
    <w:p w:rsidR="00970F40" w:rsidRDefault="00970F40" w:rsidP="00970F40">
      <w:pPr>
        <w:pStyle w:val="Listing"/>
      </w:pPr>
      <w:r>
        <w:t>from numba import jit</w:t>
      </w:r>
    </w:p>
    <w:p w:rsidR="00970F40" w:rsidRDefault="00970F40" w:rsidP="00970F40">
      <w:pPr>
        <w:pStyle w:val="Listing"/>
      </w:pPr>
      <w:r>
        <w:t>import numpy</w:t>
      </w:r>
    </w:p>
    <w:p w:rsidR="00970F40" w:rsidRDefault="00970F40" w:rsidP="00970F40">
      <w:pPr>
        <w:pStyle w:val="Listing"/>
      </w:pPr>
    </w:p>
    <w:p w:rsidR="00970F40" w:rsidRDefault="00970F40" w:rsidP="00970F40">
      <w:pPr>
        <w:pStyle w:val="Listing"/>
      </w:pPr>
      <w:r>
        <w:t>@jit</w:t>
      </w:r>
    </w:p>
    <w:p w:rsidR="00970F40" w:rsidRDefault="00970F40" w:rsidP="00970F40">
      <w:pPr>
        <w:pStyle w:val="Listing"/>
      </w:pPr>
      <w:r>
        <w:t>def trueshold(image):</w:t>
      </w:r>
    </w:p>
    <w:p w:rsidR="00970F40" w:rsidRDefault="00970F40" w:rsidP="00970F40">
      <w:pPr>
        <w:pStyle w:val="Listing"/>
      </w:pPr>
      <w:r>
        <w:t xml:space="preserve">    '''</w:t>
      </w:r>
    </w:p>
    <w:p w:rsidR="00970F40" w:rsidRDefault="00970F40" w:rsidP="00970F40">
      <w:pPr>
        <w:pStyle w:val="Listing"/>
      </w:pPr>
      <w:r>
        <w:t xml:space="preserve">    applies trueshold algorithm for given image</w:t>
      </w:r>
    </w:p>
    <w:p w:rsidR="00970F40" w:rsidRDefault="00970F40" w:rsidP="00970F40">
      <w:pPr>
        <w:pStyle w:val="Listing"/>
      </w:pPr>
      <w:r>
        <w:t xml:space="preserve">    :param image: numpy.ndarray</w:t>
      </w:r>
    </w:p>
    <w:p w:rsidR="00970F40" w:rsidRDefault="00970F40" w:rsidP="00970F40">
      <w:pPr>
        <w:pStyle w:val="Listing"/>
      </w:pPr>
      <w:r>
        <w:t xml:space="preserve">    :return: numpy.ndarray</w:t>
      </w:r>
    </w:p>
    <w:p w:rsidR="00970F40" w:rsidRDefault="00970F40" w:rsidP="00970F40">
      <w:pPr>
        <w:pStyle w:val="Listing"/>
      </w:pPr>
      <w:r>
        <w:t xml:space="preserve">    '''</w:t>
      </w:r>
    </w:p>
    <w:p w:rsidR="00970F40" w:rsidRDefault="00970F40" w:rsidP="00970F40">
      <w:pPr>
        <w:pStyle w:val="Listing"/>
      </w:pPr>
      <w:r>
        <w:t xml:space="preserve">    result = numpy.empty(image.shape)</w:t>
      </w:r>
    </w:p>
    <w:p w:rsidR="00970F40" w:rsidRDefault="00970F40" w:rsidP="00970F40">
      <w:pPr>
        <w:pStyle w:val="Listing"/>
      </w:pPr>
      <w:r>
        <w:t xml:space="preserve">    n, m = image.shape</w:t>
      </w:r>
    </w:p>
    <w:p w:rsidR="00970F40" w:rsidRDefault="00970F40" w:rsidP="00970F40">
      <w:pPr>
        <w:pStyle w:val="Listing"/>
      </w:pPr>
      <w:r>
        <w:t xml:space="preserve">    for i in range(n):</w:t>
      </w:r>
    </w:p>
    <w:p w:rsidR="00970F40" w:rsidRDefault="00970F40" w:rsidP="00970F40">
      <w:pPr>
        <w:pStyle w:val="Listing"/>
      </w:pPr>
      <w:r>
        <w:t xml:space="preserve">        for j in range(m):</w:t>
      </w:r>
    </w:p>
    <w:p w:rsidR="00970F40" w:rsidRDefault="00970F40" w:rsidP="00970F40">
      <w:pPr>
        <w:pStyle w:val="Listing"/>
      </w:pPr>
      <w:r>
        <w:t xml:space="preserve">            result[i,j] = 1 if image[i,j] &gt; 0 else 0</w:t>
      </w:r>
    </w:p>
    <w:p w:rsidR="00970F40" w:rsidRPr="00970F40" w:rsidRDefault="00970F40" w:rsidP="00970F40">
      <w:pPr>
        <w:pStyle w:val="Listing"/>
      </w:pPr>
      <w:r>
        <w:t xml:space="preserve">    return result</w:t>
      </w:r>
    </w:p>
    <w:p w:rsidR="0056594C" w:rsidRDefault="0056594C" w:rsidP="0056594C">
      <w:pPr>
        <w:pStyle w:val="NormalNoIndent"/>
      </w:pPr>
      <w:r w:rsidRPr="001B0198">
        <w:t xml:space="preserve">Лістинг файлу </w:t>
      </w:r>
      <w:r>
        <w:rPr>
          <w:lang w:val="en-US"/>
        </w:rPr>
        <w:t>twodfilter</w:t>
      </w:r>
      <w:r w:rsidRPr="00EA592A">
        <w:t>.</w:t>
      </w:r>
      <w:r>
        <w:rPr>
          <w:lang w:val="en-US"/>
        </w:rPr>
        <w:t>py</w:t>
      </w:r>
      <w:r w:rsidRPr="00EA592A">
        <w:t xml:space="preserve"> –</w:t>
      </w:r>
      <w:r>
        <w:t xml:space="preserve"> застосування фільтру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mr>
            </m:m>
          </m:e>
        </m:d>
      </m:oMath>
      <w:r>
        <w:t>до зображення.</w:t>
      </w:r>
    </w:p>
    <w:p w:rsidR="00970F40" w:rsidRDefault="00970F40" w:rsidP="00970F40">
      <w:pPr>
        <w:pStyle w:val="Listing"/>
        <w:jc w:val="left"/>
      </w:pPr>
      <w:r>
        <w:t>from numba import jit</w:t>
      </w:r>
    </w:p>
    <w:p w:rsidR="00970F40" w:rsidRDefault="00970F40" w:rsidP="00970F40">
      <w:pPr>
        <w:pStyle w:val="Listing"/>
        <w:jc w:val="left"/>
      </w:pPr>
      <w:r>
        <w:t>import numpy</w:t>
      </w:r>
    </w:p>
    <w:p w:rsidR="00970F40" w:rsidRDefault="00970F40" w:rsidP="00970F40">
      <w:pPr>
        <w:pStyle w:val="Listing"/>
        <w:jc w:val="left"/>
      </w:pPr>
    </w:p>
    <w:p w:rsidR="00970F40" w:rsidRDefault="00970F40" w:rsidP="00970F40">
      <w:pPr>
        <w:pStyle w:val="Listing"/>
        <w:jc w:val="left"/>
      </w:pPr>
    </w:p>
    <w:p w:rsidR="00970F40" w:rsidRDefault="00970F40" w:rsidP="00970F40">
      <w:pPr>
        <w:pStyle w:val="Listing"/>
        <w:jc w:val="left"/>
      </w:pPr>
      <w:r>
        <w:lastRenderedPageBreak/>
        <w:t>@jit</w:t>
      </w:r>
    </w:p>
    <w:p w:rsidR="00970F40" w:rsidRDefault="00970F40" w:rsidP="00970F40">
      <w:pPr>
        <w:pStyle w:val="Listing"/>
        <w:jc w:val="left"/>
      </w:pPr>
      <w:r>
        <w:t>def twodfilter(image):</w:t>
      </w:r>
    </w:p>
    <w:p w:rsidR="00970F40" w:rsidRDefault="00970F40" w:rsidP="00970F40">
      <w:pPr>
        <w:pStyle w:val="Listing"/>
        <w:jc w:val="left"/>
      </w:pPr>
      <w:r>
        <w:t xml:space="preserve">    '''</w:t>
      </w:r>
    </w:p>
    <w:p w:rsidR="00970F40" w:rsidRDefault="00970F40" w:rsidP="00970F40">
      <w:pPr>
        <w:pStyle w:val="Listing"/>
        <w:jc w:val="left"/>
      </w:pPr>
      <w:r>
        <w:t xml:space="preserve">    applies filter [[-1, 1]</w:t>
      </w:r>
    </w:p>
    <w:p w:rsidR="00970F40" w:rsidRDefault="00970F40" w:rsidP="00970F40">
      <w:pPr>
        <w:pStyle w:val="Listing"/>
        <w:jc w:val="left"/>
      </w:pPr>
      <w:r>
        <w:t xml:space="preserve">                    [1, -1]]</w:t>
      </w:r>
    </w:p>
    <w:p w:rsidR="00970F40" w:rsidRDefault="00970F40" w:rsidP="00970F40">
      <w:pPr>
        <w:pStyle w:val="Listing"/>
        <w:jc w:val="left"/>
      </w:pPr>
      <w:r>
        <w:t xml:space="preserve">    for given image</w:t>
      </w:r>
    </w:p>
    <w:p w:rsidR="00970F40" w:rsidRDefault="00970F40" w:rsidP="00970F40">
      <w:pPr>
        <w:pStyle w:val="Listing"/>
        <w:jc w:val="left"/>
      </w:pPr>
      <w:r>
        <w:t xml:space="preserve">    :param image: numpy.ndarray</w:t>
      </w:r>
    </w:p>
    <w:p w:rsidR="00970F40" w:rsidRDefault="00970F40" w:rsidP="00970F40">
      <w:pPr>
        <w:pStyle w:val="Listing"/>
        <w:jc w:val="left"/>
      </w:pPr>
      <w:r>
        <w:t xml:space="preserve">    :return: numpy.ndarray</w:t>
      </w:r>
    </w:p>
    <w:p w:rsidR="00970F40" w:rsidRDefault="00970F40" w:rsidP="00970F40">
      <w:pPr>
        <w:pStyle w:val="Listing"/>
        <w:jc w:val="left"/>
      </w:pPr>
      <w:r>
        <w:t xml:space="preserve">    '''</w:t>
      </w:r>
    </w:p>
    <w:p w:rsidR="00970F40" w:rsidRDefault="00970F40" w:rsidP="00970F40">
      <w:pPr>
        <w:pStyle w:val="Listing"/>
        <w:jc w:val="left"/>
      </w:pPr>
      <w:r>
        <w:t xml:space="preserve">    n, m = image.shape</w:t>
      </w:r>
    </w:p>
    <w:p w:rsidR="00970F40" w:rsidRDefault="00970F40" w:rsidP="00970F40">
      <w:pPr>
        <w:pStyle w:val="Listing"/>
        <w:jc w:val="left"/>
      </w:pPr>
      <w:r>
        <w:t xml:space="preserve">    n, m = n-1, m-1</w:t>
      </w:r>
    </w:p>
    <w:p w:rsidR="00970F40" w:rsidRDefault="00970F40" w:rsidP="00970F40">
      <w:pPr>
        <w:pStyle w:val="Listing"/>
        <w:jc w:val="left"/>
      </w:pPr>
      <w:r>
        <w:t xml:space="preserve">    result = numpy.empty((n, m))</w:t>
      </w:r>
    </w:p>
    <w:p w:rsidR="00970F40" w:rsidRDefault="00970F40" w:rsidP="00970F40">
      <w:pPr>
        <w:pStyle w:val="Listing"/>
        <w:jc w:val="left"/>
      </w:pPr>
      <w:r>
        <w:t xml:space="preserve">    for i in range(n):</w:t>
      </w:r>
    </w:p>
    <w:p w:rsidR="00970F40" w:rsidRDefault="00970F40" w:rsidP="00970F40">
      <w:pPr>
        <w:pStyle w:val="Listing"/>
        <w:jc w:val="left"/>
      </w:pPr>
      <w:r>
        <w:t xml:space="preserve">        for j in range(m):</w:t>
      </w:r>
    </w:p>
    <w:p w:rsidR="00970F40" w:rsidRDefault="00970F40" w:rsidP="00970F40">
      <w:pPr>
        <w:pStyle w:val="Listing"/>
        <w:jc w:val="left"/>
      </w:pPr>
      <w:r>
        <w:t xml:space="preserve">            result[i,j] = -image[i][j]-image[i+1][j+1]+image[i+1][j]+image[i][j+1]</w:t>
      </w:r>
    </w:p>
    <w:p w:rsidR="00970F40" w:rsidRPr="0056594C" w:rsidRDefault="00970F40" w:rsidP="00970F40">
      <w:pPr>
        <w:pStyle w:val="Listing"/>
        <w:jc w:val="left"/>
      </w:pPr>
      <w:r>
        <w:t xml:space="preserve">    return result</w:t>
      </w:r>
    </w:p>
    <w:p w:rsidR="0056594C" w:rsidRDefault="0056594C" w:rsidP="0056594C">
      <w:pPr>
        <w:pStyle w:val="NormalNoIndent"/>
      </w:pPr>
      <w:r w:rsidRPr="001B0198">
        <w:t xml:space="preserve">Лістинг файлу </w:t>
      </w:r>
      <w:r w:rsidR="00970F40">
        <w:rPr>
          <w:lang w:val="en-US"/>
        </w:rPr>
        <w:t>xor</w:t>
      </w:r>
      <w:r w:rsidRPr="00EA592A">
        <w:t>.</w:t>
      </w:r>
      <w:r>
        <w:rPr>
          <w:lang w:val="en-US"/>
        </w:rPr>
        <w:t>py</w:t>
      </w:r>
      <w:r w:rsidRPr="00EA592A">
        <w:t xml:space="preserve"> –</w:t>
      </w:r>
      <w:r>
        <w:t xml:space="preserve"> </w:t>
      </w:r>
      <w:r w:rsidR="00970F40">
        <w:t>застосування виключаючого або до зображення.</w:t>
      </w:r>
    </w:p>
    <w:p w:rsidR="00970F40" w:rsidRDefault="00970F40" w:rsidP="00970F40">
      <w:pPr>
        <w:pStyle w:val="Listing"/>
        <w:jc w:val="left"/>
      </w:pPr>
      <w:r>
        <w:t>from numba import jit</w:t>
      </w:r>
    </w:p>
    <w:p w:rsidR="00970F40" w:rsidRDefault="00970F40" w:rsidP="00970F40">
      <w:pPr>
        <w:pStyle w:val="Listing"/>
        <w:jc w:val="left"/>
      </w:pPr>
      <w:r>
        <w:t>import numpy</w:t>
      </w:r>
    </w:p>
    <w:p w:rsidR="00970F40" w:rsidRDefault="00970F40" w:rsidP="00970F40">
      <w:pPr>
        <w:pStyle w:val="Listing"/>
        <w:jc w:val="left"/>
      </w:pPr>
    </w:p>
    <w:p w:rsidR="00970F40" w:rsidRDefault="00970F40" w:rsidP="00970F40">
      <w:pPr>
        <w:pStyle w:val="Listing"/>
        <w:jc w:val="left"/>
      </w:pPr>
    </w:p>
    <w:p w:rsidR="00970F40" w:rsidRDefault="00970F40" w:rsidP="00970F40">
      <w:pPr>
        <w:pStyle w:val="Listing"/>
        <w:jc w:val="left"/>
      </w:pPr>
      <w:r>
        <w:t>@jit</w:t>
      </w:r>
    </w:p>
    <w:p w:rsidR="00970F40" w:rsidRDefault="00970F40" w:rsidP="00970F40">
      <w:pPr>
        <w:pStyle w:val="Listing"/>
        <w:jc w:val="left"/>
      </w:pPr>
      <w:r>
        <w:t>def xor(image1, image2):</w:t>
      </w:r>
    </w:p>
    <w:p w:rsidR="00970F40" w:rsidRDefault="00970F40" w:rsidP="00970F40">
      <w:pPr>
        <w:pStyle w:val="Listing"/>
        <w:jc w:val="left"/>
      </w:pPr>
      <w:r>
        <w:t xml:space="preserve">    '''</w:t>
      </w:r>
    </w:p>
    <w:p w:rsidR="00970F40" w:rsidRDefault="00970F40" w:rsidP="00970F40">
      <w:pPr>
        <w:pStyle w:val="Listing"/>
        <w:jc w:val="left"/>
      </w:pPr>
      <w:r>
        <w:t xml:space="preserve">    applies XOR function for given fingerprint surrogate</w:t>
      </w:r>
    </w:p>
    <w:p w:rsidR="00970F40" w:rsidRDefault="00970F40" w:rsidP="00970F40">
      <w:pPr>
        <w:pStyle w:val="Listing"/>
        <w:jc w:val="left"/>
      </w:pPr>
      <w:r>
        <w:t xml:space="preserve">    :param image1: numpy.ndarray</w:t>
      </w:r>
    </w:p>
    <w:p w:rsidR="00970F40" w:rsidRDefault="00970F40" w:rsidP="00970F40">
      <w:pPr>
        <w:pStyle w:val="Listing"/>
        <w:jc w:val="left"/>
      </w:pPr>
      <w:r>
        <w:t xml:space="preserve">    :param image2: numpy.ndarray</w:t>
      </w:r>
    </w:p>
    <w:p w:rsidR="00970F40" w:rsidRDefault="00970F40" w:rsidP="00970F40">
      <w:pPr>
        <w:pStyle w:val="Listing"/>
        <w:jc w:val="left"/>
      </w:pPr>
      <w:r>
        <w:t xml:space="preserve">    :return: numpy.ndarray</w:t>
      </w:r>
    </w:p>
    <w:p w:rsidR="00970F40" w:rsidRDefault="00970F40" w:rsidP="00970F40">
      <w:pPr>
        <w:pStyle w:val="Listing"/>
        <w:jc w:val="left"/>
      </w:pPr>
      <w:r>
        <w:t xml:space="preserve">    '''</w:t>
      </w:r>
    </w:p>
    <w:p w:rsidR="00970F40" w:rsidRDefault="00970F40" w:rsidP="00970F40">
      <w:pPr>
        <w:pStyle w:val="Listing"/>
        <w:jc w:val="left"/>
      </w:pPr>
      <w:r>
        <w:t xml:space="preserve">    n, m = image1.shape</w:t>
      </w:r>
    </w:p>
    <w:p w:rsidR="00970F40" w:rsidRDefault="00970F40" w:rsidP="00970F40">
      <w:pPr>
        <w:pStyle w:val="Listing"/>
        <w:jc w:val="left"/>
      </w:pPr>
      <w:r>
        <w:t xml:space="preserve">    result = numpy.empty((n, m))</w:t>
      </w:r>
    </w:p>
    <w:p w:rsidR="00970F40" w:rsidRDefault="00970F40" w:rsidP="00970F40">
      <w:pPr>
        <w:pStyle w:val="Listing"/>
        <w:jc w:val="left"/>
      </w:pPr>
      <w:r>
        <w:t xml:space="preserve">    for i in range(n):</w:t>
      </w:r>
    </w:p>
    <w:p w:rsidR="00970F40" w:rsidRDefault="00970F40" w:rsidP="00970F40">
      <w:pPr>
        <w:pStyle w:val="Listing"/>
        <w:jc w:val="left"/>
      </w:pPr>
      <w:r>
        <w:t xml:space="preserve">        for j in range(m):</w:t>
      </w:r>
    </w:p>
    <w:p w:rsidR="00970F40" w:rsidRDefault="00970F40" w:rsidP="00970F40">
      <w:pPr>
        <w:pStyle w:val="Listing"/>
        <w:jc w:val="left"/>
      </w:pPr>
      <w:r>
        <w:t xml:space="preserve">            result[i, j] = int(bool(image1[i,j]) != bool(image2[i,j]))</w:t>
      </w:r>
    </w:p>
    <w:p w:rsidR="00970F40" w:rsidRDefault="00970F40" w:rsidP="00970F40">
      <w:pPr>
        <w:pStyle w:val="Listing"/>
        <w:jc w:val="left"/>
      </w:pPr>
      <w:r>
        <w:t xml:space="preserve">    return result</w:t>
      </w:r>
    </w:p>
    <w:p w:rsidR="00970F40" w:rsidRPr="0056594C" w:rsidRDefault="00970F40" w:rsidP="0056594C">
      <w:pPr>
        <w:pStyle w:val="NormalNoIndent"/>
      </w:pPr>
      <w:r w:rsidRPr="001B0198">
        <w:t xml:space="preserve">Лістинг файлу </w:t>
      </w:r>
      <w:r>
        <w:rPr>
          <w:lang w:val="en-US"/>
        </w:rPr>
        <w:t>log</w:t>
      </w:r>
      <w:r w:rsidRPr="00EA592A">
        <w:t>.</w:t>
      </w:r>
      <w:r>
        <w:rPr>
          <w:lang w:val="en-US"/>
        </w:rPr>
        <w:t>py</w:t>
      </w:r>
      <w:r w:rsidRPr="00EA592A">
        <w:t xml:space="preserve"> –</w:t>
      </w:r>
      <w:r>
        <w:t xml:space="preserve"> застосування </w:t>
      </w:r>
      <w:r>
        <w:rPr>
          <w:lang w:val="en-US"/>
        </w:rPr>
        <w:t>log</w:t>
      </w:r>
      <w:r w:rsidRPr="00EA592A">
        <w:t>-</w:t>
      </w:r>
      <w:r>
        <w:rPr>
          <w:lang w:val="en-US"/>
        </w:rPr>
        <w:t>mapping</w:t>
      </w:r>
      <w:r>
        <w:t xml:space="preserve"> до зображення.</w:t>
      </w:r>
    </w:p>
    <w:p w:rsidR="00970F40" w:rsidRDefault="00970F40" w:rsidP="00970F40">
      <w:pPr>
        <w:pStyle w:val="Listing"/>
      </w:pPr>
      <w:r>
        <w:t>from numba import jit</w:t>
      </w:r>
    </w:p>
    <w:p w:rsidR="00970F40" w:rsidRDefault="00970F40" w:rsidP="00970F40">
      <w:pPr>
        <w:pStyle w:val="Listing"/>
      </w:pPr>
      <w:r>
        <w:t>import numpy</w:t>
      </w:r>
    </w:p>
    <w:p w:rsidR="00970F40" w:rsidRDefault="00970F40" w:rsidP="00970F40">
      <w:pPr>
        <w:pStyle w:val="Listing"/>
      </w:pPr>
    </w:p>
    <w:p w:rsidR="00970F40" w:rsidRDefault="00970F40" w:rsidP="00970F40">
      <w:pPr>
        <w:pStyle w:val="Listing"/>
      </w:pPr>
    </w:p>
    <w:p w:rsidR="00970F40" w:rsidRDefault="00970F40" w:rsidP="00970F40">
      <w:pPr>
        <w:pStyle w:val="Listing"/>
      </w:pPr>
      <w:r>
        <w:t>k0 = 0.001</w:t>
      </w:r>
    </w:p>
    <w:p w:rsidR="00970F40" w:rsidRDefault="00970F40" w:rsidP="00970F40">
      <w:pPr>
        <w:pStyle w:val="Listing"/>
      </w:pPr>
      <w:r>
        <w:t>@jit</w:t>
      </w:r>
    </w:p>
    <w:p w:rsidR="00970F40" w:rsidRDefault="00970F40" w:rsidP="00970F40">
      <w:pPr>
        <w:pStyle w:val="Listing"/>
      </w:pPr>
      <w:r>
        <w:t>def log_mapping(im):</w:t>
      </w:r>
    </w:p>
    <w:p w:rsidR="00970F40" w:rsidRDefault="00970F40" w:rsidP="00970F40">
      <w:pPr>
        <w:pStyle w:val="Listing"/>
      </w:pPr>
      <w:r>
        <w:t xml:space="preserve">    '''</w:t>
      </w:r>
    </w:p>
    <w:p w:rsidR="00970F40" w:rsidRDefault="00970F40" w:rsidP="00970F40">
      <w:pPr>
        <w:pStyle w:val="Listing"/>
      </w:pPr>
      <w:r>
        <w:t xml:space="preserve">    computes log mapping for given image</w:t>
      </w:r>
    </w:p>
    <w:p w:rsidR="00970F40" w:rsidRDefault="00970F40" w:rsidP="00970F40">
      <w:pPr>
        <w:pStyle w:val="Listing"/>
      </w:pPr>
      <w:r>
        <w:t xml:space="preserve">    :param im: numpy.ngarray</w:t>
      </w:r>
    </w:p>
    <w:p w:rsidR="00970F40" w:rsidRDefault="00970F40" w:rsidP="00970F40">
      <w:pPr>
        <w:pStyle w:val="Listing"/>
      </w:pPr>
      <w:r>
        <w:t xml:space="preserve">    :return: numpy.ndarray</w:t>
      </w:r>
    </w:p>
    <w:p w:rsidR="00970F40" w:rsidRDefault="00970F40" w:rsidP="00970F40">
      <w:pPr>
        <w:pStyle w:val="Listing"/>
      </w:pPr>
      <w:r>
        <w:t xml:space="preserve">    '''</w:t>
      </w:r>
    </w:p>
    <w:p w:rsidR="00970F40" w:rsidRDefault="00970F40" w:rsidP="00970F40">
      <w:pPr>
        <w:pStyle w:val="Listing"/>
      </w:pPr>
      <w:r>
        <w:t xml:space="preserve">    return k0*numpy.log(1 + im/k0)</w:t>
      </w:r>
    </w:p>
    <w:p w:rsidR="00970F40" w:rsidRPr="0056594C" w:rsidRDefault="00970F40" w:rsidP="00970F40">
      <w:pPr>
        <w:pStyle w:val="NormalNoIndent"/>
      </w:pPr>
      <w:r w:rsidRPr="001B0198">
        <w:lastRenderedPageBreak/>
        <w:t xml:space="preserve">Лістинг файлу </w:t>
      </w:r>
      <w:r>
        <w:rPr>
          <w:lang w:val="en-US"/>
        </w:rPr>
        <w:t>report</w:t>
      </w:r>
      <w:r w:rsidRPr="00EA592A">
        <w:t>_</w:t>
      </w:r>
      <w:r>
        <w:rPr>
          <w:lang w:val="en-US"/>
        </w:rPr>
        <w:t>generator</w:t>
      </w:r>
      <w:r w:rsidRPr="00EA592A">
        <w:t>.</w:t>
      </w:r>
      <w:r>
        <w:rPr>
          <w:lang w:val="en-US"/>
        </w:rPr>
        <w:t>py</w:t>
      </w:r>
      <w:r w:rsidRPr="00EA592A">
        <w:t xml:space="preserve"> –</w:t>
      </w:r>
      <w:r>
        <w:t xml:space="preserve"> функції для створення звіту.</w:t>
      </w:r>
    </w:p>
    <w:p w:rsidR="00970F40" w:rsidRDefault="00970F40" w:rsidP="00970F40">
      <w:pPr>
        <w:pStyle w:val="Listing"/>
      </w:pPr>
    </w:p>
    <w:p w:rsidR="00970F40" w:rsidRDefault="00970F40" w:rsidP="00970F40">
      <w:pPr>
        <w:pStyle w:val="Listing"/>
      </w:pPr>
      <w:r>
        <w:t>from skimage.io import imread, imsave</w:t>
      </w:r>
    </w:p>
    <w:p w:rsidR="00970F40" w:rsidRDefault="00970F40" w:rsidP="00970F40">
      <w:pPr>
        <w:pStyle w:val="Listing"/>
      </w:pPr>
      <w:r>
        <w:t>import numpy</w:t>
      </w:r>
    </w:p>
    <w:p w:rsidR="00970F40" w:rsidRDefault="00970F40" w:rsidP="00970F40">
      <w:pPr>
        <w:pStyle w:val="Listing"/>
      </w:pPr>
      <w:r>
        <w:t>from skimage.transform import radon</w:t>
      </w:r>
    </w:p>
    <w:p w:rsidR="00970F40" w:rsidRDefault="00970F40" w:rsidP="00970F40">
      <w:pPr>
        <w:pStyle w:val="Listing"/>
      </w:pPr>
    </w:p>
    <w:p w:rsidR="00970F40" w:rsidRDefault="00970F40" w:rsidP="00970F40">
      <w:pPr>
        <w:pStyle w:val="Listing"/>
      </w:pPr>
      <w:r>
        <w:t>from steps.autocorellation import autocorrelation</w:t>
      </w:r>
    </w:p>
    <w:p w:rsidR="00970F40" w:rsidRDefault="00970F40" w:rsidP="00970F40">
      <w:pPr>
        <w:pStyle w:val="Listing"/>
      </w:pPr>
      <w:r>
        <w:t>from steps.interleaving import interleaving</w:t>
      </w:r>
    </w:p>
    <w:p w:rsidR="00970F40" w:rsidRDefault="00970F40" w:rsidP="00970F40">
      <w:pPr>
        <w:pStyle w:val="Listing"/>
      </w:pPr>
      <w:r>
        <w:t>from steps.twodfilter import twodfilter</w:t>
      </w:r>
    </w:p>
    <w:p w:rsidR="00970F40" w:rsidRDefault="00970F40" w:rsidP="00970F40">
      <w:pPr>
        <w:pStyle w:val="Listing"/>
      </w:pPr>
      <w:r>
        <w:t>from steps.trueshold import trueshold</w:t>
      </w:r>
    </w:p>
    <w:p w:rsidR="00970F40" w:rsidRDefault="00970F40" w:rsidP="00970F40">
      <w:pPr>
        <w:pStyle w:val="Listing"/>
      </w:pPr>
      <w:r>
        <w:t>from steps.xor import xor</w:t>
      </w:r>
    </w:p>
    <w:p w:rsidR="00970F40" w:rsidRDefault="00970F40" w:rsidP="00970F40">
      <w:pPr>
        <w:pStyle w:val="Listing"/>
      </w:pPr>
      <w:r>
        <w:t>from steps.log import log_mapping</w:t>
      </w:r>
    </w:p>
    <w:p w:rsidR="00970F40" w:rsidRDefault="00970F40" w:rsidP="00970F40">
      <w:pPr>
        <w:pStyle w:val="Listing"/>
      </w:pPr>
      <w:r>
        <w:t>import os.path</w:t>
      </w:r>
    </w:p>
    <w:p w:rsidR="00970F40" w:rsidRDefault="00970F40" w:rsidP="00970F40">
      <w:pPr>
        <w:pStyle w:val="Listing"/>
      </w:pPr>
    </w:p>
    <w:p w:rsidR="00970F40" w:rsidRDefault="00970F40" w:rsidP="00970F40">
      <w:pPr>
        <w:pStyle w:val="Listing"/>
      </w:pPr>
    </w:p>
    <w:p w:rsidR="00970F40" w:rsidRDefault="00970F40" w:rsidP="00970F40">
      <w:pPr>
        <w:pStyle w:val="Listing"/>
      </w:pPr>
      <w:r>
        <w:t>def compare(data1, data2):</w:t>
      </w:r>
    </w:p>
    <w:p w:rsidR="00970F40" w:rsidRDefault="00970F40" w:rsidP="00970F40">
      <w:pPr>
        <w:pStyle w:val="Listing"/>
      </w:pPr>
      <w:r>
        <w:t xml:space="preserve">    diff = 0</w:t>
      </w:r>
    </w:p>
    <w:p w:rsidR="00970F40" w:rsidRDefault="00970F40" w:rsidP="00970F40">
      <w:pPr>
        <w:pStyle w:val="Listing"/>
      </w:pPr>
      <w:r>
        <w:t xml:space="preserve">    for d1, d2 in zip(data1, data2):</w:t>
      </w:r>
    </w:p>
    <w:p w:rsidR="00970F40" w:rsidRDefault="00970F40" w:rsidP="00970F40">
      <w:pPr>
        <w:pStyle w:val="Listing"/>
      </w:pPr>
      <w:r>
        <w:t xml:space="preserve">        if d1 != d2:</w:t>
      </w:r>
    </w:p>
    <w:p w:rsidR="00970F40" w:rsidRDefault="00970F40" w:rsidP="00970F40">
      <w:pPr>
        <w:pStyle w:val="Listing"/>
      </w:pPr>
      <w:r>
        <w:t xml:space="preserve">            diff += 1</w:t>
      </w:r>
    </w:p>
    <w:p w:rsidR="00970F40" w:rsidRDefault="00970F40" w:rsidP="00970F40">
      <w:pPr>
        <w:pStyle w:val="Listing"/>
      </w:pPr>
      <w:r>
        <w:t xml:space="preserve">    return diff</w:t>
      </w:r>
    </w:p>
    <w:p w:rsidR="00970F40" w:rsidRDefault="00970F40" w:rsidP="00970F40">
      <w:pPr>
        <w:pStyle w:val="Listing"/>
      </w:pPr>
    </w:p>
    <w:p w:rsidR="00970F40" w:rsidRDefault="00970F40" w:rsidP="00970F40">
      <w:pPr>
        <w:pStyle w:val="Listing"/>
      </w:pPr>
    </w:p>
    <w:p w:rsidR="00970F40" w:rsidRDefault="00970F40" w:rsidP="00970F40">
      <w:pPr>
        <w:pStyle w:val="Listing"/>
      </w:pPr>
    </w:p>
    <w:p w:rsidR="00970F40" w:rsidRDefault="00970F40" w:rsidP="00970F40">
      <w:pPr>
        <w:pStyle w:val="Listing"/>
      </w:pPr>
      <w:r>
        <w:t>def generate_report(files, for_html=True):</w:t>
      </w:r>
    </w:p>
    <w:p w:rsidR="00970F40" w:rsidRDefault="00970F40" w:rsidP="00970F40">
      <w:pPr>
        <w:pStyle w:val="Listing"/>
      </w:pPr>
      <w:r>
        <w:t xml:space="preserve">    images = [imread(f, as_grey=True) for f in files]</w:t>
      </w:r>
    </w:p>
    <w:p w:rsidR="00970F40" w:rsidRDefault="00970F40" w:rsidP="00970F40">
      <w:pPr>
        <w:pStyle w:val="Listing"/>
      </w:pPr>
    </w:p>
    <w:p w:rsidR="00970F40" w:rsidRDefault="00970F40" w:rsidP="00970F40">
      <w:pPr>
        <w:pStyle w:val="Listing"/>
      </w:pPr>
      <w:r>
        <w:t xml:space="preserve">    results = []</w:t>
      </w:r>
    </w:p>
    <w:p w:rsidR="00970F40" w:rsidRDefault="00970F40" w:rsidP="00970F40">
      <w:pPr>
        <w:pStyle w:val="Listing"/>
      </w:pPr>
    </w:p>
    <w:p w:rsidR="00970F40" w:rsidRDefault="00970F40" w:rsidP="00970F40">
      <w:pPr>
        <w:pStyle w:val="Listing"/>
      </w:pPr>
      <w:r>
        <w:t xml:space="preserve">    for i in range(len(images)):</w:t>
      </w:r>
    </w:p>
    <w:p w:rsidR="00970F40" w:rsidRDefault="00970F40" w:rsidP="00970F40">
      <w:pPr>
        <w:pStyle w:val="Listing"/>
      </w:pPr>
      <w:r>
        <w:t xml:space="preserve">        image = images[i]</w:t>
      </w:r>
    </w:p>
    <w:p w:rsidR="00970F40" w:rsidRDefault="00970F40" w:rsidP="00970F40">
      <w:pPr>
        <w:pStyle w:val="Listing"/>
      </w:pPr>
      <w:r>
        <w:t xml:space="preserve">        file = files[i]</w:t>
      </w:r>
    </w:p>
    <w:p w:rsidR="00970F40" w:rsidRDefault="00970F40" w:rsidP="00970F40">
      <w:pPr>
        <w:pStyle w:val="Listing"/>
      </w:pPr>
      <w:r>
        <w:t xml:space="preserve">        sinogram = radon(image, circle=True)</w:t>
      </w:r>
    </w:p>
    <w:p w:rsidR="00970F40" w:rsidRDefault="00970F40" w:rsidP="00970F40">
      <w:pPr>
        <w:pStyle w:val="Listing"/>
      </w:pPr>
      <w:r>
        <w:t xml:space="preserve">        sinogram = autocorrelation(sinogram)</w:t>
      </w:r>
    </w:p>
    <w:p w:rsidR="00970F40" w:rsidRDefault="00970F40" w:rsidP="00970F40">
      <w:pPr>
        <w:pStyle w:val="Listing"/>
      </w:pPr>
      <w:r>
        <w:t xml:space="preserve">        sinogram = log_mapping(sinogram)</w:t>
      </w:r>
    </w:p>
    <w:p w:rsidR="00970F40" w:rsidRDefault="00970F40" w:rsidP="00970F40">
      <w:pPr>
        <w:pStyle w:val="Listing"/>
      </w:pPr>
      <w:r>
        <w:t xml:space="preserve">        sinogram = numpy.fft.fft2(sinogram)</w:t>
      </w:r>
    </w:p>
    <w:p w:rsidR="00970F40" w:rsidRDefault="00970F40" w:rsidP="00970F40">
      <w:pPr>
        <w:pStyle w:val="Listing"/>
      </w:pPr>
      <w:r>
        <w:t xml:space="preserve">        real, imaginary = interleaving(sinogram)</w:t>
      </w:r>
    </w:p>
    <w:p w:rsidR="00970F40" w:rsidRDefault="00970F40" w:rsidP="00970F40">
      <w:pPr>
        <w:pStyle w:val="Listing"/>
      </w:pPr>
      <w:r>
        <w:t xml:space="preserve">        real, imaginary = twodfilter(real), twodfilter(imaginary)</w:t>
      </w:r>
    </w:p>
    <w:p w:rsidR="00970F40" w:rsidRDefault="00970F40" w:rsidP="00970F40">
      <w:pPr>
        <w:pStyle w:val="Listing"/>
      </w:pPr>
      <w:r>
        <w:t xml:space="preserve">        real, imaginary = trueshold(real), trueshold(imaginary)</w:t>
      </w:r>
    </w:p>
    <w:p w:rsidR="00970F40" w:rsidRDefault="00970F40" w:rsidP="00970F40">
      <w:pPr>
        <w:pStyle w:val="Listing"/>
      </w:pPr>
      <w:r>
        <w:t xml:space="preserve">        sinogram = xor(real, imaginary)</w:t>
      </w:r>
    </w:p>
    <w:p w:rsidR="00970F40" w:rsidRDefault="00970F40" w:rsidP="00970F40">
      <w:pPr>
        <w:pStyle w:val="Listing"/>
      </w:pPr>
      <w:r>
        <w:t xml:space="preserve">        sign_file = list(os.path.split(file))</w:t>
      </w:r>
    </w:p>
    <w:p w:rsidR="00970F40" w:rsidRDefault="00970F40" w:rsidP="00970F40">
      <w:pPr>
        <w:pStyle w:val="Listing"/>
      </w:pPr>
      <w:r>
        <w:t xml:space="preserve">        if for_html:</w:t>
      </w:r>
    </w:p>
    <w:p w:rsidR="00970F40" w:rsidRDefault="00970F40" w:rsidP="00970F40">
      <w:pPr>
        <w:pStyle w:val="Listing"/>
      </w:pPr>
      <w:r>
        <w:t xml:space="preserve">            sign_file = 'sign_{}'.format(sign_file[-1])</w:t>
      </w:r>
    </w:p>
    <w:p w:rsidR="00970F40" w:rsidRDefault="00970F40" w:rsidP="00970F40">
      <w:pPr>
        <w:pStyle w:val="Listing"/>
      </w:pPr>
      <w:r>
        <w:t xml:space="preserve">            imsave('static/' + sign_file, sinogram)</w:t>
      </w:r>
    </w:p>
    <w:p w:rsidR="00970F40" w:rsidRDefault="00970F40" w:rsidP="00970F40">
      <w:pPr>
        <w:pStyle w:val="Listing"/>
      </w:pPr>
      <w:r>
        <w:t xml:space="preserve">            results.append({</w:t>
      </w:r>
    </w:p>
    <w:p w:rsidR="00970F40" w:rsidRDefault="00970F40" w:rsidP="00970F40">
      <w:pPr>
        <w:pStyle w:val="Listing"/>
      </w:pPr>
      <w:r>
        <w:t xml:space="preserve">                "image": os.path.split(file)[-1],</w:t>
      </w:r>
    </w:p>
    <w:p w:rsidR="00970F40" w:rsidRDefault="00970F40" w:rsidP="00970F40">
      <w:pPr>
        <w:pStyle w:val="Listing"/>
      </w:pPr>
      <w:r>
        <w:t xml:space="preserve">                "sign": sign_file,</w:t>
      </w:r>
    </w:p>
    <w:p w:rsidR="00970F40" w:rsidRDefault="00970F40" w:rsidP="00970F40">
      <w:pPr>
        <w:pStyle w:val="Listing"/>
      </w:pPr>
      <w:r>
        <w:t xml:space="preserve">                "sign_data": [x for x in sinogram.reshape((1, 400))[0]],</w:t>
      </w:r>
    </w:p>
    <w:p w:rsidR="00970F40" w:rsidRDefault="00970F40" w:rsidP="00970F40">
      <w:pPr>
        <w:pStyle w:val="Listing"/>
      </w:pPr>
      <w:r>
        <w:t xml:space="preserve">            })</w:t>
      </w:r>
    </w:p>
    <w:p w:rsidR="00970F40" w:rsidRDefault="00970F40" w:rsidP="00970F40">
      <w:pPr>
        <w:pStyle w:val="Listing"/>
      </w:pPr>
      <w:r>
        <w:t xml:space="preserve">        else:</w:t>
      </w:r>
    </w:p>
    <w:p w:rsidR="00970F40" w:rsidRDefault="00970F40" w:rsidP="00970F40">
      <w:pPr>
        <w:pStyle w:val="Listing"/>
      </w:pPr>
      <w:r>
        <w:lastRenderedPageBreak/>
        <w:t xml:space="preserve">            results.append({</w:t>
      </w:r>
    </w:p>
    <w:p w:rsidR="00970F40" w:rsidRDefault="00970F40" w:rsidP="00970F40">
      <w:pPr>
        <w:pStyle w:val="Listing"/>
      </w:pPr>
      <w:r>
        <w:t xml:space="preserve">                'text': os.path.split(file)[-1],</w:t>
      </w:r>
    </w:p>
    <w:p w:rsidR="00970F40" w:rsidRDefault="00970F40" w:rsidP="00970F40">
      <w:pPr>
        <w:pStyle w:val="Listing"/>
      </w:pPr>
      <w:r>
        <w:t xml:space="preserve">                'image': os.path.abspath(file),</w:t>
      </w:r>
    </w:p>
    <w:p w:rsidR="00970F40" w:rsidRDefault="00970F40" w:rsidP="00970F40">
      <w:pPr>
        <w:pStyle w:val="Listing"/>
      </w:pPr>
      <w:r>
        <w:t xml:space="preserve">                'sign_data': [x for x in sinogram.reshape((1, 400))[0]],</w:t>
      </w:r>
    </w:p>
    <w:p w:rsidR="00970F40" w:rsidRDefault="00970F40" w:rsidP="00970F40">
      <w:pPr>
        <w:pStyle w:val="Listing"/>
      </w:pPr>
      <w:r>
        <w:t xml:space="preserve">                'diffs': [],</w:t>
      </w:r>
    </w:p>
    <w:p w:rsidR="00970F40" w:rsidRDefault="00970F40" w:rsidP="00970F40">
      <w:pPr>
        <w:pStyle w:val="Listing"/>
      </w:pPr>
      <w:r>
        <w:t xml:space="preserve">            })</w:t>
      </w:r>
    </w:p>
    <w:p w:rsidR="00970F40" w:rsidRDefault="00970F40" w:rsidP="00970F40">
      <w:pPr>
        <w:pStyle w:val="Listing"/>
      </w:pPr>
    </w:p>
    <w:p w:rsidR="00970F40" w:rsidRDefault="00970F40" w:rsidP="00970F40">
      <w:pPr>
        <w:pStyle w:val="Listing"/>
      </w:pPr>
      <w:r>
        <w:t xml:space="preserve">    if not for_html:</w:t>
      </w:r>
    </w:p>
    <w:p w:rsidR="00970F40" w:rsidRDefault="00970F40" w:rsidP="00970F40">
      <w:pPr>
        <w:pStyle w:val="Listing"/>
      </w:pPr>
      <w:r>
        <w:t xml:space="preserve">        for d1 in results:</w:t>
      </w:r>
    </w:p>
    <w:p w:rsidR="00970F40" w:rsidRDefault="00970F40" w:rsidP="00970F40">
      <w:pPr>
        <w:pStyle w:val="Listing"/>
      </w:pPr>
      <w:r>
        <w:t xml:space="preserve">            for d2 in results:</w:t>
      </w:r>
    </w:p>
    <w:p w:rsidR="00970F40" w:rsidRDefault="00970F40" w:rsidP="00970F40">
      <w:pPr>
        <w:pStyle w:val="Listing"/>
      </w:pPr>
      <w:r>
        <w:t xml:space="preserve">                if d1 != d2:</w:t>
      </w:r>
    </w:p>
    <w:p w:rsidR="00970F40" w:rsidRDefault="00970F40" w:rsidP="00970F40">
      <w:pPr>
        <w:pStyle w:val="Listing"/>
      </w:pPr>
      <w:r>
        <w:t xml:space="preserve">                    diff = compare(d1['sign_data'], d2['sign_data'])</w:t>
      </w:r>
    </w:p>
    <w:p w:rsidR="00970F40" w:rsidRDefault="00970F40" w:rsidP="00970F40">
      <w:pPr>
        <w:pStyle w:val="Listing"/>
      </w:pPr>
      <w:r>
        <w:t xml:space="preserve">                    if diff &lt;= 150:</w:t>
      </w:r>
    </w:p>
    <w:p w:rsidR="00970F40" w:rsidRDefault="00970F40" w:rsidP="00970F40">
      <w:pPr>
        <w:pStyle w:val="Listing"/>
      </w:pPr>
      <w:r>
        <w:t xml:space="preserve">                        diff = round(100 - diff/150*100)</w:t>
      </w:r>
    </w:p>
    <w:p w:rsidR="00970F40" w:rsidRDefault="00970F40" w:rsidP="00970F40">
      <w:pPr>
        <w:pStyle w:val="Listing"/>
      </w:pPr>
      <w:r>
        <w:t xml:space="preserve">                        item = {</w:t>
      </w:r>
    </w:p>
    <w:p w:rsidR="00970F40" w:rsidRDefault="00970F40" w:rsidP="00970F40">
      <w:pPr>
        <w:pStyle w:val="Listing"/>
      </w:pPr>
      <w:r>
        <w:t xml:space="preserve">                            'text': '{} ({}%)'.format(d2['text'], diff),</w:t>
      </w:r>
    </w:p>
    <w:p w:rsidR="00970F40" w:rsidRDefault="00970F40" w:rsidP="00970F40">
      <w:pPr>
        <w:pStyle w:val="Listing"/>
      </w:pPr>
      <w:r>
        <w:t xml:space="preserve">                            'image': d2['image'],</w:t>
      </w:r>
    </w:p>
    <w:p w:rsidR="00970F40" w:rsidRDefault="00970F40" w:rsidP="00970F40">
      <w:pPr>
        <w:pStyle w:val="Listing"/>
      </w:pPr>
      <w:r>
        <w:t xml:space="preserve">                            'diffs': diff</w:t>
      </w:r>
    </w:p>
    <w:p w:rsidR="00970F40" w:rsidRDefault="00970F40" w:rsidP="00970F40">
      <w:pPr>
        <w:pStyle w:val="Listing"/>
      </w:pPr>
      <w:r>
        <w:t xml:space="preserve">                        }</w:t>
      </w:r>
    </w:p>
    <w:p w:rsidR="00970F40" w:rsidRDefault="00970F40" w:rsidP="00970F40">
      <w:pPr>
        <w:pStyle w:val="Listing"/>
      </w:pPr>
      <w:r>
        <w:t xml:space="preserve">                        d1['diffs'].append(item)</w:t>
      </w:r>
    </w:p>
    <w:p w:rsidR="00970F40" w:rsidRDefault="00970F40" w:rsidP="00970F40">
      <w:pPr>
        <w:pStyle w:val="Listing"/>
      </w:pPr>
      <w:r>
        <w:t xml:space="preserve">        for d in results:</w:t>
      </w:r>
    </w:p>
    <w:p w:rsidR="00970F40" w:rsidRDefault="00970F40" w:rsidP="00970F40">
      <w:pPr>
        <w:pStyle w:val="Listing"/>
      </w:pPr>
      <w:r>
        <w:t xml:space="preserve">            d['diffs'].sort(key=lambda x: x['diffs'])</w:t>
      </w:r>
    </w:p>
    <w:p w:rsidR="00970F40" w:rsidRDefault="00970F40" w:rsidP="00970F40">
      <w:pPr>
        <w:pStyle w:val="Listing"/>
      </w:pPr>
      <w:r>
        <w:t xml:space="preserve">            d['diffs'].reverse()</w:t>
      </w:r>
    </w:p>
    <w:p w:rsidR="00970F40" w:rsidRDefault="00970F40" w:rsidP="00970F40">
      <w:pPr>
        <w:pStyle w:val="Listing"/>
      </w:pPr>
      <w:r>
        <w:t xml:space="preserve">            d.pop('sign_data')</w:t>
      </w:r>
    </w:p>
    <w:p w:rsidR="00970F40" w:rsidRDefault="00970F40" w:rsidP="00970F40">
      <w:pPr>
        <w:pStyle w:val="Listing"/>
      </w:pPr>
      <w:r>
        <w:t xml:space="preserve">            for d in d['diffs']:</w:t>
      </w:r>
    </w:p>
    <w:p w:rsidR="00970F40" w:rsidRDefault="00970F40" w:rsidP="00970F40">
      <w:pPr>
        <w:pStyle w:val="Listing"/>
      </w:pPr>
      <w:r>
        <w:t xml:space="preserve">                d.pop('diffs')</w:t>
      </w:r>
    </w:p>
    <w:p w:rsidR="0056594C" w:rsidRDefault="00970F40" w:rsidP="00970F40">
      <w:pPr>
        <w:pStyle w:val="Listing"/>
      </w:pPr>
      <w:r>
        <w:t xml:space="preserve">    return results</w:t>
      </w:r>
    </w:p>
    <w:p w:rsidR="00B82F5E" w:rsidRDefault="00B82F5E" w:rsidP="00970F40">
      <w:pPr>
        <w:pStyle w:val="Listing"/>
      </w:pPr>
    </w:p>
    <w:p w:rsidR="00B82F5E" w:rsidRPr="0056594C" w:rsidRDefault="00B82F5E" w:rsidP="00B82F5E">
      <w:pPr>
        <w:pStyle w:val="NormalNoIndent"/>
      </w:pPr>
      <w:r w:rsidRPr="001B0198">
        <w:t xml:space="preserve">Лістинг файлу </w:t>
      </w:r>
      <w:r>
        <w:rPr>
          <w:lang w:val="en-US"/>
        </w:rPr>
        <w:t>main</w:t>
      </w:r>
      <w:r w:rsidRPr="00EA592A">
        <w:t>.</w:t>
      </w:r>
      <w:r>
        <w:rPr>
          <w:lang w:val="en-US"/>
        </w:rPr>
        <w:t>py</w:t>
      </w:r>
      <w:r w:rsidRPr="00EA592A">
        <w:t xml:space="preserve"> –</w:t>
      </w:r>
      <w:r>
        <w:t xml:space="preserve"> графічний інтерфейс.</w:t>
      </w:r>
    </w:p>
    <w:p w:rsidR="00B82F5E" w:rsidRDefault="00B82F5E" w:rsidP="00970F40">
      <w:pPr>
        <w:pStyle w:val="Listing"/>
      </w:pPr>
    </w:p>
    <w:p w:rsidR="00B82F5E" w:rsidRDefault="00B82F5E" w:rsidP="00970F40">
      <w:pPr>
        <w:pStyle w:val="Listing"/>
      </w:pPr>
    </w:p>
    <w:p w:rsidR="00B82F5E" w:rsidRDefault="00B82F5E" w:rsidP="00B82F5E">
      <w:pPr>
        <w:pStyle w:val="Listing"/>
      </w:pPr>
      <w:r>
        <w:t>from ui.report_generator import generate_report</w:t>
      </w:r>
    </w:p>
    <w:p w:rsidR="00B82F5E" w:rsidRDefault="00B82F5E" w:rsidP="00B82F5E">
      <w:pPr>
        <w:pStyle w:val="Listing"/>
      </w:pPr>
    </w:p>
    <w:p w:rsidR="00B82F5E" w:rsidRDefault="00B82F5E" w:rsidP="00B82F5E">
      <w:pPr>
        <w:pStyle w:val="Listing"/>
      </w:pPr>
      <w:r>
        <w:t>from kivy.app import App</w:t>
      </w:r>
    </w:p>
    <w:p w:rsidR="00B82F5E" w:rsidRDefault="00B82F5E" w:rsidP="00B82F5E">
      <w:pPr>
        <w:pStyle w:val="Listing"/>
      </w:pPr>
      <w:r>
        <w:t>from kivy.uix.button import Button, Label</w:t>
      </w:r>
    </w:p>
    <w:p w:rsidR="00B82F5E" w:rsidRDefault="00B82F5E" w:rsidP="00B82F5E">
      <w:pPr>
        <w:pStyle w:val="Listing"/>
      </w:pPr>
      <w:r>
        <w:t>from kivy.uix.boxlayout import BoxLayout</w:t>
      </w:r>
    </w:p>
    <w:p w:rsidR="00B82F5E" w:rsidRDefault="00B82F5E" w:rsidP="00B82F5E">
      <w:pPr>
        <w:pStyle w:val="Listing"/>
      </w:pPr>
      <w:r>
        <w:t>from kivy.garden.filebrowser import FileBrowser</w:t>
      </w:r>
    </w:p>
    <w:p w:rsidR="00B82F5E" w:rsidRDefault="00B82F5E" w:rsidP="00B82F5E">
      <w:pPr>
        <w:pStyle w:val="Listing"/>
      </w:pPr>
      <w:r>
        <w:t>from kivy.uix.popup import Popup</w:t>
      </w:r>
    </w:p>
    <w:p w:rsidR="00B82F5E" w:rsidRDefault="00B82F5E" w:rsidP="00B82F5E">
      <w:pPr>
        <w:pStyle w:val="Listing"/>
      </w:pPr>
      <w:r>
        <w:t>from fs import open_fs</w:t>
      </w:r>
    </w:p>
    <w:p w:rsidR="00B82F5E" w:rsidRDefault="00B82F5E" w:rsidP="00B82F5E">
      <w:pPr>
        <w:pStyle w:val="Listing"/>
      </w:pPr>
      <w:r>
        <w:t>from fs.walk import Walker</w:t>
      </w:r>
    </w:p>
    <w:p w:rsidR="00B82F5E" w:rsidRDefault="00B82F5E" w:rsidP="00B82F5E">
      <w:pPr>
        <w:pStyle w:val="Listing"/>
      </w:pPr>
      <w:r>
        <w:t>from kivy.uix.behaviors import ButtonBehavior</w:t>
      </w:r>
    </w:p>
    <w:p w:rsidR="00B82F5E" w:rsidRDefault="00B82F5E" w:rsidP="00B82F5E">
      <w:pPr>
        <w:pStyle w:val="Listing"/>
      </w:pPr>
      <w:r>
        <w:t>from kivy.uix.image import Image</w:t>
      </w:r>
    </w:p>
    <w:p w:rsidR="00B82F5E" w:rsidRDefault="00B82F5E" w:rsidP="00B82F5E">
      <w:pPr>
        <w:pStyle w:val="Listing"/>
      </w:pPr>
      <w:r>
        <w:t>from kivy.uix.stacklayout import StackLayout</w:t>
      </w:r>
    </w:p>
    <w:p w:rsidR="00B82F5E" w:rsidRDefault="00B82F5E" w:rsidP="00B82F5E">
      <w:pPr>
        <w:pStyle w:val="Listing"/>
      </w:pPr>
      <w:r>
        <w:t>from kivy.uix.scrollview import ScrollView</w:t>
      </w:r>
    </w:p>
    <w:p w:rsidR="00B82F5E" w:rsidRDefault="00B82F5E" w:rsidP="00B82F5E">
      <w:pPr>
        <w:pStyle w:val="Listing"/>
      </w:pPr>
      <w:r>
        <w:t>import os.path</w:t>
      </w:r>
    </w:p>
    <w:p w:rsidR="00B82F5E" w:rsidRDefault="00B82F5E" w:rsidP="00B82F5E">
      <w:pPr>
        <w:pStyle w:val="Listing"/>
      </w:pPr>
      <w:r>
        <w:t>import json</w:t>
      </w:r>
    </w:p>
    <w:p w:rsidR="00B82F5E" w:rsidRDefault="00B82F5E" w:rsidP="00B82F5E">
      <w:pPr>
        <w:pStyle w:val="Listing"/>
      </w:pPr>
    </w:p>
    <w:p w:rsidR="00B82F5E" w:rsidRDefault="00B82F5E" w:rsidP="00B82F5E">
      <w:pPr>
        <w:pStyle w:val="Listing"/>
      </w:pPr>
      <w:r>
        <w:t>REPORT_FILENAME = 'reports.json'</w:t>
      </w:r>
    </w:p>
    <w:p w:rsidR="00B82F5E" w:rsidRDefault="00B82F5E" w:rsidP="00B82F5E">
      <w:pPr>
        <w:pStyle w:val="Listing"/>
      </w:pPr>
    </w:p>
    <w:p w:rsidR="00B82F5E" w:rsidRDefault="00B82F5E" w:rsidP="00B82F5E">
      <w:pPr>
        <w:pStyle w:val="Listing"/>
      </w:pPr>
    </w:p>
    <w:p w:rsidR="00B82F5E" w:rsidRDefault="00B82F5E" w:rsidP="00B82F5E">
      <w:pPr>
        <w:pStyle w:val="Listing"/>
      </w:pPr>
      <w:r>
        <w:t>def file_chosen(selected, filters, popup, cb):</w:t>
      </w:r>
    </w:p>
    <w:p w:rsidR="00B82F5E" w:rsidRDefault="00B82F5E" w:rsidP="00B82F5E">
      <w:pPr>
        <w:pStyle w:val="Listing"/>
      </w:pPr>
      <w:r>
        <w:t xml:space="preserve">    result = []</w:t>
      </w:r>
    </w:p>
    <w:p w:rsidR="00B82F5E" w:rsidRDefault="00B82F5E" w:rsidP="00B82F5E">
      <w:pPr>
        <w:pStyle w:val="Listing"/>
      </w:pPr>
      <w:r>
        <w:t xml:space="preserve">    State.imported_path.text = selected</w:t>
      </w:r>
    </w:p>
    <w:p w:rsidR="00B82F5E" w:rsidRDefault="00B82F5E" w:rsidP="00B82F5E">
      <w:pPr>
        <w:pStyle w:val="Listing"/>
      </w:pPr>
      <w:r>
        <w:t xml:space="preserve">    if os.path.isdir(selected):</w:t>
      </w:r>
    </w:p>
    <w:p w:rsidR="00B82F5E" w:rsidRDefault="00B82F5E" w:rsidP="00B82F5E">
      <w:pPr>
        <w:pStyle w:val="Listing"/>
      </w:pPr>
      <w:r>
        <w:t xml:space="preserve">        for file in Walker(filter=filters).files(open_fs(selected)):</w:t>
      </w:r>
    </w:p>
    <w:p w:rsidR="00B82F5E" w:rsidRDefault="00B82F5E" w:rsidP="00B82F5E">
      <w:pPr>
        <w:pStyle w:val="Listing"/>
      </w:pPr>
      <w:r>
        <w:t xml:space="preserve">            if 'sign' not in file:</w:t>
      </w:r>
    </w:p>
    <w:p w:rsidR="00B82F5E" w:rsidRDefault="00B82F5E" w:rsidP="00B82F5E">
      <w:pPr>
        <w:pStyle w:val="Listing"/>
      </w:pPr>
      <w:r>
        <w:t xml:space="preserve">                result.append(selected + file)</w:t>
      </w:r>
    </w:p>
    <w:p w:rsidR="00B82F5E" w:rsidRDefault="00B82F5E" w:rsidP="00B82F5E">
      <w:pPr>
        <w:pStyle w:val="Listing"/>
      </w:pPr>
      <w:r>
        <w:t xml:space="preserve">        print('file chosen', result)</w:t>
      </w:r>
    </w:p>
    <w:p w:rsidR="00B82F5E" w:rsidRDefault="00B82F5E" w:rsidP="00B82F5E">
      <w:pPr>
        <w:pStyle w:val="Listing"/>
      </w:pPr>
      <w:r>
        <w:t xml:space="preserve">        cb(result, selected)</w:t>
      </w:r>
    </w:p>
    <w:p w:rsidR="00B82F5E" w:rsidRDefault="00B82F5E" w:rsidP="00B82F5E">
      <w:pPr>
        <w:pStyle w:val="Listing"/>
      </w:pPr>
      <w:r>
        <w:t xml:space="preserve">    else:</w:t>
      </w:r>
    </w:p>
    <w:p w:rsidR="00B82F5E" w:rsidRDefault="00B82F5E" w:rsidP="00B82F5E">
      <w:pPr>
        <w:pStyle w:val="Listing"/>
      </w:pPr>
      <w:r>
        <w:t xml:space="preserve">        cb(selected, selected)</w:t>
      </w:r>
    </w:p>
    <w:p w:rsidR="00B82F5E" w:rsidRDefault="00B82F5E" w:rsidP="00B82F5E">
      <w:pPr>
        <w:pStyle w:val="Listing"/>
      </w:pPr>
      <w:r>
        <w:t xml:space="preserve">    popup.dismiss()</w:t>
      </w:r>
    </w:p>
    <w:p w:rsidR="00B82F5E" w:rsidRDefault="00B82F5E" w:rsidP="00B82F5E">
      <w:pPr>
        <w:pStyle w:val="Listing"/>
      </w:pPr>
    </w:p>
    <w:p w:rsidR="00B82F5E" w:rsidRDefault="00B82F5E" w:rsidP="00B82F5E">
      <w:pPr>
        <w:pStyle w:val="Listing"/>
      </w:pPr>
    </w:p>
    <w:p w:rsidR="00B82F5E" w:rsidRDefault="00B82F5E" w:rsidP="00B82F5E">
      <w:pPr>
        <w:pStyle w:val="Listing"/>
      </w:pPr>
      <w:r>
        <w:t>def choose_file(filters, cb, dirselect=True):</w:t>
      </w:r>
    </w:p>
    <w:p w:rsidR="00B82F5E" w:rsidRDefault="00B82F5E" w:rsidP="00B82F5E">
      <w:pPr>
        <w:pStyle w:val="Listing"/>
      </w:pPr>
      <w:r>
        <w:t xml:space="preserve">    browser = FileBrowser(</w:t>
      </w:r>
    </w:p>
    <w:p w:rsidR="00B82F5E" w:rsidRDefault="00B82F5E" w:rsidP="00B82F5E">
      <w:pPr>
        <w:pStyle w:val="Listing"/>
      </w:pPr>
      <w:r>
        <w:t xml:space="preserve">        select_string='Select',</w:t>
      </w:r>
    </w:p>
    <w:p w:rsidR="00B82F5E" w:rsidRDefault="00B82F5E" w:rsidP="00B82F5E">
      <w:pPr>
        <w:pStyle w:val="Listing"/>
      </w:pPr>
      <w:r>
        <w:t xml:space="preserve">        filters=filters,</w:t>
      </w:r>
    </w:p>
    <w:p w:rsidR="00B82F5E" w:rsidRDefault="00B82F5E" w:rsidP="00B82F5E">
      <w:pPr>
        <w:pStyle w:val="Listing"/>
      </w:pPr>
      <w:r>
        <w:t xml:space="preserve">        path='/home/illia/images',</w:t>
      </w:r>
    </w:p>
    <w:p w:rsidR="00B82F5E" w:rsidRDefault="00B82F5E" w:rsidP="00B82F5E">
      <w:pPr>
        <w:pStyle w:val="Listing"/>
      </w:pPr>
      <w:r>
        <w:t xml:space="preserve">        dirselect=dirselect)</w:t>
      </w:r>
    </w:p>
    <w:p w:rsidR="00B82F5E" w:rsidRDefault="00B82F5E" w:rsidP="00B82F5E">
      <w:pPr>
        <w:pStyle w:val="Listing"/>
      </w:pPr>
      <w:r>
        <w:t xml:space="preserve">    browser.bind(</w:t>
      </w:r>
    </w:p>
    <w:p w:rsidR="00B82F5E" w:rsidRDefault="00B82F5E" w:rsidP="00B82F5E">
      <w:pPr>
        <w:pStyle w:val="Listing"/>
      </w:pPr>
      <w:r>
        <w:t xml:space="preserve">        on_success=lambda instance: file_chosen(</w:t>
      </w:r>
    </w:p>
    <w:p w:rsidR="00B82F5E" w:rsidRDefault="00B82F5E" w:rsidP="00B82F5E">
      <w:pPr>
        <w:pStyle w:val="Listing"/>
      </w:pPr>
      <w:r>
        <w:t xml:space="preserve">            instance.selection[0],</w:t>
      </w:r>
    </w:p>
    <w:p w:rsidR="00B82F5E" w:rsidRDefault="00B82F5E" w:rsidP="00B82F5E">
      <w:pPr>
        <w:pStyle w:val="Listing"/>
      </w:pPr>
      <w:r>
        <w:t xml:space="preserve">            filters,</w:t>
      </w:r>
    </w:p>
    <w:p w:rsidR="00B82F5E" w:rsidRDefault="00B82F5E" w:rsidP="00B82F5E">
      <w:pPr>
        <w:pStyle w:val="Listing"/>
      </w:pPr>
      <w:r>
        <w:t xml:space="preserve">            popup,</w:t>
      </w:r>
    </w:p>
    <w:p w:rsidR="00B82F5E" w:rsidRDefault="00B82F5E" w:rsidP="00B82F5E">
      <w:pPr>
        <w:pStyle w:val="Listing"/>
      </w:pPr>
      <w:r>
        <w:t xml:space="preserve">            cb,</w:t>
      </w:r>
    </w:p>
    <w:p w:rsidR="00B82F5E" w:rsidRDefault="00B82F5E" w:rsidP="00B82F5E">
      <w:pPr>
        <w:pStyle w:val="Listing"/>
      </w:pPr>
      <w:r>
        <w:t xml:space="preserve">        ),</w:t>
      </w:r>
    </w:p>
    <w:p w:rsidR="00B82F5E" w:rsidRDefault="00B82F5E" w:rsidP="00B82F5E">
      <w:pPr>
        <w:pStyle w:val="Listing"/>
      </w:pPr>
      <w:r>
        <w:t xml:space="preserve">        on_canceled=lambda _: popup.dismiss(),</w:t>
      </w:r>
    </w:p>
    <w:p w:rsidR="00B82F5E" w:rsidRDefault="00B82F5E" w:rsidP="00B82F5E">
      <w:pPr>
        <w:pStyle w:val="Listing"/>
      </w:pPr>
      <w:r>
        <w:t xml:space="preserve">    )</w:t>
      </w:r>
    </w:p>
    <w:p w:rsidR="00B82F5E" w:rsidRDefault="00B82F5E" w:rsidP="00B82F5E">
      <w:pPr>
        <w:pStyle w:val="Listing"/>
      </w:pPr>
      <w:r>
        <w:t xml:space="preserve">    popup = Popup(</w:t>
      </w:r>
    </w:p>
    <w:p w:rsidR="00B82F5E" w:rsidRDefault="00B82F5E" w:rsidP="00B82F5E">
      <w:pPr>
        <w:pStyle w:val="Listing"/>
      </w:pPr>
      <w:r>
        <w:t xml:space="preserve">        title='Choose directory',</w:t>
      </w:r>
    </w:p>
    <w:p w:rsidR="00B82F5E" w:rsidRDefault="00B82F5E" w:rsidP="00B82F5E">
      <w:pPr>
        <w:pStyle w:val="Listing"/>
      </w:pPr>
      <w:r>
        <w:t xml:space="preserve">        content=browser</w:t>
      </w:r>
    </w:p>
    <w:p w:rsidR="00B82F5E" w:rsidRDefault="00B82F5E" w:rsidP="00B82F5E">
      <w:pPr>
        <w:pStyle w:val="Listing"/>
      </w:pPr>
      <w:r>
        <w:t xml:space="preserve">    )</w:t>
      </w:r>
    </w:p>
    <w:p w:rsidR="00B82F5E" w:rsidRDefault="00B82F5E" w:rsidP="00B82F5E">
      <w:pPr>
        <w:pStyle w:val="Listing"/>
      </w:pPr>
      <w:r>
        <w:t xml:space="preserve">    popup.open()</w:t>
      </w:r>
    </w:p>
    <w:p w:rsidR="00B82F5E" w:rsidRDefault="00B82F5E" w:rsidP="00B82F5E">
      <w:pPr>
        <w:pStyle w:val="Listing"/>
      </w:pPr>
    </w:p>
    <w:p w:rsidR="00B82F5E" w:rsidRDefault="00B82F5E" w:rsidP="00B82F5E">
      <w:pPr>
        <w:pStyle w:val="Listing"/>
      </w:pPr>
    </w:p>
    <w:p w:rsidR="00B82F5E" w:rsidRDefault="00B82F5E" w:rsidP="00B82F5E">
      <w:pPr>
        <w:pStyle w:val="Listing"/>
      </w:pPr>
      <w:r>
        <w:t>def save_json_file(files, dirpath):</w:t>
      </w:r>
    </w:p>
    <w:p w:rsidR="00B82F5E" w:rsidRDefault="00B82F5E" w:rsidP="00B82F5E">
      <w:pPr>
        <w:pStyle w:val="Listing"/>
      </w:pPr>
      <w:r>
        <w:t xml:space="preserve">    report = generate_report(files, False)</w:t>
      </w:r>
    </w:p>
    <w:p w:rsidR="00B82F5E" w:rsidRDefault="00B82F5E" w:rsidP="00B82F5E">
      <w:pPr>
        <w:pStyle w:val="Listing"/>
      </w:pPr>
      <w:r>
        <w:t xml:space="preserve">    with open(os.path.join(dirpath, REPORT_FILENAME), 'w') as f:</w:t>
      </w:r>
    </w:p>
    <w:p w:rsidR="00B82F5E" w:rsidRDefault="00B82F5E" w:rsidP="00B82F5E">
      <w:pPr>
        <w:pStyle w:val="Listing"/>
      </w:pPr>
      <w:r>
        <w:t xml:space="preserve">        json.dump(report, f)</w:t>
      </w:r>
    </w:p>
    <w:p w:rsidR="00B82F5E" w:rsidRDefault="00B82F5E" w:rsidP="00B82F5E">
      <w:pPr>
        <w:pStyle w:val="Listing"/>
      </w:pPr>
      <w:r>
        <w:t xml:space="preserve">    return report</w:t>
      </w:r>
    </w:p>
    <w:p w:rsidR="00B82F5E" w:rsidRDefault="00B82F5E" w:rsidP="00B82F5E">
      <w:pPr>
        <w:pStyle w:val="Listing"/>
      </w:pPr>
    </w:p>
    <w:p w:rsidR="00B82F5E" w:rsidRDefault="00B82F5E" w:rsidP="00B82F5E">
      <w:pPr>
        <w:pStyle w:val="Listing"/>
      </w:pPr>
    </w:p>
    <w:p w:rsidR="00B82F5E" w:rsidRDefault="00B82F5E" w:rsidP="00B82F5E">
      <w:pPr>
        <w:pStyle w:val="Listing"/>
      </w:pPr>
      <w:r>
        <w:t>class State:</w:t>
      </w:r>
    </w:p>
    <w:p w:rsidR="00B82F5E" w:rsidRDefault="00B82F5E" w:rsidP="00B82F5E">
      <w:pPr>
        <w:pStyle w:val="Listing"/>
      </w:pPr>
      <w:r>
        <w:t xml:space="preserve">    pass</w:t>
      </w:r>
    </w:p>
    <w:p w:rsidR="00B82F5E" w:rsidRDefault="00B82F5E" w:rsidP="00B82F5E">
      <w:pPr>
        <w:pStyle w:val="Listing"/>
      </w:pPr>
    </w:p>
    <w:p w:rsidR="00B82F5E" w:rsidRDefault="00B82F5E" w:rsidP="00B82F5E">
      <w:pPr>
        <w:pStyle w:val="Listing"/>
      </w:pPr>
      <w:r>
        <w:t>def set_main_image(image):</w:t>
      </w:r>
    </w:p>
    <w:p w:rsidR="00B82F5E" w:rsidRDefault="00B82F5E" w:rsidP="00B82F5E">
      <w:pPr>
        <w:pStyle w:val="Listing"/>
      </w:pPr>
      <w:r>
        <w:t xml:space="preserve">    if 'diffs' in image:</w:t>
      </w:r>
    </w:p>
    <w:p w:rsidR="00B82F5E" w:rsidRDefault="00B82F5E" w:rsidP="00B82F5E">
      <w:pPr>
        <w:pStyle w:val="Listing"/>
      </w:pPr>
      <w:r>
        <w:t xml:space="preserve">        State.main_image.set_image(image)</w:t>
      </w:r>
    </w:p>
    <w:p w:rsidR="00B82F5E" w:rsidRDefault="00B82F5E" w:rsidP="00B82F5E">
      <w:pPr>
        <w:pStyle w:val="Listing"/>
      </w:pPr>
      <w:r>
        <w:t xml:space="preserve">        State.similar_images.set_images(image['diffs'])</w:t>
      </w:r>
    </w:p>
    <w:p w:rsidR="00B82F5E" w:rsidRDefault="00B82F5E" w:rsidP="00B82F5E">
      <w:pPr>
        <w:pStyle w:val="Listing"/>
      </w:pPr>
    </w:p>
    <w:p w:rsidR="00B82F5E" w:rsidRDefault="00B82F5E" w:rsidP="00B82F5E">
      <w:pPr>
        <w:pStyle w:val="Listing"/>
      </w:pPr>
    </w:p>
    <w:p w:rsidR="00B82F5E" w:rsidRDefault="00B82F5E" w:rsidP="00B82F5E">
      <w:pPr>
        <w:pStyle w:val="Listing"/>
      </w:pPr>
      <w:r>
        <w:t>class ImageButtonWithLabel(BoxLayout):</w:t>
      </w:r>
    </w:p>
    <w:p w:rsidR="00B82F5E" w:rsidRDefault="00B82F5E" w:rsidP="00B82F5E">
      <w:pPr>
        <w:pStyle w:val="Listing"/>
      </w:pPr>
      <w:r>
        <w:t xml:space="preserve">    def __init__(self, source):</w:t>
      </w:r>
    </w:p>
    <w:p w:rsidR="00B82F5E" w:rsidRDefault="00B82F5E" w:rsidP="00B82F5E">
      <w:pPr>
        <w:pStyle w:val="Listing"/>
      </w:pPr>
      <w:r>
        <w:t xml:space="preserve">        super(ImageButtonWithLabel, self).__init__(</w:t>
      </w:r>
    </w:p>
    <w:p w:rsidR="00B82F5E" w:rsidRDefault="00B82F5E" w:rsidP="00B82F5E">
      <w:pPr>
        <w:pStyle w:val="Listing"/>
      </w:pPr>
      <w:r>
        <w:t xml:space="preserve">            size_hint=(None, None),</w:t>
      </w:r>
    </w:p>
    <w:p w:rsidR="00B82F5E" w:rsidRDefault="00B82F5E" w:rsidP="00B82F5E">
      <w:pPr>
        <w:pStyle w:val="Listing"/>
      </w:pPr>
      <w:r>
        <w:t xml:space="preserve">            orientation='vertical',</w:t>
      </w:r>
    </w:p>
    <w:p w:rsidR="00B82F5E" w:rsidRDefault="00B82F5E" w:rsidP="00B82F5E">
      <w:pPr>
        <w:pStyle w:val="Listing"/>
      </w:pPr>
      <w:r>
        <w:t xml:space="preserve">        )</w:t>
      </w:r>
    </w:p>
    <w:p w:rsidR="00B82F5E" w:rsidRDefault="00B82F5E" w:rsidP="00B82F5E">
      <w:pPr>
        <w:pStyle w:val="Listing"/>
      </w:pPr>
      <w:r>
        <w:t xml:space="preserve">        self.height = 200</w:t>
      </w:r>
    </w:p>
    <w:p w:rsidR="00B82F5E" w:rsidRDefault="00B82F5E" w:rsidP="00B82F5E">
      <w:pPr>
        <w:pStyle w:val="Listing"/>
      </w:pPr>
      <w:r>
        <w:t xml:space="preserve">        self.width = 200</w:t>
      </w:r>
    </w:p>
    <w:p w:rsidR="00B82F5E" w:rsidRDefault="00B82F5E" w:rsidP="00B82F5E">
      <w:pPr>
        <w:pStyle w:val="Listing"/>
      </w:pPr>
    </w:p>
    <w:p w:rsidR="00B82F5E" w:rsidRDefault="00B82F5E" w:rsidP="00B82F5E">
      <w:pPr>
        <w:pStyle w:val="Listing"/>
      </w:pPr>
      <w:r>
        <w:t xml:space="preserve">        def pressed(button):</w:t>
      </w:r>
    </w:p>
    <w:p w:rsidR="00B82F5E" w:rsidRDefault="00B82F5E" w:rsidP="00B82F5E">
      <w:pPr>
        <w:pStyle w:val="Listing"/>
      </w:pPr>
      <w:r>
        <w:t xml:space="preserve">            set_main_image(source)</w:t>
      </w:r>
    </w:p>
    <w:p w:rsidR="00B82F5E" w:rsidRDefault="00B82F5E" w:rsidP="00B82F5E">
      <w:pPr>
        <w:pStyle w:val="Listing"/>
      </w:pPr>
    </w:p>
    <w:p w:rsidR="00B82F5E" w:rsidRDefault="00B82F5E" w:rsidP="00B82F5E">
      <w:pPr>
        <w:pStyle w:val="Listing"/>
      </w:pPr>
      <w:r>
        <w:t xml:space="preserve">        image = ImageButton(pressed, source=source['image'])</w:t>
      </w:r>
    </w:p>
    <w:p w:rsidR="00B82F5E" w:rsidRDefault="00B82F5E" w:rsidP="00B82F5E">
      <w:pPr>
        <w:pStyle w:val="Listing"/>
      </w:pPr>
    </w:p>
    <w:p w:rsidR="00B82F5E" w:rsidRDefault="00B82F5E" w:rsidP="00B82F5E">
      <w:pPr>
        <w:pStyle w:val="Listing"/>
      </w:pPr>
      <w:r>
        <w:t xml:space="preserve">        self.add_widget(image)</w:t>
      </w:r>
    </w:p>
    <w:p w:rsidR="00B82F5E" w:rsidRDefault="00B82F5E" w:rsidP="00B82F5E">
      <w:pPr>
        <w:pStyle w:val="Listing"/>
      </w:pPr>
      <w:r>
        <w:t xml:space="preserve">        self.add_widget(Button(text=source['text'], size_hint_y=0.01, background_color=(0, 0, 0, 1)))</w:t>
      </w:r>
    </w:p>
    <w:p w:rsidR="00B82F5E" w:rsidRDefault="00B82F5E" w:rsidP="00B82F5E">
      <w:pPr>
        <w:pStyle w:val="Listing"/>
      </w:pPr>
    </w:p>
    <w:p w:rsidR="00B82F5E" w:rsidRDefault="00B82F5E" w:rsidP="00B82F5E">
      <w:pPr>
        <w:pStyle w:val="Listing"/>
      </w:pPr>
    </w:p>
    <w:p w:rsidR="00B82F5E" w:rsidRDefault="00B82F5E" w:rsidP="00B82F5E">
      <w:pPr>
        <w:pStyle w:val="Listing"/>
      </w:pPr>
      <w:r>
        <w:t>class ImageButton(ButtonBehavior, Image):</w:t>
      </w:r>
    </w:p>
    <w:p w:rsidR="00B82F5E" w:rsidRDefault="00B82F5E" w:rsidP="00B82F5E">
      <w:pPr>
        <w:pStyle w:val="Listing"/>
      </w:pPr>
      <w:r>
        <w:t xml:space="preserve">    def __init__(self, pressed=None, **kw):</w:t>
      </w:r>
    </w:p>
    <w:p w:rsidR="00B82F5E" w:rsidRDefault="00B82F5E" w:rsidP="00B82F5E">
      <w:pPr>
        <w:pStyle w:val="Listing"/>
      </w:pPr>
      <w:r>
        <w:t xml:space="preserve">        super(ImageButton, self).__init__(**kw)</w:t>
      </w:r>
    </w:p>
    <w:p w:rsidR="00B82F5E" w:rsidRDefault="00B82F5E" w:rsidP="00B82F5E">
      <w:pPr>
        <w:pStyle w:val="Listing"/>
      </w:pPr>
      <w:r>
        <w:t xml:space="preserve">        self.pressed = pressed</w:t>
      </w:r>
    </w:p>
    <w:p w:rsidR="00B82F5E" w:rsidRDefault="00B82F5E" w:rsidP="00B82F5E">
      <w:pPr>
        <w:pStyle w:val="Listing"/>
      </w:pPr>
    </w:p>
    <w:p w:rsidR="00B82F5E" w:rsidRDefault="00B82F5E" w:rsidP="00B82F5E">
      <w:pPr>
        <w:pStyle w:val="Listing"/>
      </w:pPr>
      <w:r>
        <w:t xml:space="preserve">    def on_press(self):</w:t>
      </w:r>
    </w:p>
    <w:p w:rsidR="00B82F5E" w:rsidRDefault="00B82F5E" w:rsidP="00B82F5E">
      <w:pPr>
        <w:pStyle w:val="Listing"/>
      </w:pPr>
      <w:r>
        <w:t xml:space="preserve">        if self.pressed is not None:</w:t>
      </w:r>
    </w:p>
    <w:p w:rsidR="00B82F5E" w:rsidRDefault="00B82F5E" w:rsidP="00B82F5E">
      <w:pPr>
        <w:pStyle w:val="Listing"/>
      </w:pPr>
      <w:r>
        <w:t xml:space="preserve">            self.pressed(self)</w:t>
      </w:r>
    </w:p>
    <w:p w:rsidR="00B82F5E" w:rsidRDefault="00B82F5E" w:rsidP="00B82F5E">
      <w:pPr>
        <w:pStyle w:val="Listing"/>
      </w:pPr>
    </w:p>
    <w:p w:rsidR="00B82F5E" w:rsidRDefault="00B82F5E" w:rsidP="00B82F5E">
      <w:pPr>
        <w:pStyle w:val="Listing"/>
      </w:pPr>
    </w:p>
    <w:p w:rsidR="00B82F5E" w:rsidRDefault="00B82F5E" w:rsidP="00B82F5E">
      <w:pPr>
        <w:pStyle w:val="Listing"/>
      </w:pPr>
      <w:r>
        <w:t>class PathInput(BoxLayout):</w:t>
      </w:r>
    </w:p>
    <w:p w:rsidR="00B82F5E" w:rsidRDefault="00B82F5E" w:rsidP="00B82F5E">
      <w:pPr>
        <w:pStyle w:val="Listing"/>
      </w:pPr>
      <w:r>
        <w:t xml:space="preserve">    def __init__(self):</w:t>
      </w:r>
    </w:p>
    <w:p w:rsidR="00B82F5E" w:rsidRDefault="00B82F5E" w:rsidP="00B82F5E">
      <w:pPr>
        <w:pStyle w:val="Listing"/>
      </w:pPr>
      <w:r>
        <w:t xml:space="preserve">        super(PathInput, self).__init__()</w:t>
      </w:r>
    </w:p>
    <w:p w:rsidR="00B82F5E" w:rsidRDefault="00B82F5E" w:rsidP="00B82F5E">
      <w:pPr>
        <w:pStyle w:val="Listing"/>
      </w:pPr>
      <w:r>
        <w:t xml:space="preserve">        self.size_hint_y = None</w:t>
      </w:r>
    </w:p>
    <w:p w:rsidR="00B82F5E" w:rsidRDefault="00B82F5E" w:rsidP="00B82F5E">
      <w:pPr>
        <w:pStyle w:val="Listing"/>
      </w:pPr>
      <w:r>
        <w:t xml:space="preserve">        height = 40</w:t>
      </w:r>
    </w:p>
    <w:p w:rsidR="00B82F5E" w:rsidRDefault="00B82F5E" w:rsidP="00B82F5E">
      <w:pPr>
        <w:pStyle w:val="Listing"/>
      </w:pPr>
      <w:r>
        <w:t xml:space="preserve">        self.size = (self.width, height)</w:t>
      </w:r>
    </w:p>
    <w:p w:rsidR="00B82F5E" w:rsidRDefault="00B82F5E" w:rsidP="00B82F5E">
      <w:pPr>
        <w:pStyle w:val="Listing"/>
      </w:pPr>
      <w:r>
        <w:t xml:space="preserve">        self.add_widget(Label(text='Path:', size_hint=(.2, None), size=(self.width, height)))</w:t>
      </w:r>
    </w:p>
    <w:p w:rsidR="00B82F5E" w:rsidRDefault="00B82F5E" w:rsidP="00B82F5E">
      <w:pPr>
        <w:pStyle w:val="Listing"/>
      </w:pPr>
      <w:r>
        <w:t xml:space="preserve">        self.add_widget(State.imported_path)</w:t>
      </w:r>
    </w:p>
    <w:p w:rsidR="00B82F5E" w:rsidRDefault="00B82F5E" w:rsidP="00B82F5E">
      <w:pPr>
        <w:pStyle w:val="Listing"/>
      </w:pPr>
      <w:r>
        <w:t xml:space="preserve">        self.button = Button(text='Import',</w:t>
      </w:r>
    </w:p>
    <w:p w:rsidR="00B82F5E" w:rsidRDefault="00B82F5E" w:rsidP="00B82F5E">
      <w:pPr>
        <w:pStyle w:val="Listing"/>
      </w:pPr>
      <w:r>
        <w:t xml:space="preserve">                             size_hint=(.3, None),</w:t>
      </w:r>
    </w:p>
    <w:p w:rsidR="00B82F5E" w:rsidRDefault="00B82F5E" w:rsidP="00B82F5E">
      <w:pPr>
        <w:pStyle w:val="Listing"/>
      </w:pPr>
      <w:r>
        <w:t xml:space="preserve">                             size=(self.width, height))</w:t>
      </w:r>
    </w:p>
    <w:p w:rsidR="00B82F5E" w:rsidRDefault="00B82F5E" w:rsidP="00B82F5E">
      <w:pPr>
        <w:pStyle w:val="Listing"/>
      </w:pPr>
      <w:r>
        <w:t xml:space="preserve">        def on_save(file, dirpath):</w:t>
      </w:r>
    </w:p>
    <w:p w:rsidR="00B82F5E" w:rsidRDefault="00B82F5E" w:rsidP="00B82F5E">
      <w:pPr>
        <w:pStyle w:val="Listing"/>
      </w:pPr>
      <w:r>
        <w:t xml:space="preserve">            filename = file</w:t>
      </w:r>
    </w:p>
    <w:p w:rsidR="00B82F5E" w:rsidRDefault="00B82F5E" w:rsidP="00B82F5E">
      <w:pPr>
        <w:pStyle w:val="Listing"/>
      </w:pPr>
      <w:r>
        <w:t xml:space="preserve">            with open(filename) as f:</w:t>
      </w:r>
    </w:p>
    <w:p w:rsidR="00B82F5E" w:rsidRDefault="00B82F5E" w:rsidP="00B82F5E">
      <w:pPr>
        <w:pStyle w:val="Listing"/>
      </w:pPr>
      <w:r>
        <w:t xml:space="preserve">                report = json.load(f)</w:t>
      </w:r>
    </w:p>
    <w:p w:rsidR="00B82F5E" w:rsidRDefault="00B82F5E" w:rsidP="00B82F5E">
      <w:pPr>
        <w:pStyle w:val="Listing"/>
      </w:pPr>
      <w:r>
        <w:t xml:space="preserve">            State.all_images.set_images(report)</w:t>
      </w:r>
    </w:p>
    <w:p w:rsidR="00B82F5E" w:rsidRDefault="00B82F5E" w:rsidP="00B82F5E">
      <w:pPr>
        <w:pStyle w:val="Listing"/>
      </w:pPr>
      <w:r>
        <w:t xml:space="preserve">            </w:t>
      </w:r>
    </w:p>
    <w:p w:rsidR="00B82F5E" w:rsidRDefault="00B82F5E" w:rsidP="00B82F5E">
      <w:pPr>
        <w:pStyle w:val="Listing"/>
      </w:pPr>
      <w:r>
        <w:t xml:space="preserve">        self.button.bind(on_press=lambda _: choose_file(</w:t>
      </w:r>
    </w:p>
    <w:p w:rsidR="00B82F5E" w:rsidRDefault="00B82F5E" w:rsidP="00B82F5E">
      <w:pPr>
        <w:pStyle w:val="Listing"/>
      </w:pPr>
      <w:r>
        <w:t xml:space="preserve">            ['*.json'],</w:t>
      </w:r>
    </w:p>
    <w:p w:rsidR="00B82F5E" w:rsidRDefault="00B82F5E" w:rsidP="00B82F5E">
      <w:pPr>
        <w:pStyle w:val="Listing"/>
      </w:pPr>
      <w:r>
        <w:lastRenderedPageBreak/>
        <w:t xml:space="preserve">            on_save,  # State.all_images.set_images(result),</w:t>
      </w:r>
    </w:p>
    <w:p w:rsidR="00B82F5E" w:rsidRDefault="00B82F5E" w:rsidP="00B82F5E">
      <w:pPr>
        <w:pStyle w:val="Listing"/>
      </w:pPr>
      <w:r>
        <w:t xml:space="preserve">        ))</w:t>
      </w:r>
    </w:p>
    <w:p w:rsidR="00B82F5E" w:rsidRDefault="00B82F5E" w:rsidP="00B82F5E">
      <w:pPr>
        <w:pStyle w:val="Listing"/>
      </w:pPr>
      <w:r>
        <w:t xml:space="preserve">        self.add_widget(self.button)</w:t>
      </w:r>
    </w:p>
    <w:p w:rsidR="00B82F5E" w:rsidRDefault="00B82F5E" w:rsidP="00B82F5E">
      <w:pPr>
        <w:pStyle w:val="Listing"/>
      </w:pPr>
    </w:p>
    <w:p w:rsidR="00B82F5E" w:rsidRDefault="00B82F5E" w:rsidP="00B82F5E">
      <w:pPr>
        <w:pStyle w:val="Listing"/>
      </w:pPr>
    </w:p>
    <w:p w:rsidR="00B82F5E" w:rsidRDefault="00B82F5E" w:rsidP="00B82F5E">
      <w:pPr>
        <w:pStyle w:val="Listing"/>
      </w:pPr>
      <w:r>
        <w:t>class MainImage(BoxLayout):</w:t>
      </w:r>
    </w:p>
    <w:p w:rsidR="00B82F5E" w:rsidRDefault="00B82F5E" w:rsidP="00B82F5E">
      <w:pPr>
        <w:pStyle w:val="Listing"/>
      </w:pPr>
      <w:r>
        <w:t xml:space="preserve">    def __init__(self):</w:t>
      </w:r>
    </w:p>
    <w:p w:rsidR="00B82F5E" w:rsidRDefault="00B82F5E" w:rsidP="00B82F5E">
      <w:pPr>
        <w:pStyle w:val="Listing"/>
      </w:pPr>
      <w:r>
        <w:t xml:space="preserve">        super(MainImage, self).__init__()</w:t>
      </w:r>
    </w:p>
    <w:p w:rsidR="00B82F5E" w:rsidRDefault="00B82F5E" w:rsidP="00B82F5E">
      <w:pPr>
        <w:pStyle w:val="Listing"/>
      </w:pPr>
      <w:r>
        <w:t xml:space="preserve">        self.orientation = 'vertical'</w:t>
      </w:r>
    </w:p>
    <w:p w:rsidR="00B82F5E" w:rsidRDefault="00B82F5E" w:rsidP="00B82F5E">
      <w:pPr>
        <w:pStyle w:val="Listing"/>
      </w:pPr>
      <w:r>
        <w:t xml:space="preserve">        self.image_button = ImageButton()</w:t>
      </w:r>
    </w:p>
    <w:p w:rsidR="00B82F5E" w:rsidRDefault="00B82F5E" w:rsidP="00B82F5E">
      <w:pPr>
        <w:pStyle w:val="Listing"/>
      </w:pPr>
      <w:r>
        <w:t xml:space="preserve">        self.add_widget(self.image_button)</w:t>
      </w:r>
    </w:p>
    <w:p w:rsidR="00B82F5E" w:rsidRDefault="00B82F5E" w:rsidP="00B82F5E">
      <w:pPr>
        <w:pStyle w:val="Listing"/>
      </w:pPr>
      <w:r>
        <w:t xml:space="preserve">        self.button = Button(text='', size_hint_y=0.01, background_color=(0, 0, 0, 1))</w:t>
      </w:r>
    </w:p>
    <w:p w:rsidR="00B82F5E" w:rsidRDefault="00B82F5E" w:rsidP="00B82F5E">
      <w:pPr>
        <w:pStyle w:val="Listing"/>
      </w:pPr>
      <w:r>
        <w:t xml:space="preserve">        self.add_widget(self.button)</w:t>
      </w:r>
    </w:p>
    <w:p w:rsidR="00B82F5E" w:rsidRDefault="00B82F5E" w:rsidP="00B82F5E">
      <w:pPr>
        <w:pStyle w:val="Listing"/>
      </w:pPr>
      <w:r>
        <w:t xml:space="preserve">    def set_image(self, image):</w:t>
      </w:r>
    </w:p>
    <w:p w:rsidR="00B82F5E" w:rsidRDefault="00B82F5E" w:rsidP="00B82F5E">
      <w:pPr>
        <w:pStyle w:val="Listing"/>
      </w:pPr>
      <w:r>
        <w:t xml:space="preserve">        self.button.text = image['text']</w:t>
      </w:r>
    </w:p>
    <w:p w:rsidR="00B82F5E" w:rsidRDefault="00B82F5E" w:rsidP="00B82F5E">
      <w:pPr>
        <w:pStyle w:val="Listing"/>
      </w:pPr>
      <w:r>
        <w:t xml:space="preserve">        self.image_button.source = image['image']</w:t>
      </w:r>
    </w:p>
    <w:p w:rsidR="00B82F5E" w:rsidRDefault="00B82F5E" w:rsidP="00B82F5E">
      <w:pPr>
        <w:pStyle w:val="Listing"/>
      </w:pPr>
    </w:p>
    <w:p w:rsidR="00B82F5E" w:rsidRDefault="00B82F5E" w:rsidP="00B82F5E">
      <w:pPr>
        <w:pStyle w:val="Listing"/>
      </w:pPr>
    </w:p>
    <w:p w:rsidR="00B82F5E" w:rsidRDefault="00B82F5E" w:rsidP="00B82F5E">
      <w:pPr>
        <w:pStyle w:val="Listing"/>
      </w:pPr>
      <w:r>
        <w:t>class ImagesColumn(BoxLayout):</w:t>
      </w:r>
    </w:p>
    <w:p w:rsidR="00B82F5E" w:rsidRDefault="00B82F5E" w:rsidP="00B82F5E">
      <w:pPr>
        <w:pStyle w:val="Listing"/>
      </w:pPr>
      <w:r>
        <w:t xml:space="preserve">    def init(self, text):</w:t>
      </w:r>
    </w:p>
    <w:p w:rsidR="00B82F5E" w:rsidRDefault="00B82F5E" w:rsidP="00B82F5E">
      <w:pPr>
        <w:pStyle w:val="Listing"/>
      </w:pPr>
      <w:r>
        <w:t xml:space="preserve">        self.add_widget(Label(text=text, size=(self.width, 30), size_hint=(None, None)))</w:t>
      </w:r>
    </w:p>
    <w:p w:rsidR="00B82F5E" w:rsidRDefault="00B82F5E" w:rsidP="00B82F5E">
      <w:pPr>
        <w:pStyle w:val="Listing"/>
      </w:pPr>
      <w:r>
        <w:t xml:space="preserve">        scroll_view = ScrollView()</w:t>
      </w:r>
    </w:p>
    <w:p w:rsidR="00B82F5E" w:rsidRDefault="00B82F5E" w:rsidP="00B82F5E">
      <w:pPr>
        <w:pStyle w:val="Listing"/>
      </w:pPr>
      <w:r>
        <w:t xml:space="preserve">        scroll_view.add_widget(self.images_list)</w:t>
      </w:r>
    </w:p>
    <w:p w:rsidR="00B82F5E" w:rsidRDefault="00B82F5E" w:rsidP="00B82F5E">
      <w:pPr>
        <w:pStyle w:val="Listing"/>
      </w:pPr>
      <w:r>
        <w:t xml:space="preserve">        self.add_widget(scroll_view)</w:t>
      </w:r>
    </w:p>
    <w:p w:rsidR="00B82F5E" w:rsidRDefault="00B82F5E" w:rsidP="00B82F5E">
      <w:pPr>
        <w:pStyle w:val="Listing"/>
      </w:pPr>
    </w:p>
    <w:p w:rsidR="00B82F5E" w:rsidRDefault="00B82F5E" w:rsidP="00B82F5E">
      <w:pPr>
        <w:pStyle w:val="Listing"/>
      </w:pPr>
      <w:r>
        <w:t xml:space="preserve">    def __init__(self):</w:t>
      </w:r>
    </w:p>
    <w:p w:rsidR="00B82F5E" w:rsidRDefault="00B82F5E" w:rsidP="00B82F5E">
      <w:pPr>
        <w:pStyle w:val="Listing"/>
      </w:pPr>
      <w:r>
        <w:t xml:space="preserve">        super(ImagesColumn, self).__init__()</w:t>
      </w:r>
    </w:p>
    <w:p w:rsidR="00B82F5E" w:rsidRDefault="00B82F5E" w:rsidP="00B82F5E">
      <w:pPr>
        <w:pStyle w:val="Listing"/>
      </w:pPr>
      <w:r>
        <w:t xml:space="preserve">        self.orientation = 'vertical'</w:t>
      </w:r>
    </w:p>
    <w:p w:rsidR="00B82F5E" w:rsidRDefault="00B82F5E" w:rsidP="00B82F5E">
      <w:pPr>
        <w:pStyle w:val="Listing"/>
      </w:pPr>
      <w:r>
        <w:t xml:space="preserve">        self.images_list = ImagesList(size_hint_y=None)</w:t>
      </w:r>
    </w:p>
    <w:p w:rsidR="00B82F5E" w:rsidRDefault="00B82F5E" w:rsidP="00B82F5E">
      <w:pPr>
        <w:pStyle w:val="Listing"/>
      </w:pPr>
      <w:r>
        <w:t xml:space="preserve">        self.images_list.bind(minimum_height=self.images_list.setter('height'))</w:t>
      </w:r>
    </w:p>
    <w:p w:rsidR="00B82F5E" w:rsidRDefault="00B82F5E" w:rsidP="00B82F5E">
      <w:pPr>
        <w:pStyle w:val="Listing"/>
      </w:pPr>
    </w:p>
    <w:p w:rsidR="00B82F5E" w:rsidRDefault="00B82F5E" w:rsidP="00B82F5E">
      <w:pPr>
        <w:pStyle w:val="Listing"/>
      </w:pPr>
      <w:r>
        <w:t xml:space="preserve">    def set_images(self, images):</w:t>
      </w:r>
    </w:p>
    <w:p w:rsidR="00B82F5E" w:rsidRDefault="00B82F5E" w:rsidP="00B82F5E">
      <w:pPr>
        <w:pStyle w:val="Listing"/>
      </w:pPr>
      <w:r>
        <w:t xml:space="preserve">        self.images_list.set_images(images)</w:t>
      </w:r>
    </w:p>
    <w:p w:rsidR="00B82F5E" w:rsidRDefault="00B82F5E" w:rsidP="00B82F5E">
      <w:pPr>
        <w:pStyle w:val="Listing"/>
      </w:pPr>
      <w:r>
        <w:t xml:space="preserve">        if len(images):</w:t>
      </w:r>
    </w:p>
    <w:p w:rsidR="00B82F5E" w:rsidRDefault="00B82F5E" w:rsidP="00B82F5E">
      <w:pPr>
        <w:pStyle w:val="Listing"/>
      </w:pPr>
      <w:r>
        <w:t xml:space="preserve">            set_main_image(images[0])</w:t>
      </w:r>
    </w:p>
    <w:p w:rsidR="00B82F5E" w:rsidRDefault="00B82F5E" w:rsidP="00B82F5E">
      <w:pPr>
        <w:pStyle w:val="Listing"/>
      </w:pPr>
    </w:p>
    <w:p w:rsidR="00B82F5E" w:rsidRDefault="00B82F5E" w:rsidP="00B82F5E">
      <w:pPr>
        <w:pStyle w:val="Listing"/>
      </w:pPr>
    </w:p>
    <w:p w:rsidR="00B82F5E" w:rsidRDefault="00B82F5E" w:rsidP="00B82F5E">
      <w:pPr>
        <w:pStyle w:val="Listing"/>
      </w:pPr>
      <w:r>
        <w:t>class AllImagesColumn(ImagesColumn):</w:t>
      </w:r>
    </w:p>
    <w:p w:rsidR="00B82F5E" w:rsidRDefault="00B82F5E" w:rsidP="00B82F5E">
      <w:pPr>
        <w:pStyle w:val="Listing"/>
      </w:pPr>
      <w:r>
        <w:t xml:space="preserve">    def __init__(self):</w:t>
      </w:r>
    </w:p>
    <w:p w:rsidR="00B82F5E" w:rsidRDefault="00B82F5E" w:rsidP="00B82F5E">
      <w:pPr>
        <w:pStyle w:val="Listing"/>
      </w:pPr>
      <w:r>
        <w:t xml:space="preserve">        super(AllImagesColumn, self).__init__()</w:t>
      </w:r>
    </w:p>
    <w:p w:rsidR="00B82F5E" w:rsidRDefault="00B82F5E" w:rsidP="00B82F5E">
      <w:pPr>
        <w:pStyle w:val="Listing"/>
      </w:pPr>
      <w:r>
        <w:t xml:space="preserve">        generate_report_button = Button(text='Generate report', size_hint_y=None, height=40)</w:t>
      </w:r>
    </w:p>
    <w:p w:rsidR="00B82F5E" w:rsidRDefault="00B82F5E" w:rsidP="00B82F5E">
      <w:pPr>
        <w:pStyle w:val="Listing"/>
      </w:pPr>
      <w:r>
        <w:t xml:space="preserve">        def load(files, dirpath):</w:t>
      </w:r>
    </w:p>
    <w:p w:rsidR="00B82F5E" w:rsidRDefault="00B82F5E" w:rsidP="00B82F5E">
      <w:pPr>
        <w:pStyle w:val="Listing"/>
      </w:pPr>
      <w:r>
        <w:t xml:space="preserve">            report = save_json_file(files, dirpath)</w:t>
      </w:r>
    </w:p>
    <w:p w:rsidR="00B82F5E" w:rsidRDefault="00B82F5E" w:rsidP="00B82F5E">
      <w:pPr>
        <w:pStyle w:val="Listing"/>
      </w:pPr>
      <w:r>
        <w:t xml:space="preserve">            State.all_images.set_images(report)</w:t>
      </w:r>
    </w:p>
    <w:p w:rsidR="00B82F5E" w:rsidRDefault="00B82F5E" w:rsidP="00B82F5E">
      <w:pPr>
        <w:pStyle w:val="Listing"/>
      </w:pPr>
      <w:r>
        <w:t xml:space="preserve">        def on_press(_):</w:t>
      </w:r>
    </w:p>
    <w:p w:rsidR="00B82F5E" w:rsidRDefault="00B82F5E" w:rsidP="00B82F5E">
      <w:pPr>
        <w:pStyle w:val="Listing"/>
      </w:pPr>
      <w:r>
        <w:t xml:space="preserve">            choose_file(['*.jpg', '*.png'], load)</w:t>
      </w:r>
    </w:p>
    <w:p w:rsidR="00B82F5E" w:rsidRDefault="00B82F5E" w:rsidP="00B82F5E">
      <w:pPr>
        <w:pStyle w:val="Listing"/>
      </w:pPr>
      <w:r>
        <w:lastRenderedPageBreak/>
        <w:t xml:space="preserve">        generate_report_button.bind(</w:t>
      </w:r>
    </w:p>
    <w:p w:rsidR="00B82F5E" w:rsidRDefault="00B82F5E" w:rsidP="00B82F5E">
      <w:pPr>
        <w:pStyle w:val="Listing"/>
      </w:pPr>
      <w:r>
        <w:t xml:space="preserve">            on_press=on_press</w:t>
      </w:r>
    </w:p>
    <w:p w:rsidR="00B82F5E" w:rsidRDefault="00B82F5E" w:rsidP="00B82F5E">
      <w:pPr>
        <w:pStyle w:val="Listing"/>
      </w:pPr>
      <w:r>
        <w:t xml:space="preserve">        )</w:t>
      </w:r>
    </w:p>
    <w:p w:rsidR="00B82F5E" w:rsidRDefault="00B82F5E" w:rsidP="00B82F5E">
      <w:pPr>
        <w:pStyle w:val="Listing"/>
      </w:pPr>
      <w:r>
        <w:t xml:space="preserve">        self.add_widget(generate_report_button)</w:t>
      </w:r>
    </w:p>
    <w:p w:rsidR="00B82F5E" w:rsidRDefault="00B82F5E" w:rsidP="00B82F5E">
      <w:pPr>
        <w:pStyle w:val="Listing"/>
      </w:pPr>
      <w:r>
        <w:t xml:space="preserve">        self.add_widget(PathInput())</w:t>
      </w:r>
    </w:p>
    <w:p w:rsidR="00B82F5E" w:rsidRDefault="00B82F5E" w:rsidP="00B82F5E">
      <w:pPr>
        <w:pStyle w:val="Listing"/>
      </w:pPr>
      <w:r>
        <w:t xml:space="preserve">        self.init('All images')</w:t>
      </w:r>
    </w:p>
    <w:p w:rsidR="00B82F5E" w:rsidRDefault="00B82F5E" w:rsidP="00B82F5E">
      <w:pPr>
        <w:pStyle w:val="Listing"/>
      </w:pPr>
    </w:p>
    <w:p w:rsidR="00B82F5E" w:rsidRDefault="00B82F5E" w:rsidP="00B82F5E">
      <w:pPr>
        <w:pStyle w:val="Listing"/>
      </w:pPr>
    </w:p>
    <w:p w:rsidR="00B82F5E" w:rsidRDefault="00B82F5E" w:rsidP="00B82F5E">
      <w:pPr>
        <w:pStyle w:val="Listing"/>
      </w:pPr>
    </w:p>
    <w:p w:rsidR="00B82F5E" w:rsidRDefault="00B82F5E" w:rsidP="00B82F5E">
      <w:pPr>
        <w:pStyle w:val="Listing"/>
      </w:pPr>
      <w:r>
        <w:t>class SimilarImagesColumn(ImagesColumn):</w:t>
      </w:r>
    </w:p>
    <w:p w:rsidR="00B82F5E" w:rsidRDefault="00B82F5E" w:rsidP="00B82F5E">
      <w:pPr>
        <w:pStyle w:val="Listing"/>
      </w:pPr>
      <w:r>
        <w:t xml:space="preserve">    def __init__(self):</w:t>
      </w:r>
    </w:p>
    <w:p w:rsidR="00B82F5E" w:rsidRDefault="00B82F5E" w:rsidP="00B82F5E">
      <w:pPr>
        <w:pStyle w:val="Listing"/>
      </w:pPr>
      <w:r>
        <w:t xml:space="preserve">        super(SimilarImagesColumn, self).__init__()</w:t>
      </w:r>
    </w:p>
    <w:p w:rsidR="00B82F5E" w:rsidRDefault="00B82F5E" w:rsidP="00B82F5E">
      <w:pPr>
        <w:pStyle w:val="Listing"/>
      </w:pPr>
      <w:r>
        <w:t xml:space="preserve">        self.add_widget(State.main_image)</w:t>
      </w:r>
    </w:p>
    <w:p w:rsidR="00B82F5E" w:rsidRDefault="00B82F5E" w:rsidP="00B82F5E">
      <w:pPr>
        <w:pStyle w:val="Listing"/>
      </w:pPr>
      <w:r>
        <w:t xml:space="preserve">        self.init('Similar images')</w:t>
      </w:r>
    </w:p>
    <w:p w:rsidR="00B82F5E" w:rsidRDefault="00B82F5E" w:rsidP="00B82F5E">
      <w:pPr>
        <w:pStyle w:val="Listing"/>
      </w:pPr>
    </w:p>
    <w:p w:rsidR="00B82F5E" w:rsidRDefault="00B82F5E" w:rsidP="00B82F5E">
      <w:pPr>
        <w:pStyle w:val="Listing"/>
      </w:pPr>
    </w:p>
    <w:p w:rsidR="00B82F5E" w:rsidRDefault="00B82F5E" w:rsidP="00B82F5E">
      <w:pPr>
        <w:pStyle w:val="Listing"/>
      </w:pPr>
      <w:r>
        <w:t>class ImagesList(StackLayout):</w:t>
      </w:r>
    </w:p>
    <w:p w:rsidR="00B82F5E" w:rsidRDefault="00B82F5E" w:rsidP="00B82F5E">
      <w:pPr>
        <w:pStyle w:val="Listing"/>
      </w:pPr>
      <w:r>
        <w:t xml:space="preserve">    def __init__(self, **kw):</w:t>
      </w:r>
    </w:p>
    <w:p w:rsidR="00B82F5E" w:rsidRDefault="00B82F5E" w:rsidP="00B82F5E">
      <w:pPr>
        <w:pStyle w:val="Listing"/>
      </w:pPr>
      <w:r>
        <w:t xml:space="preserve">        super(ImagesList, self).__init__(**kw)</w:t>
      </w:r>
    </w:p>
    <w:p w:rsidR="00B82F5E" w:rsidRDefault="00B82F5E" w:rsidP="00B82F5E">
      <w:pPr>
        <w:pStyle w:val="Listing"/>
      </w:pPr>
      <w:r>
        <w:t xml:space="preserve">        self.spacing = 10</w:t>
      </w:r>
    </w:p>
    <w:p w:rsidR="00B82F5E" w:rsidRDefault="00B82F5E" w:rsidP="00B82F5E">
      <w:pPr>
        <w:pStyle w:val="Listing"/>
      </w:pPr>
    </w:p>
    <w:p w:rsidR="00B82F5E" w:rsidRDefault="00B82F5E" w:rsidP="00B82F5E">
      <w:pPr>
        <w:pStyle w:val="Listing"/>
      </w:pPr>
      <w:r>
        <w:t xml:space="preserve">    def set_images(self, images):</w:t>
      </w:r>
    </w:p>
    <w:p w:rsidR="00B82F5E" w:rsidRDefault="00B82F5E" w:rsidP="00B82F5E">
      <w:pPr>
        <w:pStyle w:val="Listing"/>
      </w:pPr>
      <w:r>
        <w:t xml:space="preserve">        self.clear_widgets()</w:t>
      </w:r>
    </w:p>
    <w:p w:rsidR="00B82F5E" w:rsidRDefault="00B82F5E" w:rsidP="00B82F5E">
      <w:pPr>
        <w:pStyle w:val="Listing"/>
      </w:pPr>
      <w:r>
        <w:t xml:space="preserve">        for image in images:</w:t>
      </w:r>
    </w:p>
    <w:p w:rsidR="00B82F5E" w:rsidRDefault="00B82F5E" w:rsidP="00B82F5E">
      <w:pPr>
        <w:pStyle w:val="Listing"/>
      </w:pPr>
      <w:r>
        <w:t xml:space="preserve">            self.add_widget(ImageButtonWithLabel(source=image))</w:t>
      </w:r>
    </w:p>
    <w:p w:rsidR="00B82F5E" w:rsidRDefault="00B82F5E" w:rsidP="00B82F5E">
      <w:pPr>
        <w:pStyle w:val="Listing"/>
      </w:pPr>
    </w:p>
    <w:p w:rsidR="00B82F5E" w:rsidRDefault="00B82F5E" w:rsidP="00B82F5E">
      <w:pPr>
        <w:pStyle w:val="Listing"/>
      </w:pPr>
    </w:p>
    <w:p w:rsidR="00B82F5E" w:rsidRDefault="00B82F5E" w:rsidP="00B82F5E">
      <w:pPr>
        <w:pStyle w:val="Listing"/>
      </w:pPr>
      <w:r>
        <w:t>class Root(BoxLayout):</w:t>
      </w:r>
    </w:p>
    <w:p w:rsidR="00B82F5E" w:rsidRDefault="00B82F5E" w:rsidP="00B82F5E">
      <w:pPr>
        <w:pStyle w:val="Listing"/>
      </w:pPr>
      <w:r>
        <w:t xml:space="preserve">    def __init__(self):</w:t>
      </w:r>
    </w:p>
    <w:p w:rsidR="00B82F5E" w:rsidRDefault="00B82F5E" w:rsidP="00B82F5E">
      <w:pPr>
        <w:pStyle w:val="Listing"/>
      </w:pPr>
      <w:r>
        <w:t xml:space="preserve">        super(Root, self).__init__()</w:t>
      </w:r>
    </w:p>
    <w:p w:rsidR="00B82F5E" w:rsidRDefault="00B82F5E" w:rsidP="00B82F5E">
      <w:pPr>
        <w:pStyle w:val="Listing"/>
      </w:pPr>
      <w:r>
        <w:t xml:space="preserve">        self.add_widget(State.all_images)</w:t>
      </w:r>
    </w:p>
    <w:p w:rsidR="00B82F5E" w:rsidRDefault="00B82F5E" w:rsidP="00B82F5E">
      <w:pPr>
        <w:pStyle w:val="Listing"/>
      </w:pPr>
      <w:r>
        <w:t xml:space="preserve">        self.add_widget(State.similar_images)</w:t>
      </w:r>
    </w:p>
    <w:p w:rsidR="00B82F5E" w:rsidRDefault="00B82F5E" w:rsidP="00B82F5E">
      <w:pPr>
        <w:pStyle w:val="Listing"/>
      </w:pPr>
    </w:p>
    <w:p w:rsidR="00B82F5E" w:rsidRDefault="00B82F5E" w:rsidP="00B82F5E">
      <w:pPr>
        <w:pStyle w:val="Listing"/>
      </w:pPr>
    </w:p>
    <w:p w:rsidR="00B82F5E" w:rsidRDefault="00B82F5E" w:rsidP="00B82F5E">
      <w:pPr>
        <w:pStyle w:val="Listing"/>
      </w:pPr>
      <w:r>
        <w:t>State.imported_path = Label(size_hint=(.5, None))</w:t>
      </w:r>
    </w:p>
    <w:p w:rsidR="00B82F5E" w:rsidRDefault="00B82F5E" w:rsidP="00B82F5E">
      <w:pPr>
        <w:pStyle w:val="Listing"/>
      </w:pPr>
      <w:r>
        <w:t>State.imported_path.height = 40</w:t>
      </w:r>
    </w:p>
    <w:p w:rsidR="00B82F5E" w:rsidRDefault="00B82F5E" w:rsidP="00B82F5E">
      <w:pPr>
        <w:pStyle w:val="Listing"/>
      </w:pPr>
      <w:r>
        <w:t>State.main_image = MainImage()</w:t>
      </w:r>
    </w:p>
    <w:p w:rsidR="00B82F5E" w:rsidRDefault="00B82F5E" w:rsidP="00B82F5E">
      <w:pPr>
        <w:pStyle w:val="Listing"/>
      </w:pPr>
      <w:r>
        <w:t>State.all_images = AllImagesColumn()</w:t>
      </w:r>
    </w:p>
    <w:p w:rsidR="00B82F5E" w:rsidRDefault="00B82F5E" w:rsidP="00B82F5E">
      <w:pPr>
        <w:pStyle w:val="Listing"/>
      </w:pPr>
      <w:r>
        <w:t>State.similar_images = SimilarImagesColumn()</w:t>
      </w:r>
    </w:p>
    <w:p w:rsidR="00B82F5E" w:rsidRDefault="00B82F5E" w:rsidP="00B82F5E">
      <w:pPr>
        <w:pStyle w:val="Listing"/>
      </w:pPr>
    </w:p>
    <w:p w:rsidR="00B82F5E" w:rsidRDefault="00B82F5E" w:rsidP="00B82F5E">
      <w:pPr>
        <w:pStyle w:val="Listing"/>
      </w:pPr>
    </w:p>
    <w:p w:rsidR="00B82F5E" w:rsidRDefault="00B82F5E" w:rsidP="00B82F5E">
      <w:pPr>
        <w:pStyle w:val="Listing"/>
      </w:pPr>
      <w:r>
        <w:t>class TestApp(App):</w:t>
      </w:r>
    </w:p>
    <w:p w:rsidR="00B82F5E" w:rsidRDefault="00B82F5E" w:rsidP="00B82F5E">
      <w:pPr>
        <w:pStyle w:val="Listing"/>
      </w:pPr>
      <w:r>
        <w:t xml:space="preserve">    def build(self):</w:t>
      </w:r>
    </w:p>
    <w:p w:rsidR="00B82F5E" w:rsidRDefault="00B82F5E" w:rsidP="00B82F5E">
      <w:pPr>
        <w:pStyle w:val="Listing"/>
      </w:pPr>
      <w:r>
        <w:t xml:space="preserve">        return Root()</w:t>
      </w:r>
    </w:p>
    <w:p w:rsidR="00B82F5E" w:rsidRDefault="00B82F5E" w:rsidP="00B82F5E">
      <w:pPr>
        <w:pStyle w:val="Listing"/>
      </w:pPr>
    </w:p>
    <w:p w:rsidR="00B82F5E" w:rsidRDefault="00B82F5E" w:rsidP="00B82F5E">
      <w:pPr>
        <w:pStyle w:val="Listing"/>
      </w:pPr>
    </w:p>
    <w:p w:rsidR="00B82F5E" w:rsidRDefault="00B82F5E" w:rsidP="00B82F5E">
      <w:pPr>
        <w:pStyle w:val="Listing"/>
      </w:pPr>
      <w:r>
        <w:t>if __name__ == '__main__':</w:t>
      </w:r>
    </w:p>
    <w:p w:rsidR="00B82F5E" w:rsidRPr="0056594C" w:rsidRDefault="00B82F5E" w:rsidP="00B82F5E">
      <w:pPr>
        <w:pStyle w:val="Listing"/>
      </w:pPr>
      <w:r>
        <w:t xml:space="preserve">    TestApp().run()</w:t>
      </w:r>
    </w:p>
    <w:p w:rsidR="0056594C" w:rsidRPr="001B0198" w:rsidRDefault="0056594C" w:rsidP="0056594C">
      <w:pPr>
        <w:pStyle w:val="Listing"/>
      </w:pPr>
    </w:p>
    <w:p w:rsidR="00286A0F" w:rsidRPr="001B0198" w:rsidRDefault="00286A0F" w:rsidP="00286A0F">
      <w:pPr>
        <w:pStyle w:val="Appendix"/>
      </w:pPr>
      <w:r w:rsidRPr="001B0198">
        <w:br w:type="page"/>
      </w:r>
      <w:r w:rsidRPr="001B0198">
        <w:lastRenderedPageBreak/>
        <w:br/>
      </w:r>
      <w:bookmarkStart w:id="71" w:name="_Toc517034575"/>
      <w:r w:rsidRPr="001B0198">
        <w:t>Ілюстративний матеріал</w:t>
      </w:r>
      <w:bookmarkEnd w:id="71"/>
    </w:p>
    <w:p w:rsidR="00286A0F" w:rsidRPr="001B0198" w:rsidRDefault="00286A0F" w:rsidP="00286A0F"/>
    <w:p w:rsidR="00286A0F" w:rsidRPr="001B0198" w:rsidRDefault="00286A0F" w:rsidP="00286A0F"/>
    <w:p w:rsidR="00286A0F" w:rsidRPr="001B0198" w:rsidRDefault="00562C5E" w:rsidP="00286A0F">
      <w:pPr>
        <w:pStyle w:val="FigureCaption"/>
      </w:pPr>
      <w:r w:rsidRPr="00562C5E">
        <w:rPr>
          <w:noProof/>
          <w:lang w:eastAsia="uk-UA"/>
        </w:rPr>
        <w:drawing>
          <wp:inline distT="0" distB="0" distL="0" distR="0" wp14:anchorId="5875DE13" wp14:editId="3CD5687A">
            <wp:extent cx="6096851" cy="342947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96851" cy="3429479"/>
                    </a:xfrm>
                    <a:prstGeom prst="rect">
                      <a:avLst/>
                    </a:prstGeom>
                  </pic:spPr>
                </pic:pic>
              </a:graphicData>
            </a:graphic>
          </wp:inline>
        </w:drawing>
      </w:r>
    </w:p>
    <w:p w:rsidR="00286A0F" w:rsidRPr="001B0198" w:rsidRDefault="00286A0F" w:rsidP="00286A0F">
      <w:pPr>
        <w:pStyle w:val="FigureCaption"/>
      </w:pPr>
      <w:r w:rsidRPr="001B0198">
        <w:t>Рисунок Б.1 – Слайд 1</w:t>
      </w:r>
    </w:p>
    <w:p w:rsidR="00286A0F" w:rsidRPr="001B0198" w:rsidRDefault="0076390D" w:rsidP="00286A0F">
      <w:pPr>
        <w:pStyle w:val="FigureCaption"/>
      </w:pPr>
      <w:r w:rsidRPr="0076390D">
        <w:drawing>
          <wp:inline distT="0" distB="0" distL="0" distR="0" wp14:anchorId="2D54FF13" wp14:editId="5851A4DB">
            <wp:extent cx="6096851" cy="34294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96851" cy="3429479"/>
                    </a:xfrm>
                    <a:prstGeom prst="rect">
                      <a:avLst/>
                    </a:prstGeom>
                  </pic:spPr>
                </pic:pic>
              </a:graphicData>
            </a:graphic>
          </wp:inline>
        </w:drawing>
      </w:r>
    </w:p>
    <w:p w:rsidR="00286A0F" w:rsidRPr="001B0198" w:rsidRDefault="00286A0F" w:rsidP="00286A0F">
      <w:pPr>
        <w:pStyle w:val="FigureCaption"/>
      </w:pPr>
    </w:p>
    <w:p w:rsidR="00286A0F" w:rsidRDefault="00286A0F" w:rsidP="00286A0F">
      <w:pPr>
        <w:pStyle w:val="FigureCaption"/>
      </w:pPr>
      <w:r w:rsidRPr="001B0198">
        <w:lastRenderedPageBreak/>
        <w:t>Рисунок Б.2 – Слайд 2</w:t>
      </w:r>
    </w:p>
    <w:p w:rsidR="00562C5E" w:rsidRDefault="0076390D" w:rsidP="002F1A2B">
      <w:pPr>
        <w:pStyle w:val="FigureCaption"/>
      </w:pPr>
      <w:r w:rsidRPr="0076390D">
        <w:drawing>
          <wp:inline distT="0" distB="0" distL="0" distR="0" wp14:anchorId="24395942" wp14:editId="7EEE47FA">
            <wp:extent cx="6096851" cy="342947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96851" cy="3429479"/>
                    </a:xfrm>
                    <a:prstGeom prst="rect">
                      <a:avLst/>
                    </a:prstGeom>
                  </pic:spPr>
                </pic:pic>
              </a:graphicData>
            </a:graphic>
          </wp:inline>
        </w:drawing>
      </w:r>
    </w:p>
    <w:p w:rsidR="002F1A2B" w:rsidRDefault="002F1A2B" w:rsidP="002F1A2B">
      <w:pPr>
        <w:pStyle w:val="FigureCaption"/>
      </w:pPr>
      <w:r>
        <w:t>Рисунок Б.3 – Слайд 3</w:t>
      </w:r>
    </w:p>
    <w:p w:rsidR="00562C5E" w:rsidRPr="001B0198" w:rsidRDefault="0076390D" w:rsidP="002F1A2B">
      <w:pPr>
        <w:pStyle w:val="FigureCaption"/>
      </w:pPr>
      <w:r w:rsidRPr="0076390D">
        <w:drawing>
          <wp:inline distT="0" distB="0" distL="0" distR="0" wp14:anchorId="558FF578" wp14:editId="4B30227A">
            <wp:extent cx="6096851" cy="342947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96851" cy="3429479"/>
                    </a:xfrm>
                    <a:prstGeom prst="rect">
                      <a:avLst/>
                    </a:prstGeom>
                  </pic:spPr>
                </pic:pic>
              </a:graphicData>
            </a:graphic>
          </wp:inline>
        </w:drawing>
      </w:r>
    </w:p>
    <w:p w:rsidR="002F1A2B" w:rsidRDefault="002F1A2B" w:rsidP="002F1A2B">
      <w:pPr>
        <w:pStyle w:val="FigureCaption"/>
      </w:pPr>
      <w:r>
        <w:t>Рисунок Б.4 – Слайд 4</w:t>
      </w:r>
    </w:p>
    <w:p w:rsidR="00562C5E" w:rsidRPr="001B0198" w:rsidRDefault="0076390D" w:rsidP="002F1A2B">
      <w:pPr>
        <w:pStyle w:val="FigureCaption"/>
      </w:pPr>
      <w:r w:rsidRPr="0076390D">
        <w:lastRenderedPageBreak/>
        <w:drawing>
          <wp:inline distT="0" distB="0" distL="0" distR="0" wp14:anchorId="69255A89" wp14:editId="386F1449">
            <wp:extent cx="6096851" cy="342947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96851" cy="3429479"/>
                    </a:xfrm>
                    <a:prstGeom prst="rect">
                      <a:avLst/>
                    </a:prstGeom>
                  </pic:spPr>
                </pic:pic>
              </a:graphicData>
            </a:graphic>
          </wp:inline>
        </w:drawing>
      </w:r>
    </w:p>
    <w:p w:rsidR="002F1A2B" w:rsidRDefault="002F1A2B" w:rsidP="002F1A2B">
      <w:pPr>
        <w:pStyle w:val="FigureCaption"/>
      </w:pPr>
      <w:r>
        <w:t>Рисунок Б.5 – Слайд 5</w:t>
      </w:r>
    </w:p>
    <w:p w:rsidR="00562C5E" w:rsidRPr="001B0198" w:rsidRDefault="0076390D" w:rsidP="002F1A2B">
      <w:pPr>
        <w:pStyle w:val="FigureCaption"/>
      </w:pPr>
      <w:r w:rsidRPr="0076390D">
        <w:drawing>
          <wp:inline distT="0" distB="0" distL="0" distR="0" wp14:anchorId="580F3C77" wp14:editId="2BECA224">
            <wp:extent cx="6096851" cy="342947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96851" cy="3429479"/>
                    </a:xfrm>
                    <a:prstGeom prst="rect">
                      <a:avLst/>
                    </a:prstGeom>
                  </pic:spPr>
                </pic:pic>
              </a:graphicData>
            </a:graphic>
          </wp:inline>
        </w:drawing>
      </w:r>
    </w:p>
    <w:p w:rsidR="002F1A2B" w:rsidRDefault="002F1A2B" w:rsidP="002F1A2B">
      <w:pPr>
        <w:pStyle w:val="FigureCaption"/>
      </w:pPr>
      <w:r>
        <w:t>Рисунок Б.6 – Слайд 6</w:t>
      </w:r>
    </w:p>
    <w:p w:rsidR="00562C5E" w:rsidRPr="001B0198" w:rsidRDefault="0076390D" w:rsidP="002F1A2B">
      <w:pPr>
        <w:pStyle w:val="FigureCaption"/>
      </w:pPr>
      <w:r w:rsidRPr="0076390D">
        <w:lastRenderedPageBreak/>
        <w:drawing>
          <wp:inline distT="0" distB="0" distL="0" distR="0" wp14:anchorId="0A6BC0D6" wp14:editId="1A668D3A">
            <wp:extent cx="6096851" cy="342947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96851" cy="3429479"/>
                    </a:xfrm>
                    <a:prstGeom prst="rect">
                      <a:avLst/>
                    </a:prstGeom>
                  </pic:spPr>
                </pic:pic>
              </a:graphicData>
            </a:graphic>
          </wp:inline>
        </w:drawing>
      </w:r>
    </w:p>
    <w:p w:rsidR="002F1A2B" w:rsidRDefault="002F1A2B" w:rsidP="002F1A2B">
      <w:pPr>
        <w:pStyle w:val="FigureCaption"/>
      </w:pPr>
      <w:r>
        <w:t>Рисунок Б.7 – Слайд 7</w:t>
      </w:r>
    </w:p>
    <w:p w:rsidR="00562C5E" w:rsidRPr="001B0198" w:rsidRDefault="0076390D" w:rsidP="002F1A2B">
      <w:pPr>
        <w:pStyle w:val="FigureCaption"/>
      </w:pPr>
      <w:r w:rsidRPr="0076390D">
        <w:drawing>
          <wp:inline distT="0" distB="0" distL="0" distR="0" wp14:anchorId="680CDE56" wp14:editId="1E4BF6B1">
            <wp:extent cx="6096851" cy="342947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96851" cy="3429479"/>
                    </a:xfrm>
                    <a:prstGeom prst="rect">
                      <a:avLst/>
                    </a:prstGeom>
                  </pic:spPr>
                </pic:pic>
              </a:graphicData>
            </a:graphic>
          </wp:inline>
        </w:drawing>
      </w:r>
    </w:p>
    <w:p w:rsidR="002F1A2B" w:rsidRDefault="002F1A2B" w:rsidP="002F1A2B">
      <w:pPr>
        <w:pStyle w:val="FigureCaption"/>
      </w:pPr>
      <w:r>
        <w:t>Рисунок Б.8 – Слайд 8</w:t>
      </w:r>
    </w:p>
    <w:p w:rsidR="00562C5E" w:rsidRPr="001B0198" w:rsidRDefault="0076390D" w:rsidP="002F1A2B">
      <w:pPr>
        <w:pStyle w:val="FigureCaption"/>
      </w:pPr>
      <w:r w:rsidRPr="0076390D">
        <w:lastRenderedPageBreak/>
        <w:drawing>
          <wp:inline distT="0" distB="0" distL="0" distR="0" wp14:anchorId="43B77D37" wp14:editId="79A23E0F">
            <wp:extent cx="6096851" cy="34294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96851" cy="3429479"/>
                    </a:xfrm>
                    <a:prstGeom prst="rect">
                      <a:avLst/>
                    </a:prstGeom>
                  </pic:spPr>
                </pic:pic>
              </a:graphicData>
            </a:graphic>
          </wp:inline>
        </w:drawing>
      </w:r>
    </w:p>
    <w:p w:rsidR="002F1A2B" w:rsidRDefault="002F1A2B" w:rsidP="002F1A2B">
      <w:pPr>
        <w:pStyle w:val="FigureCaption"/>
      </w:pPr>
      <w:r>
        <w:t>Рисунок Б.9 – Слайд 9</w:t>
      </w:r>
    </w:p>
    <w:p w:rsidR="00562C5E" w:rsidRPr="001B0198" w:rsidRDefault="0076390D" w:rsidP="002F1A2B">
      <w:pPr>
        <w:pStyle w:val="FigureCaption"/>
      </w:pPr>
      <w:r w:rsidRPr="0076390D">
        <w:drawing>
          <wp:inline distT="0" distB="0" distL="0" distR="0" wp14:anchorId="0D37851C" wp14:editId="0DF4EE9D">
            <wp:extent cx="6096851" cy="342947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96851" cy="3429479"/>
                    </a:xfrm>
                    <a:prstGeom prst="rect">
                      <a:avLst/>
                    </a:prstGeom>
                  </pic:spPr>
                </pic:pic>
              </a:graphicData>
            </a:graphic>
          </wp:inline>
        </w:drawing>
      </w:r>
    </w:p>
    <w:p w:rsidR="002F1A2B" w:rsidRDefault="002F1A2B" w:rsidP="002F1A2B">
      <w:pPr>
        <w:pStyle w:val="FigureCaption"/>
      </w:pPr>
      <w:r>
        <w:t>Рисунок Б.10 – Слайд 10</w:t>
      </w:r>
    </w:p>
    <w:p w:rsidR="00562C5E" w:rsidRPr="001B0198" w:rsidRDefault="0076390D" w:rsidP="002F1A2B">
      <w:pPr>
        <w:pStyle w:val="FigureCaption"/>
      </w:pPr>
      <w:r w:rsidRPr="0076390D">
        <w:lastRenderedPageBreak/>
        <w:drawing>
          <wp:inline distT="0" distB="0" distL="0" distR="0" wp14:anchorId="0805E28D" wp14:editId="3D20292F">
            <wp:extent cx="6096851" cy="342947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96851" cy="3429479"/>
                    </a:xfrm>
                    <a:prstGeom prst="rect">
                      <a:avLst/>
                    </a:prstGeom>
                  </pic:spPr>
                </pic:pic>
              </a:graphicData>
            </a:graphic>
          </wp:inline>
        </w:drawing>
      </w:r>
    </w:p>
    <w:p w:rsidR="002F1A2B" w:rsidRDefault="002F1A2B" w:rsidP="002F1A2B">
      <w:pPr>
        <w:pStyle w:val="FigureCaption"/>
      </w:pPr>
      <w:r>
        <w:t>Рисунок Б.11 – Слайд 11</w:t>
      </w:r>
    </w:p>
    <w:p w:rsidR="00562C5E" w:rsidRPr="001B0198" w:rsidRDefault="0076390D" w:rsidP="002F1A2B">
      <w:pPr>
        <w:pStyle w:val="FigureCaption"/>
      </w:pPr>
      <w:r w:rsidRPr="0076390D">
        <w:drawing>
          <wp:inline distT="0" distB="0" distL="0" distR="0" wp14:anchorId="26011F33" wp14:editId="466157B4">
            <wp:extent cx="6096851" cy="342947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96851" cy="3429479"/>
                    </a:xfrm>
                    <a:prstGeom prst="rect">
                      <a:avLst/>
                    </a:prstGeom>
                  </pic:spPr>
                </pic:pic>
              </a:graphicData>
            </a:graphic>
          </wp:inline>
        </w:drawing>
      </w:r>
    </w:p>
    <w:p w:rsidR="002F1A2B" w:rsidRDefault="002F1A2B" w:rsidP="002F1A2B">
      <w:pPr>
        <w:pStyle w:val="FigureCaption"/>
      </w:pPr>
      <w:r w:rsidRPr="001B0198">
        <w:t>Рисунок Б.</w:t>
      </w:r>
      <w:r>
        <w:t>1</w:t>
      </w:r>
      <w:r w:rsidRPr="001B0198">
        <w:t xml:space="preserve">2 – Слайд </w:t>
      </w:r>
      <w:r>
        <w:t>1</w:t>
      </w:r>
      <w:r w:rsidRPr="001B0198">
        <w:t>2</w:t>
      </w:r>
    </w:p>
    <w:p w:rsidR="00562C5E" w:rsidRDefault="0076390D" w:rsidP="002F1A2B">
      <w:pPr>
        <w:pStyle w:val="FigureCaption"/>
      </w:pPr>
      <w:r w:rsidRPr="0076390D">
        <w:lastRenderedPageBreak/>
        <w:drawing>
          <wp:inline distT="0" distB="0" distL="0" distR="0" wp14:anchorId="2DFFD8B0" wp14:editId="73896D57">
            <wp:extent cx="6096851" cy="342947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96851" cy="3429479"/>
                    </a:xfrm>
                    <a:prstGeom prst="rect">
                      <a:avLst/>
                    </a:prstGeom>
                  </pic:spPr>
                </pic:pic>
              </a:graphicData>
            </a:graphic>
          </wp:inline>
        </w:drawing>
      </w:r>
    </w:p>
    <w:p w:rsidR="002F1A2B" w:rsidRDefault="002F1A2B" w:rsidP="002F1A2B">
      <w:pPr>
        <w:pStyle w:val="FigureCaption"/>
      </w:pPr>
      <w:r w:rsidRPr="001B0198">
        <w:t>Рисунок Б.</w:t>
      </w:r>
      <w:r>
        <w:t>13 – Слайд 13</w:t>
      </w:r>
    </w:p>
    <w:p w:rsidR="00562C5E" w:rsidRPr="001B0198" w:rsidRDefault="0076390D" w:rsidP="002F1A2B">
      <w:pPr>
        <w:pStyle w:val="FigureCaption"/>
      </w:pPr>
      <w:r w:rsidRPr="0076390D">
        <w:drawing>
          <wp:inline distT="0" distB="0" distL="0" distR="0" wp14:anchorId="0A514961" wp14:editId="15473D27">
            <wp:extent cx="6096851" cy="342947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96851" cy="3429479"/>
                    </a:xfrm>
                    <a:prstGeom prst="rect">
                      <a:avLst/>
                    </a:prstGeom>
                  </pic:spPr>
                </pic:pic>
              </a:graphicData>
            </a:graphic>
          </wp:inline>
        </w:drawing>
      </w:r>
    </w:p>
    <w:p w:rsidR="002F1A2B" w:rsidRDefault="002F1A2B" w:rsidP="002F1A2B">
      <w:pPr>
        <w:pStyle w:val="FigureCaption"/>
      </w:pPr>
      <w:r w:rsidRPr="001B0198">
        <w:t>Рисунок Б.</w:t>
      </w:r>
      <w:r>
        <w:t>14 – Слайд 14</w:t>
      </w:r>
    </w:p>
    <w:p w:rsidR="0076390D" w:rsidRDefault="0076390D" w:rsidP="0076390D">
      <w:pPr>
        <w:pStyle w:val="FigureCaption"/>
      </w:pPr>
    </w:p>
    <w:p w:rsidR="0076390D" w:rsidRPr="001B0198" w:rsidRDefault="0076390D" w:rsidP="0076390D">
      <w:pPr>
        <w:pStyle w:val="FigureCaption"/>
      </w:pPr>
      <w:r w:rsidRPr="0076390D">
        <w:lastRenderedPageBreak/>
        <w:drawing>
          <wp:inline distT="0" distB="0" distL="0" distR="0" wp14:anchorId="4376B22C" wp14:editId="3E1C629D">
            <wp:extent cx="6480175" cy="3411855"/>
            <wp:effectExtent l="0" t="0" r="0" b="0"/>
            <wp:docPr id="7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75"/>
                    <a:stretch>
                      <a:fillRect/>
                    </a:stretch>
                  </pic:blipFill>
                  <pic:spPr>
                    <a:xfrm>
                      <a:off x="0" y="0"/>
                      <a:ext cx="6480175" cy="3411855"/>
                    </a:xfrm>
                    <a:prstGeom prst="rect">
                      <a:avLst/>
                    </a:prstGeom>
                  </pic:spPr>
                </pic:pic>
              </a:graphicData>
            </a:graphic>
          </wp:inline>
        </w:drawing>
      </w:r>
    </w:p>
    <w:p w:rsidR="0076390D" w:rsidRDefault="0076390D" w:rsidP="0076390D">
      <w:pPr>
        <w:pStyle w:val="FigureCaption"/>
      </w:pPr>
      <w:r w:rsidRPr="001B0198">
        <w:t>Рисунок Б.</w:t>
      </w:r>
      <w:r>
        <w:t>15 – Слайд 15</w:t>
      </w:r>
    </w:p>
    <w:p w:rsidR="0076390D" w:rsidRDefault="0076390D" w:rsidP="0076390D">
      <w:pPr>
        <w:pStyle w:val="FigureCaption"/>
      </w:pPr>
    </w:p>
    <w:p w:rsidR="0076390D" w:rsidRPr="001B0198" w:rsidRDefault="0076390D" w:rsidP="0076390D">
      <w:pPr>
        <w:pStyle w:val="FigureCaption"/>
      </w:pPr>
      <w:r w:rsidRPr="0076390D">
        <w:drawing>
          <wp:inline distT="0" distB="0" distL="0" distR="0" wp14:anchorId="41017CF2" wp14:editId="6D9B1C0F">
            <wp:extent cx="6096851" cy="342947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96851" cy="3429479"/>
                    </a:xfrm>
                    <a:prstGeom prst="rect">
                      <a:avLst/>
                    </a:prstGeom>
                  </pic:spPr>
                </pic:pic>
              </a:graphicData>
            </a:graphic>
          </wp:inline>
        </w:drawing>
      </w:r>
    </w:p>
    <w:p w:rsidR="0076390D" w:rsidRDefault="0076390D" w:rsidP="0076390D">
      <w:pPr>
        <w:pStyle w:val="FigureCaption"/>
      </w:pPr>
      <w:r w:rsidRPr="001B0198">
        <w:t>Рисунок Б.</w:t>
      </w:r>
      <w:r>
        <w:t>16 – Слайд 16</w:t>
      </w:r>
    </w:p>
    <w:p w:rsidR="0076390D" w:rsidRDefault="0076390D" w:rsidP="0076390D">
      <w:pPr>
        <w:pStyle w:val="FigureCaption"/>
      </w:pPr>
    </w:p>
    <w:p w:rsidR="0076390D" w:rsidRPr="001B0198" w:rsidRDefault="0076390D" w:rsidP="0076390D">
      <w:pPr>
        <w:pStyle w:val="FigureCaption"/>
      </w:pPr>
      <w:r w:rsidRPr="0076390D">
        <w:lastRenderedPageBreak/>
        <w:drawing>
          <wp:inline distT="0" distB="0" distL="0" distR="0" wp14:anchorId="7968D9FB" wp14:editId="1F1DF6B3">
            <wp:extent cx="6096851" cy="342947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96851" cy="3429479"/>
                    </a:xfrm>
                    <a:prstGeom prst="rect">
                      <a:avLst/>
                    </a:prstGeom>
                  </pic:spPr>
                </pic:pic>
              </a:graphicData>
            </a:graphic>
          </wp:inline>
        </w:drawing>
      </w:r>
    </w:p>
    <w:p w:rsidR="0076390D" w:rsidRDefault="0076390D" w:rsidP="0076390D">
      <w:pPr>
        <w:pStyle w:val="FigureCaption"/>
      </w:pPr>
      <w:r w:rsidRPr="001B0198">
        <w:t>Рисунок Б.</w:t>
      </w:r>
      <w:r>
        <w:t>17 – Слайд 17</w:t>
      </w:r>
    </w:p>
    <w:p w:rsidR="0076390D" w:rsidRDefault="0076390D" w:rsidP="0076390D">
      <w:pPr>
        <w:pStyle w:val="FigureCaption"/>
      </w:pPr>
    </w:p>
    <w:p w:rsidR="0076390D" w:rsidRPr="001B0198" w:rsidRDefault="0076390D" w:rsidP="0076390D">
      <w:pPr>
        <w:pStyle w:val="FigureCaption"/>
      </w:pPr>
      <w:r w:rsidRPr="0076390D">
        <w:drawing>
          <wp:inline distT="0" distB="0" distL="0" distR="0" wp14:anchorId="4005A6EF" wp14:editId="7F4F8074">
            <wp:extent cx="6096851" cy="342947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96851" cy="3429479"/>
                    </a:xfrm>
                    <a:prstGeom prst="rect">
                      <a:avLst/>
                    </a:prstGeom>
                  </pic:spPr>
                </pic:pic>
              </a:graphicData>
            </a:graphic>
          </wp:inline>
        </w:drawing>
      </w:r>
    </w:p>
    <w:p w:rsidR="0076390D" w:rsidRDefault="0076390D" w:rsidP="0076390D">
      <w:pPr>
        <w:pStyle w:val="FigureCaption"/>
      </w:pPr>
      <w:r w:rsidRPr="001B0198">
        <w:t>Рисунок Б.</w:t>
      </w:r>
      <w:r>
        <w:t>18 – Слайд 18</w:t>
      </w:r>
    </w:p>
    <w:p w:rsidR="0076390D" w:rsidRDefault="0076390D" w:rsidP="002F1A2B">
      <w:pPr>
        <w:pStyle w:val="FigureCaption"/>
      </w:pPr>
    </w:p>
    <w:p w:rsidR="00562C5E" w:rsidRPr="001B0198" w:rsidRDefault="0076390D" w:rsidP="002F1A2B">
      <w:pPr>
        <w:pStyle w:val="FigureCaption"/>
      </w:pPr>
      <w:r w:rsidRPr="0076390D">
        <w:lastRenderedPageBreak/>
        <w:drawing>
          <wp:inline distT="0" distB="0" distL="0" distR="0" wp14:anchorId="70A70E9E" wp14:editId="1F2CB02B">
            <wp:extent cx="6096851" cy="342947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96851" cy="3429479"/>
                    </a:xfrm>
                    <a:prstGeom prst="rect">
                      <a:avLst/>
                    </a:prstGeom>
                  </pic:spPr>
                </pic:pic>
              </a:graphicData>
            </a:graphic>
          </wp:inline>
        </w:drawing>
      </w:r>
    </w:p>
    <w:p w:rsidR="002F1A2B" w:rsidRDefault="002F1A2B" w:rsidP="002F1A2B">
      <w:pPr>
        <w:pStyle w:val="FigureCaption"/>
      </w:pPr>
      <w:r w:rsidRPr="001B0198">
        <w:t>Рисунок Б.</w:t>
      </w:r>
      <w:r w:rsidR="0076390D">
        <w:t>19 – Слайд 19</w:t>
      </w:r>
    </w:p>
    <w:p w:rsidR="0076390D" w:rsidRPr="001B0198" w:rsidRDefault="0076390D" w:rsidP="0076390D">
      <w:pPr>
        <w:pStyle w:val="FigureCaption"/>
      </w:pPr>
      <w:r w:rsidRPr="0076390D">
        <w:drawing>
          <wp:inline distT="0" distB="0" distL="0" distR="0" wp14:anchorId="7FCEF52D" wp14:editId="501AA7CC">
            <wp:extent cx="6096851" cy="342947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096851" cy="3429479"/>
                    </a:xfrm>
                    <a:prstGeom prst="rect">
                      <a:avLst/>
                    </a:prstGeom>
                  </pic:spPr>
                </pic:pic>
              </a:graphicData>
            </a:graphic>
          </wp:inline>
        </w:drawing>
      </w:r>
    </w:p>
    <w:p w:rsidR="0076390D" w:rsidRDefault="0076390D" w:rsidP="0076390D">
      <w:pPr>
        <w:pStyle w:val="FigureCaption"/>
      </w:pPr>
      <w:r w:rsidRPr="001B0198">
        <w:t>Рисунок Б.</w:t>
      </w:r>
      <w:r>
        <w:t>20 – Слайд 20</w:t>
      </w:r>
    </w:p>
    <w:p w:rsidR="0076390D" w:rsidRDefault="0076390D" w:rsidP="002F1A2B">
      <w:pPr>
        <w:pStyle w:val="FigureCaption"/>
      </w:pPr>
    </w:p>
    <w:p w:rsidR="00562C5E" w:rsidRPr="001B0198" w:rsidRDefault="0076390D" w:rsidP="002F1A2B">
      <w:pPr>
        <w:pStyle w:val="FigureCaption"/>
      </w:pPr>
      <w:r w:rsidRPr="0076390D">
        <w:lastRenderedPageBreak/>
        <w:drawing>
          <wp:inline distT="0" distB="0" distL="0" distR="0" wp14:anchorId="7E395357" wp14:editId="286907BE">
            <wp:extent cx="6096851" cy="342947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096851" cy="3429479"/>
                    </a:xfrm>
                    <a:prstGeom prst="rect">
                      <a:avLst/>
                    </a:prstGeom>
                  </pic:spPr>
                </pic:pic>
              </a:graphicData>
            </a:graphic>
          </wp:inline>
        </w:drawing>
      </w:r>
    </w:p>
    <w:p w:rsidR="002F1A2B" w:rsidRPr="001B0198" w:rsidRDefault="002F1A2B" w:rsidP="002F1A2B">
      <w:pPr>
        <w:pStyle w:val="FigureCaption"/>
      </w:pPr>
      <w:r w:rsidRPr="001B0198">
        <w:t>Рисунок Б.</w:t>
      </w:r>
      <w:r w:rsidR="0076390D">
        <w:t xml:space="preserve">21 – Слайд </w:t>
      </w:r>
      <w:r w:rsidR="0076390D">
        <w:rPr>
          <w:lang w:val="en-US"/>
        </w:rPr>
        <w:t>2</w:t>
      </w:r>
      <w:r w:rsidR="0076390D">
        <w:t>1</w:t>
      </w:r>
    </w:p>
    <w:p w:rsidR="002F1A2B" w:rsidRPr="001B0198" w:rsidRDefault="002F1A2B" w:rsidP="002F1A2B">
      <w:pPr>
        <w:pStyle w:val="FigureCaption"/>
      </w:pPr>
    </w:p>
    <w:p w:rsidR="002F1A2B" w:rsidRPr="001B0198" w:rsidRDefault="002F1A2B" w:rsidP="00286A0F">
      <w:pPr>
        <w:pStyle w:val="FigureCaption"/>
      </w:pPr>
    </w:p>
    <w:sectPr w:rsidR="002F1A2B" w:rsidRPr="001B0198" w:rsidSect="007F72D9">
      <w:headerReference w:type="default" r:id="rId82"/>
      <w:pgSz w:w="11906" w:h="16838"/>
      <w:pgMar w:top="1134" w:right="567" w:bottom="1134" w:left="1134" w:header="1134" w:footer="0"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C719A" w:rsidRDefault="00FC719A" w:rsidP="00184F49">
      <w:pPr>
        <w:spacing w:line="240" w:lineRule="auto"/>
      </w:pPr>
      <w:r>
        <w:separator/>
      </w:r>
    </w:p>
  </w:endnote>
  <w:endnote w:type="continuationSeparator" w:id="0">
    <w:p w:rsidR="00FC719A" w:rsidRDefault="00FC719A" w:rsidP="00184F4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43" w:usb2="00000009" w:usb3="00000000" w:csb0="000001FF"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C719A" w:rsidRDefault="00FC719A" w:rsidP="00184F49">
      <w:pPr>
        <w:spacing w:line="240" w:lineRule="auto"/>
      </w:pPr>
      <w:r>
        <w:separator/>
      </w:r>
    </w:p>
  </w:footnote>
  <w:footnote w:type="continuationSeparator" w:id="0">
    <w:p w:rsidR="00FC719A" w:rsidRDefault="00FC719A" w:rsidP="00184F4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051D" w:rsidRPr="00A86DE2" w:rsidRDefault="00E3051D" w:rsidP="0083033D">
    <w:pPr>
      <w:pStyle w:val="Heade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051D" w:rsidRPr="00A86DE2" w:rsidRDefault="00E3051D" w:rsidP="0083033D">
    <w:pPr>
      <w:pStyle w:val="Header"/>
      <w:jc w:val="right"/>
    </w:pPr>
    <w:r>
      <w:fldChar w:fldCharType="begin"/>
    </w:r>
    <w:r>
      <w:instrText xml:space="preserve"> PAGE   \* MERGEFORMAT </w:instrText>
    </w:r>
    <w:r>
      <w:fldChar w:fldCharType="separate"/>
    </w:r>
    <w:r w:rsidR="00810495">
      <w:rPr>
        <w:noProof/>
      </w:rPr>
      <w:t>69</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66369"/>
    <w:multiLevelType w:val="multilevel"/>
    <w:tmpl w:val="79DA11A2"/>
    <w:lvl w:ilvl="0">
      <w:start w:val="4"/>
      <w:numFmt w:val="decimal"/>
      <w:lvlText w:val="%1"/>
      <w:lvlJc w:val="left"/>
      <w:pPr>
        <w:ind w:left="1069" w:hanging="360"/>
      </w:pPr>
      <w:rPr>
        <w:rFonts w:hint="default"/>
      </w:rPr>
    </w:lvl>
    <w:lvl w:ilvl="1">
      <w:start w:val="1"/>
      <w:numFmt w:val="decimal"/>
      <w:isLgl/>
      <w:lvlText w:val="%1.%2"/>
      <w:lvlJc w:val="left"/>
      <w:pPr>
        <w:ind w:left="1084" w:hanging="375"/>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
    <w:nsid w:val="04BC45E0"/>
    <w:multiLevelType w:val="hybridMultilevel"/>
    <w:tmpl w:val="B74450C4"/>
    <w:lvl w:ilvl="0" w:tplc="3B3256DE">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nsid w:val="04D8027B"/>
    <w:multiLevelType w:val="hybridMultilevel"/>
    <w:tmpl w:val="E9785E46"/>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3">
    <w:nsid w:val="06AC161F"/>
    <w:multiLevelType w:val="hybridMultilevel"/>
    <w:tmpl w:val="B39AA546"/>
    <w:lvl w:ilvl="0" w:tplc="3B3256DE">
      <w:start w:val="1"/>
      <w:numFmt w:val="russianLower"/>
      <w:lvlText w:val="%1)"/>
      <w:lvlJc w:val="left"/>
      <w:pPr>
        <w:ind w:left="1429" w:hanging="360"/>
      </w:pPr>
      <w:rPr>
        <w:rFonts w:hint="default"/>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4">
    <w:nsid w:val="0E296F0B"/>
    <w:multiLevelType w:val="multilevel"/>
    <w:tmpl w:val="C55279D6"/>
    <w:styleLink w:val="Appendices"/>
    <w:lvl w:ilvl="0">
      <w:start w:val="1"/>
      <w:numFmt w:val="russianUpper"/>
      <w:pStyle w:val="Appendix"/>
      <w:suff w:val="nothing"/>
      <w:lvlText w:val="Додаток %1"/>
      <w:lvlJc w:val="left"/>
      <w:pPr>
        <w:ind w:left="0" w:firstLine="0"/>
      </w:pPr>
      <w:rPr>
        <w:rFonts w:hint="default"/>
      </w:rPr>
    </w:lvl>
    <w:lvl w:ilvl="1">
      <w:start w:val="1"/>
      <w:numFmt w:val="decimal"/>
      <w:pStyle w:val="AppendixSection"/>
      <w:lvlText w:val="%1.%2"/>
      <w:lvlJc w:val="left"/>
      <w:pPr>
        <w:ind w:left="0" w:firstLine="709"/>
      </w:pPr>
      <w:rPr>
        <w:rFonts w:hint="default"/>
      </w:rPr>
    </w:lvl>
    <w:lvl w:ilvl="2">
      <w:start w:val="1"/>
      <w:numFmt w:val="decimal"/>
      <w:pStyle w:val="AppendixSubsection"/>
      <w:lvlText w:val="%1.%2.%3"/>
      <w:lvlJc w:val="left"/>
      <w:pPr>
        <w:ind w:left="0" w:firstLine="709"/>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nsid w:val="10391562"/>
    <w:multiLevelType w:val="hybridMultilevel"/>
    <w:tmpl w:val="31363024"/>
    <w:lvl w:ilvl="0" w:tplc="0422000F">
      <w:start w:val="1"/>
      <w:numFmt w:val="decimal"/>
      <w:lvlText w:val="%1."/>
      <w:lvlJc w:val="left"/>
      <w:pPr>
        <w:ind w:left="1429" w:hanging="360"/>
      </w:pPr>
    </w:lvl>
    <w:lvl w:ilvl="1" w:tplc="04220019">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6">
    <w:nsid w:val="10BF1498"/>
    <w:multiLevelType w:val="hybridMultilevel"/>
    <w:tmpl w:val="CB7039D4"/>
    <w:lvl w:ilvl="0" w:tplc="5F56BD8E">
      <w:start w:val="1"/>
      <w:numFmt w:val="decimal"/>
      <w:lvlText w:val="%1"/>
      <w:lvlJc w:val="left"/>
      <w:pPr>
        <w:ind w:left="720" w:hanging="360"/>
      </w:pPr>
      <w:rPr>
        <w:rFonts w:hint="default"/>
      </w:rPr>
    </w:lvl>
    <w:lvl w:ilvl="1" w:tplc="04220019">
      <w:start w:val="1"/>
      <w:numFmt w:val="lowerLetter"/>
      <w:lvlText w:val="%2."/>
      <w:lvlJc w:val="left"/>
      <w:pPr>
        <w:ind w:left="1440" w:hanging="360"/>
      </w:pPr>
    </w:lvl>
    <w:lvl w:ilvl="2" w:tplc="0422001B">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7">
    <w:nsid w:val="18257794"/>
    <w:multiLevelType w:val="hybridMultilevel"/>
    <w:tmpl w:val="833630BE"/>
    <w:lvl w:ilvl="0" w:tplc="3B3256DE">
      <w:start w:val="1"/>
      <w:numFmt w:val="russianLower"/>
      <w:lvlText w:val="%1)"/>
      <w:lvlJc w:val="left"/>
      <w:pPr>
        <w:ind w:left="1080" w:hanging="360"/>
      </w:pPr>
      <w:rPr>
        <w:rFonts w:hint="default"/>
      </w:rPr>
    </w:lvl>
    <w:lvl w:ilvl="1" w:tplc="04220019" w:tentative="1">
      <w:start w:val="1"/>
      <w:numFmt w:val="lowerLetter"/>
      <w:lvlText w:val="%2."/>
      <w:lvlJc w:val="left"/>
      <w:pPr>
        <w:ind w:left="1800" w:hanging="360"/>
      </w:pPr>
    </w:lvl>
    <w:lvl w:ilvl="2" w:tplc="0422001B" w:tentative="1">
      <w:start w:val="1"/>
      <w:numFmt w:val="lowerRoman"/>
      <w:lvlText w:val="%3."/>
      <w:lvlJc w:val="right"/>
      <w:pPr>
        <w:ind w:left="2520" w:hanging="180"/>
      </w:pPr>
    </w:lvl>
    <w:lvl w:ilvl="3" w:tplc="0422000F" w:tentative="1">
      <w:start w:val="1"/>
      <w:numFmt w:val="decimal"/>
      <w:lvlText w:val="%4."/>
      <w:lvlJc w:val="left"/>
      <w:pPr>
        <w:ind w:left="3240" w:hanging="360"/>
      </w:pPr>
    </w:lvl>
    <w:lvl w:ilvl="4" w:tplc="04220019" w:tentative="1">
      <w:start w:val="1"/>
      <w:numFmt w:val="lowerLetter"/>
      <w:lvlText w:val="%5."/>
      <w:lvlJc w:val="left"/>
      <w:pPr>
        <w:ind w:left="3960" w:hanging="360"/>
      </w:pPr>
    </w:lvl>
    <w:lvl w:ilvl="5" w:tplc="0422001B" w:tentative="1">
      <w:start w:val="1"/>
      <w:numFmt w:val="lowerRoman"/>
      <w:lvlText w:val="%6."/>
      <w:lvlJc w:val="right"/>
      <w:pPr>
        <w:ind w:left="4680" w:hanging="180"/>
      </w:pPr>
    </w:lvl>
    <w:lvl w:ilvl="6" w:tplc="0422000F" w:tentative="1">
      <w:start w:val="1"/>
      <w:numFmt w:val="decimal"/>
      <w:lvlText w:val="%7."/>
      <w:lvlJc w:val="left"/>
      <w:pPr>
        <w:ind w:left="5400" w:hanging="360"/>
      </w:pPr>
    </w:lvl>
    <w:lvl w:ilvl="7" w:tplc="04220019" w:tentative="1">
      <w:start w:val="1"/>
      <w:numFmt w:val="lowerLetter"/>
      <w:lvlText w:val="%8."/>
      <w:lvlJc w:val="left"/>
      <w:pPr>
        <w:ind w:left="6120" w:hanging="360"/>
      </w:pPr>
    </w:lvl>
    <w:lvl w:ilvl="8" w:tplc="0422001B" w:tentative="1">
      <w:start w:val="1"/>
      <w:numFmt w:val="lowerRoman"/>
      <w:lvlText w:val="%9."/>
      <w:lvlJc w:val="right"/>
      <w:pPr>
        <w:ind w:left="6840" w:hanging="180"/>
      </w:pPr>
    </w:lvl>
  </w:abstractNum>
  <w:abstractNum w:abstractNumId="8">
    <w:nsid w:val="1A781563"/>
    <w:multiLevelType w:val="hybridMultilevel"/>
    <w:tmpl w:val="4EFEDBA2"/>
    <w:lvl w:ilvl="0" w:tplc="3B3256DE">
      <w:start w:val="1"/>
      <w:numFmt w:val="russianLower"/>
      <w:lvlText w:val="%1)"/>
      <w:lvlJc w:val="left"/>
      <w:pPr>
        <w:ind w:left="1429" w:hanging="360"/>
      </w:pPr>
      <w:rPr>
        <w:rFonts w:hint="default"/>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9">
    <w:nsid w:val="1AED3E0E"/>
    <w:multiLevelType w:val="hybridMultilevel"/>
    <w:tmpl w:val="FE860858"/>
    <w:lvl w:ilvl="0" w:tplc="3B3256DE">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nsid w:val="1E513D8A"/>
    <w:multiLevelType w:val="multilevel"/>
    <w:tmpl w:val="79DA11A2"/>
    <w:lvl w:ilvl="0">
      <w:start w:val="4"/>
      <w:numFmt w:val="decimal"/>
      <w:lvlText w:val="%1"/>
      <w:lvlJc w:val="left"/>
      <w:pPr>
        <w:ind w:left="1069" w:hanging="360"/>
      </w:pPr>
      <w:rPr>
        <w:rFonts w:hint="default"/>
      </w:rPr>
    </w:lvl>
    <w:lvl w:ilvl="1">
      <w:start w:val="1"/>
      <w:numFmt w:val="decimal"/>
      <w:isLgl/>
      <w:lvlText w:val="%1.%2"/>
      <w:lvlJc w:val="left"/>
      <w:pPr>
        <w:ind w:left="1084" w:hanging="375"/>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1">
    <w:nsid w:val="221942C9"/>
    <w:multiLevelType w:val="hybridMultilevel"/>
    <w:tmpl w:val="BB541E0C"/>
    <w:lvl w:ilvl="0" w:tplc="3B3256DE">
      <w:start w:val="1"/>
      <w:numFmt w:val="russianLower"/>
      <w:lvlText w:val="%1)"/>
      <w:lvlJc w:val="left"/>
      <w:pPr>
        <w:ind w:left="1428" w:hanging="360"/>
      </w:pPr>
      <w:rPr>
        <w:rFonts w:hint="default"/>
      </w:rPr>
    </w:lvl>
    <w:lvl w:ilvl="1" w:tplc="04220019" w:tentative="1">
      <w:start w:val="1"/>
      <w:numFmt w:val="lowerLetter"/>
      <w:lvlText w:val="%2."/>
      <w:lvlJc w:val="left"/>
      <w:pPr>
        <w:ind w:left="2148" w:hanging="360"/>
      </w:pPr>
    </w:lvl>
    <w:lvl w:ilvl="2" w:tplc="0422001B" w:tentative="1">
      <w:start w:val="1"/>
      <w:numFmt w:val="lowerRoman"/>
      <w:lvlText w:val="%3."/>
      <w:lvlJc w:val="right"/>
      <w:pPr>
        <w:ind w:left="2868" w:hanging="180"/>
      </w:pPr>
    </w:lvl>
    <w:lvl w:ilvl="3" w:tplc="0422000F" w:tentative="1">
      <w:start w:val="1"/>
      <w:numFmt w:val="decimal"/>
      <w:lvlText w:val="%4."/>
      <w:lvlJc w:val="left"/>
      <w:pPr>
        <w:ind w:left="3588" w:hanging="360"/>
      </w:pPr>
    </w:lvl>
    <w:lvl w:ilvl="4" w:tplc="04220019" w:tentative="1">
      <w:start w:val="1"/>
      <w:numFmt w:val="lowerLetter"/>
      <w:lvlText w:val="%5."/>
      <w:lvlJc w:val="left"/>
      <w:pPr>
        <w:ind w:left="4308" w:hanging="360"/>
      </w:pPr>
    </w:lvl>
    <w:lvl w:ilvl="5" w:tplc="0422001B" w:tentative="1">
      <w:start w:val="1"/>
      <w:numFmt w:val="lowerRoman"/>
      <w:lvlText w:val="%6."/>
      <w:lvlJc w:val="right"/>
      <w:pPr>
        <w:ind w:left="5028" w:hanging="180"/>
      </w:pPr>
    </w:lvl>
    <w:lvl w:ilvl="6" w:tplc="0422000F" w:tentative="1">
      <w:start w:val="1"/>
      <w:numFmt w:val="decimal"/>
      <w:lvlText w:val="%7."/>
      <w:lvlJc w:val="left"/>
      <w:pPr>
        <w:ind w:left="5748" w:hanging="360"/>
      </w:pPr>
    </w:lvl>
    <w:lvl w:ilvl="7" w:tplc="04220019" w:tentative="1">
      <w:start w:val="1"/>
      <w:numFmt w:val="lowerLetter"/>
      <w:lvlText w:val="%8."/>
      <w:lvlJc w:val="left"/>
      <w:pPr>
        <w:ind w:left="6468" w:hanging="360"/>
      </w:pPr>
    </w:lvl>
    <w:lvl w:ilvl="8" w:tplc="0422001B" w:tentative="1">
      <w:start w:val="1"/>
      <w:numFmt w:val="lowerRoman"/>
      <w:lvlText w:val="%9."/>
      <w:lvlJc w:val="right"/>
      <w:pPr>
        <w:ind w:left="7188" w:hanging="180"/>
      </w:pPr>
    </w:lvl>
  </w:abstractNum>
  <w:abstractNum w:abstractNumId="12">
    <w:nsid w:val="25B67834"/>
    <w:multiLevelType w:val="hybridMultilevel"/>
    <w:tmpl w:val="DBEA41B0"/>
    <w:lvl w:ilvl="0" w:tplc="3B3256DE">
      <w:start w:val="1"/>
      <w:numFmt w:val="russianLower"/>
      <w:lvlText w:val="%1)"/>
      <w:lvlJc w:val="left"/>
      <w:pPr>
        <w:ind w:left="1429" w:hanging="360"/>
      </w:pPr>
      <w:rPr>
        <w:rFonts w:hint="default"/>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13">
    <w:nsid w:val="2819780F"/>
    <w:multiLevelType w:val="hybridMultilevel"/>
    <w:tmpl w:val="5A9A1F00"/>
    <w:lvl w:ilvl="0" w:tplc="3B3256DE">
      <w:start w:val="1"/>
      <w:numFmt w:val="russianLower"/>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4">
    <w:nsid w:val="2BDE302E"/>
    <w:multiLevelType w:val="hybridMultilevel"/>
    <w:tmpl w:val="53A8CB3A"/>
    <w:lvl w:ilvl="0" w:tplc="969E9EF8">
      <w:start w:val="1"/>
      <w:numFmt w:val="bullet"/>
      <w:lvlText w:val=""/>
      <w:lvlJc w:val="left"/>
      <w:pPr>
        <w:ind w:left="1353" w:hanging="360"/>
      </w:pPr>
      <w:rPr>
        <w:rFonts w:ascii="Symbol" w:hAnsi="Symbol" w:hint="default"/>
      </w:rPr>
    </w:lvl>
    <w:lvl w:ilvl="1" w:tplc="04220003" w:tentative="1">
      <w:start w:val="1"/>
      <w:numFmt w:val="bullet"/>
      <w:lvlText w:val="o"/>
      <w:lvlJc w:val="left"/>
      <w:pPr>
        <w:ind w:left="2073" w:hanging="360"/>
      </w:pPr>
      <w:rPr>
        <w:rFonts w:ascii="Courier New" w:hAnsi="Courier New" w:cs="Courier New" w:hint="default"/>
      </w:rPr>
    </w:lvl>
    <w:lvl w:ilvl="2" w:tplc="04220005" w:tentative="1">
      <w:start w:val="1"/>
      <w:numFmt w:val="bullet"/>
      <w:lvlText w:val=""/>
      <w:lvlJc w:val="left"/>
      <w:pPr>
        <w:ind w:left="2793" w:hanging="360"/>
      </w:pPr>
      <w:rPr>
        <w:rFonts w:ascii="Wingdings" w:hAnsi="Wingdings" w:hint="default"/>
      </w:rPr>
    </w:lvl>
    <w:lvl w:ilvl="3" w:tplc="04220001" w:tentative="1">
      <w:start w:val="1"/>
      <w:numFmt w:val="bullet"/>
      <w:lvlText w:val=""/>
      <w:lvlJc w:val="left"/>
      <w:pPr>
        <w:ind w:left="3513" w:hanging="360"/>
      </w:pPr>
      <w:rPr>
        <w:rFonts w:ascii="Symbol" w:hAnsi="Symbol" w:hint="default"/>
      </w:rPr>
    </w:lvl>
    <w:lvl w:ilvl="4" w:tplc="04220003" w:tentative="1">
      <w:start w:val="1"/>
      <w:numFmt w:val="bullet"/>
      <w:lvlText w:val="o"/>
      <w:lvlJc w:val="left"/>
      <w:pPr>
        <w:ind w:left="4233" w:hanging="360"/>
      </w:pPr>
      <w:rPr>
        <w:rFonts w:ascii="Courier New" w:hAnsi="Courier New" w:cs="Courier New" w:hint="default"/>
      </w:rPr>
    </w:lvl>
    <w:lvl w:ilvl="5" w:tplc="04220005" w:tentative="1">
      <w:start w:val="1"/>
      <w:numFmt w:val="bullet"/>
      <w:lvlText w:val=""/>
      <w:lvlJc w:val="left"/>
      <w:pPr>
        <w:ind w:left="4953" w:hanging="360"/>
      </w:pPr>
      <w:rPr>
        <w:rFonts w:ascii="Wingdings" w:hAnsi="Wingdings" w:hint="default"/>
      </w:rPr>
    </w:lvl>
    <w:lvl w:ilvl="6" w:tplc="04220001" w:tentative="1">
      <w:start w:val="1"/>
      <w:numFmt w:val="bullet"/>
      <w:lvlText w:val=""/>
      <w:lvlJc w:val="left"/>
      <w:pPr>
        <w:ind w:left="5673" w:hanging="360"/>
      </w:pPr>
      <w:rPr>
        <w:rFonts w:ascii="Symbol" w:hAnsi="Symbol" w:hint="default"/>
      </w:rPr>
    </w:lvl>
    <w:lvl w:ilvl="7" w:tplc="04220003" w:tentative="1">
      <w:start w:val="1"/>
      <w:numFmt w:val="bullet"/>
      <w:lvlText w:val="o"/>
      <w:lvlJc w:val="left"/>
      <w:pPr>
        <w:ind w:left="6393" w:hanging="360"/>
      </w:pPr>
      <w:rPr>
        <w:rFonts w:ascii="Courier New" w:hAnsi="Courier New" w:cs="Courier New" w:hint="default"/>
      </w:rPr>
    </w:lvl>
    <w:lvl w:ilvl="8" w:tplc="04220005" w:tentative="1">
      <w:start w:val="1"/>
      <w:numFmt w:val="bullet"/>
      <w:lvlText w:val=""/>
      <w:lvlJc w:val="left"/>
      <w:pPr>
        <w:ind w:left="7113" w:hanging="360"/>
      </w:pPr>
      <w:rPr>
        <w:rFonts w:ascii="Wingdings" w:hAnsi="Wingdings" w:hint="default"/>
      </w:rPr>
    </w:lvl>
  </w:abstractNum>
  <w:abstractNum w:abstractNumId="15">
    <w:nsid w:val="2CDD5F58"/>
    <w:multiLevelType w:val="multilevel"/>
    <w:tmpl w:val="F6FEF83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2D7A6EA3"/>
    <w:multiLevelType w:val="multilevel"/>
    <w:tmpl w:val="D56E8EF8"/>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2FC96F2C"/>
    <w:multiLevelType w:val="multilevel"/>
    <w:tmpl w:val="0422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nsid w:val="2FDD6A6A"/>
    <w:multiLevelType w:val="hybridMultilevel"/>
    <w:tmpl w:val="CCAA3E8A"/>
    <w:lvl w:ilvl="0" w:tplc="B336CE60">
      <w:start w:val="1"/>
      <w:numFmt w:val="decimal"/>
      <w:pStyle w:val="SecondLevelList"/>
      <w:lvlText w:val="%1)"/>
      <w:lvlJc w:val="left"/>
      <w:pPr>
        <w:ind w:left="0" w:firstLine="1134"/>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9">
    <w:nsid w:val="30DC3347"/>
    <w:multiLevelType w:val="hybridMultilevel"/>
    <w:tmpl w:val="D486AA2A"/>
    <w:lvl w:ilvl="0" w:tplc="3B3256DE">
      <w:start w:val="1"/>
      <w:numFmt w:val="russianLower"/>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0">
    <w:nsid w:val="333D63AC"/>
    <w:multiLevelType w:val="hybridMultilevel"/>
    <w:tmpl w:val="FE1AF516"/>
    <w:lvl w:ilvl="0" w:tplc="969E9EF8">
      <w:start w:val="1"/>
      <w:numFmt w:val="bullet"/>
      <w:lvlText w:val=""/>
      <w:lvlJc w:val="left"/>
      <w:pPr>
        <w:ind w:left="1429" w:hanging="360"/>
      </w:pPr>
      <w:rPr>
        <w:rFonts w:ascii="Symbol" w:hAnsi="Symbol" w:hint="default"/>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21">
    <w:nsid w:val="337553B8"/>
    <w:multiLevelType w:val="hybridMultilevel"/>
    <w:tmpl w:val="435A5AE0"/>
    <w:lvl w:ilvl="0" w:tplc="F2D2EDDA">
      <w:start w:val="1"/>
      <w:numFmt w:val="russianLower"/>
      <w:lvlText w:val="%1)"/>
      <w:lvlJc w:val="left"/>
      <w:pPr>
        <w:ind w:left="0" w:firstLine="720"/>
      </w:pPr>
      <w:rPr>
        <w:rFonts w:hint="default"/>
      </w:rPr>
    </w:lvl>
    <w:lvl w:ilvl="1" w:tplc="04220019" w:tentative="1">
      <w:start w:val="1"/>
      <w:numFmt w:val="lowerLetter"/>
      <w:lvlText w:val="%2."/>
      <w:lvlJc w:val="left"/>
      <w:pPr>
        <w:ind w:left="2148" w:hanging="360"/>
      </w:pPr>
    </w:lvl>
    <w:lvl w:ilvl="2" w:tplc="0422001B" w:tentative="1">
      <w:start w:val="1"/>
      <w:numFmt w:val="lowerRoman"/>
      <w:lvlText w:val="%3."/>
      <w:lvlJc w:val="right"/>
      <w:pPr>
        <w:ind w:left="2868" w:hanging="180"/>
      </w:pPr>
    </w:lvl>
    <w:lvl w:ilvl="3" w:tplc="0422000F" w:tentative="1">
      <w:start w:val="1"/>
      <w:numFmt w:val="decimal"/>
      <w:lvlText w:val="%4."/>
      <w:lvlJc w:val="left"/>
      <w:pPr>
        <w:ind w:left="3588" w:hanging="360"/>
      </w:pPr>
    </w:lvl>
    <w:lvl w:ilvl="4" w:tplc="04220019" w:tentative="1">
      <w:start w:val="1"/>
      <w:numFmt w:val="lowerLetter"/>
      <w:lvlText w:val="%5."/>
      <w:lvlJc w:val="left"/>
      <w:pPr>
        <w:ind w:left="4308" w:hanging="360"/>
      </w:pPr>
    </w:lvl>
    <w:lvl w:ilvl="5" w:tplc="0422001B" w:tentative="1">
      <w:start w:val="1"/>
      <w:numFmt w:val="lowerRoman"/>
      <w:lvlText w:val="%6."/>
      <w:lvlJc w:val="right"/>
      <w:pPr>
        <w:ind w:left="5028" w:hanging="180"/>
      </w:pPr>
    </w:lvl>
    <w:lvl w:ilvl="6" w:tplc="0422000F" w:tentative="1">
      <w:start w:val="1"/>
      <w:numFmt w:val="decimal"/>
      <w:lvlText w:val="%7."/>
      <w:lvlJc w:val="left"/>
      <w:pPr>
        <w:ind w:left="5748" w:hanging="360"/>
      </w:pPr>
    </w:lvl>
    <w:lvl w:ilvl="7" w:tplc="04220019" w:tentative="1">
      <w:start w:val="1"/>
      <w:numFmt w:val="lowerLetter"/>
      <w:lvlText w:val="%8."/>
      <w:lvlJc w:val="left"/>
      <w:pPr>
        <w:ind w:left="6468" w:hanging="360"/>
      </w:pPr>
    </w:lvl>
    <w:lvl w:ilvl="8" w:tplc="0422001B" w:tentative="1">
      <w:start w:val="1"/>
      <w:numFmt w:val="lowerRoman"/>
      <w:lvlText w:val="%9."/>
      <w:lvlJc w:val="right"/>
      <w:pPr>
        <w:ind w:left="7188" w:hanging="180"/>
      </w:pPr>
    </w:lvl>
  </w:abstractNum>
  <w:abstractNum w:abstractNumId="22">
    <w:nsid w:val="34EB68C2"/>
    <w:multiLevelType w:val="multilevel"/>
    <w:tmpl w:val="79DA11A2"/>
    <w:lvl w:ilvl="0">
      <w:start w:val="4"/>
      <w:numFmt w:val="decimal"/>
      <w:lvlText w:val="%1"/>
      <w:lvlJc w:val="left"/>
      <w:pPr>
        <w:ind w:left="1069" w:hanging="360"/>
      </w:pPr>
      <w:rPr>
        <w:rFonts w:hint="default"/>
      </w:rPr>
    </w:lvl>
    <w:lvl w:ilvl="1">
      <w:start w:val="1"/>
      <w:numFmt w:val="decimal"/>
      <w:isLgl/>
      <w:lvlText w:val="%1.%2"/>
      <w:lvlJc w:val="left"/>
      <w:pPr>
        <w:ind w:left="1084" w:hanging="375"/>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3">
    <w:nsid w:val="371848B8"/>
    <w:multiLevelType w:val="hybridMultilevel"/>
    <w:tmpl w:val="F56E032E"/>
    <w:lvl w:ilvl="0" w:tplc="5E347FD0">
      <w:start w:val="1"/>
      <w:numFmt w:val="bullet"/>
      <w:lvlText w:val="•"/>
      <w:lvlJc w:val="left"/>
      <w:pPr>
        <w:tabs>
          <w:tab w:val="num" w:pos="720"/>
        </w:tabs>
        <w:ind w:left="720" w:hanging="360"/>
      </w:pPr>
      <w:rPr>
        <w:rFonts w:ascii="Arial" w:hAnsi="Arial" w:hint="default"/>
      </w:rPr>
    </w:lvl>
    <w:lvl w:ilvl="1" w:tplc="D21874E4" w:tentative="1">
      <w:start w:val="1"/>
      <w:numFmt w:val="bullet"/>
      <w:lvlText w:val="•"/>
      <w:lvlJc w:val="left"/>
      <w:pPr>
        <w:tabs>
          <w:tab w:val="num" w:pos="1440"/>
        </w:tabs>
        <w:ind w:left="1440" w:hanging="360"/>
      </w:pPr>
      <w:rPr>
        <w:rFonts w:ascii="Arial" w:hAnsi="Arial" w:hint="default"/>
      </w:rPr>
    </w:lvl>
    <w:lvl w:ilvl="2" w:tplc="BF989EB6" w:tentative="1">
      <w:start w:val="1"/>
      <w:numFmt w:val="bullet"/>
      <w:lvlText w:val="•"/>
      <w:lvlJc w:val="left"/>
      <w:pPr>
        <w:tabs>
          <w:tab w:val="num" w:pos="2160"/>
        </w:tabs>
        <w:ind w:left="2160" w:hanging="360"/>
      </w:pPr>
      <w:rPr>
        <w:rFonts w:ascii="Arial" w:hAnsi="Arial" w:hint="default"/>
      </w:rPr>
    </w:lvl>
    <w:lvl w:ilvl="3" w:tplc="3F145998" w:tentative="1">
      <w:start w:val="1"/>
      <w:numFmt w:val="bullet"/>
      <w:lvlText w:val="•"/>
      <w:lvlJc w:val="left"/>
      <w:pPr>
        <w:tabs>
          <w:tab w:val="num" w:pos="2880"/>
        </w:tabs>
        <w:ind w:left="2880" w:hanging="360"/>
      </w:pPr>
      <w:rPr>
        <w:rFonts w:ascii="Arial" w:hAnsi="Arial" w:hint="default"/>
      </w:rPr>
    </w:lvl>
    <w:lvl w:ilvl="4" w:tplc="AF8AC83C" w:tentative="1">
      <w:start w:val="1"/>
      <w:numFmt w:val="bullet"/>
      <w:lvlText w:val="•"/>
      <w:lvlJc w:val="left"/>
      <w:pPr>
        <w:tabs>
          <w:tab w:val="num" w:pos="3600"/>
        </w:tabs>
        <w:ind w:left="3600" w:hanging="360"/>
      </w:pPr>
      <w:rPr>
        <w:rFonts w:ascii="Arial" w:hAnsi="Arial" w:hint="default"/>
      </w:rPr>
    </w:lvl>
    <w:lvl w:ilvl="5" w:tplc="3912EC12" w:tentative="1">
      <w:start w:val="1"/>
      <w:numFmt w:val="bullet"/>
      <w:lvlText w:val="•"/>
      <w:lvlJc w:val="left"/>
      <w:pPr>
        <w:tabs>
          <w:tab w:val="num" w:pos="4320"/>
        </w:tabs>
        <w:ind w:left="4320" w:hanging="360"/>
      </w:pPr>
      <w:rPr>
        <w:rFonts w:ascii="Arial" w:hAnsi="Arial" w:hint="default"/>
      </w:rPr>
    </w:lvl>
    <w:lvl w:ilvl="6" w:tplc="0E6215F4" w:tentative="1">
      <w:start w:val="1"/>
      <w:numFmt w:val="bullet"/>
      <w:lvlText w:val="•"/>
      <w:lvlJc w:val="left"/>
      <w:pPr>
        <w:tabs>
          <w:tab w:val="num" w:pos="5040"/>
        </w:tabs>
        <w:ind w:left="5040" w:hanging="360"/>
      </w:pPr>
      <w:rPr>
        <w:rFonts w:ascii="Arial" w:hAnsi="Arial" w:hint="default"/>
      </w:rPr>
    </w:lvl>
    <w:lvl w:ilvl="7" w:tplc="753E4BA4" w:tentative="1">
      <w:start w:val="1"/>
      <w:numFmt w:val="bullet"/>
      <w:lvlText w:val="•"/>
      <w:lvlJc w:val="left"/>
      <w:pPr>
        <w:tabs>
          <w:tab w:val="num" w:pos="5760"/>
        </w:tabs>
        <w:ind w:left="5760" w:hanging="360"/>
      </w:pPr>
      <w:rPr>
        <w:rFonts w:ascii="Arial" w:hAnsi="Arial" w:hint="default"/>
      </w:rPr>
    </w:lvl>
    <w:lvl w:ilvl="8" w:tplc="59741102" w:tentative="1">
      <w:start w:val="1"/>
      <w:numFmt w:val="bullet"/>
      <w:lvlText w:val="•"/>
      <w:lvlJc w:val="left"/>
      <w:pPr>
        <w:tabs>
          <w:tab w:val="num" w:pos="6480"/>
        </w:tabs>
        <w:ind w:left="6480" w:hanging="360"/>
      </w:pPr>
      <w:rPr>
        <w:rFonts w:ascii="Arial" w:hAnsi="Arial" w:hint="default"/>
      </w:rPr>
    </w:lvl>
  </w:abstractNum>
  <w:abstractNum w:abstractNumId="24">
    <w:nsid w:val="383F17AE"/>
    <w:multiLevelType w:val="multilevel"/>
    <w:tmpl w:val="5FBC14C4"/>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nsid w:val="3C19471D"/>
    <w:multiLevelType w:val="hybridMultilevel"/>
    <w:tmpl w:val="31363024"/>
    <w:lvl w:ilvl="0" w:tplc="0422000F">
      <w:start w:val="1"/>
      <w:numFmt w:val="decimal"/>
      <w:lvlText w:val="%1."/>
      <w:lvlJc w:val="left"/>
      <w:pPr>
        <w:ind w:left="1429" w:hanging="360"/>
      </w:pPr>
    </w:lvl>
    <w:lvl w:ilvl="1" w:tplc="04220019">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26">
    <w:nsid w:val="3DB16BD7"/>
    <w:multiLevelType w:val="hybridMultilevel"/>
    <w:tmpl w:val="FE860858"/>
    <w:lvl w:ilvl="0" w:tplc="3B3256DE">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nsid w:val="407A464C"/>
    <w:multiLevelType w:val="multilevel"/>
    <w:tmpl w:val="C55279D6"/>
    <w:numStyleLink w:val="Appendices"/>
  </w:abstractNum>
  <w:abstractNum w:abstractNumId="28">
    <w:nsid w:val="439A3C92"/>
    <w:multiLevelType w:val="hybridMultilevel"/>
    <w:tmpl w:val="21D8DA3A"/>
    <w:lvl w:ilvl="0" w:tplc="3B3256DE">
      <w:start w:val="1"/>
      <w:numFmt w:val="russianLower"/>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9">
    <w:nsid w:val="46945353"/>
    <w:multiLevelType w:val="hybridMultilevel"/>
    <w:tmpl w:val="A120F640"/>
    <w:lvl w:ilvl="0" w:tplc="3B3256DE">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nsid w:val="498B277E"/>
    <w:multiLevelType w:val="multilevel"/>
    <w:tmpl w:val="6A8CDFEC"/>
    <w:styleLink w:val="Headings"/>
    <w:lvl w:ilvl="0">
      <w:start w:val="2"/>
      <w:numFmt w:val="decimal"/>
      <w:lvlText w:val="%1"/>
      <w:lvlJc w:val="left"/>
      <w:pPr>
        <w:ind w:left="600" w:hanging="600"/>
      </w:pPr>
      <w:rPr>
        <w:rFonts w:hint="default"/>
      </w:rPr>
    </w:lvl>
    <w:lvl w:ilvl="1">
      <w:start w:val="1"/>
      <w:numFmt w:val="decimal"/>
      <w:lvlText w:val="%2"/>
      <w:lvlJc w:val="left"/>
      <w:pPr>
        <w:ind w:left="690" w:hanging="60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31">
    <w:nsid w:val="4E763CE0"/>
    <w:multiLevelType w:val="hybridMultilevel"/>
    <w:tmpl w:val="5E60F644"/>
    <w:lvl w:ilvl="0" w:tplc="BD0E385C">
      <w:start w:val="1"/>
      <w:numFmt w:val="bullet"/>
      <w:lvlText w:val=""/>
      <w:lvlJc w:val="left"/>
      <w:pPr>
        <w:ind w:left="360" w:hanging="360"/>
      </w:pPr>
      <w:rPr>
        <w:rFonts w:ascii="Symbol" w:hAnsi="Symbol" w:hint="default"/>
      </w:rPr>
    </w:lvl>
    <w:lvl w:ilvl="1" w:tplc="04220003" w:tentative="1">
      <w:start w:val="1"/>
      <w:numFmt w:val="bullet"/>
      <w:lvlText w:val="o"/>
      <w:lvlJc w:val="left"/>
      <w:pPr>
        <w:ind w:left="1080" w:hanging="360"/>
      </w:pPr>
      <w:rPr>
        <w:rFonts w:ascii="Courier New" w:hAnsi="Courier New" w:cs="Courier New" w:hint="default"/>
      </w:rPr>
    </w:lvl>
    <w:lvl w:ilvl="2" w:tplc="04220005" w:tentative="1">
      <w:start w:val="1"/>
      <w:numFmt w:val="bullet"/>
      <w:lvlText w:val=""/>
      <w:lvlJc w:val="left"/>
      <w:pPr>
        <w:ind w:left="1800" w:hanging="360"/>
      </w:pPr>
      <w:rPr>
        <w:rFonts w:ascii="Wingdings" w:hAnsi="Wingdings" w:hint="default"/>
      </w:rPr>
    </w:lvl>
    <w:lvl w:ilvl="3" w:tplc="04220001" w:tentative="1">
      <w:start w:val="1"/>
      <w:numFmt w:val="bullet"/>
      <w:lvlText w:val=""/>
      <w:lvlJc w:val="left"/>
      <w:pPr>
        <w:ind w:left="2520" w:hanging="360"/>
      </w:pPr>
      <w:rPr>
        <w:rFonts w:ascii="Symbol" w:hAnsi="Symbol" w:hint="default"/>
      </w:rPr>
    </w:lvl>
    <w:lvl w:ilvl="4" w:tplc="04220003" w:tentative="1">
      <w:start w:val="1"/>
      <w:numFmt w:val="bullet"/>
      <w:lvlText w:val="o"/>
      <w:lvlJc w:val="left"/>
      <w:pPr>
        <w:ind w:left="3240" w:hanging="360"/>
      </w:pPr>
      <w:rPr>
        <w:rFonts w:ascii="Courier New" w:hAnsi="Courier New" w:cs="Courier New" w:hint="default"/>
      </w:rPr>
    </w:lvl>
    <w:lvl w:ilvl="5" w:tplc="04220005" w:tentative="1">
      <w:start w:val="1"/>
      <w:numFmt w:val="bullet"/>
      <w:lvlText w:val=""/>
      <w:lvlJc w:val="left"/>
      <w:pPr>
        <w:ind w:left="3960" w:hanging="360"/>
      </w:pPr>
      <w:rPr>
        <w:rFonts w:ascii="Wingdings" w:hAnsi="Wingdings" w:hint="default"/>
      </w:rPr>
    </w:lvl>
    <w:lvl w:ilvl="6" w:tplc="04220001" w:tentative="1">
      <w:start w:val="1"/>
      <w:numFmt w:val="bullet"/>
      <w:lvlText w:val=""/>
      <w:lvlJc w:val="left"/>
      <w:pPr>
        <w:ind w:left="4680" w:hanging="360"/>
      </w:pPr>
      <w:rPr>
        <w:rFonts w:ascii="Symbol" w:hAnsi="Symbol" w:hint="default"/>
      </w:rPr>
    </w:lvl>
    <w:lvl w:ilvl="7" w:tplc="04220003" w:tentative="1">
      <w:start w:val="1"/>
      <w:numFmt w:val="bullet"/>
      <w:lvlText w:val="o"/>
      <w:lvlJc w:val="left"/>
      <w:pPr>
        <w:ind w:left="5400" w:hanging="360"/>
      </w:pPr>
      <w:rPr>
        <w:rFonts w:ascii="Courier New" w:hAnsi="Courier New" w:cs="Courier New" w:hint="default"/>
      </w:rPr>
    </w:lvl>
    <w:lvl w:ilvl="8" w:tplc="04220005" w:tentative="1">
      <w:start w:val="1"/>
      <w:numFmt w:val="bullet"/>
      <w:lvlText w:val=""/>
      <w:lvlJc w:val="left"/>
      <w:pPr>
        <w:ind w:left="6120" w:hanging="360"/>
      </w:pPr>
      <w:rPr>
        <w:rFonts w:ascii="Wingdings" w:hAnsi="Wingdings" w:hint="default"/>
      </w:rPr>
    </w:lvl>
  </w:abstractNum>
  <w:abstractNum w:abstractNumId="32">
    <w:nsid w:val="4E8D38AD"/>
    <w:multiLevelType w:val="multilevel"/>
    <w:tmpl w:val="6B4EEB9C"/>
    <w:lvl w:ilvl="0">
      <w:start w:val="1"/>
      <w:numFmt w:val="decimal"/>
      <w:pStyle w:val="ReferenceList"/>
      <w:lvlText w:val="%1."/>
      <w:lvlJc w:val="left"/>
      <w:pPr>
        <w:ind w:left="0" w:firstLine="709"/>
      </w:pPr>
      <w:rPr>
        <w:rFonts w:hint="default"/>
      </w:rPr>
    </w:lvl>
    <w:lvl w:ilvl="1">
      <w:start w:val="1"/>
      <w:numFmt w:val="lowerLetter"/>
      <w:lvlText w:val="%2."/>
      <w:lvlJc w:val="left"/>
      <w:pPr>
        <w:ind w:left="2149" w:hanging="360"/>
      </w:pPr>
      <w:rPr>
        <w:rFonts w:hint="default"/>
      </w:rPr>
    </w:lvl>
    <w:lvl w:ilvl="2">
      <w:start w:val="1"/>
      <w:numFmt w:val="lowerRoman"/>
      <w:lvlText w:val="%3."/>
      <w:lvlJc w:val="right"/>
      <w:pPr>
        <w:ind w:left="2869" w:hanging="180"/>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33">
    <w:nsid w:val="4F5779AE"/>
    <w:multiLevelType w:val="multilevel"/>
    <w:tmpl w:val="2C063A4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nsid w:val="550434D9"/>
    <w:multiLevelType w:val="hybridMultilevel"/>
    <w:tmpl w:val="24BED93C"/>
    <w:lvl w:ilvl="0" w:tplc="7F5EB2D6">
      <w:start w:val="1"/>
      <w:numFmt w:val="bullet"/>
      <w:pStyle w:val="ItemizedList"/>
      <w:lvlText w:val=""/>
      <w:lvlJc w:val="left"/>
      <w:pPr>
        <w:ind w:left="0" w:firstLine="709"/>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nsid w:val="55B24E10"/>
    <w:multiLevelType w:val="hybridMultilevel"/>
    <w:tmpl w:val="8B8E560C"/>
    <w:lvl w:ilvl="0" w:tplc="620CE340">
      <w:start w:val="1"/>
      <w:numFmt w:val="bullet"/>
      <w:pStyle w:val="ListParagraph"/>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nsid w:val="580E6040"/>
    <w:multiLevelType w:val="hybridMultilevel"/>
    <w:tmpl w:val="6C6CE3F8"/>
    <w:lvl w:ilvl="0" w:tplc="3B3256DE">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7">
    <w:nsid w:val="5CDB0204"/>
    <w:multiLevelType w:val="hybridMultilevel"/>
    <w:tmpl w:val="FE860858"/>
    <w:lvl w:ilvl="0" w:tplc="3B3256DE">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8">
    <w:nsid w:val="5F1F031E"/>
    <w:multiLevelType w:val="hybridMultilevel"/>
    <w:tmpl w:val="7DD4CB56"/>
    <w:lvl w:ilvl="0" w:tplc="76C6F526">
      <w:start w:val="1"/>
      <w:numFmt w:val="russianLower"/>
      <w:pStyle w:val="Enumerated"/>
      <w:lvlText w:val="%1)"/>
      <w:lvlJc w:val="left"/>
      <w:pPr>
        <w:ind w:left="0" w:firstLine="709"/>
      </w:pPr>
      <w:rPr>
        <w:rFonts w:ascii="Times New Roman" w:hAnsi="Times New Roman" w:hint="default"/>
        <w:b w:val="0"/>
        <w:i w:val="0"/>
        <w:sz w:val="28"/>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9">
    <w:nsid w:val="6315594B"/>
    <w:multiLevelType w:val="hybridMultilevel"/>
    <w:tmpl w:val="FE860858"/>
    <w:lvl w:ilvl="0" w:tplc="3B3256DE">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0">
    <w:nsid w:val="662C6966"/>
    <w:multiLevelType w:val="multilevel"/>
    <w:tmpl w:val="D56E8EF8"/>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nsid w:val="6DF479E6"/>
    <w:multiLevelType w:val="hybridMultilevel"/>
    <w:tmpl w:val="7EF6023C"/>
    <w:lvl w:ilvl="0" w:tplc="18CCC4A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nsid w:val="722301C6"/>
    <w:multiLevelType w:val="hybridMultilevel"/>
    <w:tmpl w:val="5FD85138"/>
    <w:lvl w:ilvl="0" w:tplc="3B3256DE">
      <w:start w:val="1"/>
      <w:numFmt w:val="russianLower"/>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3">
    <w:nsid w:val="774A12C7"/>
    <w:multiLevelType w:val="hybridMultilevel"/>
    <w:tmpl w:val="1952A51C"/>
    <w:lvl w:ilvl="0" w:tplc="969E9EF8">
      <w:start w:val="1"/>
      <w:numFmt w:val="bullet"/>
      <w:lvlText w:val=""/>
      <w:lvlJc w:val="left"/>
      <w:pPr>
        <w:ind w:left="360" w:hanging="360"/>
      </w:pPr>
      <w:rPr>
        <w:rFonts w:ascii="Symbol" w:hAnsi="Symbol" w:hint="default"/>
      </w:rPr>
    </w:lvl>
    <w:lvl w:ilvl="1" w:tplc="04220003" w:tentative="1">
      <w:start w:val="1"/>
      <w:numFmt w:val="bullet"/>
      <w:lvlText w:val="o"/>
      <w:lvlJc w:val="left"/>
      <w:pPr>
        <w:ind w:left="1080" w:hanging="360"/>
      </w:pPr>
      <w:rPr>
        <w:rFonts w:ascii="Courier New" w:hAnsi="Courier New" w:cs="Courier New" w:hint="default"/>
      </w:rPr>
    </w:lvl>
    <w:lvl w:ilvl="2" w:tplc="04220005" w:tentative="1">
      <w:start w:val="1"/>
      <w:numFmt w:val="bullet"/>
      <w:lvlText w:val=""/>
      <w:lvlJc w:val="left"/>
      <w:pPr>
        <w:ind w:left="1800" w:hanging="360"/>
      </w:pPr>
      <w:rPr>
        <w:rFonts w:ascii="Wingdings" w:hAnsi="Wingdings" w:hint="default"/>
      </w:rPr>
    </w:lvl>
    <w:lvl w:ilvl="3" w:tplc="04220001" w:tentative="1">
      <w:start w:val="1"/>
      <w:numFmt w:val="bullet"/>
      <w:lvlText w:val=""/>
      <w:lvlJc w:val="left"/>
      <w:pPr>
        <w:ind w:left="2520" w:hanging="360"/>
      </w:pPr>
      <w:rPr>
        <w:rFonts w:ascii="Symbol" w:hAnsi="Symbol" w:hint="default"/>
      </w:rPr>
    </w:lvl>
    <w:lvl w:ilvl="4" w:tplc="04220003" w:tentative="1">
      <w:start w:val="1"/>
      <w:numFmt w:val="bullet"/>
      <w:lvlText w:val="o"/>
      <w:lvlJc w:val="left"/>
      <w:pPr>
        <w:ind w:left="3240" w:hanging="360"/>
      </w:pPr>
      <w:rPr>
        <w:rFonts w:ascii="Courier New" w:hAnsi="Courier New" w:cs="Courier New" w:hint="default"/>
      </w:rPr>
    </w:lvl>
    <w:lvl w:ilvl="5" w:tplc="04220005" w:tentative="1">
      <w:start w:val="1"/>
      <w:numFmt w:val="bullet"/>
      <w:lvlText w:val=""/>
      <w:lvlJc w:val="left"/>
      <w:pPr>
        <w:ind w:left="3960" w:hanging="360"/>
      </w:pPr>
      <w:rPr>
        <w:rFonts w:ascii="Wingdings" w:hAnsi="Wingdings" w:hint="default"/>
      </w:rPr>
    </w:lvl>
    <w:lvl w:ilvl="6" w:tplc="04220001" w:tentative="1">
      <w:start w:val="1"/>
      <w:numFmt w:val="bullet"/>
      <w:lvlText w:val=""/>
      <w:lvlJc w:val="left"/>
      <w:pPr>
        <w:ind w:left="4680" w:hanging="360"/>
      </w:pPr>
      <w:rPr>
        <w:rFonts w:ascii="Symbol" w:hAnsi="Symbol" w:hint="default"/>
      </w:rPr>
    </w:lvl>
    <w:lvl w:ilvl="7" w:tplc="04220003" w:tentative="1">
      <w:start w:val="1"/>
      <w:numFmt w:val="bullet"/>
      <w:lvlText w:val="o"/>
      <w:lvlJc w:val="left"/>
      <w:pPr>
        <w:ind w:left="5400" w:hanging="360"/>
      </w:pPr>
      <w:rPr>
        <w:rFonts w:ascii="Courier New" w:hAnsi="Courier New" w:cs="Courier New" w:hint="default"/>
      </w:rPr>
    </w:lvl>
    <w:lvl w:ilvl="8" w:tplc="04220005" w:tentative="1">
      <w:start w:val="1"/>
      <w:numFmt w:val="bullet"/>
      <w:lvlText w:val=""/>
      <w:lvlJc w:val="left"/>
      <w:pPr>
        <w:ind w:left="6120" w:hanging="360"/>
      </w:pPr>
      <w:rPr>
        <w:rFonts w:ascii="Wingdings" w:hAnsi="Wingdings" w:hint="default"/>
      </w:rPr>
    </w:lvl>
  </w:abstractNum>
  <w:abstractNum w:abstractNumId="44">
    <w:nsid w:val="78EE0505"/>
    <w:multiLevelType w:val="hybridMultilevel"/>
    <w:tmpl w:val="6D5E47CA"/>
    <w:lvl w:ilvl="0" w:tplc="3B3256DE">
      <w:start w:val="1"/>
      <w:numFmt w:val="russianLower"/>
      <w:lvlText w:val="%1)"/>
      <w:lvlJc w:val="left"/>
      <w:pPr>
        <w:ind w:left="1429" w:hanging="360"/>
      </w:pPr>
      <w:rPr>
        <w:rFonts w:hint="default"/>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45">
    <w:nsid w:val="79755F33"/>
    <w:multiLevelType w:val="hybridMultilevel"/>
    <w:tmpl w:val="D27A1504"/>
    <w:lvl w:ilvl="0" w:tplc="3B3256DE">
      <w:start w:val="1"/>
      <w:numFmt w:val="russianLower"/>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6">
    <w:nsid w:val="7F8A1751"/>
    <w:multiLevelType w:val="hybridMultilevel"/>
    <w:tmpl w:val="6B3C7534"/>
    <w:lvl w:ilvl="0" w:tplc="18CCC4A0">
      <w:start w:val="1"/>
      <w:numFmt w:val="bullet"/>
      <w:lvlText w:val=""/>
      <w:lvlJc w:val="left"/>
      <w:pPr>
        <w:ind w:left="360" w:hanging="360"/>
      </w:pPr>
      <w:rPr>
        <w:rFonts w:ascii="Symbol" w:hAnsi="Symbol" w:hint="default"/>
      </w:rPr>
    </w:lvl>
    <w:lvl w:ilvl="1" w:tplc="04220003" w:tentative="1">
      <w:start w:val="1"/>
      <w:numFmt w:val="bullet"/>
      <w:lvlText w:val="o"/>
      <w:lvlJc w:val="left"/>
      <w:pPr>
        <w:ind w:left="1080" w:hanging="360"/>
      </w:pPr>
      <w:rPr>
        <w:rFonts w:ascii="Courier New" w:hAnsi="Courier New" w:cs="Courier New" w:hint="default"/>
      </w:rPr>
    </w:lvl>
    <w:lvl w:ilvl="2" w:tplc="04220005" w:tentative="1">
      <w:start w:val="1"/>
      <w:numFmt w:val="bullet"/>
      <w:lvlText w:val=""/>
      <w:lvlJc w:val="left"/>
      <w:pPr>
        <w:ind w:left="1800" w:hanging="360"/>
      </w:pPr>
      <w:rPr>
        <w:rFonts w:ascii="Wingdings" w:hAnsi="Wingdings" w:hint="default"/>
      </w:rPr>
    </w:lvl>
    <w:lvl w:ilvl="3" w:tplc="04220001" w:tentative="1">
      <w:start w:val="1"/>
      <w:numFmt w:val="bullet"/>
      <w:lvlText w:val=""/>
      <w:lvlJc w:val="left"/>
      <w:pPr>
        <w:ind w:left="2520" w:hanging="360"/>
      </w:pPr>
      <w:rPr>
        <w:rFonts w:ascii="Symbol" w:hAnsi="Symbol" w:hint="default"/>
      </w:rPr>
    </w:lvl>
    <w:lvl w:ilvl="4" w:tplc="04220003" w:tentative="1">
      <w:start w:val="1"/>
      <w:numFmt w:val="bullet"/>
      <w:lvlText w:val="o"/>
      <w:lvlJc w:val="left"/>
      <w:pPr>
        <w:ind w:left="3240" w:hanging="360"/>
      </w:pPr>
      <w:rPr>
        <w:rFonts w:ascii="Courier New" w:hAnsi="Courier New" w:cs="Courier New" w:hint="default"/>
      </w:rPr>
    </w:lvl>
    <w:lvl w:ilvl="5" w:tplc="04220005" w:tentative="1">
      <w:start w:val="1"/>
      <w:numFmt w:val="bullet"/>
      <w:lvlText w:val=""/>
      <w:lvlJc w:val="left"/>
      <w:pPr>
        <w:ind w:left="3960" w:hanging="360"/>
      </w:pPr>
      <w:rPr>
        <w:rFonts w:ascii="Wingdings" w:hAnsi="Wingdings" w:hint="default"/>
      </w:rPr>
    </w:lvl>
    <w:lvl w:ilvl="6" w:tplc="04220001" w:tentative="1">
      <w:start w:val="1"/>
      <w:numFmt w:val="bullet"/>
      <w:lvlText w:val=""/>
      <w:lvlJc w:val="left"/>
      <w:pPr>
        <w:ind w:left="4680" w:hanging="360"/>
      </w:pPr>
      <w:rPr>
        <w:rFonts w:ascii="Symbol" w:hAnsi="Symbol" w:hint="default"/>
      </w:rPr>
    </w:lvl>
    <w:lvl w:ilvl="7" w:tplc="04220003" w:tentative="1">
      <w:start w:val="1"/>
      <w:numFmt w:val="bullet"/>
      <w:lvlText w:val="o"/>
      <w:lvlJc w:val="left"/>
      <w:pPr>
        <w:ind w:left="5400" w:hanging="360"/>
      </w:pPr>
      <w:rPr>
        <w:rFonts w:ascii="Courier New" w:hAnsi="Courier New" w:cs="Courier New" w:hint="default"/>
      </w:rPr>
    </w:lvl>
    <w:lvl w:ilvl="8" w:tplc="04220005" w:tentative="1">
      <w:start w:val="1"/>
      <w:numFmt w:val="bullet"/>
      <w:lvlText w:val=""/>
      <w:lvlJc w:val="left"/>
      <w:pPr>
        <w:ind w:left="6120" w:hanging="360"/>
      </w:pPr>
      <w:rPr>
        <w:rFonts w:ascii="Wingdings" w:hAnsi="Wingdings" w:hint="default"/>
      </w:rPr>
    </w:lvl>
  </w:abstractNum>
  <w:num w:numId="1">
    <w:abstractNumId w:val="35"/>
  </w:num>
  <w:num w:numId="2">
    <w:abstractNumId w:val="30"/>
  </w:num>
  <w:num w:numId="3">
    <w:abstractNumId w:val="32"/>
  </w:num>
  <w:num w:numId="4">
    <w:abstractNumId w:val="38"/>
  </w:num>
  <w:num w:numId="5">
    <w:abstractNumId w:val="34"/>
  </w:num>
  <w:num w:numId="6">
    <w:abstractNumId w:val="18"/>
  </w:num>
  <w:num w:numId="7">
    <w:abstractNumId w:val="4"/>
  </w:num>
  <w:num w:numId="8">
    <w:abstractNumId w:val="27"/>
  </w:num>
  <w:num w:numId="9">
    <w:abstractNumId w:val="11"/>
  </w:num>
  <w:num w:numId="10">
    <w:abstractNumId w:val="12"/>
  </w:num>
  <w:num w:numId="11">
    <w:abstractNumId w:val="30"/>
  </w:num>
  <w:num w:numId="12">
    <w:abstractNumId w:val="19"/>
  </w:num>
  <w:num w:numId="13">
    <w:abstractNumId w:val="33"/>
  </w:num>
  <w:num w:numId="14">
    <w:abstractNumId w:val="3"/>
  </w:num>
  <w:num w:numId="15">
    <w:abstractNumId w:val="31"/>
  </w:num>
  <w:num w:numId="16">
    <w:abstractNumId w:val="43"/>
  </w:num>
  <w:num w:numId="17">
    <w:abstractNumId w:val="15"/>
  </w:num>
  <w:num w:numId="18">
    <w:abstractNumId w:val="14"/>
  </w:num>
  <w:num w:numId="19">
    <w:abstractNumId w:val="20"/>
  </w:num>
  <w:num w:numId="20">
    <w:abstractNumId w:val="5"/>
  </w:num>
  <w:num w:numId="21">
    <w:abstractNumId w:val="23"/>
  </w:num>
  <w:num w:numId="22">
    <w:abstractNumId w:val="25"/>
  </w:num>
  <w:num w:numId="23">
    <w:abstractNumId w:val="2"/>
  </w:num>
  <w:num w:numId="24">
    <w:abstractNumId w:val="44"/>
  </w:num>
  <w:num w:numId="25">
    <w:abstractNumId w:val="7"/>
  </w:num>
  <w:num w:numId="26">
    <w:abstractNumId w:val="24"/>
  </w:num>
  <w:num w:numId="27">
    <w:abstractNumId w:val="8"/>
  </w:num>
  <w:num w:numId="28">
    <w:abstractNumId w:val="6"/>
  </w:num>
  <w:num w:numId="29">
    <w:abstractNumId w:val="42"/>
  </w:num>
  <w:num w:numId="30">
    <w:abstractNumId w:val="13"/>
  </w:num>
  <w:num w:numId="31">
    <w:abstractNumId w:val="45"/>
  </w:num>
  <w:num w:numId="32">
    <w:abstractNumId w:val="28"/>
  </w:num>
  <w:num w:numId="33">
    <w:abstractNumId w:val="22"/>
  </w:num>
  <w:num w:numId="34">
    <w:abstractNumId w:val="21"/>
  </w:num>
  <w:num w:numId="35">
    <w:abstractNumId w:val="16"/>
  </w:num>
  <w:num w:numId="36">
    <w:abstractNumId w:val="10"/>
  </w:num>
  <w:num w:numId="37">
    <w:abstractNumId w:val="1"/>
  </w:num>
  <w:num w:numId="38">
    <w:abstractNumId w:val="36"/>
  </w:num>
  <w:num w:numId="39">
    <w:abstractNumId w:val="41"/>
  </w:num>
  <w:num w:numId="40">
    <w:abstractNumId w:val="46"/>
  </w:num>
  <w:num w:numId="41">
    <w:abstractNumId w:val="37"/>
  </w:num>
  <w:num w:numId="42">
    <w:abstractNumId w:val="29"/>
  </w:num>
  <w:num w:numId="43">
    <w:abstractNumId w:val="26"/>
  </w:num>
  <w:num w:numId="44">
    <w:abstractNumId w:val="39"/>
  </w:num>
  <w:num w:numId="45">
    <w:abstractNumId w:val="40"/>
  </w:num>
  <w:num w:numId="46">
    <w:abstractNumId w:val="9"/>
  </w:num>
  <w:num w:numId="47">
    <w:abstractNumId w:val="0"/>
  </w:num>
  <w:num w:numId="48">
    <w:abstractNumId w:val="17"/>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grammar="clean"/>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7222"/>
    <w:rsid w:val="00000A02"/>
    <w:rsid w:val="00002391"/>
    <w:rsid w:val="00005146"/>
    <w:rsid w:val="0000542D"/>
    <w:rsid w:val="000073E1"/>
    <w:rsid w:val="000077FA"/>
    <w:rsid w:val="00013359"/>
    <w:rsid w:val="000137D6"/>
    <w:rsid w:val="00021B34"/>
    <w:rsid w:val="00022696"/>
    <w:rsid w:val="00022CDD"/>
    <w:rsid w:val="00026E76"/>
    <w:rsid w:val="00035C1F"/>
    <w:rsid w:val="0003629E"/>
    <w:rsid w:val="0003694E"/>
    <w:rsid w:val="000441AC"/>
    <w:rsid w:val="00046E2D"/>
    <w:rsid w:val="00050CC2"/>
    <w:rsid w:val="00054A69"/>
    <w:rsid w:val="0005535D"/>
    <w:rsid w:val="00056139"/>
    <w:rsid w:val="0005723E"/>
    <w:rsid w:val="00057A13"/>
    <w:rsid w:val="00062CA1"/>
    <w:rsid w:val="00063FD8"/>
    <w:rsid w:val="00066324"/>
    <w:rsid w:val="00070C12"/>
    <w:rsid w:val="000825F2"/>
    <w:rsid w:val="00085220"/>
    <w:rsid w:val="0009042D"/>
    <w:rsid w:val="00090BB2"/>
    <w:rsid w:val="0009118B"/>
    <w:rsid w:val="000918B3"/>
    <w:rsid w:val="00092D1F"/>
    <w:rsid w:val="00092D6D"/>
    <w:rsid w:val="00096A33"/>
    <w:rsid w:val="00096FE8"/>
    <w:rsid w:val="00097498"/>
    <w:rsid w:val="000A0247"/>
    <w:rsid w:val="000A1BFA"/>
    <w:rsid w:val="000A2E6F"/>
    <w:rsid w:val="000A34E8"/>
    <w:rsid w:val="000A63EB"/>
    <w:rsid w:val="000A708A"/>
    <w:rsid w:val="000B129F"/>
    <w:rsid w:val="000B2D0A"/>
    <w:rsid w:val="000B4025"/>
    <w:rsid w:val="000B7B42"/>
    <w:rsid w:val="000C2C65"/>
    <w:rsid w:val="000C55FD"/>
    <w:rsid w:val="000C6010"/>
    <w:rsid w:val="000C63C3"/>
    <w:rsid w:val="000D00C2"/>
    <w:rsid w:val="000D0D76"/>
    <w:rsid w:val="000D0E92"/>
    <w:rsid w:val="000D20C9"/>
    <w:rsid w:val="000D56CB"/>
    <w:rsid w:val="000D6BD3"/>
    <w:rsid w:val="000E174E"/>
    <w:rsid w:val="000E2209"/>
    <w:rsid w:val="000E34CE"/>
    <w:rsid w:val="000E3539"/>
    <w:rsid w:val="000E4B1C"/>
    <w:rsid w:val="000E723B"/>
    <w:rsid w:val="000F0988"/>
    <w:rsid w:val="000F0B43"/>
    <w:rsid w:val="000F195B"/>
    <w:rsid w:val="000F1A05"/>
    <w:rsid w:val="000F1E48"/>
    <w:rsid w:val="000F2FAB"/>
    <w:rsid w:val="000F3B6F"/>
    <w:rsid w:val="000F41BE"/>
    <w:rsid w:val="000F6B90"/>
    <w:rsid w:val="000F6C7F"/>
    <w:rsid w:val="0010063D"/>
    <w:rsid w:val="00102053"/>
    <w:rsid w:val="00102D3A"/>
    <w:rsid w:val="0011072C"/>
    <w:rsid w:val="00111C37"/>
    <w:rsid w:val="00112B0E"/>
    <w:rsid w:val="001236C7"/>
    <w:rsid w:val="00123752"/>
    <w:rsid w:val="00123EDC"/>
    <w:rsid w:val="00125990"/>
    <w:rsid w:val="001313AF"/>
    <w:rsid w:val="00133CF0"/>
    <w:rsid w:val="001354F1"/>
    <w:rsid w:val="00137C5F"/>
    <w:rsid w:val="001411A4"/>
    <w:rsid w:val="001425D8"/>
    <w:rsid w:val="00146EA3"/>
    <w:rsid w:val="001512A8"/>
    <w:rsid w:val="00155F82"/>
    <w:rsid w:val="00156F55"/>
    <w:rsid w:val="00161E96"/>
    <w:rsid w:val="001620CF"/>
    <w:rsid w:val="001640BF"/>
    <w:rsid w:val="0016429B"/>
    <w:rsid w:val="001646CF"/>
    <w:rsid w:val="00167D78"/>
    <w:rsid w:val="001707E1"/>
    <w:rsid w:val="001736F7"/>
    <w:rsid w:val="0017372F"/>
    <w:rsid w:val="00181D1D"/>
    <w:rsid w:val="00184F49"/>
    <w:rsid w:val="00187235"/>
    <w:rsid w:val="00187963"/>
    <w:rsid w:val="00191416"/>
    <w:rsid w:val="0019175C"/>
    <w:rsid w:val="00191AD1"/>
    <w:rsid w:val="0019283E"/>
    <w:rsid w:val="00192DFA"/>
    <w:rsid w:val="00194D7B"/>
    <w:rsid w:val="001A353D"/>
    <w:rsid w:val="001A73BB"/>
    <w:rsid w:val="001B0198"/>
    <w:rsid w:val="001B035F"/>
    <w:rsid w:val="001B0396"/>
    <w:rsid w:val="001B1431"/>
    <w:rsid w:val="001C143D"/>
    <w:rsid w:val="001C1C2D"/>
    <w:rsid w:val="001C1F39"/>
    <w:rsid w:val="001C5E12"/>
    <w:rsid w:val="001D2EE6"/>
    <w:rsid w:val="001D63B5"/>
    <w:rsid w:val="001E0660"/>
    <w:rsid w:val="001E2677"/>
    <w:rsid w:val="001E5393"/>
    <w:rsid w:val="001E7730"/>
    <w:rsid w:val="001F05FE"/>
    <w:rsid w:val="001F1952"/>
    <w:rsid w:val="001F452F"/>
    <w:rsid w:val="00200FF7"/>
    <w:rsid w:val="002068ED"/>
    <w:rsid w:val="002105FD"/>
    <w:rsid w:val="00212553"/>
    <w:rsid w:val="00212EED"/>
    <w:rsid w:val="00214578"/>
    <w:rsid w:val="00217540"/>
    <w:rsid w:val="0022078F"/>
    <w:rsid w:val="00230376"/>
    <w:rsid w:val="00236EBE"/>
    <w:rsid w:val="002411E6"/>
    <w:rsid w:val="00245BA8"/>
    <w:rsid w:val="0024605A"/>
    <w:rsid w:val="00246077"/>
    <w:rsid w:val="00250989"/>
    <w:rsid w:val="002510CD"/>
    <w:rsid w:val="00260425"/>
    <w:rsid w:val="00261A42"/>
    <w:rsid w:val="00262168"/>
    <w:rsid w:val="00262227"/>
    <w:rsid w:val="0026593E"/>
    <w:rsid w:val="00266588"/>
    <w:rsid w:val="00267800"/>
    <w:rsid w:val="00267B9D"/>
    <w:rsid w:val="00267BAE"/>
    <w:rsid w:val="00274BB5"/>
    <w:rsid w:val="00275E9D"/>
    <w:rsid w:val="00276312"/>
    <w:rsid w:val="0027688E"/>
    <w:rsid w:val="00282359"/>
    <w:rsid w:val="00286389"/>
    <w:rsid w:val="00286701"/>
    <w:rsid w:val="00286A0F"/>
    <w:rsid w:val="00287C2D"/>
    <w:rsid w:val="00287ECE"/>
    <w:rsid w:val="00290D8D"/>
    <w:rsid w:val="002919CC"/>
    <w:rsid w:val="002921FB"/>
    <w:rsid w:val="00296C44"/>
    <w:rsid w:val="002A1F75"/>
    <w:rsid w:val="002A7C10"/>
    <w:rsid w:val="002B1165"/>
    <w:rsid w:val="002B3684"/>
    <w:rsid w:val="002B3AB8"/>
    <w:rsid w:val="002B4E3D"/>
    <w:rsid w:val="002B5D1E"/>
    <w:rsid w:val="002B7222"/>
    <w:rsid w:val="002B7987"/>
    <w:rsid w:val="002B7CB6"/>
    <w:rsid w:val="002C00CD"/>
    <w:rsid w:val="002C0BA6"/>
    <w:rsid w:val="002D4614"/>
    <w:rsid w:val="002E132C"/>
    <w:rsid w:val="002E6ABE"/>
    <w:rsid w:val="002E7A4C"/>
    <w:rsid w:val="002E7D50"/>
    <w:rsid w:val="002F1A2B"/>
    <w:rsid w:val="002F25FA"/>
    <w:rsid w:val="002F2702"/>
    <w:rsid w:val="002F2E1E"/>
    <w:rsid w:val="002F3749"/>
    <w:rsid w:val="002F40A8"/>
    <w:rsid w:val="00300506"/>
    <w:rsid w:val="0030058B"/>
    <w:rsid w:val="00301BD1"/>
    <w:rsid w:val="00302BB7"/>
    <w:rsid w:val="00302CA7"/>
    <w:rsid w:val="00303658"/>
    <w:rsid w:val="00303A15"/>
    <w:rsid w:val="003061BB"/>
    <w:rsid w:val="00311EFF"/>
    <w:rsid w:val="00314ED0"/>
    <w:rsid w:val="003163A8"/>
    <w:rsid w:val="0031645F"/>
    <w:rsid w:val="00317D7C"/>
    <w:rsid w:val="00324DE9"/>
    <w:rsid w:val="0032551D"/>
    <w:rsid w:val="00326AE2"/>
    <w:rsid w:val="00327157"/>
    <w:rsid w:val="003273D1"/>
    <w:rsid w:val="0032777F"/>
    <w:rsid w:val="00327813"/>
    <w:rsid w:val="00332457"/>
    <w:rsid w:val="00333F7F"/>
    <w:rsid w:val="003357D9"/>
    <w:rsid w:val="0034043B"/>
    <w:rsid w:val="00340445"/>
    <w:rsid w:val="003445E5"/>
    <w:rsid w:val="00344F21"/>
    <w:rsid w:val="00346348"/>
    <w:rsid w:val="003517EC"/>
    <w:rsid w:val="00353BB1"/>
    <w:rsid w:val="00354AD5"/>
    <w:rsid w:val="00356CC3"/>
    <w:rsid w:val="00361FAC"/>
    <w:rsid w:val="00363263"/>
    <w:rsid w:val="00366136"/>
    <w:rsid w:val="00366F56"/>
    <w:rsid w:val="0037702A"/>
    <w:rsid w:val="003770C7"/>
    <w:rsid w:val="003811FB"/>
    <w:rsid w:val="003832C2"/>
    <w:rsid w:val="003851E4"/>
    <w:rsid w:val="003858BC"/>
    <w:rsid w:val="003905EA"/>
    <w:rsid w:val="00392D1B"/>
    <w:rsid w:val="003935A6"/>
    <w:rsid w:val="003A2637"/>
    <w:rsid w:val="003A3678"/>
    <w:rsid w:val="003A58CA"/>
    <w:rsid w:val="003B0E8A"/>
    <w:rsid w:val="003B1071"/>
    <w:rsid w:val="003C3F78"/>
    <w:rsid w:val="003C43F7"/>
    <w:rsid w:val="003C4B7B"/>
    <w:rsid w:val="003C7818"/>
    <w:rsid w:val="003D171D"/>
    <w:rsid w:val="003D2A7B"/>
    <w:rsid w:val="003D4571"/>
    <w:rsid w:val="003D4AA6"/>
    <w:rsid w:val="003D4DF0"/>
    <w:rsid w:val="003E035C"/>
    <w:rsid w:val="003E1803"/>
    <w:rsid w:val="003E3161"/>
    <w:rsid w:val="003E5B82"/>
    <w:rsid w:val="003F152D"/>
    <w:rsid w:val="003F3DCA"/>
    <w:rsid w:val="004012E9"/>
    <w:rsid w:val="00403138"/>
    <w:rsid w:val="00411498"/>
    <w:rsid w:val="004118EE"/>
    <w:rsid w:val="00414018"/>
    <w:rsid w:val="00414DA6"/>
    <w:rsid w:val="0042162E"/>
    <w:rsid w:val="00424DBD"/>
    <w:rsid w:val="00424E48"/>
    <w:rsid w:val="00426A67"/>
    <w:rsid w:val="00430916"/>
    <w:rsid w:val="00431078"/>
    <w:rsid w:val="00431233"/>
    <w:rsid w:val="00431294"/>
    <w:rsid w:val="00431C95"/>
    <w:rsid w:val="00434A29"/>
    <w:rsid w:val="00436608"/>
    <w:rsid w:val="00441A91"/>
    <w:rsid w:val="004425FB"/>
    <w:rsid w:val="00450DE6"/>
    <w:rsid w:val="00451D20"/>
    <w:rsid w:val="00451D38"/>
    <w:rsid w:val="004521F6"/>
    <w:rsid w:val="00452608"/>
    <w:rsid w:val="00453846"/>
    <w:rsid w:val="00456895"/>
    <w:rsid w:val="00457E2A"/>
    <w:rsid w:val="00463B04"/>
    <w:rsid w:val="004704FE"/>
    <w:rsid w:val="00472A88"/>
    <w:rsid w:val="0047471F"/>
    <w:rsid w:val="00474B16"/>
    <w:rsid w:val="00476E39"/>
    <w:rsid w:val="00480DAC"/>
    <w:rsid w:val="0048144D"/>
    <w:rsid w:val="0048285B"/>
    <w:rsid w:val="0048354A"/>
    <w:rsid w:val="00484BC4"/>
    <w:rsid w:val="004865C8"/>
    <w:rsid w:val="00487EE6"/>
    <w:rsid w:val="0049117A"/>
    <w:rsid w:val="00491D1F"/>
    <w:rsid w:val="00497945"/>
    <w:rsid w:val="00497C26"/>
    <w:rsid w:val="004A48A2"/>
    <w:rsid w:val="004A6FB9"/>
    <w:rsid w:val="004B0000"/>
    <w:rsid w:val="004B622E"/>
    <w:rsid w:val="004B70A3"/>
    <w:rsid w:val="004C48B2"/>
    <w:rsid w:val="004C594A"/>
    <w:rsid w:val="004D6761"/>
    <w:rsid w:val="004E0312"/>
    <w:rsid w:val="004E176F"/>
    <w:rsid w:val="004E3A36"/>
    <w:rsid w:val="004E5E01"/>
    <w:rsid w:val="004E62C1"/>
    <w:rsid w:val="004E7862"/>
    <w:rsid w:val="004F4152"/>
    <w:rsid w:val="00501220"/>
    <w:rsid w:val="00505C7C"/>
    <w:rsid w:val="0051248A"/>
    <w:rsid w:val="00514A7C"/>
    <w:rsid w:val="0051656A"/>
    <w:rsid w:val="00516BB1"/>
    <w:rsid w:val="00516FB1"/>
    <w:rsid w:val="0052172E"/>
    <w:rsid w:val="00527407"/>
    <w:rsid w:val="0052748F"/>
    <w:rsid w:val="00534063"/>
    <w:rsid w:val="005344C2"/>
    <w:rsid w:val="00535C13"/>
    <w:rsid w:val="005374CE"/>
    <w:rsid w:val="00541C06"/>
    <w:rsid w:val="005431F0"/>
    <w:rsid w:val="00543AB9"/>
    <w:rsid w:val="005470BE"/>
    <w:rsid w:val="00550250"/>
    <w:rsid w:val="00550E29"/>
    <w:rsid w:val="00551CCE"/>
    <w:rsid w:val="00554C35"/>
    <w:rsid w:val="005550B4"/>
    <w:rsid w:val="005626EC"/>
    <w:rsid w:val="00562C5E"/>
    <w:rsid w:val="00563416"/>
    <w:rsid w:val="00563803"/>
    <w:rsid w:val="0056594C"/>
    <w:rsid w:val="00573683"/>
    <w:rsid w:val="005750D7"/>
    <w:rsid w:val="0057580C"/>
    <w:rsid w:val="00582469"/>
    <w:rsid w:val="00582593"/>
    <w:rsid w:val="00585A57"/>
    <w:rsid w:val="00585E36"/>
    <w:rsid w:val="00586832"/>
    <w:rsid w:val="00590D8C"/>
    <w:rsid w:val="0059254E"/>
    <w:rsid w:val="00594739"/>
    <w:rsid w:val="005972B8"/>
    <w:rsid w:val="005A0021"/>
    <w:rsid w:val="005A6094"/>
    <w:rsid w:val="005B6557"/>
    <w:rsid w:val="005B65C8"/>
    <w:rsid w:val="005B6DE9"/>
    <w:rsid w:val="005C11FB"/>
    <w:rsid w:val="005C1C76"/>
    <w:rsid w:val="005C2EC5"/>
    <w:rsid w:val="005C438E"/>
    <w:rsid w:val="005C442A"/>
    <w:rsid w:val="005D093C"/>
    <w:rsid w:val="005D1649"/>
    <w:rsid w:val="005D20FD"/>
    <w:rsid w:val="005D2392"/>
    <w:rsid w:val="005D492C"/>
    <w:rsid w:val="005D660B"/>
    <w:rsid w:val="005D7CEA"/>
    <w:rsid w:val="005E0FC1"/>
    <w:rsid w:val="005E1F61"/>
    <w:rsid w:val="005E5333"/>
    <w:rsid w:val="005F21C3"/>
    <w:rsid w:val="005F25C3"/>
    <w:rsid w:val="005F4694"/>
    <w:rsid w:val="005F6C10"/>
    <w:rsid w:val="005F709C"/>
    <w:rsid w:val="00601227"/>
    <w:rsid w:val="00601495"/>
    <w:rsid w:val="006037A9"/>
    <w:rsid w:val="00603D70"/>
    <w:rsid w:val="006065BC"/>
    <w:rsid w:val="0061135E"/>
    <w:rsid w:val="00611813"/>
    <w:rsid w:val="00611877"/>
    <w:rsid w:val="00611F57"/>
    <w:rsid w:val="00612DF3"/>
    <w:rsid w:val="0062413B"/>
    <w:rsid w:val="00624830"/>
    <w:rsid w:val="00624E54"/>
    <w:rsid w:val="00625F82"/>
    <w:rsid w:val="00626829"/>
    <w:rsid w:val="00630042"/>
    <w:rsid w:val="0063087C"/>
    <w:rsid w:val="00631A66"/>
    <w:rsid w:val="00631D31"/>
    <w:rsid w:val="00632053"/>
    <w:rsid w:val="006324BB"/>
    <w:rsid w:val="00633BC7"/>
    <w:rsid w:val="00644774"/>
    <w:rsid w:val="00646C51"/>
    <w:rsid w:val="00654241"/>
    <w:rsid w:val="00654623"/>
    <w:rsid w:val="00660A9D"/>
    <w:rsid w:val="00661940"/>
    <w:rsid w:val="00662494"/>
    <w:rsid w:val="00663CA9"/>
    <w:rsid w:val="006659AA"/>
    <w:rsid w:val="00671BCE"/>
    <w:rsid w:val="00681447"/>
    <w:rsid w:val="006875CB"/>
    <w:rsid w:val="00690C79"/>
    <w:rsid w:val="00691F0C"/>
    <w:rsid w:val="00691F1D"/>
    <w:rsid w:val="00692BA3"/>
    <w:rsid w:val="00696754"/>
    <w:rsid w:val="006A3D47"/>
    <w:rsid w:val="006A4576"/>
    <w:rsid w:val="006A6D26"/>
    <w:rsid w:val="006A7CBA"/>
    <w:rsid w:val="006A7E51"/>
    <w:rsid w:val="006B0567"/>
    <w:rsid w:val="006B1466"/>
    <w:rsid w:val="006B58A8"/>
    <w:rsid w:val="006B5935"/>
    <w:rsid w:val="006B5C61"/>
    <w:rsid w:val="006C0665"/>
    <w:rsid w:val="006C4806"/>
    <w:rsid w:val="006D5FF4"/>
    <w:rsid w:val="006D61D8"/>
    <w:rsid w:val="006D7138"/>
    <w:rsid w:val="006D763F"/>
    <w:rsid w:val="006E1EA8"/>
    <w:rsid w:val="006E6F38"/>
    <w:rsid w:val="006E73A9"/>
    <w:rsid w:val="006F0864"/>
    <w:rsid w:val="006F08A8"/>
    <w:rsid w:val="006F10C2"/>
    <w:rsid w:val="006F3353"/>
    <w:rsid w:val="006F37EB"/>
    <w:rsid w:val="006F3E81"/>
    <w:rsid w:val="006F51EA"/>
    <w:rsid w:val="00704915"/>
    <w:rsid w:val="0070524E"/>
    <w:rsid w:val="007058F5"/>
    <w:rsid w:val="007105E3"/>
    <w:rsid w:val="00711CE8"/>
    <w:rsid w:val="00713732"/>
    <w:rsid w:val="00713D39"/>
    <w:rsid w:val="0072055B"/>
    <w:rsid w:val="00720F89"/>
    <w:rsid w:val="00722A27"/>
    <w:rsid w:val="00724325"/>
    <w:rsid w:val="00724B32"/>
    <w:rsid w:val="00724E5A"/>
    <w:rsid w:val="00726CDB"/>
    <w:rsid w:val="00730C24"/>
    <w:rsid w:val="00730FB2"/>
    <w:rsid w:val="00732D43"/>
    <w:rsid w:val="007362FF"/>
    <w:rsid w:val="007427F4"/>
    <w:rsid w:val="007509E0"/>
    <w:rsid w:val="00757F25"/>
    <w:rsid w:val="00761401"/>
    <w:rsid w:val="00761415"/>
    <w:rsid w:val="0076214D"/>
    <w:rsid w:val="0076233C"/>
    <w:rsid w:val="00762FFA"/>
    <w:rsid w:val="0076390D"/>
    <w:rsid w:val="00763D74"/>
    <w:rsid w:val="007640EB"/>
    <w:rsid w:val="00780740"/>
    <w:rsid w:val="007858F5"/>
    <w:rsid w:val="007940A9"/>
    <w:rsid w:val="007964AF"/>
    <w:rsid w:val="007A22AA"/>
    <w:rsid w:val="007A678C"/>
    <w:rsid w:val="007B0E14"/>
    <w:rsid w:val="007B1597"/>
    <w:rsid w:val="007B4B1B"/>
    <w:rsid w:val="007B4ED9"/>
    <w:rsid w:val="007C04C9"/>
    <w:rsid w:val="007C088F"/>
    <w:rsid w:val="007C1D61"/>
    <w:rsid w:val="007C5AFD"/>
    <w:rsid w:val="007D3D72"/>
    <w:rsid w:val="007D4187"/>
    <w:rsid w:val="007D528C"/>
    <w:rsid w:val="007E0A22"/>
    <w:rsid w:val="007E2E89"/>
    <w:rsid w:val="007E5E08"/>
    <w:rsid w:val="007E79D0"/>
    <w:rsid w:val="007F068B"/>
    <w:rsid w:val="007F1451"/>
    <w:rsid w:val="007F17F1"/>
    <w:rsid w:val="007F21C4"/>
    <w:rsid w:val="007F5540"/>
    <w:rsid w:val="007F5D94"/>
    <w:rsid w:val="007F65F9"/>
    <w:rsid w:val="007F66C5"/>
    <w:rsid w:val="007F72D9"/>
    <w:rsid w:val="008016F4"/>
    <w:rsid w:val="00801E72"/>
    <w:rsid w:val="0080205B"/>
    <w:rsid w:val="00805EDD"/>
    <w:rsid w:val="00810495"/>
    <w:rsid w:val="00813305"/>
    <w:rsid w:val="008154A1"/>
    <w:rsid w:val="0081676D"/>
    <w:rsid w:val="00821FD4"/>
    <w:rsid w:val="0082383C"/>
    <w:rsid w:val="00823AF9"/>
    <w:rsid w:val="008242E6"/>
    <w:rsid w:val="00827B27"/>
    <w:rsid w:val="0083033D"/>
    <w:rsid w:val="00831DC8"/>
    <w:rsid w:val="00832365"/>
    <w:rsid w:val="00832590"/>
    <w:rsid w:val="00833ED7"/>
    <w:rsid w:val="00834139"/>
    <w:rsid w:val="00834299"/>
    <w:rsid w:val="008342AC"/>
    <w:rsid w:val="00835ADB"/>
    <w:rsid w:val="00836D4D"/>
    <w:rsid w:val="008372A0"/>
    <w:rsid w:val="00840117"/>
    <w:rsid w:val="00840BC8"/>
    <w:rsid w:val="00843AAB"/>
    <w:rsid w:val="00853707"/>
    <w:rsid w:val="00854F52"/>
    <w:rsid w:val="00860515"/>
    <w:rsid w:val="00860DC2"/>
    <w:rsid w:val="00862EBE"/>
    <w:rsid w:val="008661EA"/>
    <w:rsid w:val="00867D4F"/>
    <w:rsid w:val="00870908"/>
    <w:rsid w:val="008719A1"/>
    <w:rsid w:val="0087520B"/>
    <w:rsid w:val="00880EA4"/>
    <w:rsid w:val="00882541"/>
    <w:rsid w:val="00884781"/>
    <w:rsid w:val="008867BE"/>
    <w:rsid w:val="0089058E"/>
    <w:rsid w:val="00890FE2"/>
    <w:rsid w:val="008925D2"/>
    <w:rsid w:val="00892C45"/>
    <w:rsid w:val="00893DD8"/>
    <w:rsid w:val="00894292"/>
    <w:rsid w:val="008942AE"/>
    <w:rsid w:val="008964B8"/>
    <w:rsid w:val="00897C16"/>
    <w:rsid w:val="008A3208"/>
    <w:rsid w:val="008A3306"/>
    <w:rsid w:val="008A3EB8"/>
    <w:rsid w:val="008B2D6F"/>
    <w:rsid w:val="008C3BD9"/>
    <w:rsid w:val="008C4E59"/>
    <w:rsid w:val="008C780A"/>
    <w:rsid w:val="008D7735"/>
    <w:rsid w:val="008E07CE"/>
    <w:rsid w:val="008E3AB1"/>
    <w:rsid w:val="008F4223"/>
    <w:rsid w:val="008F5169"/>
    <w:rsid w:val="008F5244"/>
    <w:rsid w:val="008F5B74"/>
    <w:rsid w:val="008F7BD6"/>
    <w:rsid w:val="008F7FB6"/>
    <w:rsid w:val="00901967"/>
    <w:rsid w:val="0090294A"/>
    <w:rsid w:val="00903D1A"/>
    <w:rsid w:val="00904901"/>
    <w:rsid w:val="00904BF4"/>
    <w:rsid w:val="0090539C"/>
    <w:rsid w:val="00906EF1"/>
    <w:rsid w:val="009070C0"/>
    <w:rsid w:val="00907722"/>
    <w:rsid w:val="009107B3"/>
    <w:rsid w:val="00911112"/>
    <w:rsid w:val="009113D0"/>
    <w:rsid w:val="00912253"/>
    <w:rsid w:val="00913EF1"/>
    <w:rsid w:val="00914860"/>
    <w:rsid w:val="009161AF"/>
    <w:rsid w:val="00923403"/>
    <w:rsid w:val="00933A2D"/>
    <w:rsid w:val="00940BEB"/>
    <w:rsid w:val="00941110"/>
    <w:rsid w:val="00945AFC"/>
    <w:rsid w:val="00953473"/>
    <w:rsid w:val="00953B15"/>
    <w:rsid w:val="00954211"/>
    <w:rsid w:val="00962F76"/>
    <w:rsid w:val="00963A1B"/>
    <w:rsid w:val="0096589E"/>
    <w:rsid w:val="009700B1"/>
    <w:rsid w:val="0097029B"/>
    <w:rsid w:val="00970F40"/>
    <w:rsid w:val="009715B4"/>
    <w:rsid w:val="0097251B"/>
    <w:rsid w:val="00975A16"/>
    <w:rsid w:val="0098478B"/>
    <w:rsid w:val="00984FB9"/>
    <w:rsid w:val="009860FB"/>
    <w:rsid w:val="0098766A"/>
    <w:rsid w:val="00990E9A"/>
    <w:rsid w:val="00992AFA"/>
    <w:rsid w:val="009A0F9A"/>
    <w:rsid w:val="009A3705"/>
    <w:rsid w:val="009A60AA"/>
    <w:rsid w:val="009B0CF2"/>
    <w:rsid w:val="009B13C5"/>
    <w:rsid w:val="009C1AC1"/>
    <w:rsid w:val="009C76FB"/>
    <w:rsid w:val="009D0076"/>
    <w:rsid w:val="009D1A73"/>
    <w:rsid w:val="009D5CEB"/>
    <w:rsid w:val="009D63BC"/>
    <w:rsid w:val="009E2965"/>
    <w:rsid w:val="009E6486"/>
    <w:rsid w:val="009E6D58"/>
    <w:rsid w:val="009F0072"/>
    <w:rsid w:val="009F25C9"/>
    <w:rsid w:val="009F7A45"/>
    <w:rsid w:val="00A002C9"/>
    <w:rsid w:val="00A01894"/>
    <w:rsid w:val="00A049DE"/>
    <w:rsid w:val="00A05E6C"/>
    <w:rsid w:val="00A13E90"/>
    <w:rsid w:val="00A153B6"/>
    <w:rsid w:val="00A1681A"/>
    <w:rsid w:val="00A1712A"/>
    <w:rsid w:val="00A24605"/>
    <w:rsid w:val="00A3262F"/>
    <w:rsid w:val="00A339C8"/>
    <w:rsid w:val="00A34891"/>
    <w:rsid w:val="00A355C1"/>
    <w:rsid w:val="00A37C5D"/>
    <w:rsid w:val="00A403B4"/>
    <w:rsid w:val="00A50B2D"/>
    <w:rsid w:val="00A50D84"/>
    <w:rsid w:val="00A534BD"/>
    <w:rsid w:val="00A555F0"/>
    <w:rsid w:val="00A61465"/>
    <w:rsid w:val="00A629E2"/>
    <w:rsid w:val="00A65466"/>
    <w:rsid w:val="00A675A6"/>
    <w:rsid w:val="00A821EF"/>
    <w:rsid w:val="00A8581C"/>
    <w:rsid w:val="00A86DE2"/>
    <w:rsid w:val="00A87FA7"/>
    <w:rsid w:val="00A90A93"/>
    <w:rsid w:val="00A91338"/>
    <w:rsid w:val="00A92953"/>
    <w:rsid w:val="00A94BE5"/>
    <w:rsid w:val="00A96272"/>
    <w:rsid w:val="00A9659C"/>
    <w:rsid w:val="00A97222"/>
    <w:rsid w:val="00A976E7"/>
    <w:rsid w:val="00AA0DF3"/>
    <w:rsid w:val="00AA621A"/>
    <w:rsid w:val="00AB7ADC"/>
    <w:rsid w:val="00AC05D7"/>
    <w:rsid w:val="00AC246B"/>
    <w:rsid w:val="00AC39BF"/>
    <w:rsid w:val="00AC4ED9"/>
    <w:rsid w:val="00AD01BB"/>
    <w:rsid w:val="00AD038C"/>
    <w:rsid w:val="00AD2F1B"/>
    <w:rsid w:val="00AD322B"/>
    <w:rsid w:val="00AD55A6"/>
    <w:rsid w:val="00AD5757"/>
    <w:rsid w:val="00AD62B8"/>
    <w:rsid w:val="00AD7977"/>
    <w:rsid w:val="00AD79AF"/>
    <w:rsid w:val="00AD7FF4"/>
    <w:rsid w:val="00AE2BAA"/>
    <w:rsid w:val="00AE3083"/>
    <w:rsid w:val="00AE3A1F"/>
    <w:rsid w:val="00AE5A5D"/>
    <w:rsid w:val="00AE5F9B"/>
    <w:rsid w:val="00AE7B08"/>
    <w:rsid w:val="00AF134A"/>
    <w:rsid w:val="00AF26AE"/>
    <w:rsid w:val="00AF4461"/>
    <w:rsid w:val="00AF5A91"/>
    <w:rsid w:val="00B027D7"/>
    <w:rsid w:val="00B02CCE"/>
    <w:rsid w:val="00B037ED"/>
    <w:rsid w:val="00B03B32"/>
    <w:rsid w:val="00B07E1A"/>
    <w:rsid w:val="00B118CA"/>
    <w:rsid w:val="00B13BB9"/>
    <w:rsid w:val="00B203FA"/>
    <w:rsid w:val="00B21798"/>
    <w:rsid w:val="00B2249F"/>
    <w:rsid w:val="00B224C4"/>
    <w:rsid w:val="00B2647D"/>
    <w:rsid w:val="00B3374E"/>
    <w:rsid w:val="00B342C4"/>
    <w:rsid w:val="00B360D4"/>
    <w:rsid w:val="00B437DE"/>
    <w:rsid w:val="00B4555A"/>
    <w:rsid w:val="00B45E87"/>
    <w:rsid w:val="00B46005"/>
    <w:rsid w:val="00B4646C"/>
    <w:rsid w:val="00B473CE"/>
    <w:rsid w:val="00B61ED2"/>
    <w:rsid w:val="00B62759"/>
    <w:rsid w:val="00B62F28"/>
    <w:rsid w:val="00B63DA3"/>
    <w:rsid w:val="00B6460B"/>
    <w:rsid w:val="00B674F9"/>
    <w:rsid w:val="00B67855"/>
    <w:rsid w:val="00B7196D"/>
    <w:rsid w:val="00B7420F"/>
    <w:rsid w:val="00B7544D"/>
    <w:rsid w:val="00B757A1"/>
    <w:rsid w:val="00B771A2"/>
    <w:rsid w:val="00B7775D"/>
    <w:rsid w:val="00B778D1"/>
    <w:rsid w:val="00B82F5E"/>
    <w:rsid w:val="00B84698"/>
    <w:rsid w:val="00B87749"/>
    <w:rsid w:val="00BA0026"/>
    <w:rsid w:val="00BA138C"/>
    <w:rsid w:val="00BA2886"/>
    <w:rsid w:val="00BA44D3"/>
    <w:rsid w:val="00BA4DE6"/>
    <w:rsid w:val="00BA5B67"/>
    <w:rsid w:val="00BB149E"/>
    <w:rsid w:val="00BB372D"/>
    <w:rsid w:val="00BB5A38"/>
    <w:rsid w:val="00BC038E"/>
    <w:rsid w:val="00BC5701"/>
    <w:rsid w:val="00BC7EDA"/>
    <w:rsid w:val="00BD0809"/>
    <w:rsid w:val="00BD20BA"/>
    <w:rsid w:val="00BD25FC"/>
    <w:rsid w:val="00BD6236"/>
    <w:rsid w:val="00BE51B7"/>
    <w:rsid w:val="00BE6CA9"/>
    <w:rsid w:val="00BE7E3A"/>
    <w:rsid w:val="00BF0413"/>
    <w:rsid w:val="00BF0ABF"/>
    <w:rsid w:val="00BF0EFF"/>
    <w:rsid w:val="00BF209E"/>
    <w:rsid w:val="00BF38FF"/>
    <w:rsid w:val="00BF3CAF"/>
    <w:rsid w:val="00BF5DD8"/>
    <w:rsid w:val="00BF65B9"/>
    <w:rsid w:val="00BF6C8D"/>
    <w:rsid w:val="00C12472"/>
    <w:rsid w:val="00C17101"/>
    <w:rsid w:val="00C1789F"/>
    <w:rsid w:val="00C24F23"/>
    <w:rsid w:val="00C2511A"/>
    <w:rsid w:val="00C2647D"/>
    <w:rsid w:val="00C26C59"/>
    <w:rsid w:val="00C27589"/>
    <w:rsid w:val="00C33992"/>
    <w:rsid w:val="00C33CA2"/>
    <w:rsid w:val="00C36CCC"/>
    <w:rsid w:val="00C413D7"/>
    <w:rsid w:val="00C415D2"/>
    <w:rsid w:val="00C417F6"/>
    <w:rsid w:val="00C478EC"/>
    <w:rsid w:val="00C50986"/>
    <w:rsid w:val="00C5524A"/>
    <w:rsid w:val="00C55EFF"/>
    <w:rsid w:val="00C63C03"/>
    <w:rsid w:val="00C65FD7"/>
    <w:rsid w:val="00C67D38"/>
    <w:rsid w:val="00C70156"/>
    <w:rsid w:val="00C707CC"/>
    <w:rsid w:val="00C71167"/>
    <w:rsid w:val="00C713BE"/>
    <w:rsid w:val="00C72C24"/>
    <w:rsid w:val="00C72FF5"/>
    <w:rsid w:val="00C743D2"/>
    <w:rsid w:val="00C75ECA"/>
    <w:rsid w:val="00C825D9"/>
    <w:rsid w:val="00C84321"/>
    <w:rsid w:val="00C86DFA"/>
    <w:rsid w:val="00C97DDD"/>
    <w:rsid w:val="00CA0FC2"/>
    <w:rsid w:val="00CA144B"/>
    <w:rsid w:val="00CA1E05"/>
    <w:rsid w:val="00CA358D"/>
    <w:rsid w:val="00CA475C"/>
    <w:rsid w:val="00CB1FB3"/>
    <w:rsid w:val="00CB402D"/>
    <w:rsid w:val="00CB5E6C"/>
    <w:rsid w:val="00CC10F5"/>
    <w:rsid w:val="00CC1DDD"/>
    <w:rsid w:val="00CC4AA5"/>
    <w:rsid w:val="00CD1377"/>
    <w:rsid w:val="00CD3777"/>
    <w:rsid w:val="00CD5FF2"/>
    <w:rsid w:val="00CD6D8B"/>
    <w:rsid w:val="00CE1577"/>
    <w:rsid w:val="00CE385E"/>
    <w:rsid w:val="00CE4052"/>
    <w:rsid w:val="00CE5204"/>
    <w:rsid w:val="00CE7B1B"/>
    <w:rsid w:val="00CF3212"/>
    <w:rsid w:val="00CF6B8B"/>
    <w:rsid w:val="00CF75C7"/>
    <w:rsid w:val="00CF77FF"/>
    <w:rsid w:val="00CF7C3F"/>
    <w:rsid w:val="00D00DCE"/>
    <w:rsid w:val="00D021B6"/>
    <w:rsid w:val="00D03E4D"/>
    <w:rsid w:val="00D048D3"/>
    <w:rsid w:val="00D0615E"/>
    <w:rsid w:val="00D07ABE"/>
    <w:rsid w:val="00D07F43"/>
    <w:rsid w:val="00D10A3A"/>
    <w:rsid w:val="00D23884"/>
    <w:rsid w:val="00D239F7"/>
    <w:rsid w:val="00D23C02"/>
    <w:rsid w:val="00D25119"/>
    <w:rsid w:val="00D3078D"/>
    <w:rsid w:val="00D30CF5"/>
    <w:rsid w:val="00D430D7"/>
    <w:rsid w:val="00D43E53"/>
    <w:rsid w:val="00D46957"/>
    <w:rsid w:val="00D47F81"/>
    <w:rsid w:val="00D55A84"/>
    <w:rsid w:val="00D621B9"/>
    <w:rsid w:val="00D62F58"/>
    <w:rsid w:val="00D63585"/>
    <w:rsid w:val="00D64919"/>
    <w:rsid w:val="00D6625D"/>
    <w:rsid w:val="00D67F68"/>
    <w:rsid w:val="00D70528"/>
    <w:rsid w:val="00D7107D"/>
    <w:rsid w:val="00D722F2"/>
    <w:rsid w:val="00D725EE"/>
    <w:rsid w:val="00D72DB0"/>
    <w:rsid w:val="00D737F5"/>
    <w:rsid w:val="00D75B68"/>
    <w:rsid w:val="00D775DF"/>
    <w:rsid w:val="00D776A4"/>
    <w:rsid w:val="00D77E0D"/>
    <w:rsid w:val="00D81262"/>
    <w:rsid w:val="00D824FD"/>
    <w:rsid w:val="00D82B79"/>
    <w:rsid w:val="00D845AD"/>
    <w:rsid w:val="00D919B0"/>
    <w:rsid w:val="00D92182"/>
    <w:rsid w:val="00D96B51"/>
    <w:rsid w:val="00D97064"/>
    <w:rsid w:val="00D97438"/>
    <w:rsid w:val="00D9781F"/>
    <w:rsid w:val="00DA0F3C"/>
    <w:rsid w:val="00DA3062"/>
    <w:rsid w:val="00DA3A79"/>
    <w:rsid w:val="00DA4CD3"/>
    <w:rsid w:val="00DA647A"/>
    <w:rsid w:val="00DA73B3"/>
    <w:rsid w:val="00DA76C5"/>
    <w:rsid w:val="00DB2057"/>
    <w:rsid w:val="00DB48E7"/>
    <w:rsid w:val="00DB5BCB"/>
    <w:rsid w:val="00DC66C1"/>
    <w:rsid w:val="00DD3740"/>
    <w:rsid w:val="00DD6C98"/>
    <w:rsid w:val="00DD74DE"/>
    <w:rsid w:val="00DE133E"/>
    <w:rsid w:val="00DE51EC"/>
    <w:rsid w:val="00DE739F"/>
    <w:rsid w:val="00DF2687"/>
    <w:rsid w:val="00DF373C"/>
    <w:rsid w:val="00DF4066"/>
    <w:rsid w:val="00DF4875"/>
    <w:rsid w:val="00DF67D4"/>
    <w:rsid w:val="00E07620"/>
    <w:rsid w:val="00E07B0F"/>
    <w:rsid w:val="00E11021"/>
    <w:rsid w:val="00E13DC3"/>
    <w:rsid w:val="00E140F8"/>
    <w:rsid w:val="00E205DA"/>
    <w:rsid w:val="00E22538"/>
    <w:rsid w:val="00E231A6"/>
    <w:rsid w:val="00E25E48"/>
    <w:rsid w:val="00E27ABE"/>
    <w:rsid w:val="00E3051D"/>
    <w:rsid w:val="00E31355"/>
    <w:rsid w:val="00E31366"/>
    <w:rsid w:val="00E3524B"/>
    <w:rsid w:val="00E43E2F"/>
    <w:rsid w:val="00E448F3"/>
    <w:rsid w:val="00E45E4E"/>
    <w:rsid w:val="00E46457"/>
    <w:rsid w:val="00E476F5"/>
    <w:rsid w:val="00E50318"/>
    <w:rsid w:val="00E50341"/>
    <w:rsid w:val="00E52276"/>
    <w:rsid w:val="00E52EDC"/>
    <w:rsid w:val="00E568DE"/>
    <w:rsid w:val="00E63A03"/>
    <w:rsid w:val="00E64774"/>
    <w:rsid w:val="00E672DE"/>
    <w:rsid w:val="00E67FC8"/>
    <w:rsid w:val="00E75C05"/>
    <w:rsid w:val="00E76B10"/>
    <w:rsid w:val="00E77934"/>
    <w:rsid w:val="00E77B47"/>
    <w:rsid w:val="00E82CC0"/>
    <w:rsid w:val="00E83D58"/>
    <w:rsid w:val="00E83D86"/>
    <w:rsid w:val="00E865D2"/>
    <w:rsid w:val="00E8674B"/>
    <w:rsid w:val="00E91694"/>
    <w:rsid w:val="00E93479"/>
    <w:rsid w:val="00E93D1C"/>
    <w:rsid w:val="00E9589E"/>
    <w:rsid w:val="00E95904"/>
    <w:rsid w:val="00EA0289"/>
    <w:rsid w:val="00EA46D8"/>
    <w:rsid w:val="00EA47D1"/>
    <w:rsid w:val="00EA592A"/>
    <w:rsid w:val="00EA6EF9"/>
    <w:rsid w:val="00EA745E"/>
    <w:rsid w:val="00EB1CA3"/>
    <w:rsid w:val="00EB280D"/>
    <w:rsid w:val="00EB4055"/>
    <w:rsid w:val="00EB4B36"/>
    <w:rsid w:val="00EC1A7F"/>
    <w:rsid w:val="00EC31AC"/>
    <w:rsid w:val="00EC6C94"/>
    <w:rsid w:val="00EC6E2E"/>
    <w:rsid w:val="00EE1B1B"/>
    <w:rsid w:val="00EE27BF"/>
    <w:rsid w:val="00EE36D2"/>
    <w:rsid w:val="00EE3E52"/>
    <w:rsid w:val="00EE79AF"/>
    <w:rsid w:val="00EE7FDF"/>
    <w:rsid w:val="00EF126D"/>
    <w:rsid w:val="00EF1A07"/>
    <w:rsid w:val="00EF2DAC"/>
    <w:rsid w:val="00EF3718"/>
    <w:rsid w:val="00EF4C38"/>
    <w:rsid w:val="00EF70EA"/>
    <w:rsid w:val="00EF74D8"/>
    <w:rsid w:val="00EF7652"/>
    <w:rsid w:val="00F0123E"/>
    <w:rsid w:val="00F04D66"/>
    <w:rsid w:val="00F07843"/>
    <w:rsid w:val="00F17CFD"/>
    <w:rsid w:val="00F2318D"/>
    <w:rsid w:val="00F232D6"/>
    <w:rsid w:val="00F24C27"/>
    <w:rsid w:val="00F30D9D"/>
    <w:rsid w:val="00F313CD"/>
    <w:rsid w:val="00F31B5D"/>
    <w:rsid w:val="00F369E2"/>
    <w:rsid w:val="00F42AEC"/>
    <w:rsid w:val="00F44BEA"/>
    <w:rsid w:val="00F44F7B"/>
    <w:rsid w:val="00F46AED"/>
    <w:rsid w:val="00F53062"/>
    <w:rsid w:val="00F55B93"/>
    <w:rsid w:val="00F574C1"/>
    <w:rsid w:val="00F57576"/>
    <w:rsid w:val="00F61A7E"/>
    <w:rsid w:val="00F63558"/>
    <w:rsid w:val="00F65A10"/>
    <w:rsid w:val="00F675EC"/>
    <w:rsid w:val="00F67944"/>
    <w:rsid w:val="00F67FFB"/>
    <w:rsid w:val="00F70D8A"/>
    <w:rsid w:val="00F7144D"/>
    <w:rsid w:val="00F72EB9"/>
    <w:rsid w:val="00F82F62"/>
    <w:rsid w:val="00F83800"/>
    <w:rsid w:val="00F925D0"/>
    <w:rsid w:val="00F929DC"/>
    <w:rsid w:val="00F948D0"/>
    <w:rsid w:val="00F94DBD"/>
    <w:rsid w:val="00F9693C"/>
    <w:rsid w:val="00F96CB5"/>
    <w:rsid w:val="00FA1389"/>
    <w:rsid w:val="00FA2C55"/>
    <w:rsid w:val="00FA3898"/>
    <w:rsid w:val="00FA47C8"/>
    <w:rsid w:val="00FB46FD"/>
    <w:rsid w:val="00FB49B5"/>
    <w:rsid w:val="00FB65D7"/>
    <w:rsid w:val="00FB6E3A"/>
    <w:rsid w:val="00FB7F1C"/>
    <w:rsid w:val="00FC2481"/>
    <w:rsid w:val="00FC5BC2"/>
    <w:rsid w:val="00FC6E27"/>
    <w:rsid w:val="00FC719A"/>
    <w:rsid w:val="00FC79B9"/>
    <w:rsid w:val="00FC7E7E"/>
    <w:rsid w:val="00FD157C"/>
    <w:rsid w:val="00FD2377"/>
    <w:rsid w:val="00FD3FCE"/>
    <w:rsid w:val="00FD5590"/>
    <w:rsid w:val="00FD5F35"/>
    <w:rsid w:val="00FD61BB"/>
    <w:rsid w:val="00FE0F51"/>
    <w:rsid w:val="00FE201A"/>
    <w:rsid w:val="00FE73F1"/>
    <w:rsid w:val="00FF1CAD"/>
    <w:rsid w:val="00FF20FC"/>
    <w:rsid w:val="00FF3DCD"/>
    <w:rsid w:val="00FF5D4D"/>
    <w:rsid w:val="00FF73EC"/>
    <w:rsid w:val="00FF78FB"/>
  </w:rsids>
  <m:mathPr>
    <m:mathFont m:val="Cambria Math"/>
    <m:brkBin m:val="before"/>
    <m:brkBinSub m:val="--"/>
    <m:smallFrac/>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61C4D36-D644-4B98-A50A-EF6917B367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uk-UA" w:eastAsia="uk-UA"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15B4"/>
    <w:pPr>
      <w:spacing w:line="360" w:lineRule="auto"/>
      <w:ind w:firstLine="709"/>
      <w:jc w:val="both"/>
    </w:pPr>
    <w:rPr>
      <w:rFonts w:ascii="Times New Roman" w:hAnsi="Times New Roman"/>
      <w:sz w:val="28"/>
      <w:szCs w:val="28"/>
      <w:lang w:eastAsia="en-US"/>
    </w:rPr>
  </w:style>
  <w:style w:type="paragraph" w:styleId="Heading1">
    <w:name w:val="heading 1"/>
    <w:next w:val="Normal"/>
    <w:link w:val="Heading1Char"/>
    <w:uiPriority w:val="9"/>
    <w:qFormat/>
    <w:rsid w:val="00A92953"/>
    <w:pPr>
      <w:keepNext/>
      <w:keepLines/>
      <w:numPr>
        <w:numId w:val="48"/>
      </w:numPr>
      <w:spacing w:line="360" w:lineRule="auto"/>
      <w:jc w:val="center"/>
      <w:outlineLvl w:val="0"/>
    </w:pPr>
    <w:rPr>
      <w:rFonts w:ascii="Times New Roman" w:eastAsia="Times New Roman" w:hAnsi="Times New Roman"/>
      <w:bCs/>
      <w:caps/>
      <w:sz w:val="28"/>
      <w:szCs w:val="36"/>
      <w:lang w:eastAsia="en-US"/>
    </w:rPr>
  </w:style>
  <w:style w:type="paragraph" w:styleId="Heading2">
    <w:name w:val="heading 2"/>
    <w:basedOn w:val="Heading1"/>
    <w:next w:val="Normal"/>
    <w:link w:val="Heading2Char"/>
    <w:uiPriority w:val="9"/>
    <w:unhideWhenUsed/>
    <w:qFormat/>
    <w:rsid w:val="00303658"/>
    <w:pPr>
      <w:numPr>
        <w:ilvl w:val="1"/>
      </w:numPr>
      <w:jc w:val="both"/>
      <w:outlineLvl w:val="1"/>
    </w:pPr>
    <w:rPr>
      <w:bCs w:val="0"/>
      <w:caps w:val="0"/>
      <w:szCs w:val="32"/>
    </w:rPr>
  </w:style>
  <w:style w:type="paragraph" w:styleId="Heading3">
    <w:name w:val="heading 3"/>
    <w:basedOn w:val="Heading2"/>
    <w:next w:val="Normal"/>
    <w:link w:val="Heading3Char"/>
    <w:uiPriority w:val="9"/>
    <w:unhideWhenUsed/>
    <w:qFormat/>
    <w:rsid w:val="006A3D47"/>
    <w:pPr>
      <w:numPr>
        <w:ilvl w:val="2"/>
      </w:numPr>
      <w:outlineLvl w:val="2"/>
    </w:pPr>
    <w:rPr>
      <w:bCs/>
      <w:szCs w:val="26"/>
    </w:rPr>
  </w:style>
  <w:style w:type="paragraph" w:styleId="Heading4">
    <w:name w:val="heading 4"/>
    <w:basedOn w:val="Normal"/>
    <w:next w:val="Normal"/>
    <w:link w:val="Heading4Char"/>
    <w:uiPriority w:val="9"/>
    <w:semiHidden/>
    <w:unhideWhenUsed/>
    <w:qFormat/>
    <w:rsid w:val="00CE385E"/>
    <w:pPr>
      <w:keepNext/>
      <w:keepLines/>
      <w:numPr>
        <w:ilvl w:val="3"/>
        <w:numId w:val="48"/>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E385E"/>
    <w:pPr>
      <w:keepNext/>
      <w:keepLines/>
      <w:numPr>
        <w:ilvl w:val="4"/>
        <w:numId w:val="48"/>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E385E"/>
    <w:pPr>
      <w:keepNext/>
      <w:keepLines/>
      <w:numPr>
        <w:ilvl w:val="5"/>
        <w:numId w:val="48"/>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E385E"/>
    <w:pPr>
      <w:keepNext/>
      <w:keepLines/>
      <w:numPr>
        <w:ilvl w:val="6"/>
        <w:numId w:val="48"/>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E385E"/>
    <w:pPr>
      <w:keepNext/>
      <w:keepLines/>
      <w:numPr>
        <w:ilvl w:val="7"/>
        <w:numId w:val="4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E385E"/>
    <w:pPr>
      <w:keepNext/>
      <w:keepLines/>
      <w:numPr>
        <w:ilvl w:val="8"/>
        <w:numId w:val="4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A92953"/>
    <w:rPr>
      <w:rFonts w:ascii="Times New Roman" w:eastAsia="Times New Roman" w:hAnsi="Times New Roman"/>
      <w:bCs/>
      <w:caps/>
      <w:sz w:val="28"/>
      <w:szCs w:val="36"/>
      <w:lang w:val="uk-UA"/>
    </w:rPr>
  </w:style>
  <w:style w:type="paragraph" w:styleId="TOCHeading">
    <w:name w:val="TOC Heading"/>
    <w:basedOn w:val="Heading1"/>
    <w:next w:val="Normal"/>
    <w:uiPriority w:val="39"/>
    <w:unhideWhenUsed/>
    <w:qFormat/>
    <w:rsid w:val="00194D7B"/>
    <w:pPr>
      <w:spacing w:line="276" w:lineRule="auto"/>
      <w:jc w:val="left"/>
      <w:outlineLvl w:val="9"/>
    </w:pPr>
    <w:rPr>
      <w:rFonts w:ascii="Cambria" w:hAnsi="Cambria"/>
      <w:b/>
      <w:color w:val="365F91"/>
      <w:szCs w:val="28"/>
      <w:lang w:val="en-US"/>
    </w:rPr>
  </w:style>
  <w:style w:type="paragraph" w:styleId="TOC1">
    <w:name w:val="toc 1"/>
    <w:basedOn w:val="Normal"/>
    <w:next w:val="Normal"/>
    <w:autoRedefine/>
    <w:uiPriority w:val="39"/>
    <w:unhideWhenUsed/>
    <w:qFormat/>
    <w:rsid w:val="006A6D26"/>
    <w:pPr>
      <w:tabs>
        <w:tab w:val="left" w:pos="284"/>
        <w:tab w:val="right" w:leader="dot" w:pos="10206"/>
      </w:tabs>
      <w:ind w:firstLine="0"/>
    </w:pPr>
  </w:style>
  <w:style w:type="character" w:styleId="Hyperlink">
    <w:name w:val="Hyperlink"/>
    <w:uiPriority w:val="99"/>
    <w:unhideWhenUsed/>
    <w:rsid w:val="00194D7B"/>
    <w:rPr>
      <w:color w:val="0000FF"/>
      <w:u w:val="single"/>
    </w:rPr>
  </w:style>
  <w:style w:type="paragraph" w:styleId="BalloonText">
    <w:name w:val="Balloon Text"/>
    <w:basedOn w:val="Normal"/>
    <w:link w:val="BalloonTextChar"/>
    <w:uiPriority w:val="99"/>
    <w:semiHidden/>
    <w:unhideWhenUsed/>
    <w:rsid w:val="00194D7B"/>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94D7B"/>
    <w:rPr>
      <w:rFonts w:ascii="Tahoma" w:hAnsi="Tahoma" w:cs="Tahoma"/>
      <w:sz w:val="16"/>
      <w:szCs w:val="16"/>
    </w:rPr>
  </w:style>
  <w:style w:type="paragraph" w:customStyle="1" w:styleId="Abstract">
    <w:name w:val="Abstract"/>
    <w:basedOn w:val="BodyText"/>
    <w:rsid w:val="00194D7B"/>
    <w:pPr>
      <w:spacing w:before="120" w:line="264" w:lineRule="auto"/>
      <w:ind w:left="567"/>
    </w:pPr>
    <w:rPr>
      <w:rFonts w:eastAsia="Times New Roman"/>
      <w:b/>
      <w:sz w:val="22"/>
      <w:szCs w:val="22"/>
    </w:rPr>
  </w:style>
  <w:style w:type="paragraph" w:styleId="BodyText">
    <w:name w:val="Body Text"/>
    <w:basedOn w:val="Normal"/>
    <w:link w:val="BodyTextChar"/>
    <w:uiPriority w:val="99"/>
    <w:semiHidden/>
    <w:unhideWhenUsed/>
    <w:rsid w:val="00194D7B"/>
    <w:pPr>
      <w:spacing w:after="120"/>
    </w:pPr>
  </w:style>
  <w:style w:type="character" w:customStyle="1" w:styleId="BodyTextChar">
    <w:name w:val="Body Text Char"/>
    <w:link w:val="BodyText"/>
    <w:uiPriority w:val="99"/>
    <w:semiHidden/>
    <w:rsid w:val="00194D7B"/>
    <w:rPr>
      <w:rFonts w:ascii="Times New Roman" w:hAnsi="Times New Roman" w:cs="Times New Roman"/>
      <w:sz w:val="28"/>
      <w:szCs w:val="28"/>
    </w:rPr>
  </w:style>
  <w:style w:type="paragraph" w:styleId="ListParagraph">
    <w:name w:val="List Paragraph"/>
    <w:basedOn w:val="Normal"/>
    <w:link w:val="ListParagraphChar"/>
    <w:uiPriority w:val="34"/>
    <w:qFormat/>
    <w:rsid w:val="00FE0F51"/>
    <w:pPr>
      <w:numPr>
        <w:numId w:val="1"/>
      </w:numPr>
      <w:tabs>
        <w:tab w:val="left" w:pos="993"/>
      </w:tabs>
      <w:ind w:left="0" w:firstLine="709"/>
      <w:contextualSpacing/>
    </w:pPr>
  </w:style>
  <w:style w:type="paragraph" w:styleId="Caption">
    <w:name w:val="caption"/>
    <w:basedOn w:val="Normal"/>
    <w:next w:val="Normal"/>
    <w:uiPriority w:val="35"/>
    <w:unhideWhenUsed/>
    <w:qFormat/>
    <w:rsid w:val="00085220"/>
    <w:pPr>
      <w:spacing w:line="240" w:lineRule="auto"/>
    </w:pPr>
    <w:rPr>
      <w:b/>
      <w:bCs/>
      <w:color w:val="4F81BD"/>
      <w:sz w:val="18"/>
      <w:szCs w:val="18"/>
    </w:rPr>
  </w:style>
  <w:style w:type="paragraph" w:customStyle="1" w:styleId="FigureName">
    <w:name w:val="FigureName"/>
    <w:basedOn w:val="Caption"/>
    <w:next w:val="Normal"/>
    <w:rsid w:val="00212EED"/>
    <w:pPr>
      <w:spacing w:before="120" w:after="120" w:line="264" w:lineRule="auto"/>
      <w:ind w:firstLine="0"/>
      <w:jc w:val="center"/>
    </w:pPr>
    <w:rPr>
      <w:rFonts w:eastAsia="Times New Roman"/>
      <w:b w:val="0"/>
      <w:bCs w:val="0"/>
      <w:i/>
      <w:color w:val="auto"/>
      <w:sz w:val="20"/>
      <w:szCs w:val="20"/>
    </w:rPr>
  </w:style>
  <w:style w:type="character" w:customStyle="1" w:styleId="Heading2Char">
    <w:name w:val="Heading 2 Char"/>
    <w:link w:val="Heading2"/>
    <w:uiPriority w:val="9"/>
    <w:rsid w:val="00303658"/>
    <w:rPr>
      <w:rFonts w:ascii="Times New Roman" w:eastAsia="Times New Roman" w:hAnsi="Times New Roman"/>
      <w:sz w:val="28"/>
      <w:szCs w:val="32"/>
      <w:lang w:val="uk-UA"/>
    </w:rPr>
  </w:style>
  <w:style w:type="paragraph" w:styleId="TOC2">
    <w:name w:val="toc 2"/>
    <w:basedOn w:val="Normal"/>
    <w:next w:val="Normal"/>
    <w:autoRedefine/>
    <w:uiPriority w:val="39"/>
    <w:unhideWhenUsed/>
    <w:qFormat/>
    <w:rsid w:val="000A708A"/>
    <w:pPr>
      <w:tabs>
        <w:tab w:val="left" w:pos="709"/>
        <w:tab w:val="right" w:leader="dot" w:pos="10206"/>
      </w:tabs>
      <w:ind w:left="284" w:firstLine="0"/>
    </w:pPr>
    <w:rPr>
      <w:noProof/>
    </w:rPr>
  </w:style>
  <w:style w:type="table" w:styleId="TableGrid">
    <w:name w:val="Table Grid"/>
    <w:basedOn w:val="TableNormal"/>
    <w:uiPriority w:val="39"/>
    <w:rsid w:val="004911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nnumberedHeading">
    <w:name w:val="Unnumbered Heading"/>
    <w:basedOn w:val="Heading1"/>
    <w:link w:val="UnnumberedHeadingChar"/>
    <w:qFormat/>
    <w:rsid w:val="0059254E"/>
  </w:style>
  <w:style w:type="character" w:customStyle="1" w:styleId="UnnumberedHeadingChar">
    <w:name w:val="Unnumbered Heading Char"/>
    <w:basedOn w:val="Heading1Char"/>
    <w:link w:val="UnnumberedHeading"/>
    <w:rsid w:val="0059254E"/>
    <w:rPr>
      <w:rFonts w:ascii="Times New Roman" w:eastAsia="Times New Roman" w:hAnsi="Times New Roman"/>
      <w:bCs/>
      <w:caps/>
      <w:sz w:val="28"/>
      <w:szCs w:val="36"/>
      <w:lang w:val="uk-UA"/>
    </w:rPr>
  </w:style>
  <w:style w:type="character" w:customStyle="1" w:styleId="Heading3Char">
    <w:name w:val="Heading 3 Char"/>
    <w:link w:val="Heading3"/>
    <w:uiPriority w:val="9"/>
    <w:rsid w:val="006A3D47"/>
    <w:rPr>
      <w:rFonts w:ascii="Times New Roman" w:eastAsia="Times New Roman" w:hAnsi="Times New Roman"/>
      <w:bCs/>
      <w:sz w:val="28"/>
      <w:szCs w:val="26"/>
      <w:lang w:val="uk-UA"/>
    </w:rPr>
  </w:style>
  <w:style w:type="numbering" w:customStyle="1" w:styleId="Headings">
    <w:name w:val="Headings"/>
    <w:uiPriority w:val="99"/>
    <w:rsid w:val="00A92953"/>
    <w:pPr>
      <w:numPr>
        <w:numId w:val="2"/>
      </w:numPr>
    </w:pPr>
  </w:style>
  <w:style w:type="paragraph" w:styleId="Header">
    <w:name w:val="header"/>
    <w:basedOn w:val="Normal"/>
    <w:link w:val="HeaderChar"/>
    <w:uiPriority w:val="99"/>
    <w:unhideWhenUsed/>
    <w:rsid w:val="00184F49"/>
    <w:pPr>
      <w:tabs>
        <w:tab w:val="center" w:pos="4986"/>
        <w:tab w:val="right" w:pos="9973"/>
      </w:tabs>
    </w:pPr>
  </w:style>
  <w:style w:type="character" w:customStyle="1" w:styleId="HeaderChar">
    <w:name w:val="Header Char"/>
    <w:link w:val="Header"/>
    <w:uiPriority w:val="99"/>
    <w:rsid w:val="00184F49"/>
    <w:rPr>
      <w:rFonts w:ascii="Times New Roman" w:hAnsi="Times New Roman"/>
      <w:sz w:val="28"/>
      <w:szCs w:val="28"/>
      <w:lang w:val="uk-UA"/>
    </w:rPr>
  </w:style>
  <w:style w:type="paragraph" w:styleId="Footer">
    <w:name w:val="footer"/>
    <w:basedOn w:val="Normal"/>
    <w:link w:val="FooterChar"/>
    <w:uiPriority w:val="99"/>
    <w:unhideWhenUsed/>
    <w:rsid w:val="00184F49"/>
    <w:pPr>
      <w:tabs>
        <w:tab w:val="center" w:pos="4986"/>
        <w:tab w:val="right" w:pos="9973"/>
      </w:tabs>
    </w:pPr>
  </w:style>
  <w:style w:type="character" w:customStyle="1" w:styleId="FooterChar">
    <w:name w:val="Footer Char"/>
    <w:link w:val="Footer"/>
    <w:uiPriority w:val="99"/>
    <w:rsid w:val="00184F49"/>
    <w:rPr>
      <w:rFonts w:ascii="Times New Roman" w:hAnsi="Times New Roman"/>
      <w:sz w:val="28"/>
      <w:szCs w:val="28"/>
      <w:lang w:val="uk-UA"/>
    </w:rPr>
  </w:style>
  <w:style w:type="paragraph" w:styleId="TOC3">
    <w:name w:val="toc 3"/>
    <w:basedOn w:val="Normal"/>
    <w:next w:val="Normal"/>
    <w:autoRedefine/>
    <w:uiPriority w:val="39"/>
    <w:unhideWhenUsed/>
    <w:qFormat/>
    <w:rsid w:val="000A708A"/>
    <w:pPr>
      <w:tabs>
        <w:tab w:val="left" w:pos="1418"/>
        <w:tab w:val="right" w:leader="dot" w:pos="10206"/>
      </w:tabs>
      <w:ind w:left="709" w:firstLine="0"/>
    </w:pPr>
  </w:style>
  <w:style w:type="character" w:styleId="EndnoteReference">
    <w:name w:val="endnote reference"/>
    <w:semiHidden/>
    <w:rsid w:val="002B1165"/>
    <w:rPr>
      <w:noProof w:val="0"/>
      <w:vertAlign w:val="superscript"/>
      <w:lang w:val="uk-UA"/>
    </w:rPr>
  </w:style>
  <w:style w:type="paragraph" w:customStyle="1" w:styleId="NormalNoIndent">
    <w:name w:val="NormalNoIndent"/>
    <w:basedOn w:val="Normal"/>
    <w:link w:val="NormalNoIndentChar"/>
    <w:qFormat/>
    <w:rsid w:val="00B62F28"/>
    <w:pPr>
      <w:ind w:firstLine="0"/>
    </w:pPr>
  </w:style>
  <w:style w:type="paragraph" w:customStyle="1" w:styleId="Enumerated">
    <w:name w:val="Enumerated"/>
    <w:basedOn w:val="Normal"/>
    <w:link w:val="EnumeratedChar"/>
    <w:rsid w:val="009B0CF2"/>
    <w:pPr>
      <w:numPr>
        <w:numId w:val="4"/>
      </w:numPr>
      <w:tabs>
        <w:tab w:val="left" w:pos="1134"/>
      </w:tabs>
    </w:pPr>
  </w:style>
  <w:style w:type="character" w:customStyle="1" w:styleId="NormalNoIndentChar">
    <w:name w:val="NormalNoIndent Char"/>
    <w:link w:val="NormalNoIndent"/>
    <w:rsid w:val="00B62F28"/>
    <w:rPr>
      <w:rFonts w:ascii="Times New Roman" w:hAnsi="Times New Roman"/>
      <w:sz w:val="28"/>
      <w:szCs w:val="28"/>
      <w:lang w:val="uk-UA"/>
    </w:rPr>
  </w:style>
  <w:style w:type="paragraph" w:customStyle="1" w:styleId="EnumeratedList">
    <w:name w:val="EnumeratedList"/>
    <w:basedOn w:val="Enumerated"/>
    <w:link w:val="EnumeratedListChar"/>
    <w:qFormat/>
    <w:rsid w:val="00BF38FF"/>
  </w:style>
  <w:style w:type="character" w:customStyle="1" w:styleId="EnumeratedChar">
    <w:name w:val="Enumerated Char"/>
    <w:link w:val="Enumerated"/>
    <w:rsid w:val="009B0CF2"/>
    <w:rPr>
      <w:rFonts w:ascii="Times New Roman" w:hAnsi="Times New Roman"/>
      <w:sz w:val="28"/>
      <w:szCs w:val="28"/>
      <w:lang w:eastAsia="en-US"/>
    </w:rPr>
  </w:style>
  <w:style w:type="paragraph" w:customStyle="1" w:styleId="MTDisplayEquation">
    <w:name w:val="MTDisplayEquation"/>
    <w:basedOn w:val="Normal"/>
    <w:next w:val="Normal"/>
    <w:link w:val="MTDisplayEquationChar"/>
    <w:rsid w:val="003905EA"/>
    <w:pPr>
      <w:tabs>
        <w:tab w:val="center" w:pos="4540"/>
        <w:tab w:val="right" w:pos="9080"/>
      </w:tabs>
      <w:ind w:firstLine="0"/>
    </w:pPr>
  </w:style>
  <w:style w:type="character" w:customStyle="1" w:styleId="EnumeratedListChar">
    <w:name w:val="EnumeratedList Char"/>
    <w:basedOn w:val="EnumeratedChar"/>
    <w:link w:val="EnumeratedList"/>
    <w:rsid w:val="00BF38FF"/>
    <w:rPr>
      <w:rFonts w:ascii="Times New Roman" w:hAnsi="Times New Roman"/>
      <w:sz w:val="28"/>
      <w:szCs w:val="28"/>
      <w:lang w:eastAsia="en-US"/>
    </w:rPr>
  </w:style>
  <w:style w:type="character" w:customStyle="1" w:styleId="MTDisplayEquationChar">
    <w:name w:val="MTDisplayEquation Char"/>
    <w:link w:val="MTDisplayEquation"/>
    <w:rsid w:val="003905EA"/>
    <w:rPr>
      <w:rFonts w:ascii="Times New Roman" w:hAnsi="Times New Roman"/>
      <w:sz w:val="28"/>
      <w:szCs w:val="28"/>
      <w:lang w:val="uk-UA"/>
    </w:rPr>
  </w:style>
  <w:style w:type="paragraph" w:customStyle="1" w:styleId="FigureCaption">
    <w:name w:val="FigureCaption"/>
    <w:basedOn w:val="NormalNoIndent"/>
    <w:link w:val="FigureCaptionChar"/>
    <w:qFormat/>
    <w:rsid w:val="00541C06"/>
    <w:pPr>
      <w:jc w:val="center"/>
    </w:pPr>
  </w:style>
  <w:style w:type="paragraph" w:customStyle="1" w:styleId="TableCaption">
    <w:name w:val="TableCaption"/>
    <w:basedOn w:val="Normal"/>
    <w:link w:val="TableCaptionChar"/>
    <w:qFormat/>
    <w:rsid w:val="00E476F5"/>
    <w:pPr>
      <w:ind w:firstLine="0"/>
    </w:pPr>
  </w:style>
  <w:style w:type="character" w:customStyle="1" w:styleId="FigureCaptionChar">
    <w:name w:val="FigureCaption Char"/>
    <w:basedOn w:val="NormalNoIndentChar"/>
    <w:link w:val="FigureCaption"/>
    <w:rsid w:val="00541C06"/>
    <w:rPr>
      <w:rFonts w:ascii="Times New Roman" w:hAnsi="Times New Roman"/>
      <w:sz w:val="28"/>
      <w:szCs w:val="28"/>
      <w:lang w:val="uk-UA"/>
    </w:rPr>
  </w:style>
  <w:style w:type="paragraph" w:customStyle="1" w:styleId="ItemizedList">
    <w:name w:val="ItemizedList"/>
    <w:basedOn w:val="Enumerated"/>
    <w:link w:val="ItemizedListChar"/>
    <w:qFormat/>
    <w:rsid w:val="00B3374E"/>
    <w:pPr>
      <w:numPr>
        <w:numId w:val="5"/>
      </w:numPr>
    </w:pPr>
  </w:style>
  <w:style w:type="character" w:customStyle="1" w:styleId="TableCaptionChar">
    <w:name w:val="TableCaption Char"/>
    <w:link w:val="TableCaption"/>
    <w:rsid w:val="00E476F5"/>
    <w:rPr>
      <w:rFonts w:ascii="Times New Roman" w:hAnsi="Times New Roman"/>
      <w:sz w:val="28"/>
      <w:szCs w:val="28"/>
      <w:lang w:val="uk-UA"/>
    </w:rPr>
  </w:style>
  <w:style w:type="paragraph" w:customStyle="1" w:styleId="ReferenceList">
    <w:name w:val="ReferenceList"/>
    <w:basedOn w:val="ListParagraph"/>
    <w:link w:val="ReferenceListChar"/>
    <w:qFormat/>
    <w:rsid w:val="0047471F"/>
    <w:pPr>
      <w:numPr>
        <w:numId w:val="3"/>
      </w:numPr>
      <w:tabs>
        <w:tab w:val="clear" w:pos="993"/>
        <w:tab w:val="left" w:pos="1134"/>
      </w:tabs>
    </w:pPr>
    <w:rPr>
      <w:lang w:val="ru-RU"/>
    </w:rPr>
  </w:style>
  <w:style w:type="character" w:customStyle="1" w:styleId="ItemizedListChar">
    <w:name w:val="ItemizedList Char"/>
    <w:basedOn w:val="EnumeratedChar"/>
    <w:link w:val="ItemizedList"/>
    <w:rsid w:val="00B3374E"/>
    <w:rPr>
      <w:rFonts w:ascii="Times New Roman" w:hAnsi="Times New Roman"/>
      <w:sz w:val="28"/>
      <w:szCs w:val="28"/>
      <w:lang w:eastAsia="en-US"/>
    </w:rPr>
  </w:style>
  <w:style w:type="paragraph" w:customStyle="1" w:styleId="Appendix">
    <w:name w:val="Appendix"/>
    <w:basedOn w:val="UnnumberedHeading"/>
    <w:link w:val="AppendixChar"/>
    <w:qFormat/>
    <w:rsid w:val="003B1071"/>
    <w:pPr>
      <w:numPr>
        <w:numId w:val="8"/>
      </w:numPr>
    </w:pPr>
    <w:rPr>
      <w:caps w:val="0"/>
    </w:rPr>
  </w:style>
  <w:style w:type="character" w:customStyle="1" w:styleId="ListParagraphChar">
    <w:name w:val="List Paragraph Char"/>
    <w:link w:val="ListParagraph"/>
    <w:uiPriority w:val="34"/>
    <w:rsid w:val="0047471F"/>
    <w:rPr>
      <w:rFonts w:ascii="Times New Roman" w:hAnsi="Times New Roman"/>
      <w:sz w:val="28"/>
      <w:szCs w:val="28"/>
      <w:lang w:eastAsia="en-US"/>
    </w:rPr>
  </w:style>
  <w:style w:type="character" w:customStyle="1" w:styleId="ReferenceListChar">
    <w:name w:val="ReferenceList Char"/>
    <w:link w:val="ReferenceList"/>
    <w:rsid w:val="0047471F"/>
    <w:rPr>
      <w:rFonts w:ascii="Times New Roman" w:hAnsi="Times New Roman"/>
      <w:sz w:val="28"/>
      <w:szCs w:val="28"/>
      <w:lang w:val="ru-RU" w:eastAsia="en-US"/>
    </w:rPr>
  </w:style>
  <w:style w:type="paragraph" w:customStyle="1" w:styleId="AbstractTitle">
    <w:name w:val="AbstractTitle"/>
    <w:basedOn w:val="NormalNoIndent"/>
    <w:link w:val="AbstractTitleChar"/>
    <w:qFormat/>
    <w:rsid w:val="00EF74D8"/>
    <w:pPr>
      <w:jc w:val="center"/>
    </w:pPr>
    <w:rPr>
      <w:caps/>
    </w:rPr>
  </w:style>
  <w:style w:type="character" w:customStyle="1" w:styleId="AppendixChar">
    <w:name w:val="Appendix Char"/>
    <w:link w:val="Appendix"/>
    <w:rsid w:val="003B1071"/>
    <w:rPr>
      <w:rFonts w:ascii="Times New Roman" w:eastAsia="Times New Roman" w:hAnsi="Times New Roman"/>
      <w:bCs/>
      <w:sz w:val="28"/>
      <w:szCs w:val="36"/>
      <w:lang w:eastAsia="en-US"/>
    </w:rPr>
  </w:style>
  <w:style w:type="paragraph" w:customStyle="1" w:styleId="SecondLevelList">
    <w:name w:val="SecondLevelList"/>
    <w:basedOn w:val="ItemizedList"/>
    <w:link w:val="SecondLevelListChar"/>
    <w:qFormat/>
    <w:rsid w:val="00317D7C"/>
    <w:pPr>
      <w:numPr>
        <w:numId w:val="6"/>
      </w:numPr>
    </w:pPr>
  </w:style>
  <w:style w:type="character" w:customStyle="1" w:styleId="AbstractTitleChar">
    <w:name w:val="AbstractTitle Char"/>
    <w:link w:val="AbstractTitle"/>
    <w:rsid w:val="00EF74D8"/>
    <w:rPr>
      <w:rFonts w:ascii="Times New Roman" w:hAnsi="Times New Roman"/>
      <w:caps/>
      <w:sz w:val="28"/>
      <w:szCs w:val="28"/>
      <w:lang w:val="uk-UA"/>
    </w:rPr>
  </w:style>
  <w:style w:type="numbering" w:customStyle="1" w:styleId="Appendices">
    <w:name w:val="Appendices"/>
    <w:uiPriority w:val="99"/>
    <w:rsid w:val="003B1071"/>
    <w:pPr>
      <w:numPr>
        <w:numId w:val="7"/>
      </w:numPr>
    </w:pPr>
  </w:style>
  <w:style w:type="character" w:customStyle="1" w:styleId="SecondLevelListChar">
    <w:name w:val="SecondLevelList Char"/>
    <w:basedOn w:val="ItemizedListChar"/>
    <w:link w:val="SecondLevelList"/>
    <w:rsid w:val="00317D7C"/>
    <w:rPr>
      <w:rFonts w:ascii="Times New Roman" w:hAnsi="Times New Roman"/>
      <w:sz w:val="28"/>
      <w:szCs w:val="28"/>
      <w:lang w:eastAsia="en-US"/>
    </w:rPr>
  </w:style>
  <w:style w:type="paragraph" w:customStyle="1" w:styleId="AppendixSection">
    <w:name w:val="AppendixSection"/>
    <w:basedOn w:val="Normal"/>
    <w:link w:val="AppendixSectionChar"/>
    <w:qFormat/>
    <w:rsid w:val="003B1071"/>
    <w:pPr>
      <w:numPr>
        <w:ilvl w:val="1"/>
        <w:numId w:val="8"/>
      </w:numPr>
    </w:pPr>
    <w:rPr>
      <w:lang w:val="en-US"/>
    </w:rPr>
  </w:style>
  <w:style w:type="paragraph" w:customStyle="1" w:styleId="AppendixSubsection">
    <w:name w:val="AppendixSubsection"/>
    <w:basedOn w:val="Normal"/>
    <w:link w:val="AppendixSubsectionChar"/>
    <w:qFormat/>
    <w:rsid w:val="003B1071"/>
    <w:pPr>
      <w:numPr>
        <w:ilvl w:val="2"/>
        <w:numId w:val="8"/>
      </w:numPr>
    </w:pPr>
  </w:style>
  <w:style w:type="character" w:customStyle="1" w:styleId="AppendixSectionChar">
    <w:name w:val="AppendixSection Char"/>
    <w:link w:val="AppendixSection"/>
    <w:rsid w:val="003B1071"/>
    <w:rPr>
      <w:rFonts w:ascii="Times New Roman" w:hAnsi="Times New Roman"/>
      <w:sz w:val="28"/>
      <w:szCs w:val="28"/>
      <w:lang w:val="en-US" w:eastAsia="en-US"/>
    </w:rPr>
  </w:style>
  <w:style w:type="paragraph" w:customStyle="1" w:styleId="Listing">
    <w:name w:val="Listing"/>
    <w:basedOn w:val="NormalNoIndent"/>
    <w:link w:val="ListingChar"/>
    <w:qFormat/>
    <w:rsid w:val="00200FF7"/>
    <w:pPr>
      <w:spacing w:line="240" w:lineRule="auto"/>
    </w:pPr>
    <w:rPr>
      <w:rFonts w:ascii="Courier New" w:hAnsi="Courier New"/>
      <w:sz w:val="24"/>
      <w:szCs w:val="16"/>
    </w:rPr>
  </w:style>
  <w:style w:type="character" w:customStyle="1" w:styleId="AppendixSubsectionChar">
    <w:name w:val="AppendixSubsection Char"/>
    <w:link w:val="AppendixSubsection"/>
    <w:rsid w:val="003B1071"/>
    <w:rPr>
      <w:rFonts w:ascii="Times New Roman" w:hAnsi="Times New Roman"/>
      <w:sz w:val="28"/>
      <w:szCs w:val="28"/>
      <w:lang w:eastAsia="en-US"/>
    </w:rPr>
  </w:style>
  <w:style w:type="character" w:customStyle="1" w:styleId="ListingChar">
    <w:name w:val="Listing Char"/>
    <w:link w:val="Listing"/>
    <w:rsid w:val="00200FF7"/>
    <w:rPr>
      <w:rFonts w:ascii="Courier New" w:hAnsi="Courier New"/>
      <w:sz w:val="24"/>
      <w:szCs w:val="16"/>
      <w:lang w:eastAsia="en-US"/>
    </w:rPr>
  </w:style>
  <w:style w:type="character" w:styleId="FollowedHyperlink">
    <w:name w:val="FollowedHyperlink"/>
    <w:basedOn w:val="DefaultParagraphFont"/>
    <w:uiPriority w:val="99"/>
    <w:semiHidden/>
    <w:unhideWhenUsed/>
    <w:rsid w:val="00491D1F"/>
    <w:rPr>
      <w:color w:val="954F72" w:themeColor="followedHyperlink"/>
      <w:u w:val="single"/>
    </w:rPr>
  </w:style>
  <w:style w:type="paragraph" w:styleId="NormalWeb">
    <w:name w:val="Normal (Web)"/>
    <w:basedOn w:val="Normal"/>
    <w:uiPriority w:val="99"/>
    <w:semiHidden/>
    <w:unhideWhenUsed/>
    <w:rsid w:val="008D7735"/>
    <w:pPr>
      <w:spacing w:before="100" w:beforeAutospacing="1" w:after="100" w:afterAutospacing="1" w:line="240" w:lineRule="auto"/>
      <w:ind w:firstLine="0"/>
      <w:jc w:val="left"/>
    </w:pPr>
    <w:rPr>
      <w:rFonts w:eastAsiaTheme="minorEastAsia"/>
      <w:sz w:val="24"/>
      <w:szCs w:val="24"/>
      <w:lang w:eastAsia="uk-UA"/>
    </w:rPr>
  </w:style>
  <w:style w:type="character" w:styleId="PlaceholderText">
    <w:name w:val="Placeholder Text"/>
    <w:basedOn w:val="DefaultParagraphFont"/>
    <w:uiPriority w:val="99"/>
    <w:semiHidden/>
    <w:rsid w:val="00691F0C"/>
    <w:rPr>
      <w:color w:val="808080"/>
    </w:rPr>
  </w:style>
  <w:style w:type="character" w:customStyle="1" w:styleId="Heading4Char">
    <w:name w:val="Heading 4 Char"/>
    <w:basedOn w:val="DefaultParagraphFont"/>
    <w:link w:val="Heading4"/>
    <w:uiPriority w:val="9"/>
    <w:semiHidden/>
    <w:rsid w:val="00CE385E"/>
    <w:rPr>
      <w:rFonts w:asciiTheme="majorHAnsi" w:eastAsiaTheme="majorEastAsia" w:hAnsiTheme="majorHAnsi" w:cstheme="majorBidi"/>
      <w:i/>
      <w:iCs/>
      <w:color w:val="2E74B5" w:themeColor="accent1" w:themeShade="BF"/>
      <w:sz w:val="28"/>
      <w:szCs w:val="28"/>
      <w:lang w:eastAsia="en-US"/>
    </w:rPr>
  </w:style>
  <w:style w:type="character" w:customStyle="1" w:styleId="Heading5Char">
    <w:name w:val="Heading 5 Char"/>
    <w:basedOn w:val="DefaultParagraphFont"/>
    <w:link w:val="Heading5"/>
    <w:uiPriority w:val="9"/>
    <w:semiHidden/>
    <w:rsid w:val="00CE385E"/>
    <w:rPr>
      <w:rFonts w:asciiTheme="majorHAnsi" w:eastAsiaTheme="majorEastAsia" w:hAnsiTheme="majorHAnsi" w:cstheme="majorBidi"/>
      <w:color w:val="2E74B5" w:themeColor="accent1" w:themeShade="BF"/>
      <w:sz w:val="28"/>
      <w:szCs w:val="28"/>
      <w:lang w:eastAsia="en-US"/>
    </w:rPr>
  </w:style>
  <w:style w:type="character" w:customStyle="1" w:styleId="Heading6Char">
    <w:name w:val="Heading 6 Char"/>
    <w:basedOn w:val="DefaultParagraphFont"/>
    <w:link w:val="Heading6"/>
    <w:uiPriority w:val="9"/>
    <w:semiHidden/>
    <w:rsid w:val="00CE385E"/>
    <w:rPr>
      <w:rFonts w:asciiTheme="majorHAnsi" w:eastAsiaTheme="majorEastAsia" w:hAnsiTheme="majorHAnsi" w:cstheme="majorBidi"/>
      <w:color w:val="1F4D78" w:themeColor="accent1" w:themeShade="7F"/>
      <w:sz w:val="28"/>
      <w:szCs w:val="28"/>
      <w:lang w:eastAsia="en-US"/>
    </w:rPr>
  </w:style>
  <w:style w:type="character" w:customStyle="1" w:styleId="Heading7Char">
    <w:name w:val="Heading 7 Char"/>
    <w:basedOn w:val="DefaultParagraphFont"/>
    <w:link w:val="Heading7"/>
    <w:uiPriority w:val="9"/>
    <w:semiHidden/>
    <w:rsid w:val="00CE385E"/>
    <w:rPr>
      <w:rFonts w:asciiTheme="majorHAnsi" w:eastAsiaTheme="majorEastAsia" w:hAnsiTheme="majorHAnsi" w:cstheme="majorBidi"/>
      <w:i/>
      <w:iCs/>
      <w:color w:val="1F4D78" w:themeColor="accent1" w:themeShade="7F"/>
      <w:sz w:val="28"/>
      <w:szCs w:val="28"/>
      <w:lang w:eastAsia="en-US"/>
    </w:rPr>
  </w:style>
  <w:style w:type="character" w:customStyle="1" w:styleId="Heading8Char">
    <w:name w:val="Heading 8 Char"/>
    <w:basedOn w:val="DefaultParagraphFont"/>
    <w:link w:val="Heading8"/>
    <w:uiPriority w:val="9"/>
    <w:semiHidden/>
    <w:rsid w:val="00CE385E"/>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semiHidden/>
    <w:rsid w:val="00CE385E"/>
    <w:rPr>
      <w:rFonts w:asciiTheme="majorHAnsi" w:eastAsiaTheme="majorEastAsia" w:hAnsiTheme="majorHAnsi" w:cstheme="majorBidi"/>
      <w:i/>
      <w:iCs/>
      <w:color w:val="272727" w:themeColor="text1" w:themeTint="D8"/>
      <w:sz w:val="21"/>
      <w:szCs w:val="21"/>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8734266">
      <w:bodyDiv w:val="1"/>
      <w:marLeft w:val="0"/>
      <w:marRight w:val="0"/>
      <w:marTop w:val="0"/>
      <w:marBottom w:val="0"/>
      <w:divBdr>
        <w:top w:val="none" w:sz="0" w:space="0" w:color="auto"/>
        <w:left w:val="none" w:sz="0" w:space="0" w:color="auto"/>
        <w:bottom w:val="none" w:sz="0" w:space="0" w:color="auto"/>
        <w:right w:val="none" w:sz="0" w:space="0" w:color="auto"/>
      </w:divBdr>
    </w:div>
    <w:div w:id="348263129">
      <w:bodyDiv w:val="1"/>
      <w:marLeft w:val="0"/>
      <w:marRight w:val="0"/>
      <w:marTop w:val="0"/>
      <w:marBottom w:val="0"/>
      <w:divBdr>
        <w:top w:val="none" w:sz="0" w:space="0" w:color="auto"/>
        <w:left w:val="none" w:sz="0" w:space="0" w:color="auto"/>
        <w:bottom w:val="none" w:sz="0" w:space="0" w:color="auto"/>
        <w:right w:val="none" w:sz="0" w:space="0" w:color="auto"/>
      </w:divBdr>
    </w:div>
    <w:div w:id="454064779">
      <w:bodyDiv w:val="1"/>
      <w:marLeft w:val="0"/>
      <w:marRight w:val="0"/>
      <w:marTop w:val="0"/>
      <w:marBottom w:val="0"/>
      <w:divBdr>
        <w:top w:val="none" w:sz="0" w:space="0" w:color="auto"/>
        <w:left w:val="none" w:sz="0" w:space="0" w:color="auto"/>
        <w:bottom w:val="none" w:sz="0" w:space="0" w:color="auto"/>
        <w:right w:val="none" w:sz="0" w:space="0" w:color="auto"/>
      </w:divBdr>
    </w:div>
    <w:div w:id="762801556">
      <w:bodyDiv w:val="1"/>
      <w:marLeft w:val="0"/>
      <w:marRight w:val="0"/>
      <w:marTop w:val="0"/>
      <w:marBottom w:val="0"/>
      <w:divBdr>
        <w:top w:val="none" w:sz="0" w:space="0" w:color="auto"/>
        <w:left w:val="none" w:sz="0" w:space="0" w:color="auto"/>
        <w:bottom w:val="none" w:sz="0" w:space="0" w:color="auto"/>
        <w:right w:val="none" w:sz="0" w:space="0" w:color="auto"/>
      </w:divBdr>
    </w:div>
    <w:div w:id="776407946">
      <w:bodyDiv w:val="1"/>
      <w:marLeft w:val="0"/>
      <w:marRight w:val="0"/>
      <w:marTop w:val="0"/>
      <w:marBottom w:val="0"/>
      <w:divBdr>
        <w:top w:val="none" w:sz="0" w:space="0" w:color="auto"/>
        <w:left w:val="none" w:sz="0" w:space="0" w:color="auto"/>
        <w:bottom w:val="none" w:sz="0" w:space="0" w:color="auto"/>
        <w:right w:val="none" w:sz="0" w:space="0" w:color="auto"/>
      </w:divBdr>
    </w:div>
    <w:div w:id="1475610284">
      <w:bodyDiv w:val="1"/>
      <w:marLeft w:val="0"/>
      <w:marRight w:val="0"/>
      <w:marTop w:val="0"/>
      <w:marBottom w:val="0"/>
      <w:divBdr>
        <w:top w:val="none" w:sz="0" w:space="0" w:color="auto"/>
        <w:left w:val="none" w:sz="0" w:space="0" w:color="auto"/>
        <w:bottom w:val="none" w:sz="0" w:space="0" w:color="auto"/>
        <w:right w:val="none" w:sz="0" w:space="0" w:color="auto"/>
      </w:divBdr>
    </w:div>
    <w:div w:id="1724595313">
      <w:bodyDiv w:val="1"/>
      <w:marLeft w:val="0"/>
      <w:marRight w:val="0"/>
      <w:marTop w:val="0"/>
      <w:marBottom w:val="0"/>
      <w:divBdr>
        <w:top w:val="none" w:sz="0" w:space="0" w:color="auto"/>
        <w:left w:val="none" w:sz="0" w:space="0" w:color="auto"/>
        <w:bottom w:val="none" w:sz="0" w:space="0" w:color="auto"/>
        <w:right w:val="none" w:sz="0" w:space="0" w:color="auto"/>
      </w:divBdr>
    </w:div>
    <w:div w:id="2143771603">
      <w:bodyDiv w:val="1"/>
      <w:marLeft w:val="0"/>
      <w:marRight w:val="0"/>
      <w:marTop w:val="0"/>
      <w:marBottom w:val="0"/>
      <w:divBdr>
        <w:top w:val="none" w:sz="0" w:space="0" w:color="auto"/>
        <w:left w:val="none" w:sz="0" w:space="0" w:color="auto"/>
        <w:bottom w:val="none" w:sz="0" w:space="0" w:color="auto"/>
        <w:right w:val="none" w:sz="0" w:space="0" w:color="auto"/>
      </w:divBdr>
      <w:divsChild>
        <w:div w:id="565842212">
          <w:marLeft w:val="360"/>
          <w:marRight w:val="0"/>
          <w:marTop w:val="200"/>
          <w:marBottom w:val="0"/>
          <w:divBdr>
            <w:top w:val="none" w:sz="0" w:space="0" w:color="auto"/>
            <w:left w:val="none" w:sz="0" w:space="0" w:color="auto"/>
            <w:bottom w:val="none" w:sz="0" w:space="0" w:color="auto"/>
            <w:right w:val="none" w:sz="0" w:space="0" w:color="auto"/>
          </w:divBdr>
        </w:div>
        <w:div w:id="1983077985">
          <w:marLeft w:val="360"/>
          <w:marRight w:val="0"/>
          <w:marTop w:val="200"/>
          <w:marBottom w:val="0"/>
          <w:divBdr>
            <w:top w:val="none" w:sz="0" w:space="0" w:color="auto"/>
            <w:left w:val="none" w:sz="0" w:space="0" w:color="auto"/>
            <w:bottom w:val="none" w:sz="0" w:space="0" w:color="auto"/>
            <w:right w:val="none" w:sz="0" w:space="0" w:color="auto"/>
          </w:divBdr>
        </w:div>
        <w:div w:id="514613310">
          <w:marLeft w:val="360"/>
          <w:marRight w:val="0"/>
          <w:marTop w:val="200"/>
          <w:marBottom w:val="0"/>
          <w:divBdr>
            <w:top w:val="none" w:sz="0" w:space="0" w:color="auto"/>
            <w:left w:val="none" w:sz="0" w:space="0" w:color="auto"/>
            <w:bottom w:val="none" w:sz="0" w:space="0" w:color="auto"/>
            <w:right w:val="none" w:sz="0" w:space="0" w:color="auto"/>
          </w:divBdr>
        </w:div>
        <w:div w:id="2118596018">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file:///E:\DefaultFolders\Documents\dyp\&#1076;&#1080;&#1087;&#1083;&#1086;&#1084;&#1085;&#1072;&#1103;v2.doc" TargetMode="External"/><Relationship Id="rId26" Type="http://schemas.openxmlformats.org/officeDocument/2006/relationships/image" Target="media/image14.png"/><Relationship Id="rId39" Type="http://schemas.openxmlformats.org/officeDocument/2006/relationships/diagramQuickStyle" Target="diagrams/quickStyle3.xml"/><Relationship Id="rId21" Type="http://schemas.openxmlformats.org/officeDocument/2006/relationships/image" Target="media/image10.png"/><Relationship Id="rId34" Type="http://schemas.openxmlformats.org/officeDocument/2006/relationships/diagramQuickStyle" Target="diagrams/quickStyle2.xml"/><Relationship Id="rId42" Type="http://schemas.openxmlformats.org/officeDocument/2006/relationships/diagramData" Target="diagrams/data4.xml"/><Relationship Id="rId47" Type="http://schemas.openxmlformats.org/officeDocument/2006/relationships/diagramData" Target="diagrams/data5.xml"/><Relationship Id="rId50" Type="http://schemas.openxmlformats.org/officeDocument/2006/relationships/diagramColors" Target="diagrams/colors5.xml"/><Relationship Id="rId55" Type="http://schemas.openxmlformats.org/officeDocument/2006/relationships/image" Target="media/image18.png"/><Relationship Id="rId63" Type="http://schemas.openxmlformats.org/officeDocument/2006/relationships/image" Target="media/image23.png"/><Relationship Id="rId68" Type="http://schemas.openxmlformats.org/officeDocument/2006/relationships/image" Target="media/image28.png"/><Relationship Id="rId76" Type="http://schemas.openxmlformats.org/officeDocument/2006/relationships/image" Target="media/image36.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diagramQuickStyle" Target="diagrams/quickStyle1.xml"/><Relationship Id="rId11" Type="http://schemas.openxmlformats.org/officeDocument/2006/relationships/image" Target="media/image3.png"/><Relationship Id="rId24" Type="http://schemas.microsoft.com/office/2007/relationships/hdphoto" Target="media/hdphoto1.wdp"/><Relationship Id="rId32" Type="http://schemas.openxmlformats.org/officeDocument/2006/relationships/diagramData" Target="diagrams/data2.xml"/><Relationship Id="rId37" Type="http://schemas.openxmlformats.org/officeDocument/2006/relationships/diagramData" Target="diagrams/data3.xml"/><Relationship Id="rId40" Type="http://schemas.openxmlformats.org/officeDocument/2006/relationships/diagramColors" Target="diagrams/colors3.xml"/><Relationship Id="rId45" Type="http://schemas.openxmlformats.org/officeDocument/2006/relationships/diagramColors" Target="diagrams/colors4.xml"/><Relationship Id="rId53" Type="http://schemas.openxmlformats.org/officeDocument/2006/relationships/image" Target="media/image16.png"/><Relationship Id="rId58" Type="http://schemas.openxmlformats.org/officeDocument/2006/relationships/hyperlink" Target="https://tineye.com" TargetMode="External"/><Relationship Id="rId66" Type="http://schemas.openxmlformats.org/officeDocument/2006/relationships/image" Target="media/image26.png"/><Relationship Id="rId74" Type="http://schemas.openxmlformats.org/officeDocument/2006/relationships/image" Target="media/image34.png"/><Relationship Id="rId79" Type="http://schemas.openxmlformats.org/officeDocument/2006/relationships/image" Target="media/image39.png"/><Relationship Id="rId5" Type="http://schemas.openxmlformats.org/officeDocument/2006/relationships/webSettings" Target="webSettings.xml"/><Relationship Id="rId61" Type="http://schemas.openxmlformats.org/officeDocument/2006/relationships/image" Target="media/image21.png"/><Relationship Id="rId82"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hyperlink" Target="file:///E:\DefaultFolders\Documents\dyp\&#1076;&#1080;&#1087;&#1083;&#1086;&#1084;&#1085;&#1072;&#1103;v2.doc" TargetMode="External"/><Relationship Id="rId31" Type="http://schemas.microsoft.com/office/2007/relationships/diagramDrawing" Target="diagrams/drawing1.xml"/><Relationship Id="rId44" Type="http://schemas.openxmlformats.org/officeDocument/2006/relationships/diagramQuickStyle" Target="diagrams/quickStyle4.xml"/><Relationship Id="rId52" Type="http://schemas.openxmlformats.org/officeDocument/2006/relationships/image" Target="media/image15.png"/><Relationship Id="rId60" Type="http://schemas.openxmlformats.org/officeDocument/2006/relationships/hyperlink" Target="https://www.bolidesoft.com/imagecomparer.html" TargetMode="External"/><Relationship Id="rId65" Type="http://schemas.openxmlformats.org/officeDocument/2006/relationships/image" Target="media/image25.png"/><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diagramData" Target="diagrams/data1.xml"/><Relationship Id="rId30" Type="http://schemas.openxmlformats.org/officeDocument/2006/relationships/diagramColors" Target="diagrams/colors1.xml"/><Relationship Id="rId35" Type="http://schemas.openxmlformats.org/officeDocument/2006/relationships/diagramColors" Target="diagrams/colors2.xml"/><Relationship Id="rId43" Type="http://schemas.openxmlformats.org/officeDocument/2006/relationships/diagramLayout" Target="diagrams/layout4.xml"/><Relationship Id="rId48" Type="http://schemas.openxmlformats.org/officeDocument/2006/relationships/diagramLayout" Target="diagrams/layout5.xml"/><Relationship Id="rId56" Type="http://schemas.openxmlformats.org/officeDocument/2006/relationships/image" Target="media/image19.png"/><Relationship Id="rId64" Type="http://schemas.openxmlformats.org/officeDocument/2006/relationships/image" Target="media/image24.png"/><Relationship Id="rId69" Type="http://schemas.openxmlformats.org/officeDocument/2006/relationships/image" Target="media/image29.png"/><Relationship Id="rId77" Type="http://schemas.openxmlformats.org/officeDocument/2006/relationships/image" Target="media/image37.png"/><Relationship Id="rId8" Type="http://schemas.openxmlformats.org/officeDocument/2006/relationships/header" Target="header1.xml"/><Relationship Id="rId51" Type="http://schemas.microsoft.com/office/2007/relationships/diagramDrawing" Target="diagrams/drawing5.xml"/><Relationship Id="rId72" Type="http://schemas.openxmlformats.org/officeDocument/2006/relationships/image" Target="media/image32.png"/><Relationship Id="rId80"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file:///E:\DefaultFolders\Documents\dyp\&#1076;&#1080;&#1087;&#1083;&#1086;&#1084;&#1085;&#1072;&#1103;v2.doc" TargetMode="External"/><Relationship Id="rId25" Type="http://schemas.openxmlformats.org/officeDocument/2006/relationships/image" Target="media/image13.png"/><Relationship Id="rId33" Type="http://schemas.openxmlformats.org/officeDocument/2006/relationships/diagramLayout" Target="diagrams/layout2.xml"/><Relationship Id="rId38" Type="http://schemas.openxmlformats.org/officeDocument/2006/relationships/diagramLayout" Target="diagrams/layout3.xml"/><Relationship Id="rId46" Type="http://schemas.microsoft.com/office/2007/relationships/diagramDrawing" Target="diagrams/drawing4.xml"/><Relationship Id="rId59" Type="http://schemas.openxmlformats.org/officeDocument/2006/relationships/hyperlink" Target="https://www.keronsoft.com/dupdetector.html" TargetMode="External"/><Relationship Id="rId67" Type="http://schemas.openxmlformats.org/officeDocument/2006/relationships/image" Target="media/image27.png"/><Relationship Id="rId20" Type="http://schemas.openxmlformats.org/officeDocument/2006/relationships/image" Target="media/image9.png"/><Relationship Id="rId41" Type="http://schemas.microsoft.com/office/2007/relationships/diagramDrawing" Target="diagrams/drawing3.xml"/><Relationship Id="rId54" Type="http://schemas.openxmlformats.org/officeDocument/2006/relationships/image" Target="media/image17.png"/><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diagramLayout" Target="diagrams/layout1.xml"/><Relationship Id="rId36" Type="http://schemas.microsoft.com/office/2007/relationships/diagramDrawing" Target="diagrams/drawing2.xml"/><Relationship Id="rId49" Type="http://schemas.openxmlformats.org/officeDocument/2006/relationships/diagramQuickStyle" Target="diagrams/quickStyle5.xml"/><Relationship Id="rId57"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E:\DefaultFolders\Documents\dyp\bachelor_thesis_template.dot"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42A00E5-2912-4CE0-85CB-BC77E95BE529}" type="doc">
      <dgm:prSet loTypeId="urn:microsoft.com/office/officeart/2005/8/layout/process5" loCatId="process" qsTypeId="urn:microsoft.com/office/officeart/2005/8/quickstyle/simple1" qsCatId="simple" csTypeId="urn:microsoft.com/office/officeart/2005/8/colors/accent1_2" csCatId="accent1" phldr="1"/>
      <dgm:spPr/>
    </dgm:pt>
    <mc:AlternateContent xmlns:mc="http://schemas.openxmlformats.org/markup-compatibility/2006" xmlns:a14="http://schemas.microsoft.com/office/drawing/2010/main">
      <mc:Choice Requires="a14">
        <dgm:pt modelId="{10AAC51F-8333-4674-A0B5-B428DD929DF6}">
          <dgm:prSet phldrT="[Text]" custT="1">
            <dgm:style>
              <a:lnRef idx="2">
                <a:schemeClr val="accent6"/>
              </a:lnRef>
              <a:fillRef idx="1">
                <a:schemeClr val="lt1"/>
              </a:fillRef>
              <a:effectRef idx="0">
                <a:schemeClr val="accent6"/>
              </a:effectRef>
              <a:fontRef idx="minor">
                <a:schemeClr val="dk1"/>
              </a:fontRef>
            </dgm:style>
          </dgm:prSet>
          <dgm:spPr>
            <a:ln/>
          </dgm:spPr>
          <dgm:t>
            <a:bodyPr/>
            <a:lstStyle/>
            <a:p>
              <a:pPr algn="ctr"/>
              <a:r>
                <a:rPr lang="uk-UA" sz="1400" dirty="0" smtClean="0"/>
                <a:t>Перетворення </a:t>
              </a:r>
              <a:r>
                <a:rPr lang="uk-UA" sz="1400" dirty="0" err="1" smtClean="0"/>
                <a:t>Радона</a:t>
              </a:r>
              <a:endParaRPr lang="uk-UA" sz="1400" dirty="0" smtClean="0"/>
            </a:p>
            <a:p>
              <a:pPr algn="ctr"/>
              <a14:m>
                <m:oMathPara xmlns:m="http://schemas.openxmlformats.org/officeDocument/2006/math">
                  <m:oMathParaPr>
                    <m:jc m:val="centerGroup"/>
                  </m:oMathParaPr>
                  <m:oMath xmlns:m="http://schemas.openxmlformats.org/officeDocument/2006/math">
                    <m:r>
                      <a:rPr lang="en-US" sz="1200" i="1" smtClean="0">
                        <a:latin typeface="Cambria Math" panose="02040503050406030204" pitchFamily="18" charset="0"/>
                      </a:rPr>
                      <m:t>𝑔</m:t>
                    </m:r>
                    <m:d>
                      <m:dPr>
                        <m:ctrlPr>
                          <a:rPr lang="uk-UA" sz="1200" i="1">
                            <a:latin typeface="Cambria Math" panose="02040503050406030204" pitchFamily="18" charset="0"/>
                          </a:rPr>
                        </m:ctrlPr>
                      </m:dPr>
                      <m:e>
                        <m:r>
                          <a:rPr lang="en-US" sz="1200" i="1">
                            <a:latin typeface="Cambria Math" panose="02040503050406030204" pitchFamily="18" charset="0"/>
                          </a:rPr>
                          <m:t>𝑠</m:t>
                        </m:r>
                        <m:r>
                          <a:rPr lang="en-US" sz="1200" i="1">
                            <a:latin typeface="Cambria Math" panose="02040503050406030204" pitchFamily="18" charset="0"/>
                          </a:rPr>
                          <m:t>, </m:t>
                        </m:r>
                        <m:r>
                          <a:rPr lang="en-US" sz="1200" i="1">
                            <a:latin typeface="Cambria Math" panose="02040503050406030204" pitchFamily="18" charset="0"/>
                          </a:rPr>
                          <m:t>𝜃</m:t>
                        </m:r>
                      </m:e>
                    </m:d>
                    <m:r>
                      <a:rPr lang="en-US" sz="1200" i="1">
                        <a:latin typeface="Cambria Math" panose="02040503050406030204" pitchFamily="18" charset="0"/>
                      </a:rPr>
                      <m:t>=</m:t>
                    </m:r>
                    <m:nary>
                      <m:naryPr>
                        <m:limLoc m:val="subSup"/>
                        <m:ctrlPr>
                          <a:rPr lang="uk-UA" sz="1200" i="1">
                            <a:latin typeface="Cambria Math" panose="02040503050406030204" pitchFamily="18" charset="0"/>
                          </a:rPr>
                        </m:ctrlPr>
                      </m:naryPr>
                      <m:sub>
                        <m:r>
                          <a:rPr lang="uk-UA" sz="1200" i="1">
                            <a:latin typeface="Cambria Math" panose="02040503050406030204" pitchFamily="18" charset="0"/>
                          </a:rPr>
                          <m:t>−∞</m:t>
                        </m:r>
                      </m:sub>
                      <m:sup>
                        <m:r>
                          <a:rPr lang="uk-UA" sz="1200" i="1">
                            <a:latin typeface="Cambria Math" panose="02040503050406030204" pitchFamily="18" charset="0"/>
                          </a:rPr>
                          <m:t>∞</m:t>
                        </m:r>
                      </m:sup>
                      <m:e>
                        <m:nary>
                          <m:naryPr>
                            <m:limLoc m:val="subSup"/>
                            <m:ctrlPr>
                              <a:rPr lang="uk-UA" sz="1200" i="1">
                                <a:latin typeface="Cambria Math" panose="02040503050406030204" pitchFamily="18" charset="0"/>
                              </a:rPr>
                            </m:ctrlPr>
                          </m:naryPr>
                          <m:sub>
                            <m:r>
                              <a:rPr lang="uk-UA" sz="1200" i="1">
                                <a:latin typeface="Cambria Math" panose="02040503050406030204" pitchFamily="18" charset="0"/>
                              </a:rPr>
                              <m:t>−∞</m:t>
                            </m:r>
                          </m:sub>
                          <m:sup>
                            <m:r>
                              <a:rPr lang="uk-UA" sz="1200" i="1">
                                <a:latin typeface="Cambria Math" panose="02040503050406030204" pitchFamily="18" charset="0"/>
                              </a:rPr>
                              <m:t>∞</m:t>
                            </m:r>
                          </m:sup>
                          <m:e>
                            <m:r>
                              <a:rPr lang="en-US" sz="1200" i="1">
                                <a:latin typeface="Cambria Math" panose="02040503050406030204" pitchFamily="18" charset="0"/>
                              </a:rPr>
                              <m:t>𝑓</m:t>
                            </m:r>
                            <m:d>
                              <m:dPr>
                                <m:ctrlPr>
                                  <a:rPr lang="uk-UA" sz="1200" i="1">
                                    <a:latin typeface="Cambria Math" panose="02040503050406030204" pitchFamily="18" charset="0"/>
                                  </a:rPr>
                                </m:ctrlPr>
                              </m:dPr>
                              <m:e>
                                <m:r>
                                  <a:rPr lang="en-US" sz="1200" i="1">
                                    <a:latin typeface="Cambria Math" panose="02040503050406030204" pitchFamily="18" charset="0"/>
                                  </a:rPr>
                                  <m:t>𝑥</m:t>
                                </m:r>
                                <m:r>
                                  <a:rPr lang="en-US" sz="1200" i="1">
                                    <a:latin typeface="Cambria Math" panose="02040503050406030204" pitchFamily="18" charset="0"/>
                                  </a:rPr>
                                  <m:t>,</m:t>
                                </m:r>
                                <m:r>
                                  <a:rPr lang="en-US" sz="1200" i="1">
                                    <a:latin typeface="Cambria Math" panose="02040503050406030204" pitchFamily="18" charset="0"/>
                                  </a:rPr>
                                  <m:t>𝑦</m:t>
                                </m:r>
                              </m:e>
                            </m:d>
                            <m:r>
                              <a:rPr lang="en-US" sz="1200" i="1">
                                <a:latin typeface="Cambria Math" panose="02040503050406030204" pitchFamily="18" charset="0"/>
                              </a:rPr>
                              <m:t>𝛿</m:t>
                            </m:r>
                            <m:d>
                              <m:dPr>
                                <m:ctrlPr>
                                  <a:rPr lang="uk-UA" sz="1200" i="1">
                                    <a:latin typeface="Cambria Math" panose="02040503050406030204" pitchFamily="18" charset="0"/>
                                  </a:rPr>
                                </m:ctrlPr>
                              </m:dPr>
                              <m:e>
                                <m:r>
                                  <a:rPr lang="en-US" sz="1200" i="1">
                                    <a:latin typeface="Cambria Math" panose="02040503050406030204" pitchFamily="18" charset="0"/>
                                  </a:rPr>
                                  <m:t>𝑥</m:t>
                                </m:r>
                                <m:func>
                                  <m:funcPr>
                                    <m:ctrlPr>
                                      <a:rPr lang="uk-UA" sz="1200" i="1">
                                        <a:latin typeface="Cambria Math" panose="02040503050406030204" pitchFamily="18" charset="0"/>
                                      </a:rPr>
                                    </m:ctrlPr>
                                  </m:funcPr>
                                  <m:fName>
                                    <m:r>
                                      <m:rPr>
                                        <m:sty m:val="p"/>
                                      </m:rPr>
                                      <a:rPr lang="en-US" sz="1200">
                                        <a:latin typeface="Cambria Math" panose="02040503050406030204" pitchFamily="18" charset="0"/>
                                      </a:rPr>
                                      <m:t>cos</m:t>
                                    </m:r>
                                  </m:fName>
                                  <m:e>
                                    <m:d>
                                      <m:dPr>
                                        <m:ctrlPr>
                                          <a:rPr lang="uk-UA" sz="1200" i="1">
                                            <a:latin typeface="Cambria Math" panose="02040503050406030204" pitchFamily="18" charset="0"/>
                                          </a:rPr>
                                        </m:ctrlPr>
                                      </m:dPr>
                                      <m:e>
                                        <m:r>
                                          <a:rPr lang="en-US" sz="1200" i="1">
                                            <a:latin typeface="Cambria Math" panose="02040503050406030204" pitchFamily="18" charset="0"/>
                                          </a:rPr>
                                          <m:t>𝜃</m:t>
                                        </m:r>
                                      </m:e>
                                    </m:d>
                                  </m:e>
                                </m:func>
                                <m:r>
                                  <a:rPr lang="en-US" sz="1200" i="1">
                                    <a:latin typeface="Cambria Math" panose="02040503050406030204" pitchFamily="18" charset="0"/>
                                  </a:rPr>
                                  <m:t>+</m:t>
                                </m:r>
                                <m:r>
                                  <a:rPr lang="en-US" sz="1200" i="1">
                                    <a:latin typeface="Cambria Math" panose="02040503050406030204" pitchFamily="18" charset="0"/>
                                  </a:rPr>
                                  <m:t>𝑦𝑠𝑖𝑛</m:t>
                                </m:r>
                                <m:d>
                                  <m:dPr>
                                    <m:ctrlPr>
                                      <a:rPr lang="uk-UA" sz="1200" i="1">
                                        <a:latin typeface="Cambria Math" panose="02040503050406030204" pitchFamily="18" charset="0"/>
                                      </a:rPr>
                                    </m:ctrlPr>
                                  </m:dPr>
                                  <m:e>
                                    <m:r>
                                      <a:rPr lang="en-US" sz="1200" i="1">
                                        <a:latin typeface="Cambria Math" panose="02040503050406030204" pitchFamily="18" charset="0"/>
                                      </a:rPr>
                                      <m:t>𝜃</m:t>
                                    </m:r>
                                  </m:e>
                                </m:d>
                                <m:r>
                                  <a:rPr lang="en-US" sz="1200" i="1">
                                    <a:latin typeface="Cambria Math" panose="02040503050406030204" pitchFamily="18" charset="0"/>
                                  </a:rPr>
                                  <m:t>−</m:t>
                                </m:r>
                                <m:r>
                                  <a:rPr lang="en-US" sz="1200" i="1">
                                    <a:latin typeface="Cambria Math" panose="02040503050406030204" pitchFamily="18" charset="0"/>
                                  </a:rPr>
                                  <m:t>𝑠</m:t>
                                </m:r>
                              </m:e>
                            </m:d>
                            <m:r>
                              <a:rPr lang="en-US" sz="1200" i="1">
                                <a:latin typeface="Cambria Math" panose="02040503050406030204" pitchFamily="18" charset="0"/>
                              </a:rPr>
                              <m:t>𝑑𝑥</m:t>
                            </m:r>
                          </m:e>
                        </m:nary>
                      </m:e>
                    </m:nary>
                  </m:oMath>
                </m:oMathPara>
              </a14:m>
              <a:endParaRPr lang="uk-UA" sz="1200" dirty="0"/>
            </a:p>
          </dgm:t>
        </dgm:pt>
      </mc:Choice>
      <mc:Fallback xmlns="">
        <dgm:pt modelId="{10AAC51F-8333-4674-A0B5-B428DD929DF6}">
          <dgm:prSet phldrT="[Text]" custT="1">
            <dgm:style>
              <a:lnRef idx="2">
                <a:schemeClr val="accent6"/>
              </a:lnRef>
              <a:fillRef idx="1">
                <a:schemeClr val="lt1"/>
              </a:fillRef>
              <a:effectRef idx="0">
                <a:schemeClr val="accent6"/>
              </a:effectRef>
              <a:fontRef idx="minor">
                <a:schemeClr val="dk1"/>
              </a:fontRef>
            </dgm:style>
          </dgm:prSet>
          <dgm:spPr>
            <a:ln/>
          </dgm:spPr>
          <dgm:t>
            <a:bodyPr/>
            <a:lstStyle/>
            <a:p>
              <a:pPr algn="ctr"/>
              <a:r>
                <a:rPr lang="uk-UA" sz="1400" dirty="0" smtClean="0"/>
                <a:t>Перетворення </a:t>
              </a:r>
              <a:r>
                <a:rPr lang="uk-UA" sz="1400" dirty="0" err="1" smtClean="0"/>
                <a:t>Радона</a:t>
              </a:r>
              <a:endParaRPr lang="uk-UA" sz="1400" dirty="0" smtClean="0"/>
            </a:p>
            <a:p>
              <a:pPr algn="ctr"/>
              <a:r>
                <a:rPr lang="en-US" sz="1200" i="0" smtClean="0">
                  <a:latin typeface="Cambria Math" panose="02040503050406030204" pitchFamily="18" charset="0"/>
                </a:rPr>
                <a:t>𝑔</a:t>
              </a:r>
              <a:r>
                <a:rPr lang="uk-UA" sz="1200" i="0">
                  <a:latin typeface="Cambria Math"/>
                </a:rPr>
                <a:t>(</a:t>
              </a:r>
              <a:r>
                <a:rPr lang="en-US" sz="1200" i="0">
                  <a:latin typeface="Cambria Math" panose="02040503050406030204" pitchFamily="18" charset="0"/>
                </a:rPr>
                <a:t>𝑠, 𝜃</a:t>
              </a:r>
              <a:r>
                <a:rPr lang="en-US" sz="1200" i="0">
                  <a:latin typeface="Cambria Math"/>
                </a:rPr>
                <a:t>)</a:t>
              </a:r>
              <a:r>
                <a:rPr lang="en-US" sz="1200" i="0">
                  <a:latin typeface="Cambria Math" panose="02040503050406030204" pitchFamily="18" charset="0"/>
                </a:rPr>
                <a:t>=</a:t>
              </a:r>
              <a:r>
                <a:rPr lang="uk-UA" sz="1200" i="0">
                  <a:latin typeface="Cambria Math"/>
                </a:rPr>
                <a:t>∫2_(</a:t>
              </a:r>
              <a:r>
                <a:rPr lang="uk-UA" sz="1200" i="0">
                  <a:latin typeface="Cambria Math" panose="02040503050406030204" pitchFamily="18" charset="0"/>
                </a:rPr>
                <a:t>−∞</a:t>
              </a:r>
              <a:r>
                <a:rPr lang="uk-UA" sz="1200" i="0">
                  <a:latin typeface="Cambria Math"/>
                </a:rPr>
                <a:t>)^</a:t>
              </a:r>
              <a:r>
                <a:rPr lang="uk-UA" sz="1200" i="0">
                  <a:latin typeface="Cambria Math" panose="02040503050406030204" pitchFamily="18" charset="0"/>
                </a:rPr>
                <a:t>∞</a:t>
              </a:r>
              <a:r>
                <a:rPr lang="en-US" sz="1200" i="0">
                  <a:latin typeface="Cambria Math"/>
                </a:rPr>
                <a:t>▒</a:t>
              </a:r>
              <a:r>
                <a:rPr lang="uk-UA" sz="1200" i="0">
                  <a:latin typeface="Cambria Math"/>
                </a:rPr>
                <a:t>∫2_(</a:t>
              </a:r>
              <a:r>
                <a:rPr lang="uk-UA" sz="1200" i="0">
                  <a:latin typeface="Cambria Math" panose="02040503050406030204" pitchFamily="18" charset="0"/>
                </a:rPr>
                <a:t>−∞</a:t>
              </a:r>
              <a:r>
                <a:rPr lang="uk-UA" sz="1200" i="0">
                  <a:latin typeface="Cambria Math"/>
                </a:rPr>
                <a:t>)^</a:t>
              </a:r>
              <a:r>
                <a:rPr lang="uk-UA" sz="1200" i="0">
                  <a:latin typeface="Cambria Math" panose="02040503050406030204" pitchFamily="18" charset="0"/>
                </a:rPr>
                <a:t>∞</a:t>
              </a:r>
              <a:r>
                <a:rPr lang="en-US" sz="1200" i="0">
                  <a:latin typeface="Cambria Math"/>
                </a:rPr>
                <a:t>▒</a:t>
              </a:r>
              <a:r>
                <a:rPr lang="en-US" sz="1200" i="0">
                  <a:latin typeface="Cambria Math" panose="02040503050406030204" pitchFamily="18" charset="0"/>
                </a:rPr>
                <a:t>𝑓</a:t>
              </a:r>
              <a:r>
                <a:rPr lang="uk-UA" sz="1200" i="0">
                  <a:latin typeface="Cambria Math"/>
                </a:rPr>
                <a:t>(</a:t>
              </a:r>
              <a:r>
                <a:rPr lang="en-US" sz="1200" i="0">
                  <a:latin typeface="Cambria Math" panose="02040503050406030204" pitchFamily="18" charset="0"/>
                </a:rPr>
                <a:t>𝑥,𝑦</a:t>
              </a:r>
              <a:r>
                <a:rPr lang="en-US" sz="1200" i="0">
                  <a:latin typeface="Cambria Math"/>
                </a:rPr>
                <a:t>)</a:t>
              </a:r>
              <a:r>
                <a:rPr lang="en-US" sz="1200" i="0">
                  <a:latin typeface="Cambria Math" panose="02040503050406030204" pitchFamily="18" charset="0"/>
                </a:rPr>
                <a:t>𝛿</a:t>
              </a:r>
              <a:r>
                <a:rPr lang="uk-UA" sz="1200" i="0">
                  <a:latin typeface="Cambria Math"/>
                </a:rPr>
                <a:t>(</a:t>
              </a:r>
              <a:r>
                <a:rPr lang="en-US" sz="1200" i="0">
                  <a:latin typeface="Cambria Math" panose="02040503050406030204" pitchFamily="18" charset="0"/>
                </a:rPr>
                <a:t>𝑥 cos</a:t>
              </a:r>
              <a:r>
                <a:rPr lang="uk-UA" sz="1200" i="0">
                  <a:latin typeface="Cambria Math"/>
                </a:rPr>
                <a:t>⁡(</a:t>
              </a:r>
              <a:r>
                <a:rPr lang="en-US" sz="1200" i="0">
                  <a:latin typeface="Cambria Math" panose="02040503050406030204" pitchFamily="18" charset="0"/>
                </a:rPr>
                <a:t>𝜃</a:t>
              </a:r>
              <a:r>
                <a:rPr lang="en-US" sz="1200" i="0">
                  <a:latin typeface="Cambria Math"/>
                </a:rPr>
                <a:t>)</a:t>
              </a:r>
              <a:r>
                <a:rPr lang="en-US" sz="1200" i="0">
                  <a:latin typeface="Cambria Math" panose="02040503050406030204" pitchFamily="18" charset="0"/>
                </a:rPr>
                <a:t>+𝑦𝑠𝑖𝑛</a:t>
              </a:r>
              <a:r>
                <a:rPr lang="uk-UA" sz="1200" i="0">
                  <a:latin typeface="Cambria Math"/>
                </a:rPr>
                <a:t>(</a:t>
              </a:r>
              <a:r>
                <a:rPr lang="en-US" sz="1200" i="0">
                  <a:latin typeface="Cambria Math" panose="02040503050406030204" pitchFamily="18" charset="0"/>
                </a:rPr>
                <a:t>𝜃</a:t>
              </a:r>
              <a:r>
                <a:rPr lang="en-US" sz="1200" i="0">
                  <a:latin typeface="Cambria Math"/>
                </a:rPr>
                <a:t>)</a:t>
              </a:r>
              <a:r>
                <a:rPr lang="en-US" sz="1200" i="0">
                  <a:latin typeface="Cambria Math" panose="02040503050406030204" pitchFamily="18" charset="0"/>
                </a:rPr>
                <a:t>−𝑠</a:t>
              </a:r>
              <a:r>
                <a:rPr lang="en-US" sz="1200" i="0">
                  <a:latin typeface="Cambria Math"/>
                </a:rPr>
                <a:t>)</a:t>
              </a:r>
              <a:r>
                <a:rPr lang="en-US" sz="1200" i="0">
                  <a:latin typeface="Cambria Math" panose="02040503050406030204" pitchFamily="18" charset="0"/>
                </a:rPr>
                <a:t>𝑑𝑥</a:t>
              </a:r>
              <a:endParaRPr lang="uk-UA" sz="1200" dirty="0"/>
            </a:p>
          </dgm:t>
        </dgm:pt>
      </mc:Fallback>
    </mc:AlternateContent>
    <dgm:pt modelId="{95A3779B-5350-411A-8180-595D4B79CD33}" type="parTrans" cxnId="{30732663-9166-4F69-B8FD-B561918618D5}">
      <dgm:prSet/>
      <dgm:spPr/>
      <dgm:t>
        <a:bodyPr/>
        <a:lstStyle/>
        <a:p>
          <a:pPr algn="ctr"/>
          <a:endParaRPr lang="uk-UA" sz="1400"/>
        </a:p>
      </dgm:t>
    </dgm:pt>
    <dgm:pt modelId="{56C76C0F-A0C9-401C-81B6-08EF027EA9B0}" type="sibTrans" cxnId="{30732663-9166-4F69-B8FD-B561918618D5}">
      <dgm:prSet custT="1"/>
      <dgm:spPr>
        <a:solidFill>
          <a:schemeClr val="tx1"/>
        </a:solidFill>
        <a:ln>
          <a:solidFill>
            <a:schemeClr val="tx1"/>
          </a:solidFill>
        </a:ln>
      </dgm:spPr>
      <dgm:t>
        <a:bodyPr/>
        <a:lstStyle/>
        <a:p>
          <a:pPr algn="ctr"/>
          <a:endParaRPr lang="uk-UA" sz="300"/>
        </a:p>
      </dgm:t>
    </dgm:pt>
    <mc:AlternateContent xmlns:mc="http://schemas.openxmlformats.org/markup-compatibility/2006" xmlns:a14="http://schemas.microsoft.com/office/drawing/2010/main">
      <mc:Choice Requires="a14">
        <dgm:pt modelId="{92BBC44B-EA98-4C82-9D93-F7D19571DCEB}">
          <dgm:prSet phldrT="[Text]" custT="1">
            <dgm:style>
              <a:lnRef idx="2">
                <a:schemeClr val="accent6"/>
              </a:lnRef>
              <a:fillRef idx="1">
                <a:schemeClr val="lt1"/>
              </a:fillRef>
              <a:effectRef idx="0">
                <a:schemeClr val="accent6"/>
              </a:effectRef>
              <a:fontRef idx="minor">
                <a:schemeClr val="dk1"/>
              </a:fontRef>
            </dgm:style>
          </dgm:prSet>
          <dgm:spPr>
            <a:ln/>
          </dgm:spPr>
          <dgm:t>
            <a:bodyPr/>
            <a:lstStyle/>
            <a:p>
              <a:pPr algn="ctr"/>
              <a:r>
                <a:rPr lang="uk-UA" sz="1400" dirty="0" smtClean="0"/>
                <a:t>Автокореляція</a:t>
              </a:r>
            </a:p>
            <a:p>
              <a:pPr algn="ctr"/>
              <a14:m>
                <m:oMathPara xmlns:m="http://schemas.openxmlformats.org/officeDocument/2006/math">
                  <m:oMathParaPr>
                    <m:jc m:val="centerGroup"/>
                  </m:oMathParaPr>
                  <m:oMath xmlns:m="http://schemas.openxmlformats.org/officeDocument/2006/math">
                    <m:r>
                      <a:rPr lang="uk-UA" sz="1200" i="1" smtClean="0">
                        <a:latin typeface="Cambria Math" panose="02040503050406030204" pitchFamily="18" charset="0"/>
                      </a:rPr>
                      <m:t>𝑐</m:t>
                    </m:r>
                    <m:d>
                      <m:dPr>
                        <m:ctrlPr>
                          <a:rPr lang="uk-UA" sz="1200" i="1">
                            <a:latin typeface="Cambria Math" panose="02040503050406030204" pitchFamily="18" charset="0"/>
                          </a:rPr>
                        </m:ctrlPr>
                      </m:dPr>
                      <m:e>
                        <m:r>
                          <a:rPr lang="uk-UA" sz="1200" i="1">
                            <a:latin typeface="Cambria Math" panose="02040503050406030204" pitchFamily="18" charset="0"/>
                          </a:rPr>
                          <m:t>𝑙</m:t>
                        </m:r>
                        <m:r>
                          <a:rPr lang="uk-UA" sz="1200" i="1">
                            <a:latin typeface="Cambria Math" panose="02040503050406030204" pitchFamily="18" charset="0"/>
                          </a:rPr>
                          <m:t>, </m:t>
                        </m:r>
                        <m:r>
                          <a:rPr lang="uk-UA" sz="1200" i="1">
                            <a:latin typeface="Cambria Math" panose="02040503050406030204" pitchFamily="18" charset="0"/>
                          </a:rPr>
                          <m:t>𝜃</m:t>
                        </m:r>
                      </m:e>
                    </m:d>
                    <m:r>
                      <a:rPr lang="uk-UA" sz="1200" i="1">
                        <a:latin typeface="Cambria Math" panose="02040503050406030204" pitchFamily="18" charset="0"/>
                      </a:rPr>
                      <m:t>=</m:t>
                    </m:r>
                    <m:f>
                      <m:fPr>
                        <m:ctrlPr>
                          <a:rPr lang="uk-UA" sz="1200" i="1">
                            <a:latin typeface="Cambria Math" panose="02040503050406030204" pitchFamily="18" charset="0"/>
                          </a:rPr>
                        </m:ctrlPr>
                      </m:fPr>
                      <m:num>
                        <m:nary>
                          <m:naryPr>
                            <m:limLoc m:val="subSup"/>
                            <m:ctrlPr>
                              <a:rPr lang="uk-UA" sz="1200" i="1">
                                <a:latin typeface="Cambria Math" panose="02040503050406030204" pitchFamily="18" charset="0"/>
                              </a:rPr>
                            </m:ctrlPr>
                          </m:naryPr>
                          <m:sub>
                            <m:r>
                              <a:rPr lang="uk-UA" sz="1200" i="1">
                                <a:latin typeface="Cambria Math" panose="02040503050406030204" pitchFamily="18" charset="0"/>
                              </a:rPr>
                              <m:t>−∞</m:t>
                            </m:r>
                          </m:sub>
                          <m:sup>
                            <m:r>
                              <a:rPr lang="uk-UA" sz="1200" i="1">
                                <a:latin typeface="Cambria Math" panose="02040503050406030204" pitchFamily="18" charset="0"/>
                              </a:rPr>
                              <m:t>∞</m:t>
                            </m:r>
                          </m:sup>
                          <m:e>
                            <m:r>
                              <a:rPr lang="uk-UA" sz="1200" i="1">
                                <a:latin typeface="Cambria Math" panose="02040503050406030204" pitchFamily="18" charset="0"/>
                              </a:rPr>
                              <m:t>𝑔</m:t>
                            </m:r>
                            <m:d>
                              <m:dPr>
                                <m:ctrlPr>
                                  <a:rPr lang="uk-UA" sz="1200" i="1">
                                    <a:latin typeface="Cambria Math" panose="02040503050406030204" pitchFamily="18" charset="0"/>
                                  </a:rPr>
                                </m:ctrlPr>
                              </m:dPr>
                              <m:e>
                                <m:r>
                                  <a:rPr lang="uk-UA" sz="1200" i="1">
                                    <a:latin typeface="Cambria Math" panose="02040503050406030204" pitchFamily="18" charset="0"/>
                                  </a:rPr>
                                  <m:t>𝑠</m:t>
                                </m:r>
                                <m:r>
                                  <a:rPr lang="uk-UA" sz="1200" i="1">
                                    <a:latin typeface="Cambria Math" panose="02040503050406030204" pitchFamily="18" charset="0"/>
                                  </a:rPr>
                                  <m:t>, </m:t>
                                </m:r>
                                <m:r>
                                  <a:rPr lang="uk-UA" sz="1200" i="1">
                                    <a:latin typeface="Cambria Math" panose="02040503050406030204" pitchFamily="18" charset="0"/>
                                  </a:rPr>
                                  <m:t>𝜃</m:t>
                                </m:r>
                              </m:e>
                            </m:d>
                            <m:r>
                              <a:rPr lang="uk-UA" sz="1200" i="1">
                                <a:latin typeface="Cambria Math" panose="02040503050406030204" pitchFamily="18" charset="0"/>
                              </a:rPr>
                              <m:t>𝑔</m:t>
                            </m:r>
                            <m:d>
                              <m:dPr>
                                <m:ctrlPr>
                                  <a:rPr lang="uk-UA" sz="1200" i="1">
                                    <a:latin typeface="Cambria Math" panose="02040503050406030204" pitchFamily="18" charset="0"/>
                                  </a:rPr>
                                </m:ctrlPr>
                              </m:dPr>
                              <m:e>
                                <m:r>
                                  <a:rPr lang="uk-UA" sz="1200" i="1">
                                    <a:latin typeface="Cambria Math" panose="02040503050406030204" pitchFamily="18" charset="0"/>
                                  </a:rPr>
                                  <m:t>𝑠</m:t>
                                </m:r>
                                <m:r>
                                  <a:rPr lang="uk-UA" sz="1200" i="1">
                                    <a:latin typeface="Cambria Math" panose="02040503050406030204" pitchFamily="18" charset="0"/>
                                  </a:rPr>
                                  <m:t>−1, </m:t>
                                </m:r>
                                <m:r>
                                  <a:rPr lang="uk-UA" sz="1200" i="1">
                                    <a:latin typeface="Cambria Math" panose="02040503050406030204" pitchFamily="18" charset="0"/>
                                  </a:rPr>
                                  <m:t>𝜃</m:t>
                                </m:r>
                              </m:e>
                            </m:d>
                            <m:r>
                              <a:rPr lang="uk-UA" sz="1200" i="1">
                                <a:latin typeface="Cambria Math" panose="02040503050406030204" pitchFamily="18" charset="0"/>
                              </a:rPr>
                              <m:t>𝑑𝑠</m:t>
                            </m:r>
                          </m:e>
                        </m:nary>
                      </m:num>
                      <m:den>
                        <m:nary>
                          <m:naryPr>
                            <m:limLoc m:val="subSup"/>
                            <m:ctrlPr>
                              <a:rPr lang="uk-UA" sz="1200" i="1">
                                <a:latin typeface="Cambria Math" panose="02040503050406030204" pitchFamily="18" charset="0"/>
                              </a:rPr>
                            </m:ctrlPr>
                          </m:naryPr>
                          <m:sub>
                            <m:r>
                              <a:rPr lang="uk-UA" sz="1200" i="1">
                                <a:latin typeface="Cambria Math" panose="02040503050406030204" pitchFamily="18" charset="0"/>
                              </a:rPr>
                              <m:t>−∞</m:t>
                            </m:r>
                          </m:sub>
                          <m:sup>
                            <m:r>
                              <a:rPr lang="uk-UA" sz="1200" i="1">
                                <a:latin typeface="Cambria Math" panose="02040503050406030204" pitchFamily="18" charset="0"/>
                              </a:rPr>
                              <m:t>∞</m:t>
                            </m:r>
                          </m:sup>
                          <m:e>
                            <m:r>
                              <a:rPr lang="uk-UA" sz="1200" i="1">
                                <a:latin typeface="Cambria Math" panose="02040503050406030204" pitchFamily="18" charset="0"/>
                              </a:rPr>
                              <m:t>𝑔</m:t>
                            </m:r>
                            <m:d>
                              <m:dPr>
                                <m:ctrlPr>
                                  <a:rPr lang="uk-UA" sz="1200" i="1">
                                    <a:latin typeface="Cambria Math" panose="02040503050406030204" pitchFamily="18" charset="0"/>
                                  </a:rPr>
                                </m:ctrlPr>
                              </m:dPr>
                              <m:e>
                                <m:r>
                                  <a:rPr lang="uk-UA" sz="1200" i="1">
                                    <a:latin typeface="Cambria Math" panose="02040503050406030204" pitchFamily="18" charset="0"/>
                                  </a:rPr>
                                  <m:t>𝑠</m:t>
                                </m:r>
                                <m:r>
                                  <a:rPr lang="uk-UA" sz="1200" i="1">
                                    <a:latin typeface="Cambria Math" panose="02040503050406030204" pitchFamily="18" charset="0"/>
                                  </a:rPr>
                                  <m:t>, </m:t>
                                </m:r>
                                <m:r>
                                  <a:rPr lang="uk-UA" sz="1200" i="1">
                                    <a:latin typeface="Cambria Math" panose="02040503050406030204" pitchFamily="18" charset="0"/>
                                  </a:rPr>
                                  <m:t>𝜃</m:t>
                                </m:r>
                              </m:e>
                            </m:d>
                            <m:r>
                              <a:rPr lang="uk-UA" sz="1200" i="1">
                                <a:latin typeface="Cambria Math" panose="02040503050406030204" pitchFamily="18" charset="0"/>
                              </a:rPr>
                              <m:t>𝑔</m:t>
                            </m:r>
                            <m:d>
                              <m:dPr>
                                <m:ctrlPr>
                                  <a:rPr lang="uk-UA" sz="1200" i="1">
                                    <a:latin typeface="Cambria Math" panose="02040503050406030204" pitchFamily="18" charset="0"/>
                                  </a:rPr>
                                </m:ctrlPr>
                              </m:dPr>
                              <m:e>
                                <m:r>
                                  <a:rPr lang="uk-UA" sz="1200" i="1">
                                    <a:latin typeface="Cambria Math" panose="02040503050406030204" pitchFamily="18" charset="0"/>
                                  </a:rPr>
                                  <m:t>𝑠</m:t>
                                </m:r>
                                <m:r>
                                  <a:rPr lang="uk-UA" sz="1200" i="1">
                                    <a:latin typeface="Cambria Math" panose="02040503050406030204" pitchFamily="18" charset="0"/>
                                  </a:rPr>
                                  <m:t>, </m:t>
                                </m:r>
                                <m:r>
                                  <a:rPr lang="uk-UA" sz="1200" i="1">
                                    <a:latin typeface="Cambria Math" panose="02040503050406030204" pitchFamily="18" charset="0"/>
                                  </a:rPr>
                                  <m:t>𝜃</m:t>
                                </m:r>
                              </m:e>
                            </m:d>
                            <m:r>
                              <a:rPr lang="uk-UA" sz="1200" i="1">
                                <a:latin typeface="Cambria Math" panose="02040503050406030204" pitchFamily="18" charset="0"/>
                              </a:rPr>
                              <m:t>𝑑𝑠</m:t>
                            </m:r>
                          </m:e>
                        </m:nary>
                      </m:den>
                    </m:f>
                  </m:oMath>
                </m:oMathPara>
              </a14:m>
              <a:endParaRPr lang="uk-UA" sz="1200" dirty="0"/>
            </a:p>
          </dgm:t>
        </dgm:pt>
      </mc:Choice>
      <mc:Fallback xmlns="">
        <dgm:pt modelId="{92BBC44B-EA98-4C82-9D93-F7D19571DCEB}">
          <dgm:prSet phldrT="[Text]" custT="1">
            <dgm:style>
              <a:lnRef idx="2">
                <a:schemeClr val="accent6"/>
              </a:lnRef>
              <a:fillRef idx="1">
                <a:schemeClr val="lt1"/>
              </a:fillRef>
              <a:effectRef idx="0">
                <a:schemeClr val="accent6"/>
              </a:effectRef>
              <a:fontRef idx="minor">
                <a:schemeClr val="dk1"/>
              </a:fontRef>
            </dgm:style>
          </dgm:prSet>
          <dgm:spPr>
            <a:ln/>
          </dgm:spPr>
          <dgm:t>
            <a:bodyPr/>
            <a:lstStyle/>
            <a:p>
              <a:pPr algn="ctr"/>
              <a:r>
                <a:rPr lang="uk-UA" sz="1400" dirty="0" smtClean="0"/>
                <a:t>Автокореляція</a:t>
              </a:r>
            </a:p>
            <a:p>
              <a:pPr algn="ctr"/>
              <a:r>
                <a:rPr lang="uk-UA" sz="1200" i="0" smtClean="0">
                  <a:latin typeface="Cambria Math" panose="02040503050406030204" pitchFamily="18" charset="0"/>
                </a:rPr>
                <a:t>𝑐</a:t>
              </a:r>
              <a:r>
                <a:rPr lang="uk-UA" sz="1200" i="0">
                  <a:latin typeface="Cambria Math"/>
                </a:rPr>
                <a:t>(</a:t>
              </a:r>
              <a:r>
                <a:rPr lang="uk-UA" sz="1200" i="0">
                  <a:latin typeface="Cambria Math" panose="02040503050406030204" pitchFamily="18" charset="0"/>
                </a:rPr>
                <a:t>𝑙, 𝜃</a:t>
              </a:r>
              <a:r>
                <a:rPr lang="uk-UA" sz="1200" i="0">
                  <a:latin typeface="Cambria Math"/>
                </a:rPr>
                <a:t>)</a:t>
              </a:r>
              <a:r>
                <a:rPr lang="uk-UA" sz="1200" i="0">
                  <a:latin typeface="Cambria Math" panose="02040503050406030204" pitchFamily="18" charset="0"/>
                </a:rPr>
                <a:t>=</a:t>
              </a:r>
              <a:r>
                <a:rPr lang="uk-UA" sz="1200" i="0">
                  <a:latin typeface="Cambria Math"/>
                </a:rPr>
                <a:t>(∫2_(</a:t>
              </a:r>
              <a:r>
                <a:rPr lang="uk-UA" sz="1200" i="0">
                  <a:latin typeface="Cambria Math" panose="02040503050406030204" pitchFamily="18" charset="0"/>
                </a:rPr>
                <a:t>−∞</a:t>
              </a:r>
              <a:r>
                <a:rPr lang="uk-UA" sz="1200" i="0">
                  <a:latin typeface="Cambria Math"/>
                </a:rPr>
                <a:t>)^</a:t>
              </a:r>
              <a:r>
                <a:rPr lang="uk-UA" sz="1200" i="0">
                  <a:latin typeface="Cambria Math" panose="02040503050406030204" pitchFamily="18" charset="0"/>
                </a:rPr>
                <a:t>∞</a:t>
              </a:r>
              <a:r>
                <a:rPr lang="uk-UA" sz="1200" i="0">
                  <a:latin typeface="Cambria Math"/>
                </a:rPr>
                <a:t>▒</a:t>
              </a:r>
              <a:r>
                <a:rPr lang="uk-UA" sz="1200" i="0">
                  <a:latin typeface="Cambria Math" panose="02040503050406030204" pitchFamily="18" charset="0"/>
                </a:rPr>
                <a:t>𝑔</a:t>
              </a:r>
              <a:r>
                <a:rPr lang="uk-UA" sz="1200" i="0">
                  <a:latin typeface="Cambria Math"/>
                </a:rPr>
                <a:t>(</a:t>
              </a:r>
              <a:r>
                <a:rPr lang="uk-UA" sz="1200" i="0">
                  <a:latin typeface="Cambria Math" panose="02040503050406030204" pitchFamily="18" charset="0"/>
                </a:rPr>
                <a:t>𝑠, 𝜃</a:t>
              </a:r>
              <a:r>
                <a:rPr lang="uk-UA" sz="1200" i="0">
                  <a:latin typeface="Cambria Math"/>
                </a:rPr>
                <a:t>)</a:t>
              </a:r>
              <a:r>
                <a:rPr lang="uk-UA" sz="1200" i="0">
                  <a:latin typeface="Cambria Math" panose="02040503050406030204" pitchFamily="18" charset="0"/>
                </a:rPr>
                <a:t>𝑔</a:t>
              </a:r>
              <a:r>
                <a:rPr lang="uk-UA" sz="1200" i="0">
                  <a:latin typeface="Cambria Math"/>
                </a:rPr>
                <a:t>(</a:t>
              </a:r>
              <a:r>
                <a:rPr lang="uk-UA" sz="1200" i="0">
                  <a:latin typeface="Cambria Math" panose="02040503050406030204" pitchFamily="18" charset="0"/>
                </a:rPr>
                <a:t>𝑠−1, 𝜃</a:t>
              </a:r>
              <a:r>
                <a:rPr lang="uk-UA" sz="1200" i="0">
                  <a:latin typeface="Cambria Math"/>
                </a:rPr>
                <a:t>)</a:t>
              </a:r>
              <a:r>
                <a:rPr lang="uk-UA" sz="1200" i="0">
                  <a:latin typeface="Cambria Math" panose="02040503050406030204" pitchFamily="18" charset="0"/>
                </a:rPr>
                <a:t>𝑑𝑠</a:t>
              </a:r>
              <a:r>
                <a:rPr lang="uk-UA" sz="1200" i="0">
                  <a:latin typeface="Cambria Math"/>
                </a:rPr>
                <a:t>)/(∫2_(</a:t>
              </a:r>
              <a:r>
                <a:rPr lang="uk-UA" sz="1200" i="0">
                  <a:latin typeface="Cambria Math" panose="02040503050406030204" pitchFamily="18" charset="0"/>
                </a:rPr>
                <a:t>−∞</a:t>
              </a:r>
              <a:r>
                <a:rPr lang="uk-UA" sz="1200" i="0">
                  <a:latin typeface="Cambria Math"/>
                </a:rPr>
                <a:t>)^</a:t>
              </a:r>
              <a:r>
                <a:rPr lang="uk-UA" sz="1200" i="0">
                  <a:latin typeface="Cambria Math" panose="02040503050406030204" pitchFamily="18" charset="0"/>
                </a:rPr>
                <a:t>∞</a:t>
              </a:r>
              <a:r>
                <a:rPr lang="uk-UA" sz="1200" i="0">
                  <a:latin typeface="Cambria Math"/>
                </a:rPr>
                <a:t>▒</a:t>
              </a:r>
              <a:r>
                <a:rPr lang="uk-UA" sz="1200" i="0">
                  <a:latin typeface="Cambria Math" panose="02040503050406030204" pitchFamily="18" charset="0"/>
                </a:rPr>
                <a:t>𝑔</a:t>
              </a:r>
              <a:r>
                <a:rPr lang="uk-UA" sz="1200" i="0">
                  <a:latin typeface="Cambria Math"/>
                </a:rPr>
                <a:t>(</a:t>
              </a:r>
              <a:r>
                <a:rPr lang="uk-UA" sz="1200" i="0">
                  <a:latin typeface="Cambria Math" panose="02040503050406030204" pitchFamily="18" charset="0"/>
                </a:rPr>
                <a:t>𝑠, 𝜃</a:t>
              </a:r>
              <a:r>
                <a:rPr lang="uk-UA" sz="1200" i="0">
                  <a:latin typeface="Cambria Math"/>
                </a:rPr>
                <a:t>)</a:t>
              </a:r>
              <a:r>
                <a:rPr lang="uk-UA" sz="1200" i="0">
                  <a:latin typeface="Cambria Math" panose="02040503050406030204" pitchFamily="18" charset="0"/>
                </a:rPr>
                <a:t>𝑔</a:t>
              </a:r>
              <a:r>
                <a:rPr lang="uk-UA" sz="1200" i="0">
                  <a:latin typeface="Cambria Math"/>
                </a:rPr>
                <a:t>(</a:t>
              </a:r>
              <a:r>
                <a:rPr lang="uk-UA" sz="1200" i="0">
                  <a:latin typeface="Cambria Math" panose="02040503050406030204" pitchFamily="18" charset="0"/>
                </a:rPr>
                <a:t>𝑠, 𝜃</a:t>
              </a:r>
              <a:r>
                <a:rPr lang="uk-UA" sz="1200" i="0">
                  <a:latin typeface="Cambria Math"/>
                </a:rPr>
                <a:t>)</a:t>
              </a:r>
              <a:r>
                <a:rPr lang="uk-UA" sz="1200" i="0">
                  <a:latin typeface="Cambria Math" panose="02040503050406030204" pitchFamily="18" charset="0"/>
                </a:rPr>
                <a:t>𝑑𝑠</a:t>
              </a:r>
              <a:r>
                <a:rPr lang="uk-UA" sz="1200" i="0">
                  <a:latin typeface="Cambria Math"/>
                </a:rPr>
                <a:t>)</a:t>
              </a:r>
              <a:endParaRPr lang="uk-UA" sz="1200" dirty="0"/>
            </a:p>
          </dgm:t>
        </dgm:pt>
      </mc:Fallback>
    </mc:AlternateContent>
    <dgm:pt modelId="{AD9368AD-4EDB-4AD3-B818-4C75C0A5EDF6}" type="parTrans" cxnId="{AB5DB24C-E63C-4A87-A117-F1930C9A4361}">
      <dgm:prSet/>
      <dgm:spPr/>
      <dgm:t>
        <a:bodyPr/>
        <a:lstStyle/>
        <a:p>
          <a:pPr algn="ctr"/>
          <a:endParaRPr lang="uk-UA" sz="1400"/>
        </a:p>
      </dgm:t>
    </dgm:pt>
    <dgm:pt modelId="{E7244B15-F1AC-46A8-9095-52B9F9DEDED7}" type="sibTrans" cxnId="{AB5DB24C-E63C-4A87-A117-F1930C9A4361}">
      <dgm:prSet custT="1"/>
      <dgm:spPr>
        <a:solidFill>
          <a:schemeClr val="tx1"/>
        </a:solidFill>
        <a:ln>
          <a:solidFill>
            <a:schemeClr val="tx1"/>
          </a:solidFill>
        </a:ln>
      </dgm:spPr>
      <dgm:t>
        <a:bodyPr/>
        <a:lstStyle/>
        <a:p>
          <a:pPr algn="ctr"/>
          <a:endParaRPr lang="uk-UA" sz="700"/>
        </a:p>
      </dgm:t>
    </dgm:pt>
    <mc:AlternateContent xmlns:mc="http://schemas.openxmlformats.org/markup-compatibility/2006" xmlns:a14="http://schemas.microsoft.com/office/drawing/2010/main">
      <mc:Choice Requires="a14">
        <dgm:pt modelId="{2BA68AA4-7D2A-4AA9-877D-00862C2F1C6D}">
          <dgm:prSet phldrT="[Text]" custT="1">
            <dgm:style>
              <a:lnRef idx="2">
                <a:schemeClr val="accent6"/>
              </a:lnRef>
              <a:fillRef idx="1">
                <a:schemeClr val="lt1"/>
              </a:fillRef>
              <a:effectRef idx="0">
                <a:schemeClr val="accent6"/>
              </a:effectRef>
              <a:fontRef idx="minor">
                <a:schemeClr val="dk1"/>
              </a:fontRef>
            </dgm:style>
          </dgm:prSet>
          <dgm:spPr>
            <a:ln/>
          </dgm:spPr>
          <dgm:t>
            <a:bodyPr/>
            <a:lstStyle/>
            <a:p>
              <a:pPr algn="ctr"/>
              <a:r>
                <a:rPr lang="en-US" sz="1400" dirty="0" smtClean="0"/>
                <a:t>Log Mapping</a:t>
              </a:r>
              <a:endParaRPr lang="uk-UA" sz="1400" dirty="0" smtClean="0"/>
            </a:p>
            <a:p>
              <a:pPr algn="ctr"/>
              <a14:m>
                <m:oMathPara xmlns:m="http://schemas.openxmlformats.org/officeDocument/2006/math">
                  <m:oMathParaPr>
                    <m:jc m:val="centerGroup"/>
                  </m:oMathParaPr>
                  <m:oMath xmlns:m="http://schemas.openxmlformats.org/officeDocument/2006/math">
                    <m:acc>
                      <m:accPr>
                        <m:chr m:val="̃"/>
                        <m:ctrlPr>
                          <a:rPr lang="uk-UA" sz="1050" i="1" smtClean="0">
                            <a:latin typeface="Cambria Math" panose="02040503050406030204" pitchFamily="18" charset="0"/>
                          </a:rPr>
                        </m:ctrlPr>
                      </m:accPr>
                      <m:e>
                        <m:r>
                          <a:rPr lang="uk-UA" sz="1050" i="1">
                            <a:latin typeface="Cambria Math" panose="02040503050406030204" pitchFamily="18" charset="0"/>
                          </a:rPr>
                          <m:t>с′</m:t>
                        </m:r>
                      </m:e>
                    </m:acc>
                    <m:r>
                      <a:rPr lang="uk-UA" sz="1050" i="1">
                        <a:latin typeface="Cambria Math" panose="02040503050406030204" pitchFamily="18" charset="0"/>
                      </a:rPr>
                      <m:t>(</m:t>
                    </m:r>
                    <m:r>
                      <a:rPr lang="uk-UA" sz="1050" i="1">
                        <a:latin typeface="Cambria Math" panose="02040503050406030204" pitchFamily="18" charset="0"/>
                      </a:rPr>
                      <m:t>𝜇</m:t>
                    </m:r>
                    <m:r>
                      <a:rPr lang="uk-UA" sz="1050" i="1">
                        <a:latin typeface="Cambria Math" panose="02040503050406030204" pitchFamily="18" charset="0"/>
                      </a:rPr>
                      <m:t>,</m:t>
                    </m:r>
                    <m:r>
                      <a:rPr lang="uk-UA" sz="1050" i="1">
                        <a:latin typeface="Cambria Math" panose="02040503050406030204" pitchFamily="18" charset="0"/>
                      </a:rPr>
                      <m:t>𝜃</m:t>
                    </m:r>
                    <m:r>
                      <a:rPr lang="uk-UA" sz="1050" i="1">
                        <a:latin typeface="Cambria Math" panose="02040503050406030204" pitchFamily="18" charset="0"/>
                      </a:rPr>
                      <m:t>)=</m:t>
                    </m:r>
                    <m:func>
                      <m:funcPr>
                        <m:ctrlPr>
                          <a:rPr lang="uk-UA" sz="1050" i="1">
                            <a:latin typeface="Cambria Math" panose="02040503050406030204" pitchFamily="18" charset="0"/>
                          </a:rPr>
                        </m:ctrlPr>
                      </m:funcPr>
                      <m:fName>
                        <m:sSub>
                          <m:sSubPr>
                            <m:ctrlPr>
                              <a:rPr lang="uk-UA" sz="1050" i="1">
                                <a:latin typeface="Cambria Math" panose="02040503050406030204" pitchFamily="18" charset="0"/>
                              </a:rPr>
                            </m:ctrlPr>
                          </m:sSubPr>
                          <m:e>
                            <m:f>
                              <m:fPr>
                                <m:ctrlPr>
                                  <a:rPr lang="uk-UA" sz="1050" i="1">
                                    <a:latin typeface="Cambria Math" panose="02040503050406030204" pitchFamily="18" charset="0"/>
                                  </a:rPr>
                                </m:ctrlPr>
                              </m:fPr>
                              <m:num>
                                <m:r>
                                  <a:rPr lang="en-US" sz="1050">
                                    <a:latin typeface="Cambria Math" panose="02040503050406030204" pitchFamily="18" charset="0"/>
                                  </a:rPr>
                                  <m:t>1</m:t>
                                </m:r>
                              </m:num>
                              <m:den>
                                <m:r>
                                  <m:rPr>
                                    <m:sty m:val="p"/>
                                  </m:rPr>
                                  <a:rPr lang="en-US" sz="1050">
                                    <a:latin typeface="Cambria Math" panose="02040503050406030204" pitchFamily="18" charset="0"/>
                                  </a:rPr>
                                  <m:t>k</m:t>
                                </m:r>
                              </m:den>
                            </m:f>
                            <m:r>
                              <m:rPr>
                                <m:sty m:val="p"/>
                              </m:rPr>
                              <a:rPr lang="en-US" sz="1050">
                                <a:latin typeface="Cambria Math" panose="02040503050406030204" pitchFamily="18" charset="0"/>
                              </a:rPr>
                              <m:t>log</m:t>
                            </m:r>
                          </m:e>
                          <m:sub>
                            <m:r>
                              <a:rPr lang="en-US" sz="1050" i="1">
                                <a:latin typeface="Cambria Math" panose="02040503050406030204" pitchFamily="18" charset="0"/>
                              </a:rPr>
                              <m:t>10</m:t>
                            </m:r>
                          </m:sub>
                        </m:sSub>
                      </m:fName>
                      <m:e>
                        <m:r>
                          <a:rPr lang="uk-UA" sz="1050" i="1">
                            <a:latin typeface="Cambria Math" panose="02040503050406030204" pitchFamily="18" charset="0"/>
                          </a:rPr>
                          <m:t>(1+</m:t>
                        </m:r>
                        <m:r>
                          <a:rPr lang="uk-UA" sz="1050" i="1">
                            <a:latin typeface="Cambria Math" panose="02040503050406030204" pitchFamily="18" charset="0"/>
                          </a:rPr>
                          <m:t>𝑘</m:t>
                        </m:r>
                        <m:r>
                          <a:rPr lang="uk-UA" sz="1050" i="1">
                            <a:latin typeface="Cambria Math" panose="02040503050406030204" pitchFamily="18" charset="0"/>
                          </a:rPr>
                          <m:t>∗</m:t>
                        </m:r>
                        <m:r>
                          <a:rPr lang="uk-UA" sz="1050" i="1">
                            <a:latin typeface="Cambria Math" panose="02040503050406030204" pitchFamily="18" charset="0"/>
                          </a:rPr>
                          <m:t>𝑐</m:t>
                        </m:r>
                        <m:r>
                          <a:rPr lang="uk-UA" sz="1050" i="1">
                            <a:latin typeface="Cambria Math" panose="02040503050406030204" pitchFamily="18" charset="0"/>
                          </a:rPr>
                          <m:t>(</m:t>
                        </m:r>
                        <m:r>
                          <a:rPr lang="uk-UA" sz="1050" i="1">
                            <a:latin typeface="Cambria Math" panose="02040503050406030204" pitchFamily="18" charset="0"/>
                          </a:rPr>
                          <m:t>𝑙</m:t>
                        </m:r>
                        <m:r>
                          <a:rPr lang="uk-UA" sz="1050" i="1">
                            <a:latin typeface="Cambria Math" panose="02040503050406030204" pitchFamily="18" charset="0"/>
                          </a:rPr>
                          <m:t>, </m:t>
                        </m:r>
                        <m:r>
                          <a:rPr lang="uk-UA" sz="1050" i="1">
                            <a:latin typeface="Cambria Math" panose="02040503050406030204" pitchFamily="18" charset="0"/>
                          </a:rPr>
                          <m:t>𝜃</m:t>
                        </m:r>
                        <m:r>
                          <a:rPr lang="uk-UA" sz="1050" i="1">
                            <a:latin typeface="Cambria Math" panose="02040503050406030204" pitchFamily="18" charset="0"/>
                          </a:rPr>
                          <m:t>))</m:t>
                        </m:r>
                      </m:e>
                    </m:func>
                  </m:oMath>
                </m:oMathPara>
              </a14:m>
              <a:endParaRPr lang="uk-UA" sz="1050" dirty="0"/>
            </a:p>
          </dgm:t>
        </dgm:pt>
      </mc:Choice>
      <mc:Fallback xmlns="">
        <dgm:pt modelId="{2BA68AA4-7D2A-4AA9-877D-00862C2F1C6D}">
          <dgm:prSet phldrT="[Text]" custT="1">
            <dgm:style>
              <a:lnRef idx="2">
                <a:schemeClr val="accent6"/>
              </a:lnRef>
              <a:fillRef idx="1">
                <a:schemeClr val="lt1"/>
              </a:fillRef>
              <a:effectRef idx="0">
                <a:schemeClr val="accent6"/>
              </a:effectRef>
              <a:fontRef idx="minor">
                <a:schemeClr val="dk1"/>
              </a:fontRef>
            </dgm:style>
          </dgm:prSet>
          <dgm:spPr>
            <a:ln/>
          </dgm:spPr>
          <dgm:t>
            <a:bodyPr/>
            <a:lstStyle/>
            <a:p>
              <a:pPr algn="ctr"/>
              <a:r>
                <a:rPr lang="en-US" sz="1400" dirty="0" smtClean="0"/>
                <a:t>Log Mapping</a:t>
              </a:r>
              <a:endParaRPr lang="uk-UA" sz="1400" dirty="0" smtClean="0"/>
            </a:p>
            <a:p>
              <a:pPr algn="ctr"/>
              <a:r>
                <a:rPr lang="uk-UA" sz="1050" i="0" smtClean="0">
                  <a:latin typeface="Cambria Math"/>
                </a:rPr>
                <a:t>(</a:t>
              </a:r>
              <a:r>
                <a:rPr lang="uk-UA" sz="1050" i="0">
                  <a:latin typeface="Cambria Math" panose="02040503050406030204" pitchFamily="18" charset="0"/>
                </a:rPr>
                <a:t>с′</a:t>
              </a:r>
              <a:r>
                <a:rPr lang="uk-UA" sz="1050" i="0" smtClean="0">
                  <a:latin typeface="Cambria Math"/>
                </a:rPr>
                <a:t>) ̃</a:t>
              </a:r>
              <a:r>
                <a:rPr lang="uk-UA" sz="1050" i="0">
                  <a:latin typeface="Cambria Math" panose="02040503050406030204" pitchFamily="18" charset="0"/>
                </a:rPr>
                <a:t>(𝜇,𝜃)=</a:t>
              </a:r>
              <a:r>
                <a:rPr lang="uk-UA" sz="1050" i="0">
                  <a:latin typeface="Cambria Math"/>
                </a:rPr>
                <a:t>〖</a:t>
              </a:r>
              <a:r>
                <a:rPr lang="en-US" sz="1050" i="0">
                  <a:latin typeface="Cambria Math" panose="02040503050406030204" pitchFamily="18" charset="0"/>
                </a:rPr>
                <a:t>1</a:t>
              </a:r>
              <a:r>
                <a:rPr lang="uk-UA" sz="1050" i="0">
                  <a:latin typeface="Cambria Math"/>
                </a:rPr>
                <a:t>/</a:t>
              </a:r>
              <a:r>
                <a:rPr lang="en-US" sz="1050" i="0">
                  <a:latin typeface="Cambria Math" panose="02040503050406030204" pitchFamily="18" charset="0"/>
                </a:rPr>
                <a:t>k log</a:t>
              </a:r>
              <a:r>
                <a:rPr lang="uk-UA" sz="1050" i="0">
                  <a:latin typeface="Cambria Math"/>
                </a:rPr>
                <a:t>〗_</a:t>
              </a:r>
              <a:r>
                <a:rPr lang="en-US" sz="1050" i="0">
                  <a:latin typeface="Cambria Math" panose="02040503050406030204" pitchFamily="18" charset="0"/>
                </a:rPr>
                <a:t>10</a:t>
              </a:r>
              <a:r>
                <a:rPr lang="uk-UA" sz="1050" i="0">
                  <a:latin typeface="Cambria Math"/>
                </a:rPr>
                <a:t>⁡〖</a:t>
              </a:r>
              <a:r>
                <a:rPr lang="uk-UA" sz="1050" i="0">
                  <a:latin typeface="Cambria Math" panose="02040503050406030204" pitchFamily="18" charset="0"/>
                </a:rPr>
                <a:t>(1+𝑘∗𝑐(𝑙, 𝜃))</a:t>
              </a:r>
              <a:r>
                <a:rPr lang="uk-UA" sz="1050" i="0">
                  <a:latin typeface="Cambria Math"/>
                </a:rPr>
                <a:t>〗</a:t>
              </a:r>
              <a:endParaRPr lang="uk-UA" sz="1050" dirty="0"/>
            </a:p>
          </dgm:t>
        </dgm:pt>
      </mc:Fallback>
    </mc:AlternateContent>
    <dgm:pt modelId="{13869A96-50EA-4F72-9676-6807BB65D0C5}" type="parTrans" cxnId="{AC3664B0-4222-4C44-B463-F15C6FE4FEE7}">
      <dgm:prSet/>
      <dgm:spPr/>
      <dgm:t>
        <a:bodyPr/>
        <a:lstStyle/>
        <a:p>
          <a:pPr algn="ctr"/>
          <a:endParaRPr lang="uk-UA" sz="1400"/>
        </a:p>
      </dgm:t>
    </dgm:pt>
    <dgm:pt modelId="{387E45FD-31F4-4371-BB8C-54472D1E288E}" type="sibTrans" cxnId="{AC3664B0-4222-4C44-B463-F15C6FE4FEE7}">
      <dgm:prSet custT="1"/>
      <dgm:spPr>
        <a:solidFill>
          <a:schemeClr val="tx1"/>
        </a:solidFill>
        <a:ln>
          <a:solidFill>
            <a:schemeClr val="tx1"/>
          </a:solidFill>
        </a:ln>
      </dgm:spPr>
      <dgm:t>
        <a:bodyPr/>
        <a:lstStyle/>
        <a:p>
          <a:pPr algn="ctr"/>
          <a:endParaRPr lang="uk-UA" sz="300"/>
        </a:p>
      </dgm:t>
    </dgm:pt>
    <mc:AlternateContent xmlns:mc="http://schemas.openxmlformats.org/markup-compatibility/2006" xmlns:a14="http://schemas.microsoft.com/office/drawing/2010/main">
      <mc:Choice Requires="a14">
        <dgm:pt modelId="{525C35F4-8AD1-4BD7-9A6E-7EB12B21D983}">
          <dgm:prSet phldrT="[Text]" custT="1">
            <dgm:style>
              <a:lnRef idx="2">
                <a:schemeClr val="accent6"/>
              </a:lnRef>
              <a:fillRef idx="1">
                <a:schemeClr val="lt1"/>
              </a:fillRef>
              <a:effectRef idx="0">
                <a:schemeClr val="accent6"/>
              </a:effectRef>
              <a:fontRef idx="minor">
                <a:schemeClr val="dk1"/>
              </a:fontRef>
            </dgm:style>
          </dgm:prSet>
          <dgm:spPr>
            <a:ln/>
          </dgm:spPr>
          <dgm:t>
            <a:bodyPr/>
            <a:lstStyle/>
            <a:p>
              <a:pPr algn="ctr"/>
              <a:r>
                <a:rPr lang="uk-UA" sz="1400" dirty="0" smtClean="0"/>
                <a:t>Перетворення Фур’є</a:t>
              </a:r>
            </a:p>
            <a:p>
              <a:pPr algn="ctr"/>
              <a14:m>
                <m:oMathPara xmlns:m="http://schemas.openxmlformats.org/officeDocument/2006/math">
                  <m:oMathParaPr>
                    <m:jc m:val="centerGroup"/>
                  </m:oMathParaPr>
                  <m:oMath xmlns:m="http://schemas.openxmlformats.org/officeDocument/2006/math">
                    <m:acc>
                      <m:accPr>
                        <m:chr m:val="̌"/>
                        <m:ctrlPr>
                          <a:rPr lang="uk-UA" sz="1200" i="1" smtClean="0">
                            <a:latin typeface="Cambria Math" panose="02040503050406030204" pitchFamily="18" charset="0"/>
                          </a:rPr>
                        </m:ctrlPr>
                      </m:accPr>
                      <m:e>
                        <m:r>
                          <a:rPr lang="en-US" sz="1200" i="1">
                            <a:latin typeface="Cambria Math" panose="02040503050406030204" pitchFamily="18" charset="0"/>
                          </a:rPr>
                          <m:t>𝐶</m:t>
                        </m:r>
                      </m:e>
                    </m:acc>
                    <m:d>
                      <m:dPr>
                        <m:ctrlPr>
                          <a:rPr lang="uk-UA" sz="1200" i="1">
                            <a:latin typeface="Cambria Math" panose="02040503050406030204" pitchFamily="18" charset="0"/>
                          </a:rPr>
                        </m:ctrlPr>
                      </m:dPr>
                      <m:e>
                        <m:sSub>
                          <m:sSubPr>
                            <m:ctrlPr>
                              <a:rPr lang="uk-UA" sz="1200" i="1">
                                <a:latin typeface="Cambria Math" panose="02040503050406030204" pitchFamily="18" charset="0"/>
                              </a:rPr>
                            </m:ctrlPr>
                          </m:sSubPr>
                          <m:e>
                            <m:r>
                              <a:rPr lang="en-US" sz="1200" i="1">
                                <a:latin typeface="Cambria Math" panose="02040503050406030204" pitchFamily="18" charset="0"/>
                              </a:rPr>
                              <m:t>𝜉</m:t>
                            </m:r>
                          </m:e>
                          <m:sub>
                            <m:r>
                              <a:rPr lang="en-US" sz="1200" i="1">
                                <a:latin typeface="Cambria Math" panose="02040503050406030204" pitchFamily="18" charset="0"/>
                              </a:rPr>
                              <m:t>𝑙</m:t>
                            </m:r>
                          </m:sub>
                        </m:sSub>
                        <m:r>
                          <a:rPr lang="en-US" sz="1200" i="1">
                            <a:latin typeface="Cambria Math" panose="02040503050406030204" pitchFamily="18" charset="0"/>
                          </a:rPr>
                          <m:t>, </m:t>
                        </m:r>
                        <m:sSub>
                          <m:sSubPr>
                            <m:ctrlPr>
                              <a:rPr lang="uk-UA" sz="1200" i="1">
                                <a:latin typeface="Cambria Math" panose="02040503050406030204" pitchFamily="18" charset="0"/>
                              </a:rPr>
                            </m:ctrlPr>
                          </m:sSubPr>
                          <m:e>
                            <m:r>
                              <a:rPr lang="en-US" sz="1200" i="1">
                                <a:latin typeface="Cambria Math" panose="02040503050406030204" pitchFamily="18" charset="0"/>
                              </a:rPr>
                              <m:t>𝜉</m:t>
                            </m:r>
                          </m:e>
                          <m:sub>
                            <m:r>
                              <a:rPr lang="en-US" sz="1200" i="1">
                                <a:latin typeface="Cambria Math" panose="02040503050406030204" pitchFamily="18" charset="0"/>
                              </a:rPr>
                              <m:t>𝜃</m:t>
                            </m:r>
                          </m:sub>
                        </m:sSub>
                      </m:e>
                    </m:d>
                    <m:r>
                      <a:rPr lang="en-US" sz="1200" i="1">
                        <a:latin typeface="Cambria Math" panose="02040503050406030204" pitchFamily="18" charset="0"/>
                      </a:rPr>
                      <m:t>=</m:t>
                    </m:r>
                    <m:nary>
                      <m:naryPr>
                        <m:limLoc m:val="subSup"/>
                        <m:ctrlPr>
                          <a:rPr lang="uk-UA" sz="1200" i="1">
                            <a:latin typeface="Cambria Math" panose="02040503050406030204" pitchFamily="18" charset="0"/>
                          </a:rPr>
                        </m:ctrlPr>
                      </m:naryPr>
                      <m:sub>
                        <m:r>
                          <a:rPr lang="en-US" sz="1200" i="1">
                            <a:latin typeface="Cambria Math" panose="02040503050406030204" pitchFamily="18" charset="0"/>
                          </a:rPr>
                          <m:t>0</m:t>
                        </m:r>
                      </m:sub>
                      <m:sup>
                        <m:r>
                          <a:rPr lang="en-US" sz="1200" i="1">
                            <a:latin typeface="Cambria Math" panose="02040503050406030204" pitchFamily="18" charset="0"/>
                          </a:rPr>
                          <m:t>𝜋</m:t>
                        </m:r>
                      </m:sup>
                      <m:e>
                        <m:nary>
                          <m:naryPr>
                            <m:limLoc m:val="subSup"/>
                            <m:ctrlPr>
                              <a:rPr lang="uk-UA" sz="1200" i="1">
                                <a:latin typeface="Cambria Math" panose="02040503050406030204" pitchFamily="18" charset="0"/>
                              </a:rPr>
                            </m:ctrlPr>
                          </m:naryPr>
                          <m:sub>
                            <m:r>
                              <a:rPr lang="en-US" sz="1200" i="1">
                                <a:latin typeface="Cambria Math" panose="02040503050406030204" pitchFamily="18" charset="0"/>
                              </a:rPr>
                              <m:t>−∞</m:t>
                            </m:r>
                          </m:sub>
                          <m:sup>
                            <m:r>
                              <a:rPr lang="en-US" sz="1200" i="1">
                                <a:latin typeface="Cambria Math" panose="02040503050406030204" pitchFamily="18" charset="0"/>
                              </a:rPr>
                              <m:t>+∞</m:t>
                            </m:r>
                          </m:sup>
                          <m:e>
                            <m:r>
                              <a:rPr lang="en-US" sz="1200">
                                <a:latin typeface="Cambria Math" panose="02040503050406030204" pitchFamily="18" charset="0"/>
                              </a:rPr>
                              <m:t> </m:t>
                            </m:r>
                            <m:acc>
                              <m:accPr>
                                <m:chr m:val="̃"/>
                                <m:ctrlPr>
                                  <a:rPr lang="uk-UA" sz="1200" i="1">
                                    <a:latin typeface="Cambria Math" panose="02040503050406030204" pitchFamily="18" charset="0"/>
                                  </a:rPr>
                                </m:ctrlPr>
                              </m:accPr>
                              <m:e>
                                <m:sSup>
                                  <m:sSupPr>
                                    <m:ctrlPr>
                                      <a:rPr lang="uk-UA" sz="1200" i="1">
                                        <a:latin typeface="Cambria Math" panose="02040503050406030204" pitchFamily="18" charset="0"/>
                                      </a:rPr>
                                    </m:ctrlPr>
                                  </m:sSupPr>
                                  <m:e>
                                    <m:r>
                                      <a:rPr lang="uk-UA" sz="1200" i="1">
                                        <a:latin typeface="Cambria Math" panose="02040503050406030204" pitchFamily="18" charset="0"/>
                                      </a:rPr>
                                      <m:t>с</m:t>
                                    </m:r>
                                  </m:e>
                                  <m:sup>
                                    <m:r>
                                      <a:rPr lang="uk-UA" sz="1200" i="1">
                                        <a:latin typeface="Cambria Math" panose="02040503050406030204" pitchFamily="18" charset="0"/>
                                      </a:rPr>
                                      <m:t>′</m:t>
                                    </m:r>
                                  </m:sup>
                                </m:sSup>
                              </m:e>
                            </m:acc>
                            <m:d>
                              <m:dPr>
                                <m:ctrlPr>
                                  <a:rPr lang="uk-UA" sz="1200" i="1">
                                    <a:latin typeface="Cambria Math" panose="02040503050406030204" pitchFamily="18" charset="0"/>
                                  </a:rPr>
                                </m:ctrlPr>
                              </m:dPr>
                              <m:e>
                                <m:r>
                                  <a:rPr lang="uk-UA" sz="1200" i="1">
                                    <a:latin typeface="Cambria Math" panose="02040503050406030204" pitchFamily="18" charset="0"/>
                                  </a:rPr>
                                  <m:t>𝜇</m:t>
                                </m:r>
                                <m:r>
                                  <a:rPr lang="uk-UA" sz="1200" i="1">
                                    <a:latin typeface="Cambria Math" panose="02040503050406030204" pitchFamily="18" charset="0"/>
                                  </a:rPr>
                                  <m:t>,</m:t>
                                </m:r>
                                <m:r>
                                  <a:rPr lang="uk-UA" sz="1200" i="1">
                                    <a:latin typeface="Cambria Math" panose="02040503050406030204" pitchFamily="18" charset="0"/>
                                  </a:rPr>
                                  <m:t>𝜃</m:t>
                                </m:r>
                              </m:e>
                            </m:d>
                            <m:r>
                              <a:rPr lang="uk-UA" sz="1200" i="1">
                                <a:latin typeface="Cambria Math" panose="02040503050406030204" pitchFamily="18" charset="0"/>
                              </a:rPr>
                              <m:t>∙</m:t>
                            </m:r>
                            <m:sSup>
                              <m:sSupPr>
                                <m:ctrlPr>
                                  <a:rPr lang="uk-UA" sz="1200" i="1">
                                    <a:latin typeface="Cambria Math" panose="02040503050406030204" pitchFamily="18" charset="0"/>
                                  </a:rPr>
                                </m:ctrlPr>
                              </m:sSupPr>
                              <m:e>
                                <m:r>
                                  <a:rPr lang="uk-UA" sz="1200" i="1">
                                    <a:latin typeface="Cambria Math" panose="02040503050406030204" pitchFamily="18" charset="0"/>
                                  </a:rPr>
                                  <m:t>𝑒</m:t>
                                </m:r>
                              </m:e>
                              <m:sup>
                                <m:r>
                                  <a:rPr lang="uk-UA" sz="1200" i="1">
                                    <a:latin typeface="Cambria Math" panose="02040503050406030204" pitchFamily="18" charset="0"/>
                                  </a:rPr>
                                  <m:t>−</m:t>
                                </m:r>
                                <m:r>
                                  <a:rPr lang="uk-UA" sz="1200" i="1">
                                    <a:latin typeface="Cambria Math" panose="02040503050406030204" pitchFamily="18" charset="0"/>
                                  </a:rPr>
                                  <m:t>𝑖</m:t>
                                </m:r>
                                <m:r>
                                  <a:rPr lang="uk-UA" sz="1200" i="1">
                                    <a:latin typeface="Cambria Math" panose="02040503050406030204" pitchFamily="18" charset="0"/>
                                  </a:rPr>
                                  <m:t>(</m:t>
                                </m:r>
                                <m:r>
                                  <a:rPr lang="uk-UA" sz="1200" i="1">
                                    <a:latin typeface="Cambria Math" panose="02040503050406030204" pitchFamily="18" charset="0"/>
                                  </a:rPr>
                                  <m:t>𝜇</m:t>
                                </m:r>
                                <m:sSub>
                                  <m:sSubPr>
                                    <m:ctrlPr>
                                      <a:rPr lang="uk-UA" sz="1200" i="1">
                                        <a:latin typeface="Cambria Math" panose="02040503050406030204" pitchFamily="18" charset="0"/>
                                      </a:rPr>
                                    </m:ctrlPr>
                                  </m:sSubPr>
                                  <m:e>
                                    <m:r>
                                      <a:rPr lang="uk-UA" sz="1200" i="1">
                                        <a:latin typeface="Cambria Math" panose="02040503050406030204" pitchFamily="18" charset="0"/>
                                      </a:rPr>
                                      <m:t>𝜉</m:t>
                                    </m:r>
                                  </m:e>
                                  <m:sub>
                                    <m:r>
                                      <a:rPr lang="uk-UA" sz="1200" i="1">
                                        <a:latin typeface="Cambria Math" panose="02040503050406030204" pitchFamily="18" charset="0"/>
                                      </a:rPr>
                                      <m:t>𝑙</m:t>
                                    </m:r>
                                  </m:sub>
                                </m:sSub>
                                <m:r>
                                  <a:rPr lang="uk-UA" sz="1200" i="1">
                                    <a:latin typeface="Cambria Math" panose="02040503050406030204" pitchFamily="18" charset="0"/>
                                  </a:rPr>
                                  <m:t>+</m:t>
                                </m:r>
                                <m:r>
                                  <a:rPr lang="uk-UA" sz="1200" i="1">
                                    <a:latin typeface="Cambria Math" panose="02040503050406030204" pitchFamily="18" charset="0"/>
                                  </a:rPr>
                                  <m:t>𝜃</m:t>
                                </m:r>
                                <m:sSub>
                                  <m:sSubPr>
                                    <m:ctrlPr>
                                      <a:rPr lang="uk-UA" sz="1200" i="1">
                                        <a:latin typeface="Cambria Math" panose="02040503050406030204" pitchFamily="18" charset="0"/>
                                      </a:rPr>
                                    </m:ctrlPr>
                                  </m:sSubPr>
                                  <m:e>
                                    <m:r>
                                      <a:rPr lang="uk-UA" sz="1200" i="1">
                                        <a:latin typeface="Cambria Math" panose="02040503050406030204" pitchFamily="18" charset="0"/>
                                      </a:rPr>
                                      <m:t>𝜉</m:t>
                                    </m:r>
                                  </m:e>
                                  <m:sub>
                                    <m:r>
                                      <a:rPr lang="uk-UA" sz="1200" i="1">
                                        <a:latin typeface="Cambria Math" panose="02040503050406030204" pitchFamily="18" charset="0"/>
                                      </a:rPr>
                                      <m:t>𝜃</m:t>
                                    </m:r>
                                  </m:sub>
                                </m:sSub>
                                <m:r>
                                  <a:rPr lang="uk-UA" sz="1200" i="1">
                                    <a:latin typeface="Cambria Math" panose="02040503050406030204" pitchFamily="18" charset="0"/>
                                  </a:rPr>
                                  <m:t>)</m:t>
                                </m:r>
                              </m:sup>
                            </m:sSup>
                          </m:e>
                        </m:nary>
                      </m:e>
                    </m:nary>
                    <m:r>
                      <a:rPr lang="en-US" sz="1200" i="1">
                        <a:latin typeface="Cambria Math" panose="02040503050406030204" pitchFamily="18" charset="0"/>
                      </a:rPr>
                      <m:t> </m:t>
                    </m:r>
                    <m:r>
                      <a:rPr lang="en-US" sz="1200" i="1">
                        <a:latin typeface="Cambria Math" panose="02040503050406030204" pitchFamily="18" charset="0"/>
                      </a:rPr>
                      <m:t>𝑑</m:t>
                    </m:r>
                    <m:r>
                      <a:rPr lang="en-US" sz="1200" i="1">
                        <a:latin typeface="Cambria Math" panose="02040503050406030204" pitchFamily="18" charset="0"/>
                      </a:rPr>
                      <m:t>𝜇</m:t>
                    </m:r>
                    <m:r>
                      <a:rPr lang="en-US" sz="1200" i="1">
                        <a:latin typeface="Cambria Math" panose="02040503050406030204" pitchFamily="18" charset="0"/>
                      </a:rPr>
                      <m:t>𝑑</m:t>
                    </m:r>
                    <m:r>
                      <a:rPr lang="en-US" sz="1200" i="1">
                        <a:latin typeface="Cambria Math" panose="02040503050406030204" pitchFamily="18" charset="0"/>
                      </a:rPr>
                      <m:t>𝜃</m:t>
                    </m:r>
                    <m:r>
                      <a:rPr lang="en-US" sz="1200" b="0" i="0" smtClean="0">
                        <a:latin typeface="Cambria Math" panose="02040503050406030204" pitchFamily="18" charset="0"/>
                      </a:rPr>
                      <m:t> </m:t>
                    </m:r>
                  </m:oMath>
                </m:oMathPara>
              </a14:m>
              <a:endParaRPr lang="uk-UA" sz="1200" dirty="0"/>
            </a:p>
          </dgm:t>
        </dgm:pt>
      </mc:Choice>
      <mc:Fallback xmlns="">
        <dgm:pt modelId="{525C35F4-8AD1-4BD7-9A6E-7EB12B21D983}">
          <dgm:prSet phldrT="[Text]" custT="1">
            <dgm:style>
              <a:lnRef idx="2">
                <a:schemeClr val="accent6"/>
              </a:lnRef>
              <a:fillRef idx="1">
                <a:schemeClr val="lt1"/>
              </a:fillRef>
              <a:effectRef idx="0">
                <a:schemeClr val="accent6"/>
              </a:effectRef>
              <a:fontRef idx="minor">
                <a:schemeClr val="dk1"/>
              </a:fontRef>
            </dgm:style>
          </dgm:prSet>
          <dgm:spPr>
            <a:ln/>
          </dgm:spPr>
          <dgm:t>
            <a:bodyPr/>
            <a:lstStyle/>
            <a:p>
              <a:pPr algn="ctr"/>
              <a:r>
                <a:rPr lang="uk-UA" sz="1400" dirty="0" smtClean="0"/>
                <a:t>Перетворення Фур’є</a:t>
              </a:r>
            </a:p>
            <a:p>
              <a:pPr algn="ctr"/>
              <a:r>
                <a:rPr lang="en-US" sz="1200" i="0">
                  <a:latin typeface="Cambria Math" panose="02040503050406030204" pitchFamily="18" charset="0"/>
                </a:rPr>
                <a:t>𝐶</a:t>
              </a:r>
              <a:r>
                <a:rPr lang="uk-UA" sz="1200" i="0" smtClean="0">
                  <a:latin typeface="Cambria Math"/>
                </a:rPr>
                <a:t> ̌</a:t>
              </a:r>
              <a:r>
                <a:rPr lang="uk-UA" sz="1200" i="0">
                  <a:latin typeface="Cambria Math"/>
                </a:rPr>
                <a:t>(</a:t>
              </a:r>
              <a:r>
                <a:rPr lang="en-US" sz="1200" i="0">
                  <a:latin typeface="Cambria Math" panose="02040503050406030204" pitchFamily="18" charset="0"/>
                </a:rPr>
                <a:t>𝜉</a:t>
              </a:r>
              <a:r>
                <a:rPr lang="uk-UA" sz="1200" i="0">
                  <a:latin typeface="Cambria Math"/>
                </a:rPr>
                <a:t>_</a:t>
              </a:r>
              <a:r>
                <a:rPr lang="en-US" sz="1200" i="0">
                  <a:latin typeface="Cambria Math" panose="02040503050406030204" pitchFamily="18" charset="0"/>
                </a:rPr>
                <a:t>𝑙, 𝜉</a:t>
              </a:r>
              <a:r>
                <a:rPr lang="uk-UA" sz="1200" i="0">
                  <a:latin typeface="Cambria Math"/>
                </a:rPr>
                <a:t>_</a:t>
              </a:r>
              <a:r>
                <a:rPr lang="en-US" sz="1200" i="0">
                  <a:latin typeface="Cambria Math" panose="02040503050406030204" pitchFamily="18" charset="0"/>
                </a:rPr>
                <a:t>𝜃</a:t>
              </a:r>
              <a:r>
                <a:rPr lang="en-US" sz="1200" i="0">
                  <a:latin typeface="Cambria Math"/>
                </a:rPr>
                <a:t> )</a:t>
              </a:r>
              <a:r>
                <a:rPr lang="en-US" sz="1200" i="0">
                  <a:latin typeface="Cambria Math" panose="02040503050406030204" pitchFamily="18" charset="0"/>
                </a:rPr>
                <a:t>=</a:t>
              </a:r>
              <a:r>
                <a:rPr lang="uk-UA" sz="1200" i="0">
                  <a:latin typeface="Cambria Math"/>
                </a:rPr>
                <a:t>∫2</a:t>
              </a:r>
              <a:r>
                <a:rPr lang="en-US" sz="1200" i="0">
                  <a:latin typeface="Cambria Math"/>
                </a:rPr>
                <a:t>_</a:t>
              </a:r>
              <a:r>
                <a:rPr lang="en-US" sz="1200" i="0">
                  <a:latin typeface="Cambria Math" panose="02040503050406030204" pitchFamily="18" charset="0"/>
                </a:rPr>
                <a:t>0</a:t>
              </a:r>
              <a:r>
                <a:rPr lang="en-US" sz="1200" i="0">
                  <a:latin typeface="Cambria Math"/>
                </a:rPr>
                <a:t>^</a:t>
              </a:r>
              <a:r>
                <a:rPr lang="en-US" sz="1200" i="0">
                  <a:latin typeface="Cambria Math" panose="02040503050406030204" pitchFamily="18" charset="0"/>
                </a:rPr>
                <a:t>𝜋</a:t>
              </a:r>
              <a:r>
                <a:rPr lang="uk-UA" sz="1200" i="0">
                  <a:latin typeface="Cambria Math"/>
                </a:rPr>
                <a:t>▒∫2</a:t>
              </a:r>
              <a:r>
                <a:rPr lang="en-US" sz="1200" i="0">
                  <a:latin typeface="Cambria Math"/>
                </a:rPr>
                <a:t>_</a:t>
              </a:r>
              <a:r>
                <a:rPr lang="uk-UA" sz="1200" i="0">
                  <a:latin typeface="Cambria Math"/>
                </a:rPr>
                <a:t>(</a:t>
              </a:r>
              <a:r>
                <a:rPr lang="en-US" sz="1200" i="0">
                  <a:latin typeface="Cambria Math" panose="02040503050406030204" pitchFamily="18" charset="0"/>
                </a:rPr>
                <a:t>−∞</a:t>
              </a:r>
              <a:r>
                <a:rPr lang="uk-UA" sz="1200" i="0">
                  <a:latin typeface="Cambria Math"/>
                </a:rPr>
                <a:t>)</a:t>
              </a:r>
              <a:r>
                <a:rPr lang="en-US" sz="1200" i="0">
                  <a:latin typeface="Cambria Math"/>
                </a:rPr>
                <a:t>^(</a:t>
              </a:r>
              <a:r>
                <a:rPr lang="en-US" sz="1200" i="0">
                  <a:latin typeface="Cambria Math" panose="02040503050406030204" pitchFamily="18" charset="0"/>
                </a:rPr>
                <a:t>+∞</a:t>
              </a:r>
              <a:r>
                <a:rPr lang="en-US" sz="1200" i="0">
                  <a:latin typeface="Cambria Math"/>
                </a:rPr>
                <a:t>)</a:t>
              </a:r>
              <a:r>
                <a:rPr lang="uk-UA" sz="1200" i="0">
                  <a:latin typeface="Cambria Math"/>
                </a:rPr>
                <a:t>▒</a:t>
              </a:r>
              <a:r>
                <a:rPr lang="en-US" sz="1200" i="0">
                  <a:latin typeface="Cambria Math"/>
                </a:rPr>
                <a:t>〖</a:t>
              </a:r>
              <a:r>
                <a:rPr lang="en-US" sz="1200" i="0">
                  <a:latin typeface="Cambria Math" panose="02040503050406030204" pitchFamily="18" charset="0"/>
                </a:rPr>
                <a:t> </a:t>
              </a:r>
              <a:r>
                <a:rPr lang="uk-UA" sz="1200" i="0">
                  <a:latin typeface="Cambria Math"/>
                </a:rPr>
                <a:t>(</a:t>
              </a:r>
              <a:r>
                <a:rPr lang="uk-UA" sz="1200" i="0">
                  <a:latin typeface="Cambria Math" panose="02040503050406030204" pitchFamily="18" charset="0"/>
                </a:rPr>
                <a:t>с</a:t>
              </a:r>
              <a:r>
                <a:rPr lang="uk-UA" sz="1200" i="0">
                  <a:latin typeface="Cambria Math"/>
                </a:rPr>
                <a:t>^</a:t>
              </a:r>
              <a:r>
                <a:rPr lang="uk-UA" sz="1200" i="0">
                  <a:latin typeface="Cambria Math" panose="02040503050406030204" pitchFamily="18" charset="0"/>
                </a:rPr>
                <a:t>′</a:t>
              </a:r>
              <a:r>
                <a:rPr lang="uk-UA" sz="1200" i="0">
                  <a:latin typeface="Cambria Math"/>
                </a:rPr>
                <a:t> ) ̃(</a:t>
              </a:r>
              <a:r>
                <a:rPr lang="uk-UA" sz="1200" i="0">
                  <a:latin typeface="Cambria Math" panose="02040503050406030204" pitchFamily="18" charset="0"/>
                </a:rPr>
                <a:t>𝜇,𝜃</a:t>
              </a:r>
              <a:r>
                <a:rPr lang="uk-UA" sz="1200" i="0">
                  <a:latin typeface="Cambria Math"/>
                </a:rPr>
                <a:t>)</a:t>
              </a:r>
              <a:r>
                <a:rPr lang="uk-UA" sz="1200" i="0">
                  <a:latin typeface="Cambria Math" panose="02040503050406030204" pitchFamily="18" charset="0"/>
                </a:rPr>
                <a:t>∙𝑒</a:t>
              </a:r>
              <a:r>
                <a:rPr lang="uk-UA" sz="1200" i="0">
                  <a:latin typeface="Cambria Math"/>
                </a:rPr>
                <a:t>^(</a:t>
              </a:r>
              <a:r>
                <a:rPr lang="uk-UA" sz="1200" i="0">
                  <a:latin typeface="Cambria Math" panose="02040503050406030204" pitchFamily="18" charset="0"/>
                </a:rPr>
                <a:t>−𝑖(𝜇𝜉</a:t>
              </a:r>
              <a:r>
                <a:rPr lang="uk-UA" sz="1200" i="0">
                  <a:latin typeface="Cambria Math"/>
                </a:rPr>
                <a:t>_</a:t>
              </a:r>
              <a:r>
                <a:rPr lang="uk-UA" sz="1200" i="0">
                  <a:latin typeface="Cambria Math" panose="02040503050406030204" pitchFamily="18" charset="0"/>
                </a:rPr>
                <a:t>𝑙+𝜃𝜉</a:t>
              </a:r>
              <a:r>
                <a:rPr lang="uk-UA" sz="1200" i="0">
                  <a:latin typeface="Cambria Math"/>
                </a:rPr>
                <a:t>_</a:t>
              </a:r>
              <a:r>
                <a:rPr lang="uk-UA" sz="1200" i="0">
                  <a:latin typeface="Cambria Math" panose="02040503050406030204" pitchFamily="18" charset="0"/>
                </a:rPr>
                <a:t>𝜃)</a:t>
              </a:r>
              <a:r>
                <a:rPr lang="uk-UA" sz="1200" i="0">
                  <a:latin typeface="Cambria Math"/>
                </a:rPr>
                <a:t>) </a:t>
              </a:r>
              <a:r>
                <a:rPr lang="en-US" sz="1200" i="0">
                  <a:latin typeface="Cambria Math"/>
                </a:rPr>
                <a:t>〗</a:t>
              </a:r>
              <a:r>
                <a:rPr lang="en-US" sz="1200" i="0">
                  <a:latin typeface="Cambria Math" panose="02040503050406030204" pitchFamily="18" charset="0"/>
                </a:rPr>
                <a:t>  𝑑𝜇𝑑𝜃</a:t>
              </a:r>
              <a:r>
                <a:rPr lang="en-US" sz="1200" b="0" i="0" smtClean="0">
                  <a:latin typeface="Cambria Math" panose="02040503050406030204" pitchFamily="18" charset="0"/>
                </a:rPr>
                <a:t> </a:t>
              </a:r>
              <a:endParaRPr lang="uk-UA" sz="1200" dirty="0"/>
            </a:p>
          </dgm:t>
        </dgm:pt>
      </mc:Fallback>
    </mc:AlternateContent>
    <dgm:pt modelId="{FEC6E781-78D6-4A8B-94EA-258D8FFC02E4}" type="parTrans" cxnId="{D282437E-94D0-4559-93BB-0781639E76B8}">
      <dgm:prSet/>
      <dgm:spPr/>
      <dgm:t>
        <a:bodyPr/>
        <a:lstStyle/>
        <a:p>
          <a:pPr algn="ctr"/>
          <a:endParaRPr lang="uk-UA" sz="1400"/>
        </a:p>
      </dgm:t>
    </dgm:pt>
    <dgm:pt modelId="{B76896BD-23F7-496A-AB13-8AC49E7F8926}" type="sibTrans" cxnId="{D282437E-94D0-4559-93BB-0781639E76B8}">
      <dgm:prSet custT="1"/>
      <dgm:spPr>
        <a:solidFill>
          <a:schemeClr val="tx1"/>
        </a:solidFill>
        <a:ln>
          <a:solidFill>
            <a:schemeClr val="tx1"/>
          </a:solidFill>
        </a:ln>
      </dgm:spPr>
      <dgm:t>
        <a:bodyPr/>
        <a:lstStyle/>
        <a:p>
          <a:pPr algn="ctr"/>
          <a:endParaRPr lang="uk-UA" sz="300"/>
        </a:p>
      </dgm:t>
    </dgm:pt>
    <dgm:pt modelId="{6E2BCB3B-E6E4-44C3-A036-87182C8E57F7}">
      <dgm:prSet phldrT="[Text]" custT="1">
        <dgm:style>
          <a:lnRef idx="2">
            <a:schemeClr val="accent6"/>
          </a:lnRef>
          <a:fillRef idx="1">
            <a:schemeClr val="lt1"/>
          </a:fillRef>
          <a:effectRef idx="0">
            <a:schemeClr val="accent6"/>
          </a:effectRef>
          <a:fontRef idx="minor">
            <a:schemeClr val="dk1"/>
          </a:fontRef>
        </dgm:style>
      </dgm:prSet>
      <dgm:spPr>
        <a:ln/>
      </dgm:spPr>
      <dgm:t>
        <a:bodyPr/>
        <a:lstStyle/>
        <a:p>
          <a:pPr algn="ctr"/>
          <a:r>
            <a:rPr lang="uk-UA" sz="1400" dirty="0" smtClean="0"/>
            <a:t>Отримання</a:t>
          </a:r>
        </a:p>
        <a:p>
          <a:pPr algn="ctr"/>
          <a:r>
            <a:rPr lang="uk-UA" sz="1400" dirty="0" smtClean="0"/>
            <a:t>біт відбитку</a:t>
          </a:r>
          <a:endParaRPr lang="uk-UA" sz="1400" dirty="0"/>
        </a:p>
      </dgm:t>
    </dgm:pt>
    <dgm:pt modelId="{F818CCE2-085F-4A67-8808-97DA577097EE}" type="parTrans" cxnId="{C4CF92FD-EFA0-4F75-BEAC-5DC79709EA4B}">
      <dgm:prSet/>
      <dgm:spPr/>
      <dgm:t>
        <a:bodyPr/>
        <a:lstStyle/>
        <a:p>
          <a:pPr algn="ctr"/>
          <a:endParaRPr lang="uk-UA" sz="1400"/>
        </a:p>
      </dgm:t>
    </dgm:pt>
    <dgm:pt modelId="{CA822D6E-F6B9-4438-B072-EE19048FFBF6}" type="sibTrans" cxnId="{C4CF92FD-EFA0-4F75-BEAC-5DC79709EA4B}">
      <dgm:prSet/>
      <dgm:spPr/>
      <dgm:t>
        <a:bodyPr/>
        <a:lstStyle/>
        <a:p>
          <a:pPr algn="ctr"/>
          <a:endParaRPr lang="uk-UA" sz="1400"/>
        </a:p>
      </dgm:t>
    </dgm:pt>
    <mc:AlternateContent xmlns:mc="http://schemas.openxmlformats.org/markup-compatibility/2006" xmlns:a14="http://schemas.microsoft.com/office/drawing/2010/main">
      <mc:Choice Requires="a14">
        <dgm:pt modelId="{B5DF8BDF-EAAC-41E2-864E-24946DB74346}">
          <dgm:prSet phldrT="[Text]" custT="1">
            <dgm:style>
              <a:lnRef idx="2">
                <a:schemeClr val="accent6"/>
              </a:lnRef>
              <a:fillRef idx="1">
                <a:schemeClr val="lt1"/>
              </a:fillRef>
              <a:effectRef idx="0">
                <a:schemeClr val="accent6"/>
              </a:effectRef>
              <a:fontRef idx="minor">
                <a:schemeClr val="dk1"/>
              </a:fontRef>
            </dgm:style>
          </dgm:prSet>
          <dgm:spPr>
            <a:ln/>
          </dgm:spPr>
          <dgm:t>
            <a:bodyPr/>
            <a:lstStyle/>
            <a:p>
              <a:pPr algn="ctr"/>
              <a:r>
                <a:rPr lang="uk-UA" sz="1400" dirty="0" smtClean="0"/>
                <a:t>Зображення</a:t>
              </a:r>
            </a:p>
            <a:p>
              <a:pPr algn="ctr"/>
              <a14:m>
                <m:oMathPara xmlns:m="http://schemas.openxmlformats.org/officeDocument/2006/math">
                  <m:oMathParaPr>
                    <m:jc m:val="centerGroup"/>
                  </m:oMathParaPr>
                  <m:oMath xmlns:m="http://schemas.openxmlformats.org/officeDocument/2006/math">
                    <m:r>
                      <a:rPr lang="en-US" sz="1200" i="1" smtClean="0">
                        <a:latin typeface="Cambria Math" panose="02040503050406030204" pitchFamily="18" charset="0"/>
                      </a:rPr>
                      <m:t>𝑓</m:t>
                    </m:r>
                    <m:d>
                      <m:dPr>
                        <m:ctrlPr>
                          <a:rPr lang="uk-UA" sz="1200" i="1">
                            <a:latin typeface="Cambria Math" panose="02040503050406030204" pitchFamily="18" charset="0"/>
                          </a:rPr>
                        </m:ctrlPr>
                      </m:dPr>
                      <m:e>
                        <m:r>
                          <a:rPr lang="en-US" sz="1200" i="1">
                            <a:latin typeface="Cambria Math" panose="02040503050406030204" pitchFamily="18" charset="0"/>
                          </a:rPr>
                          <m:t>𝑥</m:t>
                        </m:r>
                        <m:r>
                          <a:rPr lang="en-US" sz="1200" i="1">
                            <a:latin typeface="Cambria Math" panose="02040503050406030204" pitchFamily="18" charset="0"/>
                          </a:rPr>
                          <m:t>,</m:t>
                        </m:r>
                        <m:r>
                          <a:rPr lang="en-US" sz="1200" i="1">
                            <a:latin typeface="Cambria Math" panose="02040503050406030204" pitchFamily="18" charset="0"/>
                          </a:rPr>
                          <m:t>𝑦</m:t>
                        </m:r>
                      </m:e>
                    </m:d>
                  </m:oMath>
                </m:oMathPara>
              </a14:m>
              <a:endParaRPr lang="uk-UA" sz="1200" dirty="0"/>
            </a:p>
          </dgm:t>
        </dgm:pt>
      </mc:Choice>
      <mc:Fallback xmlns="">
        <dgm:pt modelId="{B5DF8BDF-EAAC-41E2-864E-24946DB74346}">
          <dgm:prSet phldrT="[Text]" custT="1">
            <dgm:style>
              <a:lnRef idx="2">
                <a:schemeClr val="accent6"/>
              </a:lnRef>
              <a:fillRef idx="1">
                <a:schemeClr val="lt1"/>
              </a:fillRef>
              <a:effectRef idx="0">
                <a:schemeClr val="accent6"/>
              </a:effectRef>
              <a:fontRef idx="minor">
                <a:schemeClr val="dk1"/>
              </a:fontRef>
            </dgm:style>
          </dgm:prSet>
          <dgm:spPr>
            <a:ln/>
          </dgm:spPr>
          <dgm:t>
            <a:bodyPr/>
            <a:lstStyle/>
            <a:p>
              <a:pPr algn="ctr"/>
              <a:r>
                <a:rPr lang="uk-UA" sz="1400" dirty="0" smtClean="0"/>
                <a:t>Зображення</a:t>
              </a:r>
            </a:p>
            <a:p>
              <a:pPr algn="ctr"/>
              <a:r>
                <a:rPr lang="en-US" sz="1200" i="0" smtClean="0">
                  <a:latin typeface="Cambria Math" panose="02040503050406030204" pitchFamily="18" charset="0"/>
                </a:rPr>
                <a:t>𝑓</a:t>
              </a:r>
              <a:r>
                <a:rPr lang="uk-UA" sz="1200" i="0">
                  <a:latin typeface="Cambria Math"/>
                </a:rPr>
                <a:t>(</a:t>
              </a:r>
              <a:r>
                <a:rPr lang="en-US" sz="1200" i="0">
                  <a:latin typeface="Cambria Math" panose="02040503050406030204" pitchFamily="18" charset="0"/>
                </a:rPr>
                <a:t>𝑥,𝑦</a:t>
              </a:r>
              <a:r>
                <a:rPr lang="en-US" sz="1200" i="0">
                  <a:latin typeface="Cambria Math"/>
                </a:rPr>
                <a:t>)</a:t>
              </a:r>
              <a:endParaRPr lang="uk-UA" sz="1200" dirty="0"/>
            </a:p>
          </dgm:t>
        </dgm:pt>
      </mc:Fallback>
    </mc:AlternateContent>
    <dgm:pt modelId="{7D18FB00-03C0-458E-92D5-04292A1BB9B4}" type="parTrans" cxnId="{2D234A5F-4014-4A38-929E-582572D7EEFE}">
      <dgm:prSet/>
      <dgm:spPr/>
      <dgm:t>
        <a:bodyPr/>
        <a:lstStyle/>
        <a:p>
          <a:pPr algn="ctr"/>
          <a:endParaRPr lang="uk-UA" sz="1400"/>
        </a:p>
      </dgm:t>
    </dgm:pt>
    <dgm:pt modelId="{0422299F-404F-488C-8212-BCAF0FFA27B0}" type="sibTrans" cxnId="{2D234A5F-4014-4A38-929E-582572D7EEFE}">
      <dgm:prSet custT="1"/>
      <dgm:spPr>
        <a:solidFill>
          <a:schemeClr val="tx1"/>
        </a:solidFill>
      </dgm:spPr>
      <dgm:t>
        <a:bodyPr/>
        <a:lstStyle/>
        <a:p>
          <a:pPr algn="ctr"/>
          <a:endParaRPr lang="uk-UA" sz="300"/>
        </a:p>
      </dgm:t>
    </dgm:pt>
    <dgm:pt modelId="{0F39B319-4E40-433F-96A2-31CCC9A59D6A}" type="pres">
      <dgm:prSet presAssocID="{742A00E5-2912-4CE0-85CB-BC77E95BE529}" presName="diagram" presStyleCnt="0">
        <dgm:presLayoutVars>
          <dgm:dir/>
          <dgm:resizeHandles val="exact"/>
        </dgm:presLayoutVars>
      </dgm:prSet>
      <dgm:spPr/>
    </dgm:pt>
    <dgm:pt modelId="{B46BF6C0-0795-4D07-874E-DEB31C02CFCC}" type="pres">
      <dgm:prSet presAssocID="{B5DF8BDF-EAAC-41E2-864E-24946DB74346}" presName="node" presStyleLbl="node1" presStyleIdx="0" presStyleCnt="6" custScaleX="155768" custScaleY="201202">
        <dgm:presLayoutVars>
          <dgm:bulletEnabled val="1"/>
        </dgm:presLayoutVars>
      </dgm:prSet>
      <dgm:spPr/>
      <dgm:t>
        <a:bodyPr/>
        <a:lstStyle/>
        <a:p>
          <a:endParaRPr lang="uk-UA"/>
        </a:p>
      </dgm:t>
    </dgm:pt>
    <dgm:pt modelId="{42C0DB88-1CBE-47D5-928C-4B801DD5B9BD}" type="pres">
      <dgm:prSet presAssocID="{0422299F-404F-488C-8212-BCAF0FFA27B0}" presName="sibTrans" presStyleLbl="sibTrans2D1" presStyleIdx="0" presStyleCnt="5" custFlipVert="0" custScaleY="25318"/>
      <dgm:spPr/>
      <dgm:t>
        <a:bodyPr/>
        <a:lstStyle/>
        <a:p>
          <a:endParaRPr lang="uk-UA"/>
        </a:p>
      </dgm:t>
    </dgm:pt>
    <dgm:pt modelId="{01F2071F-4D87-41AD-9425-5286B20AFD6A}" type="pres">
      <dgm:prSet presAssocID="{0422299F-404F-488C-8212-BCAF0FFA27B0}" presName="connectorText" presStyleLbl="sibTrans2D1" presStyleIdx="0" presStyleCnt="5"/>
      <dgm:spPr/>
      <dgm:t>
        <a:bodyPr/>
        <a:lstStyle/>
        <a:p>
          <a:endParaRPr lang="uk-UA"/>
        </a:p>
      </dgm:t>
    </dgm:pt>
    <dgm:pt modelId="{E1C1C121-7738-4887-A956-85F1C32236B0}" type="pres">
      <dgm:prSet presAssocID="{10AAC51F-8333-4674-A0B5-B428DD929DF6}" presName="node" presStyleLbl="node1" presStyleIdx="1" presStyleCnt="6" custScaleX="408846" custScaleY="205390">
        <dgm:presLayoutVars>
          <dgm:bulletEnabled val="1"/>
        </dgm:presLayoutVars>
      </dgm:prSet>
      <dgm:spPr/>
      <dgm:t>
        <a:bodyPr/>
        <a:lstStyle/>
        <a:p>
          <a:endParaRPr lang="uk-UA"/>
        </a:p>
      </dgm:t>
    </dgm:pt>
    <dgm:pt modelId="{92682FE9-E4BD-4EDB-9DCF-A12FEFA7BF16}" type="pres">
      <dgm:prSet presAssocID="{56C76C0F-A0C9-401C-81B6-08EF027EA9B0}" presName="sibTrans" presStyleLbl="sibTrans2D1" presStyleIdx="1" presStyleCnt="5" custScaleX="89195" custScaleY="17262"/>
      <dgm:spPr/>
      <dgm:t>
        <a:bodyPr/>
        <a:lstStyle/>
        <a:p>
          <a:endParaRPr lang="uk-UA"/>
        </a:p>
      </dgm:t>
    </dgm:pt>
    <dgm:pt modelId="{3671CDB4-8DCB-47AD-8083-FC6E6D161859}" type="pres">
      <dgm:prSet presAssocID="{56C76C0F-A0C9-401C-81B6-08EF027EA9B0}" presName="connectorText" presStyleLbl="sibTrans2D1" presStyleIdx="1" presStyleCnt="5"/>
      <dgm:spPr/>
      <dgm:t>
        <a:bodyPr/>
        <a:lstStyle/>
        <a:p>
          <a:endParaRPr lang="uk-UA"/>
        </a:p>
      </dgm:t>
    </dgm:pt>
    <dgm:pt modelId="{B27D0FEA-065D-43D5-A8E4-7B6365BAC0AD}" type="pres">
      <dgm:prSet presAssocID="{92BBC44B-EA98-4C82-9D93-F7D19571DCEB}" presName="node" presStyleLbl="node1" presStyleIdx="2" presStyleCnt="6" custScaleX="338643" custScaleY="209033">
        <dgm:presLayoutVars>
          <dgm:bulletEnabled val="1"/>
        </dgm:presLayoutVars>
      </dgm:prSet>
      <dgm:spPr/>
      <dgm:t>
        <a:bodyPr/>
        <a:lstStyle/>
        <a:p>
          <a:endParaRPr lang="uk-UA"/>
        </a:p>
      </dgm:t>
    </dgm:pt>
    <dgm:pt modelId="{0B6F092A-44F6-454E-A0DA-8E1149E2961B}" type="pres">
      <dgm:prSet presAssocID="{E7244B15-F1AC-46A8-9095-52B9F9DEDED7}" presName="sibTrans" presStyleLbl="sibTrans2D1" presStyleIdx="2" presStyleCnt="5" custScaleX="89195" custScaleY="17262"/>
      <dgm:spPr/>
      <dgm:t>
        <a:bodyPr/>
        <a:lstStyle/>
        <a:p>
          <a:endParaRPr lang="uk-UA"/>
        </a:p>
      </dgm:t>
    </dgm:pt>
    <dgm:pt modelId="{A7164728-36F5-4B3A-9180-095643559EB8}" type="pres">
      <dgm:prSet presAssocID="{E7244B15-F1AC-46A8-9095-52B9F9DEDED7}" presName="connectorText" presStyleLbl="sibTrans2D1" presStyleIdx="2" presStyleCnt="5"/>
      <dgm:spPr/>
      <dgm:t>
        <a:bodyPr/>
        <a:lstStyle/>
        <a:p>
          <a:endParaRPr lang="uk-UA"/>
        </a:p>
      </dgm:t>
    </dgm:pt>
    <dgm:pt modelId="{89F17977-12A9-4ED1-9B62-15CC332D38E8}" type="pres">
      <dgm:prSet presAssocID="{2BA68AA4-7D2A-4AA9-877D-00862C2F1C6D}" presName="node" presStyleLbl="node1" presStyleIdx="3" presStyleCnt="6" custScaleX="247207" custScaleY="208462">
        <dgm:presLayoutVars>
          <dgm:bulletEnabled val="1"/>
        </dgm:presLayoutVars>
      </dgm:prSet>
      <dgm:spPr/>
      <dgm:t>
        <a:bodyPr/>
        <a:lstStyle/>
        <a:p>
          <a:endParaRPr lang="uk-UA"/>
        </a:p>
      </dgm:t>
    </dgm:pt>
    <dgm:pt modelId="{B29BAFA6-752E-49A9-B58F-6909295895F8}" type="pres">
      <dgm:prSet presAssocID="{387E45FD-31F4-4371-BB8C-54472D1E288E}" presName="sibTrans" presStyleLbl="sibTrans2D1" presStyleIdx="3" presStyleCnt="5" custScaleX="89195" custScaleY="17262"/>
      <dgm:spPr/>
      <dgm:t>
        <a:bodyPr/>
        <a:lstStyle/>
        <a:p>
          <a:endParaRPr lang="uk-UA"/>
        </a:p>
      </dgm:t>
    </dgm:pt>
    <dgm:pt modelId="{8E567D55-9271-45E0-B4D9-9D34F3E50573}" type="pres">
      <dgm:prSet presAssocID="{387E45FD-31F4-4371-BB8C-54472D1E288E}" presName="connectorText" presStyleLbl="sibTrans2D1" presStyleIdx="3" presStyleCnt="5"/>
      <dgm:spPr/>
      <dgm:t>
        <a:bodyPr/>
        <a:lstStyle/>
        <a:p>
          <a:endParaRPr lang="uk-UA"/>
        </a:p>
      </dgm:t>
    </dgm:pt>
    <dgm:pt modelId="{370C5FCF-D99E-4127-A9B0-66B2B67E4C93}" type="pres">
      <dgm:prSet presAssocID="{525C35F4-8AD1-4BD7-9A6E-7EB12B21D983}" presName="node" presStyleLbl="node1" presStyleIdx="4" presStyleCnt="6" custScaleX="410142" custScaleY="199227">
        <dgm:presLayoutVars>
          <dgm:bulletEnabled val="1"/>
        </dgm:presLayoutVars>
      </dgm:prSet>
      <dgm:spPr/>
      <dgm:t>
        <a:bodyPr/>
        <a:lstStyle/>
        <a:p>
          <a:endParaRPr lang="uk-UA"/>
        </a:p>
      </dgm:t>
    </dgm:pt>
    <dgm:pt modelId="{55C205DE-4D77-413F-BA0F-FC7E9DBFE00C}" type="pres">
      <dgm:prSet presAssocID="{B76896BD-23F7-496A-AB13-8AC49E7F8926}" presName="sibTrans" presStyleLbl="sibTrans2D1" presStyleIdx="4" presStyleCnt="5" custScaleX="89195" custScaleY="17262"/>
      <dgm:spPr/>
      <dgm:t>
        <a:bodyPr/>
        <a:lstStyle/>
        <a:p>
          <a:endParaRPr lang="uk-UA"/>
        </a:p>
      </dgm:t>
    </dgm:pt>
    <dgm:pt modelId="{42D43808-8390-45D4-A32D-9FE6D2D72911}" type="pres">
      <dgm:prSet presAssocID="{B76896BD-23F7-496A-AB13-8AC49E7F8926}" presName="connectorText" presStyleLbl="sibTrans2D1" presStyleIdx="4" presStyleCnt="5"/>
      <dgm:spPr/>
      <dgm:t>
        <a:bodyPr/>
        <a:lstStyle/>
        <a:p>
          <a:endParaRPr lang="uk-UA"/>
        </a:p>
      </dgm:t>
    </dgm:pt>
    <dgm:pt modelId="{B6ABC2CA-D2E5-49FE-9A92-2F85221B0FC3}" type="pres">
      <dgm:prSet presAssocID="{6E2BCB3B-E6E4-44C3-A036-87182C8E57F7}" presName="node" presStyleLbl="node1" presStyleIdx="5" presStyleCnt="6" custScaleX="168444" custScaleY="200911">
        <dgm:presLayoutVars>
          <dgm:bulletEnabled val="1"/>
        </dgm:presLayoutVars>
      </dgm:prSet>
      <dgm:spPr/>
      <dgm:t>
        <a:bodyPr/>
        <a:lstStyle/>
        <a:p>
          <a:endParaRPr lang="uk-UA"/>
        </a:p>
      </dgm:t>
    </dgm:pt>
  </dgm:ptLst>
  <dgm:cxnLst>
    <dgm:cxn modelId="{0089E802-F949-47E0-9319-E50CB71A77DD}" type="presOf" srcId="{B5DF8BDF-EAAC-41E2-864E-24946DB74346}" destId="{B46BF6C0-0795-4D07-874E-DEB31C02CFCC}" srcOrd="0" destOrd="0" presId="urn:microsoft.com/office/officeart/2005/8/layout/process5"/>
    <dgm:cxn modelId="{AC3664B0-4222-4C44-B463-F15C6FE4FEE7}" srcId="{742A00E5-2912-4CE0-85CB-BC77E95BE529}" destId="{2BA68AA4-7D2A-4AA9-877D-00862C2F1C6D}" srcOrd="3" destOrd="0" parTransId="{13869A96-50EA-4F72-9676-6807BB65D0C5}" sibTransId="{387E45FD-31F4-4371-BB8C-54472D1E288E}"/>
    <dgm:cxn modelId="{56545359-B5B0-419E-AF4F-9EB0FA43C4A2}" type="presOf" srcId="{E7244B15-F1AC-46A8-9095-52B9F9DEDED7}" destId="{0B6F092A-44F6-454E-A0DA-8E1149E2961B}" srcOrd="0" destOrd="0" presId="urn:microsoft.com/office/officeart/2005/8/layout/process5"/>
    <dgm:cxn modelId="{B7103D39-9208-4026-B3B8-18129E4F0A4E}" type="presOf" srcId="{92BBC44B-EA98-4C82-9D93-F7D19571DCEB}" destId="{B27D0FEA-065D-43D5-A8E4-7B6365BAC0AD}" srcOrd="0" destOrd="0" presId="urn:microsoft.com/office/officeart/2005/8/layout/process5"/>
    <dgm:cxn modelId="{27666457-FCAC-4476-A51C-C983B5395124}" type="presOf" srcId="{B76896BD-23F7-496A-AB13-8AC49E7F8926}" destId="{55C205DE-4D77-413F-BA0F-FC7E9DBFE00C}" srcOrd="0" destOrd="0" presId="urn:microsoft.com/office/officeart/2005/8/layout/process5"/>
    <dgm:cxn modelId="{D282437E-94D0-4559-93BB-0781639E76B8}" srcId="{742A00E5-2912-4CE0-85CB-BC77E95BE529}" destId="{525C35F4-8AD1-4BD7-9A6E-7EB12B21D983}" srcOrd="4" destOrd="0" parTransId="{FEC6E781-78D6-4A8B-94EA-258D8FFC02E4}" sibTransId="{B76896BD-23F7-496A-AB13-8AC49E7F8926}"/>
    <dgm:cxn modelId="{AA4BF2D3-9850-4C8D-AB21-87208469497E}" type="presOf" srcId="{0422299F-404F-488C-8212-BCAF0FFA27B0}" destId="{01F2071F-4D87-41AD-9425-5286B20AFD6A}" srcOrd="1" destOrd="0" presId="urn:microsoft.com/office/officeart/2005/8/layout/process5"/>
    <dgm:cxn modelId="{AB5DB24C-E63C-4A87-A117-F1930C9A4361}" srcId="{742A00E5-2912-4CE0-85CB-BC77E95BE529}" destId="{92BBC44B-EA98-4C82-9D93-F7D19571DCEB}" srcOrd="2" destOrd="0" parTransId="{AD9368AD-4EDB-4AD3-B818-4C75C0A5EDF6}" sibTransId="{E7244B15-F1AC-46A8-9095-52B9F9DEDED7}"/>
    <dgm:cxn modelId="{97D84606-001C-4554-830B-E535EC5649DB}" type="presOf" srcId="{56C76C0F-A0C9-401C-81B6-08EF027EA9B0}" destId="{92682FE9-E4BD-4EDB-9DCF-A12FEFA7BF16}" srcOrd="0" destOrd="0" presId="urn:microsoft.com/office/officeart/2005/8/layout/process5"/>
    <dgm:cxn modelId="{C4CF92FD-EFA0-4F75-BEAC-5DC79709EA4B}" srcId="{742A00E5-2912-4CE0-85CB-BC77E95BE529}" destId="{6E2BCB3B-E6E4-44C3-A036-87182C8E57F7}" srcOrd="5" destOrd="0" parTransId="{F818CCE2-085F-4A67-8808-97DA577097EE}" sibTransId="{CA822D6E-F6B9-4438-B072-EE19048FFBF6}"/>
    <dgm:cxn modelId="{A0F1C99F-FCCE-4FCA-98EE-7F118A84E722}" type="presOf" srcId="{56C76C0F-A0C9-401C-81B6-08EF027EA9B0}" destId="{3671CDB4-8DCB-47AD-8083-FC6E6D161859}" srcOrd="1" destOrd="0" presId="urn:microsoft.com/office/officeart/2005/8/layout/process5"/>
    <dgm:cxn modelId="{B8910C95-5D48-4B4E-BDF1-B9AF71C3EF62}" type="presOf" srcId="{2BA68AA4-7D2A-4AA9-877D-00862C2F1C6D}" destId="{89F17977-12A9-4ED1-9B62-15CC332D38E8}" srcOrd="0" destOrd="0" presId="urn:microsoft.com/office/officeart/2005/8/layout/process5"/>
    <dgm:cxn modelId="{B1C02CA6-3C17-4195-8223-533F382FA04F}" type="presOf" srcId="{387E45FD-31F4-4371-BB8C-54472D1E288E}" destId="{8E567D55-9271-45E0-B4D9-9D34F3E50573}" srcOrd="1" destOrd="0" presId="urn:microsoft.com/office/officeart/2005/8/layout/process5"/>
    <dgm:cxn modelId="{DBC5C785-2A04-48D5-9845-6F2582319F7C}" type="presOf" srcId="{387E45FD-31F4-4371-BB8C-54472D1E288E}" destId="{B29BAFA6-752E-49A9-B58F-6909295895F8}" srcOrd="0" destOrd="0" presId="urn:microsoft.com/office/officeart/2005/8/layout/process5"/>
    <dgm:cxn modelId="{6ADABB44-BB0A-44D8-BC3F-C77DA21FA90A}" type="presOf" srcId="{B76896BD-23F7-496A-AB13-8AC49E7F8926}" destId="{42D43808-8390-45D4-A32D-9FE6D2D72911}" srcOrd="1" destOrd="0" presId="urn:microsoft.com/office/officeart/2005/8/layout/process5"/>
    <dgm:cxn modelId="{2D234A5F-4014-4A38-929E-582572D7EEFE}" srcId="{742A00E5-2912-4CE0-85CB-BC77E95BE529}" destId="{B5DF8BDF-EAAC-41E2-864E-24946DB74346}" srcOrd="0" destOrd="0" parTransId="{7D18FB00-03C0-458E-92D5-04292A1BB9B4}" sibTransId="{0422299F-404F-488C-8212-BCAF0FFA27B0}"/>
    <dgm:cxn modelId="{70CED4B7-B25E-433B-BA5E-233A2E223A1A}" type="presOf" srcId="{525C35F4-8AD1-4BD7-9A6E-7EB12B21D983}" destId="{370C5FCF-D99E-4127-A9B0-66B2B67E4C93}" srcOrd="0" destOrd="0" presId="urn:microsoft.com/office/officeart/2005/8/layout/process5"/>
    <dgm:cxn modelId="{C57F2C61-60A7-421A-B6A3-A06789B95C25}" type="presOf" srcId="{10AAC51F-8333-4674-A0B5-B428DD929DF6}" destId="{E1C1C121-7738-4887-A956-85F1C32236B0}" srcOrd="0" destOrd="0" presId="urn:microsoft.com/office/officeart/2005/8/layout/process5"/>
    <dgm:cxn modelId="{AF1DFD50-EE45-4E21-9A80-DD9DFB0AEBF1}" type="presOf" srcId="{6E2BCB3B-E6E4-44C3-A036-87182C8E57F7}" destId="{B6ABC2CA-D2E5-49FE-9A92-2F85221B0FC3}" srcOrd="0" destOrd="0" presId="urn:microsoft.com/office/officeart/2005/8/layout/process5"/>
    <dgm:cxn modelId="{18DE0D30-961F-4D02-B6FA-54DD9A4816CC}" type="presOf" srcId="{E7244B15-F1AC-46A8-9095-52B9F9DEDED7}" destId="{A7164728-36F5-4B3A-9180-095643559EB8}" srcOrd="1" destOrd="0" presId="urn:microsoft.com/office/officeart/2005/8/layout/process5"/>
    <dgm:cxn modelId="{6F7DA23B-A107-4E74-BB51-059DF228292F}" type="presOf" srcId="{742A00E5-2912-4CE0-85CB-BC77E95BE529}" destId="{0F39B319-4E40-433F-96A2-31CCC9A59D6A}" srcOrd="0" destOrd="0" presId="urn:microsoft.com/office/officeart/2005/8/layout/process5"/>
    <dgm:cxn modelId="{82BF1874-71E7-4D7E-BC56-E51E2F756AA7}" type="presOf" srcId="{0422299F-404F-488C-8212-BCAF0FFA27B0}" destId="{42C0DB88-1CBE-47D5-928C-4B801DD5B9BD}" srcOrd="0" destOrd="0" presId="urn:microsoft.com/office/officeart/2005/8/layout/process5"/>
    <dgm:cxn modelId="{30732663-9166-4F69-B8FD-B561918618D5}" srcId="{742A00E5-2912-4CE0-85CB-BC77E95BE529}" destId="{10AAC51F-8333-4674-A0B5-B428DD929DF6}" srcOrd="1" destOrd="0" parTransId="{95A3779B-5350-411A-8180-595D4B79CD33}" sibTransId="{56C76C0F-A0C9-401C-81B6-08EF027EA9B0}"/>
    <dgm:cxn modelId="{92D5A7D9-6107-40E8-A46B-0305CE6AE8D1}" type="presParOf" srcId="{0F39B319-4E40-433F-96A2-31CCC9A59D6A}" destId="{B46BF6C0-0795-4D07-874E-DEB31C02CFCC}" srcOrd="0" destOrd="0" presId="urn:microsoft.com/office/officeart/2005/8/layout/process5"/>
    <dgm:cxn modelId="{7848C624-2BFA-4732-B68F-2CB76D8355C9}" type="presParOf" srcId="{0F39B319-4E40-433F-96A2-31CCC9A59D6A}" destId="{42C0DB88-1CBE-47D5-928C-4B801DD5B9BD}" srcOrd="1" destOrd="0" presId="urn:microsoft.com/office/officeart/2005/8/layout/process5"/>
    <dgm:cxn modelId="{78E0B460-F6A8-4EDF-874B-8A60B7EA2757}" type="presParOf" srcId="{42C0DB88-1CBE-47D5-928C-4B801DD5B9BD}" destId="{01F2071F-4D87-41AD-9425-5286B20AFD6A}" srcOrd="0" destOrd="0" presId="urn:microsoft.com/office/officeart/2005/8/layout/process5"/>
    <dgm:cxn modelId="{162AF369-7B3F-4D0F-90CC-B9CBFECE3B37}" type="presParOf" srcId="{0F39B319-4E40-433F-96A2-31CCC9A59D6A}" destId="{E1C1C121-7738-4887-A956-85F1C32236B0}" srcOrd="2" destOrd="0" presId="urn:microsoft.com/office/officeart/2005/8/layout/process5"/>
    <dgm:cxn modelId="{7187FA1A-EF3B-4927-A83E-D024718948ED}" type="presParOf" srcId="{0F39B319-4E40-433F-96A2-31CCC9A59D6A}" destId="{92682FE9-E4BD-4EDB-9DCF-A12FEFA7BF16}" srcOrd="3" destOrd="0" presId="urn:microsoft.com/office/officeart/2005/8/layout/process5"/>
    <dgm:cxn modelId="{78A5FB16-DEDC-4BEA-B37A-DCC5BFE5A908}" type="presParOf" srcId="{92682FE9-E4BD-4EDB-9DCF-A12FEFA7BF16}" destId="{3671CDB4-8DCB-47AD-8083-FC6E6D161859}" srcOrd="0" destOrd="0" presId="urn:microsoft.com/office/officeart/2005/8/layout/process5"/>
    <dgm:cxn modelId="{55C9DEC0-CE98-4C2C-9E9A-839AFDA7AF2C}" type="presParOf" srcId="{0F39B319-4E40-433F-96A2-31CCC9A59D6A}" destId="{B27D0FEA-065D-43D5-A8E4-7B6365BAC0AD}" srcOrd="4" destOrd="0" presId="urn:microsoft.com/office/officeart/2005/8/layout/process5"/>
    <dgm:cxn modelId="{EB36EBCF-9E18-43AA-AA05-39BE9A741015}" type="presParOf" srcId="{0F39B319-4E40-433F-96A2-31CCC9A59D6A}" destId="{0B6F092A-44F6-454E-A0DA-8E1149E2961B}" srcOrd="5" destOrd="0" presId="urn:microsoft.com/office/officeart/2005/8/layout/process5"/>
    <dgm:cxn modelId="{6C312625-55BC-44A4-BF88-41AADE5BDE35}" type="presParOf" srcId="{0B6F092A-44F6-454E-A0DA-8E1149E2961B}" destId="{A7164728-36F5-4B3A-9180-095643559EB8}" srcOrd="0" destOrd="0" presId="urn:microsoft.com/office/officeart/2005/8/layout/process5"/>
    <dgm:cxn modelId="{B1A8075B-6869-47ED-A54D-1FB699CD4ADB}" type="presParOf" srcId="{0F39B319-4E40-433F-96A2-31CCC9A59D6A}" destId="{89F17977-12A9-4ED1-9B62-15CC332D38E8}" srcOrd="6" destOrd="0" presId="urn:microsoft.com/office/officeart/2005/8/layout/process5"/>
    <dgm:cxn modelId="{C5130996-CD18-418E-B401-1CCC54BE7050}" type="presParOf" srcId="{0F39B319-4E40-433F-96A2-31CCC9A59D6A}" destId="{B29BAFA6-752E-49A9-B58F-6909295895F8}" srcOrd="7" destOrd="0" presId="urn:microsoft.com/office/officeart/2005/8/layout/process5"/>
    <dgm:cxn modelId="{682B8962-633C-4776-9D90-A7BE24D83A31}" type="presParOf" srcId="{B29BAFA6-752E-49A9-B58F-6909295895F8}" destId="{8E567D55-9271-45E0-B4D9-9D34F3E50573}" srcOrd="0" destOrd="0" presId="urn:microsoft.com/office/officeart/2005/8/layout/process5"/>
    <dgm:cxn modelId="{68326E6C-8DE7-4672-AFCA-E004CFF61B13}" type="presParOf" srcId="{0F39B319-4E40-433F-96A2-31CCC9A59D6A}" destId="{370C5FCF-D99E-4127-A9B0-66B2B67E4C93}" srcOrd="8" destOrd="0" presId="urn:microsoft.com/office/officeart/2005/8/layout/process5"/>
    <dgm:cxn modelId="{124F7530-4728-4225-8EF4-504CE86A5A41}" type="presParOf" srcId="{0F39B319-4E40-433F-96A2-31CCC9A59D6A}" destId="{55C205DE-4D77-413F-BA0F-FC7E9DBFE00C}" srcOrd="9" destOrd="0" presId="urn:microsoft.com/office/officeart/2005/8/layout/process5"/>
    <dgm:cxn modelId="{BEED85CF-9288-4F7F-A31B-D3D0143C28E4}" type="presParOf" srcId="{55C205DE-4D77-413F-BA0F-FC7E9DBFE00C}" destId="{42D43808-8390-45D4-A32D-9FE6D2D72911}" srcOrd="0" destOrd="0" presId="urn:microsoft.com/office/officeart/2005/8/layout/process5"/>
    <dgm:cxn modelId="{9AE064DB-AC61-493F-A551-B2D51054839B}" type="presParOf" srcId="{0F39B319-4E40-433F-96A2-31CCC9A59D6A}" destId="{B6ABC2CA-D2E5-49FE-9A92-2F85221B0FC3}" srcOrd="10" destOrd="0" presId="urn:microsoft.com/office/officeart/2005/8/layout/process5"/>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F7AE015-DB12-4580-9681-3939377B1F4D}" type="doc">
      <dgm:prSet loTypeId="urn:microsoft.com/office/officeart/2005/8/layout/process1" loCatId="process" qsTypeId="urn:microsoft.com/office/officeart/2005/8/quickstyle/simple1" qsCatId="simple" csTypeId="urn:microsoft.com/office/officeart/2005/8/colors/accent1_2" csCatId="accent1" phldr="1"/>
      <dgm:spPr/>
    </dgm:pt>
    <mc:AlternateContent xmlns:mc="http://schemas.openxmlformats.org/markup-compatibility/2006" xmlns:a14="http://schemas.microsoft.com/office/drawing/2010/main">
      <mc:Choice Requires="a14">
        <dgm:pt modelId="{51BEC383-338F-442E-B657-9BDC64D72049}">
          <dgm:prSet phldrT="[Text]" custT="1">
            <dgm:style>
              <a:lnRef idx="2">
                <a:schemeClr val="accent6"/>
              </a:lnRef>
              <a:fillRef idx="1">
                <a:schemeClr val="lt1"/>
              </a:fillRef>
              <a:effectRef idx="0">
                <a:schemeClr val="accent6"/>
              </a:effectRef>
              <a:fontRef idx="minor">
                <a:schemeClr val="dk1"/>
              </a:fontRef>
            </dgm:style>
          </dgm:prSet>
          <dgm:spPr/>
          <dgm:t>
            <a:bodyPr/>
            <a:lstStyle/>
            <a:p>
              <a:r>
                <a:rPr lang="en-US" sz="1400"/>
                <a:t>Interleaving</a:t>
              </a:r>
              <a:br>
                <a:rPr lang="en-US" sz="1400"/>
              </a:br>
              <a:r>
                <a:rPr lang="uk-UA" sz="1400"/>
                <a:t>Розділення на модуль і аргумент</a:t>
              </a:r>
              <a:r>
                <a:rPr lang="en-US" sz="1400"/>
                <a:t>, </a:t>
              </a:r>
              <a:r>
                <a:rPr lang="uk-UA" sz="1400"/>
                <a:t>беруться лише перші           </a:t>
              </a:r>
              <a:endParaRPr lang="en-US" sz="1400"/>
            </a:p>
            <a:p>
              <a14:m>
                <m:oMath xmlns:m="http://schemas.openxmlformats.org/officeDocument/2006/math">
                  <m:r>
                    <a:rPr lang="uk-UA" sz="1400" i="1">
                      <a:latin typeface="Cambria Math"/>
                    </a:rPr>
                    <m:t>21×21</m:t>
                  </m:r>
                </m:oMath>
              </a14:m>
              <a:r>
                <a:rPr lang="uk-UA" sz="1400"/>
                <a:t> пікселя</a:t>
              </a:r>
            </a:p>
            <a:p>
              <a:endParaRPr lang="en-US" sz="1200" dirty="0" smtClean="0"/>
            </a:p>
          </dgm:t>
        </dgm:pt>
      </mc:Choice>
      <mc:Fallback xmlns="">
        <dgm:pt modelId="{51BEC383-338F-442E-B657-9BDC64D72049}">
          <dgm:prSet phldrT="[Text]" custT="1">
            <dgm:style>
              <a:lnRef idx="2">
                <a:schemeClr val="accent6"/>
              </a:lnRef>
              <a:fillRef idx="1">
                <a:schemeClr val="lt1"/>
              </a:fillRef>
              <a:effectRef idx="0">
                <a:schemeClr val="accent6"/>
              </a:effectRef>
              <a:fontRef idx="minor">
                <a:schemeClr val="dk1"/>
              </a:fontRef>
            </dgm:style>
          </dgm:prSet>
          <dgm:spPr/>
          <dgm:t>
            <a:bodyPr/>
            <a:lstStyle/>
            <a:p>
              <a:r>
                <a:rPr lang="en-US" sz="1400"/>
                <a:t>Interleaving</a:t>
              </a:r>
              <a:br>
                <a:rPr lang="en-US" sz="1400"/>
              </a:br>
              <a:r>
                <a:rPr lang="uk-UA" sz="1400"/>
                <a:t>Розділення на модуль і аргумент</a:t>
              </a:r>
              <a:r>
                <a:rPr lang="en-US" sz="1400"/>
                <a:t>, </a:t>
              </a:r>
              <a:r>
                <a:rPr lang="uk-UA" sz="1400"/>
                <a:t>беруться лише перші           </a:t>
              </a:r>
              <a:endParaRPr lang="en-US" sz="1400"/>
            </a:p>
            <a:p>
              <a:r>
                <a:rPr lang="uk-UA" sz="1400" i="0"/>
                <a:t>21×21</a:t>
              </a:r>
              <a:r>
                <a:rPr lang="uk-UA" sz="1400"/>
                <a:t> пікселя</a:t>
              </a:r>
            </a:p>
            <a:p>
              <a:endParaRPr lang="en-US" sz="1200" dirty="0" smtClean="0"/>
            </a:p>
          </dgm:t>
        </dgm:pt>
      </mc:Fallback>
    </mc:AlternateContent>
    <dgm:pt modelId="{178953A1-11A6-4852-8429-86EC9BB9B0FE}" type="parTrans" cxnId="{EFE0F404-3EB9-4B8A-AC65-D88DB9756818}">
      <dgm:prSet/>
      <dgm:spPr/>
      <dgm:t>
        <a:bodyPr/>
        <a:lstStyle/>
        <a:p>
          <a:endParaRPr lang="uk-UA"/>
        </a:p>
      </dgm:t>
    </dgm:pt>
    <dgm:pt modelId="{EB30D152-821D-4105-A22E-858D0FDC2C67}" type="sibTrans" cxnId="{EFE0F404-3EB9-4B8A-AC65-D88DB9756818}">
      <dgm:prSet/>
      <dgm:spPr/>
      <dgm:t>
        <a:bodyPr/>
        <a:lstStyle/>
        <a:p>
          <a:endParaRPr lang="uk-UA"/>
        </a:p>
      </dgm:t>
    </dgm:pt>
    <dgm:pt modelId="{DA9C9DF4-D9A4-463C-B3F9-F1DB319A5D10}" type="pres">
      <dgm:prSet presAssocID="{AF7AE015-DB12-4580-9681-3939377B1F4D}" presName="Name0" presStyleCnt="0">
        <dgm:presLayoutVars>
          <dgm:dir/>
          <dgm:resizeHandles val="exact"/>
        </dgm:presLayoutVars>
      </dgm:prSet>
      <dgm:spPr/>
    </dgm:pt>
    <dgm:pt modelId="{EE68FBC9-4D8C-4015-94C0-E06726B4ACF7}" type="pres">
      <dgm:prSet presAssocID="{51BEC383-338F-442E-B657-9BDC64D72049}" presName="node" presStyleLbl="node1" presStyleIdx="0" presStyleCnt="1" custScaleY="298032" custLinFactX="55492" custLinFactY="115850" custLinFactNeighborX="100000" custLinFactNeighborY="200000">
        <dgm:presLayoutVars>
          <dgm:bulletEnabled val="1"/>
        </dgm:presLayoutVars>
      </dgm:prSet>
      <dgm:spPr/>
      <dgm:t>
        <a:bodyPr/>
        <a:lstStyle/>
        <a:p>
          <a:endParaRPr lang="uk-UA"/>
        </a:p>
      </dgm:t>
    </dgm:pt>
  </dgm:ptLst>
  <dgm:cxnLst>
    <dgm:cxn modelId="{EFE0F404-3EB9-4B8A-AC65-D88DB9756818}" srcId="{AF7AE015-DB12-4580-9681-3939377B1F4D}" destId="{51BEC383-338F-442E-B657-9BDC64D72049}" srcOrd="0" destOrd="0" parTransId="{178953A1-11A6-4852-8429-86EC9BB9B0FE}" sibTransId="{EB30D152-821D-4105-A22E-858D0FDC2C67}"/>
    <dgm:cxn modelId="{938E2288-7F98-496C-A02E-1EAA33250FB8}" type="presOf" srcId="{51BEC383-338F-442E-B657-9BDC64D72049}" destId="{EE68FBC9-4D8C-4015-94C0-E06726B4ACF7}" srcOrd="0" destOrd="0" presId="urn:microsoft.com/office/officeart/2005/8/layout/process1"/>
    <dgm:cxn modelId="{4F1C514D-A198-442C-B7CB-44E4C41E0FD6}" type="presOf" srcId="{AF7AE015-DB12-4580-9681-3939377B1F4D}" destId="{DA9C9DF4-D9A4-463C-B3F9-F1DB319A5D10}" srcOrd="0" destOrd="0" presId="urn:microsoft.com/office/officeart/2005/8/layout/process1"/>
    <dgm:cxn modelId="{05707DBD-B237-478B-A90D-D5CDAA5C7399}" type="presParOf" srcId="{DA9C9DF4-D9A4-463C-B3F9-F1DB319A5D10}" destId="{EE68FBC9-4D8C-4015-94C0-E06726B4ACF7}" srcOrd="0" destOrd="0" presId="urn:microsoft.com/office/officeart/2005/8/layout/process1"/>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F7AE015-DB12-4580-9681-3939377B1F4D}" type="doc">
      <dgm:prSet loTypeId="urn:microsoft.com/office/officeart/2005/8/layout/process1" loCatId="process" qsTypeId="urn:microsoft.com/office/officeart/2005/8/quickstyle/simple1" qsCatId="simple" csTypeId="urn:microsoft.com/office/officeart/2005/8/colors/accent1_2" csCatId="accent1" phldr="1"/>
      <dgm:spPr/>
    </dgm:pt>
    <mc:AlternateContent xmlns:mc="http://schemas.openxmlformats.org/markup-compatibility/2006" xmlns:a14="http://schemas.microsoft.com/office/drawing/2010/main">
      <mc:Choice Requires="a14">
        <dgm:pt modelId="{51BEC383-338F-442E-B657-9BDC64D72049}">
          <dgm:prSet phldrT="[Text]" custT="1">
            <dgm:style>
              <a:lnRef idx="2">
                <a:schemeClr val="accent6"/>
              </a:lnRef>
              <a:fillRef idx="1">
                <a:schemeClr val="lt1"/>
              </a:fillRef>
              <a:effectRef idx="0">
                <a:schemeClr val="accent6"/>
              </a:effectRef>
              <a:fontRef idx="minor">
                <a:schemeClr val="dk1"/>
              </a:fontRef>
            </dgm:style>
          </dgm:prSet>
          <dgm:spPr/>
          <dgm:t>
            <a:bodyPr/>
            <a:lstStyle/>
            <a:p>
              <a:r>
                <a:rPr lang="uk-UA" sz="1400" dirty="0" smtClean="0"/>
                <a:t>Фільтр</a:t>
              </a:r>
              <a:r>
                <a:rPr lang="uk-UA" sz="2800" dirty="0" smtClean="0"/>
                <a:t> </a:t>
              </a:r>
              <a14:m>
                <m:oMath xmlns:m="http://schemas.openxmlformats.org/officeDocument/2006/math">
                  <m:d>
                    <m:dPr>
                      <m:begChr m:val="["/>
                      <m:endChr m:val="]"/>
                      <m:ctrlPr>
                        <a:rPr lang="uk-UA" sz="1400" i="1" smtClean="0">
                          <a:latin typeface="Cambria Math" panose="02040503050406030204" pitchFamily="18" charset="0"/>
                        </a:rPr>
                      </m:ctrlPr>
                    </m:dPr>
                    <m:e>
                      <m:m>
                        <m:mPr>
                          <m:mcs>
                            <m:mc>
                              <m:mcPr>
                                <m:count m:val="2"/>
                                <m:mcJc m:val="center"/>
                              </m:mcPr>
                            </m:mc>
                          </m:mcs>
                          <m:ctrlPr>
                            <a:rPr lang="uk-UA" sz="1400" i="1">
                              <a:latin typeface="Cambria Math" panose="02040503050406030204" pitchFamily="18" charset="0"/>
                            </a:rPr>
                          </m:ctrlPr>
                        </m:mPr>
                        <m:mr>
                          <m:e>
                            <m:r>
                              <a:rPr lang="uk-UA" sz="1400" i="1">
                                <a:latin typeface="Cambria Math" panose="02040503050406030204" pitchFamily="18" charset="0"/>
                              </a:rPr>
                              <m:t>−1</m:t>
                            </m:r>
                          </m:e>
                          <m:e>
                            <m:r>
                              <a:rPr lang="uk-UA" sz="1400" i="1">
                                <a:latin typeface="Cambria Math" panose="02040503050406030204" pitchFamily="18" charset="0"/>
                              </a:rPr>
                              <m:t>1</m:t>
                            </m:r>
                          </m:e>
                        </m:mr>
                        <m:mr>
                          <m:e>
                            <m:r>
                              <a:rPr lang="uk-UA" sz="1400" i="1">
                                <a:latin typeface="Cambria Math" panose="02040503050406030204" pitchFamily="18" charset="0"/>
                              </a:rPr>
                              <m:t>1</m:t>
                            </m:r>
                          </m:e>
                          <m:e>
                            <m:r>
                              <a:rPr lang="uk-UA" sz="1400" i="1">
                                <a:latin typeface="Cambria Math" panose="02040503050406030204" pitchFamily="18" charset="0"/>
                              </a:rPr>
                              <m:t>−1</m:t>
                            </m:r>
                          </m:e>
                        </m:mr>
                      </m:m>
                    </m:e>
                  </m:d>
                </m:oMath>
              </a14:m>
              <a:endParaRPr lang="uk-UA" sz="1400" dirty="0"/>
            </a:p>
          </dgm:t>
        </dgm:pt>
      </mc:Choice>
      <mc:Fallback xmlns="">
        <dgm:pt modelId="{51BEC383-338F-442E-B657-9BDC64D72049}">
          <dgm:prSet phldrT="[Text]" custT="1">
            <dgm:style>
              <a:lnRef idx="2">
                <a:schemeClr val="accent6"/>
              </a:lnRef>
              <a:fillRef idx="1">
                <a:schemeClr val="lt1"/>
              </a:fillRef>
              <a:effectRef idx="0">
                <a:schemeClr val="accent6"/>
              </a:effectRef>
              <a:fontRef idx="minor">
                <a:schemeClr val="dk1"/>
              </a:fontRef>
            </dgm:style>
          </dgm:prSet>
          <dgm:spPr/>
          <dgm:t>
            <a:bodyPr/>
            <a:lstStyle/>
            <a:p>
              <a:r>
                <a:rPr lang="uk-UA" sz="1400" dirty="0" smtClean="0"/>
                <a:t>Фільтр</a:t>
              </a:r>
              <a:r>
                <a:rPr lang="uk-UA" sz="2800" dirty="0" smtClean="0"/>
                <a:t> </a:t>
              </a:r>
              <a:r>
                <a:rPr lang="uk-UA" sz="1400" i="0" smtClean="0">
                  <a:latin typeface="Cambria Math" panose="02040503050406030204" pitchFamily="18" charset="0"/>
                </a:rPr>
                <a:t>[</a:t>
              </a:r>
              <a:r>
                <a:rPr lang="uk-UA" sz="1400" i="0">
                  <a:latin typeface="Cambria Math" panose="02040503050406030204" pitchFamily="18" charset="0"/>
                </a:rPr>
                <a:t>■8(−1&amp;1@1&amp;−1)]</a:t>
              </a:r>
              <a:endParaRPr lang="uk-UA" sz="1400" dirty="0"/>
            </a:p>
          </dgm:t>
        </dgm:pt>
      </mc:Fallback>
    </mc:AlternateContent>
    <dgm:pt modelId="{178953A1-11A6-4852-8429-86EC9BB9B0FE}" type="parTrans" cxnId="{EFE0F404-3EB9-4B8A-AC65-D88DB9756818}">
      <dgm:prSet/>
      <dgm:spPr/>
      <dgm:t>
        <a:bodyPr/>
        <a:lstStyle/>
        <a:p>
          <a:endParaRPr lang="uk-UA"/>
        </a:p>
      </dgm:t>
    </dgm:pt>
    <dgm:pt modelId="{EB30D152-821D-4105-A22E-858D0FDC2C67}" type="sibTrans" cxnId="{EFE0F404-3EB9-4B8A-AC65-D88DB9756818}">
      <dgm:prSet/>
      <dgm:spPr>
        <a:solidFill>
          <a:schemeClr val="tx1"/>
        </a:solidFill>
        <a:ln>
          <a:solidFill>
            <a:schemeClr val="tx1"/>
          </a:solidFill>
        </a:ln>
      </dgm:spPr>
      <dgm:t>
        <a:bodyPr/>
        <a:lstStyle/>
        <a:p>
          <a:endParaRPr lang="uk-UA"/>
        </a:p>
      </dgm:t>
    </dgm:pt>
    <dgm:pt modelId="{75227130-FD6B-47B8-8546-14A961C76361}">
      <dgm:prSet phldrT="[Text]" custT="1">
        <dgm:style>
          <a:lnRef idx="2">
            <a:schemeClr val="accent6"/>
          </a:lnRef>
          <a:fillRef idx="1">
            <a:schemeClr val="lt1"/>
          </a:fillRef>
          <a:effectRef idx="0">
            <a:schemeClr val="accent6"/>
          </a:effectRef>
          <a:fontRef idx="minor">
            <a:schemeClr val="dk1"/>
          </a:fontRef>
        </dgm:style>
      </dgm:prSet>
      <dgm:spPr/>
      <dgm:t>
        <a:bodyPr/>
        <a:lstStyle/>
        <a:p>
          <a:r>
            <a:rPr lang="en-US" sz="1400" dirty="0" smtClean="0"/>
            <a:t>Threshold (</a:t>
          </a:r>
          <a:r>
            <a:rPr lang="uk-UA" sz="1400" dirty="0" smtClean="0"/>
            <a:t>Заміна на 1</a:t>
          </a:r>
          <a:r>
            <a:rPr lang="en-US" sz="1400" dirty="0" smtClean="0"/>
            <a:t>/0)</a:t>
          </a:r>
          <a:endParaRPr lang="uk-UA" sz="1400" dirty="0"/>
        </a:p>
      </dgm:t>
    </dgm:pt>
    <dgm:pt modelId="{B6432AE5-28DA-4DA0-A2DA-795E0BD8C278}" type="parTrans" cxnId="{D6F5839B-5E4B-4A73-B944-737EB7EC42FC}">
      <dgm:prSet/>
      <dgm:spPr/>
      <dgm:t>
        <a:bodyPr/>
        <a:lstStyle/>
        <a:p>
          <a:endParaRPr lang="uk-UA"/>
        </a:p>
      </dgm:t>
    </dgm:pt>
    <dgm:pt modelId="{3136E10A-1988-45F9-97A3-9644DC02A415}" type="sibTrans" cxnId="{D6F5839B-5E4B-4A73-B944-737EB7EC42FC}">
      <dgm:prSet/>
      <dgm:spPr/>
      <dgm:t>
        <a:bodyPr/>
        <a:lstStyle/>
        <a:p>
          <a:endParaRPr lang="uk-UA"/>
        </a:p>
      </dgm:t>
    </dgm:pt>
    <dgm:pt modelId="{DA9C9DF4-D9A4-463C-B3F9-F1DB319A5D10}" type="pres">
      <dgm:prSet presAssocID="{AF7AE015-DB12-4580-9681-3939377B1F4D}" presName="Name0" presStyleCnt="0">
        <dgm:presLayoutVars>
          <dgm:dir/>
          <dgm:resizeHandles val="exact"/>
        </dgm:presLayoutVars>
      </dgm:prSet>
      <dgm:spPr/>
    </dgm:pt>
    <dgm:pt modelId="{EE68FBC9-4D8C-4015-94C0-E06726B4ACF7}" type="pres">
      <dgm:prSet presAssocID="{51BEC383-338F-442E-B657-9BDC64D72049}" presName="node" presStyleLbl="node1" presStyleIdx="0" presStyleCnt="2">
        <dgm:presLayoutVars>
          <dgm:bulletEnabled val="1"/>
        </dgm:presLayoutVars>
      </dgm:prSet>
      <dgm:spPr/>
      <dgm:t>
        <a:bodyPr/>
        <a:lstStyle/>
        <a:p>
          <a:endParaRPr lang="uk-UA"/>
        </a:p>
      </dgm:t>
    </dgm:pt>
    <dgm:pt modelId="{07C30667-3B68-486D-8E6F-0DA5C93BB6B8}" type="pres">
      <dgm:prSet presAssocID="{EB30D152-821D-4105-A22E-858D0FDC2C67}" presName="sibTrans" presStyleLbl="sibTrans2D1" presStyleIdx="0" presStyleCnt="1" custFlipVert="1" custScaleX="75576" custScaleY="17361"/>
      <dgm:spPr/>
      <dgm:t>
        <a:bodyPr/>
        <a:lstStyle/>
        <a:p>
          <a:endParaRPr lang="uk-UA"/>
        </a:p>
      </dgm:t>
    </dgm:pt>
    <dgm:pt modelId="{3F3B1523-77A7-405C-B8CC-8B853D54A5A0}" type="pres">
      <dgm:prSet presAssocID="{EB30D152-821D-4105-A22E-858D0FDC2C67}" presName="connectorText" presStyleLbl="sibTrans2D1" presStyleIdx="0" presStyleCnt="1"/>
      <dgm:spPr/>
      <dgm:t>
        <a:bodyPr/>
        <a:lstStyle/>
        <a:p>
          <a:endParaRPr lang="uk-UA"/>
        </a:p>
      </dgm:t>
    </dgm:pt>
    <dgm:pt modelId="{6D5C3FA4-02DE-4D1C-9DD4-3B76A68DF3B8}" type="pres">
      <dgm:prSet presAssocID="{75227130-FD6B-47B8-8546-14A961C76361}" presName="node" presStyleLbl="node1" presStyleIdx="1" presStyleCnt="2">
        <dgm:presLayoutVars>
          <dgm:bulletEnabled val="1"/>
        </dgm:presLayoutVars>
      </dgm:prSet>
      <dgm:spPr/>
      <dgm:t>
        <a:bodyPr/>
        <a:lstStyle/>
        <a:p>
          <a:endParaRPr lang="uk-UA"/>
        </a:p>
      </dgm:t>
    </dgm:pt>
  </dgm:ptLst>
  <dgm:cxnLst>
    <dgm:cxn modelId="{EFE0F404-3EB9-4B8A-AC65-D88DB9756818}" srcId="{AF7AE015-DB12-4580-9681-3939377B1F4D}" destId="{51BEC383-338F-442E-B657-9BDC64D72049}" srcOrd="0" destOrd="0" parTransId="{178953A1-11A6-4852-8429-86EC9BB9B0FE}" sibTransId="{EB30D152-821D-4105-A22E-858D0FDC2C67}"/>
    <dgm:cxn modelId="{CFFBCBE9-0D50-4338-9148-1B011DFCFE51}" type="presOf" srcId="{AF7AE015-DB12-4580-9681-3939377B1F4D}" destId="{DA9C9DF4-D9A4-463C-B3F9-F1DB319A5D10}" srcOrd="0" destOrd="0" presId="urn:microsoft.com/office/officeart/2005/8/layout/process1"/>
    <dgm:cxn modelId="{D6F5839B-5E4B-4A73-B944-737EB7EC42FC}" srcId="{AF7AE015-DB12-4580-9681-3939377B1F4D}" destId="{75227130-FD6B-47B8-8546-14A961C76361}" srcOrd="1" destOrd="0" parTransId="{B6432AE5-28DA-4DA0-A2DA-795E0BD8C278}" sibTransId="{3136E10A-1988-45F9-97A3-9644DC02A415}"/>
    <dgm:cxn modelId="{D8E0B722-2271-4660-8D48-365BE3B90033}" type="presOf" srcId="{75227130-FD6B-47B8-8546-14A961C76361}" destId="{6D5C3FA4-02DE-4D1C-9DD4-3B76A68DF3B8}" srcOrd="0" destOrd="0" presId="urn:microsoft.com/office/officeart/2005/8/layout/process1"/>
    <dgm:cxn modelId="{0D471C7F-F7FE-423F-A87B-B9C05F6D8D93}" type="presOf" srcId="{EB30D152-821D-4105-A22E-858D0FDC2C67}" destId="{3F3B1523-77A7-405C-B8CC-8B853D54A5A0}" srcOrd="1" destOrd="0" presId="urn:microsoft.com/office/officeart/2005/8/layout/process1"/>
    <dgm:cxn modelId="{D133112D-45DD-46BE-BDF5-8FBCA7447F0B}" type="presOf" srcId="{51BEC383-338F-442E-B657-9BDC64D72049}" destId="{EE68FBC9-4D8C-4015-94C0-E06726B4ACF7}" srcOrd="0" destOrd="0" presId="urn:microsoft.com/office/officeart/2005/8/layout/process1"/>
    <dgm:cxn modelId="{9E3B6C33-BCF9-4549-A77F-9D08EC374212}" type="presOf" srcId="{EB30D152-821D-4105-A22E-858D0FDC2C67}" destId="{07C30667-3B68-486D-8E6F-0DA5C93BB6B8}" srcOrd="0" destOrd="0" presId="urn:microsoft.com/office/officeart/2005/8/layout/process1"/>
    <dgm:cxn modelId="{07EB53F5-C9E8-49B9-8991-E686DFCD3D1C}" type="presParOf" srcId="{DA9C9DF4-D9A4-463C-B3F9-F1DB319A5D10}" destId="{EE68FBC9-4D8C-4015-94C0-E06726B4ACF7}" srcOrd="0" destOrd="0" presId="urn:microsoft.com/office/officeart/2005/8/layout/process1"/>
    <dgm:cxn modelId="{33DCBD38-50A6-43EE-BB76-460992BB8FF5}" type="presParOf" srcId="{DA9C9DF4-D9A4-463C-B3F9-F1DB319A5D10}" destId="{07C30667-3B68-486D-8E6F-0DA5C93BB6B8}" srcOrd="1" destOrd="0" presId="urn:microsoft.com/office/officeart/2005/8/layout/process1"/>
    <dgm:cxn modelId="{6126756A-B6EB-4F7C-9A6A-B5BCA206309F}" type="presParOf" srcId="{07C30667-3B68-486D-8E6F-0DA5C93BB6B8}" destId="{3F3B1523-77A7-405C-B8CC-8B853D54A5A0}" srcOrd="0" destOrd="0" presId="urn:microsoft.com/office/officeart/2005/8/layout/process1"/>
    <dgm:cxn modelId="{33CF3E8E-2C7A-4A01-98F3-8FCEA6CE9A64}" type="presParOf" srcId="{DA9C9DF4-D9A4-463C-B3F9-F1DB319A5D10}" destId="{6D5C3FA4-02DE-4D1C-9DD4-3B76A68DF3B8}" srcOrd="2" destOrd="0" presId="urn:microsoft.com/office/officeart/2005/8/layout/process1"/>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AF7AE015-DB12-4580-9681-3939377B1F4D}" type="doc">
      <dgm:prSet loTypeId="urn:microsoft.com/office/officeart/2005/8/layout/process1" loCatId="process" qsTypeId="urn:microsoft.com/office/officeart/2005/8/quickstyle/simple1" qsCatId="simple" csTypeId="urn:microsoft.com/office/officeart/2005/8/colors/accent1_2" csCatId="accent1" phldr="1"/>
      <dgm:spPr/>
    </dgm:pt>
    <dgm:pt modelId="{51BEC383-338F-442E-B657-9BDC64D72049}">
      <dgm:prSet phldrT="[Text]" custT="1">
        <dgm:style>
          <a:lnRef idx="2">
            <a:schemeClr val="accent6"/>
          </a:lnRef>
          <a:fillRef idx="1">
            <a:schemeClr val="lt1"/>
          </a:fillRef>
          <a:effectRef idx="0">
            <a:schemeClr val="accent6"/>
          </a:effectRef>
          <a:fontRef idx="minor">
            <a:schemeClr val="dk1"/>
          </a:fontRef>
        </dgm:style>
      </dgm:prSet>
      <dgm:spPr/>
      <dgm:t>
        <a:bodyPr/>
        <a:lstStyle/>
        <a:p>
          <a:r>
            <a:rPr lang="en-US" sz="1400" dirty="0" smtClean="0"/>
            <a:t>XOR</a:t>
          </a:r>
          <a:endParaRPr lang="en-US" sz="1200" dirty="0" smtClean="0"/>
        </a:p>
      </dgm:t>
    </dgm:pt>
    <dgm:pt modelId="{178953A1-11A6-4852-8429-86EC9BB9B0FE}" type="parTrans" cxnId="{EFE0F404-3EB9-4B8A-AC65-D88DB9756818}">
      <dgm:prSet/>
      <dgm:spPr/>
      <dgm:t>
        <a:bodyPr/>
        <a:lstStyle/>
        <a:p>
          <a:endParaRPr lang="uk-UA"/>
        </a:p>
      </dgm:t>
    </dgm:pt>
    <dgm:pt modelId="{EB30D152-821D-4105-A22E-858D0FDC2C67}" type="sibTrans" cxnId="{EFE0F404-3EB9-4B8A-AC65-D88DB9756818}">
      <dgm:prSet/>
      <dgm:spPr/>
      <dgm:t>
        <a:bodyPr/>
        <a:lstStyle/>
        <a:p>
          <a:endParaRPr lang="uk-UA"/>
        </a:p>
      </dgm:t>
    </dgm:pt>
    <dgm:pt modelId="{DA9C9DF4-D9A4-463C-B3F9-F1DB319A5D10}" type="pres">
      <dgm:prSet presAssocID="{AF7AE015-DB12-4580-9681-3939377B1F4D}" presName="Name0" presStyleCnt="0">
        <dgm:presLayoutVars>
          <dgm:dir/>
          <dgm:resizeHandles val="exact"/>
        </dgm:presLayoutVars>
      </dgm:prSet>
      <dgm:spPr/>
    </dgm:pt>
    <dgm:pt modelId="{EE68FBC9-4D8C-4015-94C0-E06726B4ACF7}" type="pres">
      <dgm:prSet presAssocID="{51BEC383-338F-442E-B657-9BDC64D72049}" presName="node" presStyleLbl="node1" presStyleIdx="0" presStyleCnt="1" custScaleY="298032" custLinFactX="55492" custLinFactY="115850" custLinFactNeighborX="100000" custLinFactNeighborY="200000">
        <dgm:presLayoutVars>
          <dgm:bulletEnabled val="1"/>
        </dgm:presLayoutVars>
      </dgm:prSet>
      <dgm:spPr/>
      <dgm:t>
        <a:bodyPr/>
        <a:lstStyle/>
        <a:p>
          <a:endParaRPr lang="uk-UA"/>
        </a:p>
      </dgm:t>
    </dgm:pt>
  </dgm:ptLst>
  <dgm:cxnLst>
    <dgm:cxn modelId="{0DA9C7DA-B7D9-428F-9C59-A5A920FED562}" type="presOf" srcId="{AF7AE015-DB12-4580-9681-3939377B1F4D}" destId="{DA9C9DF4-D9A4-463C-B3F9-F1DB319A5D10}" srcOrd="0" destOrd="0" presId="urn:microsoft.com/office/officeart/2005/8/layout/process1"/>
    <dgm:cxn modelId="{EFE0F404-3EB9-4B8A-AC65-D88DB9756818}" srcId="{AF7AE015-DB12-4580-9681-3939377B1F4D}" destId="{51BEC383-338F-442E-B657-9BDC64D72049}" srcOrd="0" destOrd="0" parTransId="{178953A1-11A6-4852-8429-86EC9BB9B0FE}" sibTransId="{EB30D152-821D-4105-A22E-858D0FDC2C67}"/>
    <dgm:cxn modelId="{DB89FD9B-FAE0-4D2A-B03E-BDA962805160}" type="presOf" srcId="{51BEC383-338F-442E-B657-9BDC64D72049}" destId="{EE68FBC9-4D8C-4015-94C0-E06726B4ACF7}" srcOrd="0" destOrd="0" presId="urn:microsoft.com/office/officeart/2005/8/layout/process1"/>
    <dgm:cxn modelId="{EE49C047-917E-4C35-94E0-5B5C7FC1213E}" type="presParOf" srcId="{DA9C9DF4-D9A4-463C-B3F9-F1DB319A5D10}" destId="{EE68FBC9-4D8C-4015-94C0-E06726B4ACF7}" srcOrd="0" destOrd="0" presId="urn:microsoft.com/office/officeart/2005/8/layout/process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AF7AE015-DB12-4580-9681-3939377B1F4D}" type="doc">
      <dgm:prSet loTypeId="urn:microsoft.com/office/officeart/2005/8/layout/process1" loCatId="process" qsTypeId="urn:microsoft.com/office/officeart/2005/8/quickstyle/simple1" qsCatId="simple" csTypeId="urn:microsoft.com/office/officeart/2005/8/colors/accent1_2" csCatId="accent1" phldr="1"/>
      <dgm:spPr/>
    </dgm:pt>
    <mc:AlternateContent xmlns:mc="http://schemas.openxmlformats.org/markup-compatibility/2006" xmlns:a14="http://schemas.microsoft.com/office/drawing/2010/main">
      <mc:Choice Requires="a14">
        <dgm:pt modelId="{51BEC383-338F-442E-B657-9BDC64D72049}">
          <dgm:prSet phldrT="[Text]" custT="1">
            <dgm:style>
              <a:lnRef idx="2">
                <a:schemeClr val="accent6"/>
              </a:lnRef>
              <a:fillRef idx="1">
                <a:schemeClr val="lt1"/>
              </a:fillRef>
              <a:effectRef idx="0">
                <a:schemeClr val="accent6"/>
              </a:effectRef>
              <a:fontRef idx="minor">
                <a:schemeClr val="dk1"/>
              </a:fontRef>
            </dgm:style>
          </dgm:prSet>
          <dgm:spPr/>
          <dgm:t>
            <a:bodyPr/>
            <a:lstStyle/>
            <a:p>
              <a:r>
                <a:rPr lang="uk-UA" sz="1400" dirty="0" smtClean="0"/>
                <a:t>Фільтр</a:t>
              </a:r>
              <a14:m>
                <m:oMath xmlns:m="http://schemas.openxmlformats.org/officeDocument/2006/math">
                  <m:d>
                    <m:dPr>
                      <m:begChr m:val="["/>
                      <m:endChr m:val="]"/>
                      <m:ctrlPr>
                        <a:rPr lang="uk-UA" sz="1400" i="1" smtClean="0">
                          <a:latin typeface="Cambria Math" panose="02040503050406030204" pitchFamily="18" charset="0"/>
                        </a:rPr>
                      </m:ctrlPr>
                    </m:dPr>
                    <m:e>
                      <m:m>
                        <m:mPr>
                          <m:mcs>
                            <m:mc>
                              <m:mcPr>
                                <m:count m:val="2"/>
                                <m:mcJc m:val="center"/>
                              </m:mcPr>
                            </m:mc>
                          </m:mcs>
                          <m:ctrlPr>
                            <a:rPr lang="uk-UA" sz="1400" i="1">
                              <a:latin typeface="Cambria Math" panose="02040503050406030204" pitchFamily="18" charset="0"/>
                            </a:rPr>
                          </m:ctrlPr>
                        </m:mPr>
                        <m:mr>
                          <m:e>
                            <m:r>
                              <a:rPr lang="uk-UA" sz="1400" i="1">
                                <a:latin typeface="Cambria Math" panose="02040503050406030204" pitchFamily="18" charset="0"/>
                              </a:rPr>
                              <m:t>−1</m:t>
                            </m:r>
                          </m:e>
                          <m:e>
                            <m:r>
                              <a:rPr lang="uk-UA" sz="1400" i="1">
                                <a:latin typeface="Cambria Math" panose="02040503050406030204" pitchFamily="18" charset="0"/>
                              </a:rPr>
                              <m:t>1</m:t>
                            </m:r>
                          </m:e>
                        </m:mr>
                        <m:mr>
                          <m:e>
                            <m:r>
                              <a:rPr lang="uk-UA" sz="1400" i="1">
                                <a:latin typeface="Cambria Math" panose="02040503050406030204" pitchFamily="18" charset="0"/>
                              </a:rPr>
                              <m:t>1</m:t>
                            </m:r>
                          </m:e>
                          <m:e>
                            <m:r>
                              <a:rPr lang="uk-UA" sz="1400" i="1">
                                <a:latin typeface="Cambria Math" panose="02040503050406030204" pitchFamily="18" charset="0"/>
                              </a:rPr>
                              <m:t>−1</m:t>
                            </m:r>
                          </m:e>
                        </m:mr>
                      </m:m>
                    </m:e>
                  </m:d>
                </m:oMath>
              </a14:m>
              <a:endParaRPr lang="uk-UA" sz="1200" dirty="0"/>
            </a:p>
          </dgm:t>
        </dgm:pt>
      </mc:Choice>
      <mc:Fallback xmlns="">
        <dgm:pt modelId="{51BEC383-338F-442E-B657-9BDC64D72049}">
          <dgm:prSet phldrT="[Text]" custT="1">
            <dgm:style>
              <a:lnRef idx="2">
                <a:schemeClr val="accent6"/>
              </a:lnRef>
              <a:fillRef idx="1">
                <a:schemeClr val="lt1"/>
              </a:fillRef>
              <a:effectRef idx="0">
                <a:schemeClr val="accent6"/>
              </a:effectRef>
              <a:fontRef idx="minor">
                <a:schemeClr val="dk1"/>
              </a:fontRef>
            </dgm:style>
          </dgm:prSet>
          <dgm:spPr/>
          <dgm:t>
            <a:bodyPr/>
            <a:lstStyle/>
            <a:p>
              <a:r>
                <a:rPr lang="uk-UA" sz="1400" dirty="0" smtClean="0"/>
                <a:t>Фільтр</a:t>
              </a:r>
              <a:r>
                <a:rPr lang="uk-UA" sz="1400" i="0" smtClean="0">
                  <a:latin typeface="Cambria Math" panose="02040503050406030204" pitchFamily="18" charset="0"/>
                </a:rPr>
                <a:t>[</a:t>
              </a:r>
              <a:r>
                <a:rPr lang="uk-UA" sz="1400" i="0">
                  <a:latin typeface="Cambria Math" panose="02040503050406030204" pitchFamily="18" charset="0"/>
                </a:rPr>
                <a:t>■8(−1&amp;1@1&amp;−1)]</a:t>
              </a:r>
              <a:endParaRPr lang="uk-UA" sz="1200" dirty="0"/>
            </a:p>
          </dgm:t>
        </dgm:pt>
      </mc:Fallback>
    </mc:AlternateContent>
    <dgm:pt modelId="{178953A1-11A6-4852-8429-86EC9BB9B0FE}" type="parTrans" cxnId="{EFE0F404-3EB9-4B8A-AC65-D88DB9756818}">
      <dgm:prSet/>
      <dgm:spPr/>
      <dgm:t>
        <a:bodyPr/>
        <a:lstStyle/>
        <a:p>
          <a:endParaRPr lang="uk-UA" sz="1200"/>
        </a:p>
      </dgm:t>
    </dgm:pt>
    <dgm:pt modelId="{EB30D152-821D-4105-A22E-858D0FDC2C67}" type="sibTrans" cxnId="{EFE0F404-3EB9-4B8A-AC65-D88DB9756818}">
      <dgm:prSet custT="1"/>
      <dgm:spPr>
        <a:solidFill>
          <a:schemeClr val="tx1"/>
        </a:solidFill>
        <a:ln>
          <a:solidFill>
            <a:schemeClr val="tx1"/>
          </a:solidFill>
        </a:ln>
      </dgm:spPr>
      <dgm:t>
        <a:bodyPr/>
        <a:lstStyle/>
        <a:p>
          <a:endParaRPr lang="uk-UA" sz="1200"/>
        </a:p>
      </dgm:t>
    </dgm:pt>
    <dgm:pt modelId="{75227130-FD6B-47B8-8546-14A961C76361}">
      <dgm:prSet phldrT="[Text]" custT="1">
        <dgm:style>
          <a:lnRef idx="2">
            <a:schemeClr val="accent6"/>
          </a:lnRef>
          <a:fillRef idx="1">
            <a:schemeClr val="lt1"/>
          </a:fillRef>
          <a:effectRef idx="0">
            <a:schemeClr val="accent6"/>
          </a:effectRef>
          <a:fontRef idx="minor">
            <a:schemeClr val="dk1"/>
          </a:fontRef>
        </dgm:style>
      </dgm:prSet>
      <dgm:spPr/>
      <dgm:t>
        <a:bodyPr/>
        <a:lstStyle/>
        <a:p>
          <a:r>
            <a:rPr lang="en-US" sz="1400" dirty="0" smtClean="0"/>
            <a:t>Threshold</a:t>
          </a:r>
          <a:endParaRPr lang="uk-UA" sz="1200" dirty="0"/>
        </a:p>
      </dgm:t>
    </dgm:pt>
    <dgm:pt modelId="{B6432AE5-28DA-4DA0-A2DA-795E0BD8C278}" type="parTrans" cxnId="{D6F5839B-5E4B-4A73-B944-737EB7EC42FC}">
      <dgm:prSet/>
      <dgm:spPr/>
      <dgm:t>
        <a:bodyPr/>
        <a:lstStyle/>
        <a:p>
          <a:endParaRPr lang="uk-UA" sz="1200"/>
        </a:p>
      </dgm:t>
    </dgm:pt>
    <dgm:pt modelId="{3136E10A-1988-45F9-97A3-9644DC02A415}" type="sibTrans" cxnId="{D6F5839B-5E4B-4A73-B944-737EB7EC42FC}">
      <dgm:prSet/>
      <dgm:spPr/>
      <dgm:t>
        <a:bodyPr/>
        <a:lstStyle/>
        <a:p>
          <a:endParaRPr lang="uk-UA" sz="1200"/>
        </a:p>
      </dgm:t>
    </dgm:pt>
    <dgm:pt modelId="{DA9C9DF4-D9A4-463C-B3F9-F1DB319A5D10}" type="pres">
      <dgm:prSet presAssocID="{AF7AE015-DB12-4580-9681-3939377B1F4D}" presName="Name0" presStyleCnt="0">
        <dgm:presLayoutVars>
          <dgm:dir/>
          <dgm:resizeHandles val="exact"/>
        </dgm:presLayoutVars>
      </dgm:prSet>
      <dgm:spPr/>
    </dgm:pt>
    <dgm:pt modelId="{EE68FBC9-4D8C-4015-94C0-E06726B4ACF7}" type="pres">
      <dgm:prSet presAssocID="{51BEC383-338F-442E-B657-9BDC64D72049}" presName="node" presStyleLbl="node1" presStyleIdx="0" presStyleCnt="2" custLinFactNeighborX="-310" custLinFactNeighborY="-996">
        <dgm:presLayoutVars>
          <dgm:bulletEnabled val="1"/>
        </dgm:presLayoutVars>
      </dgm:prSet>
      <dgm:spPr/>
      <dgm:t>
        <a:bodyPr/>
        <a:lstStyle/>
        <a:p>
          <a:endParaRPr lang="uk-UA"/>
        </a:p>
      </dgm:t>
    </dgm:pt>
    <dgm:pt modelId="{07C30667-3B68-486D-8E6F-0DA5C93BB6B8}" type="pres">
      <dgm:prSet presAssocID="{EB30D152-821D-4105-A22E-858D0FDC2C67}" presName="sibTrans" presStyleLbl="sibTrans2D1" presStyleIdx="0" presStyleCnt="1" custFlipVert="1" custScaleX="75576" custScaleY="17361"/>
      <dgm:spPr/>
      <dgm:t>
        <a:bodyPr/>
        <a:lstStyle/>
        <a:p>
          <a:endParaRPr lang="uk-UA"/>
        </a:p>
      </dgm:t>
    </dgm:pt>
    <dgm:pt modelId="{3F3B1523-77A7-405C-B8CC-8B853D54A5A0}" type="pres">
      <dgm:prSet presAssocID="{EB30D152-821D-4105-A22E-858D0FDC2C67}" presName="connectorText" presStyleLbl="sibTrans2D1" presStyleIdx="0" presStyleCnt="1"/>
      <dgm:spPr/>
      <dgm:t>
        <a:bodyPr/>
        <a:lstStyle/>
        <a:p>
          <a:endParaRPr lang="uk-UA"/>
        </a:p>
      </dgm:t>
    </dgm:pt>
    <dgm:pt modelId="{6D5C3FA4-02DE-4D1C-9DD4-3B76A68DF3B8}" type="pres">
      <dgm:prSet presAssocID="{75227130-FD6B-47B8-8546-14A961C76361}" presName="node" presStyleLbl="node1" presStyleIdx="1" presStyleCnt="2">
        <dgm:presLayoutVars>
          <dgm:bulletEnabled val="1"/>
        </dgm:presLayoutVars>
      </dgm:prSet>
      <dgm:spPr/>
      <dgm:t>
        <a:bodyPr/>
        <a:lstStyle/>
        <a:p>
          <a:endParaRPr lang="uk-UA"/>
        </a:p>
      </dgm:t>
    </dgm:pt>
  </dgm:ptLst>
  <dgm:cxnLst>
    <dgm:cxn modelId="{EFE0F404-3EB9-4B8A-AC65-D88DB9756818}" srcId="{AF7AE015-DB12-4580-9681-3939377B1F4D}" destId="{51BEC383-338F-442E-B657-9BDC64D72049}" srcOrd="0" destOrd="0" parTransId="{178953A1-11A6-4852-8429-86EC9BB9B0FE}" sibTransId="{EB30D152-821D-4105-A22E-858D0FDC2C67}"/>
    <dgm:cxn modelId="{F0BD0A3B-6CE4-4E67-9D5B-79CE86798FAF}" type="presOf" srcId="{EB30D152-821D-4105-A22E-858D0FDC2C67}" destId="{07C30667-3B68-486D-8E6F-0DA5C93BB6B8}" srcOrd="0" destOrd="0" presId="urn:microsoft.com/office/officeart/2005/8/layout/process1"/>
    <dgm:cxn modelId="{D6F5839B-5E4B-4A73-B944-737EB7EC42FC}" srcId="{AF7AE015-DB12-4580-9681-3939377B1F4D}" destId="{75227130-FD6B-47B8-8546-14A961C76361}" srcOrd="1" destOrd="0" parTransId="{B6432AE5-28DA-4DA0-A2DA-795E0BD8C278}" sibTransId="{3136E10A-1988-45F9-97A3-9644DC02A415}"/>
    <dgm:cxn modelId="{AF08272A-588E-4DD7-9B19-CCA598CB83D7}" type="presOf" srcId="{51BEC383-338F-442E-B657-9BDC64D72049}" destId="{EE68FBC9-4D8C-4015-94C0-E06726B4ACF7}" srcOrd="0" destOrd="0" presId="urn:microsoft.com/office/officeart/2005/8/layout/process1"/>
    <dgm:cxn modelId="{8A43B343-F066-486A-B29E-0066955BDFA9}" type="presOf" srcId="{EB30D152-821D-4105-A22E-858D0FDC2C67}" destId="{3F3B1523-77A7-405C-B8CC-8B853D54A5A0}" srcOrd="1" destOrd="0" presId="urn:microsoft.com/office/officeart/2005/8/layout/process1"/>
    <dgm:cxn modelId="{65078A74-F866-4826-927C-016A43E69E70}" type="presOf" srcId="{AF7AE015-DB12-4580-9681-3939377B1F4D}" destId="{DA9C9DF4-D9A4-463C-B3F9-F1DB319A5D10}" srcOrd="0" destOrd="0" presId="urn:microsoft.com/office/officeart/2005/8/layout/process1"/>
    <dgm:cxn modelId="{624C86DD-94BF-45E7-8820-AF8A4A1EC2D3}" type="presOf" srcId="{75227130-FD6B-47B8-8546-14A961C76361}" destId="{6D5C3FA4-02DE-4D1C-9DD4-3B76A68DF3B8}" srcOrd="0" destOrd="0" presId="urn:microsoft.com/office/officeart/2005/8/layout/process1"/>
    <dgm:cxn modelId="{0020D554-D95B-4C0A-BFE3-B3BB320B6A60}" type="presParOf" srcId="{DA9C9DF4-D9A4-463C-B3F9-F1DB319A5D10}" destId="{EE68FBC9-4D8C-4015-94C0-E06726B4ACF7}" srcOrd="0" destOrd="0" presId="urn:microsoft.com/office/officeart/2005/8/layout/process1"/>
    <dgm:cxn modelId="{A885F927-66C0-4339-BC05-705D2ABE118C}" type="presParOf" srcId="{DA9C9DF4-D9A4-463C-B3F9-F1DB319A5D10}" destId="{07C30667-3B68-486D-8E6F-0DA5C93BB6B8}" srcOrd="1" destOrd="0" presId="urn:microsoft.com/office/officeart/2005/8/layout/process1"/>
    <dgm:cxn modelId="{CD7713BE-0544-4CB6-8F3A-65F54FCDC102}" type="presParOf" srcId="{07C30667-3B68-486D-8E6F-0DA5C93BB6B8}" destId="{3F3B1523-77A7-405C-B8CC-8B853D54A5A0}" srcOrd="0" destOrd="0" presId="urn:microsoft.com/office/officeart/2005/8/layout/process1"/>
    <dgm:cxn modelId="{54F5A92A-7905-45A9-A69C-7E028B3822C6}" type="presParOf" srcId="{DA9C9DF4-D9A4-463C-B3F9-F1DB319A5D10}" destId="{6D5C3FA4-02DE-4D1C-9DD4-3B76A68DF3B8}" srcOrd="2" destOrd="0" presId="urn:microsoft.com/office/officeart/2005/8/layout/process1"/>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46BF6C0-0795-4D07-874E-DEB31C02CFCC}">
      <dsp:nvSpPr>
        <dsp:cNvPr id="0" name=""/>
        <dsp:cNvSpPr/>
      </dsp:nvSpPr>
      <dsp:spPr>
        <a:xfrm>
          <a:off x="451999" y="14666"/>
          <a:ext cx="1434640" cy="1111855"/>
        </a:xfrm>
        <a:prstGeom prst="roundRect">
          <a:avLst>
            <a:gd name="adj" fmla="val 10000"/>
          </a:avLst>
        </a:prstGeom>
        <a:solidFill>
          <a:schemeClr val="lt1"/>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uk-UA" sz="1400" kern="1200" dirty="0" smtClean="0"/>
            <a:t>Зображення</a:t>
          </a:r>
        </a:p>
        <a:p>
          <a:pPr lvl="0" algn="ctr" defTabSz="622300">
            <a:lnSpc>
              <a:spcPct val="90000"/>
            </a:lnSpc>
            <a:spcBef>
              <a:spcPct val="0"/>
            </a:spcBef>
            <a:spcAft>
              <a:spcPct val="35000"/>
            </a:spcAft>
          </a:pPr>
          <a14:m xmlns:a14="http://schemas.microsoft.com/office/drawing/2010/main">
            <m:oMathPara xmlns:m="http://schemas.openxmlformats.org/officeDocument/2006/math">
              <m:oMathParaPr>
                <m:jc m:val="centerGroup"/>
              </m:oMathParaPr>
              <m:oMath xmlns:m="http://schemas.openxmlformats.org/officeDocument/2006/math">
                <m:r>
                  <a:rPr lang="en-US" sz="1200" i="1" kern="1200" smtClean="0">
                    <a:latin typeface="Cambria Math" panose="02040503050406030204" pitchFamily="18" charset="0"/>
                  </a:rPr>
                  <m:t>𝑓</m:t>
                </m:r>
                <m:d>
                  <m:dPr>
                    <m:ctrlPr>
                      <a:rPr lang="uk-UA" sz="1200" i="1" kern="1200">
                        <a:latin typeface="Cambria Math" panose="02040503050406030204" pitchFamily="18" charset="0"/>
                      </a:rPr>
                    </m:ctrlPr>
                  </m:dPr>
                  <m:e>
                    <m:r>
                      <a:rPr lang="en-US" sz="1200" i="1" kern="1200">
                        <a:latin typeface="Cambria Math" panose="02040503050406030204" pitchFamily="18" charset="0"/>
                      </a:rPr>
                      <m:t>𝑥</m:t>
                    </m:r>
                    <m:r>
                      <a:rPr lang="en-US" sz="1200" i="1" kern="1200">
                        <a:latin typeface="Cambria Math" panose="02040503050406030204" pitchFamily="18" charset="0"/>
                      </a:rPr>
                      <m:t>,</m:t>
                    </m:r>
                    <m:r>
                      <a:rPr lang="en-US" sz="1200" i="1" kern="1200">
                        <a:latin typeface="Cambria Math" panose="02040503050406030204" pitchFamily="18" charset="0"/>
                      </a:rPr>
                      <m:t>𝑦</m:t>
                    </m:r>
                  </m:e>
                </m:d>
              </m:oMath>
            </m:oMathPara>
          </a14:m>
          <a:endParaRPr lang="uk-UA" sz="1200" kern="1200" dirty="0"/>
        </a:p>
      </dsp:txBody>
      <dsp:txXfrm>
        <a:off x="484564" y="47231"/>
        <a:ext cx="1369510" cy="1046725"/>
      </dsp:txXfrm>
    </dsp:sp>
    <dsp:sp modelId="{42C0DB88-1CBE-47D5-928C-4B801DD5B9BD}">
      <dsp:nvSpPr>
        <dsp:cNvPr id="0" name=""/>
        <dsp:cNvSpPr/>
      </dsp:nvSpPr>
      <dsp:spPr>
        <a:xfrm>
          <a:off x="1967688" y="541679"/>
          <a:ext cx="195254" cy="57829"/>
        </a:xfrm>
        <a:prstGeom prst="rightArrow">
          <a:avLst>
            <a:gd name="adj1" fmla="val 60000"/>
            <a:gd name="adj2" fmla="val 50000"/>
          </a:avLst>
        </a:prstGeom>
        <a:solidFill>
          <a:schemeClr val="tx1"/>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133350">
            <a:lnSpc>
              <a:spcPct val="90000"/>
            </a:lnSpc>
            <a:spcBef>
              <a:spcPct val="0"/>
            </a:spcBef>
            <a:spcAft>
              <a:spcPct val="35000"/>
            </a:spcAft>
          </a:pPr>
          <a:endParaRPr lang="uk-UA" sz="300" kern="1200"/>
        </a:p>
      </dsp:txBody>
      <dsp:txXfrm>
        <a:off x="1967688" y="553245"/>
        <a:ext cx="177905" cy="34697"/>
      </dsp:txXfrm>
    </dsp:sp>
    <dsp:sp modelId="{E1C1C121-7738-4887-A956-85F1C32236B0}">
      <dsp:nvSpPr>
        <dsp:cNvPr id="0" name=""/>
        <dsp:cNvSpPr/>
      </dsp:nvSpPr>
      <dsp:spPr>
        <a:xfrm>
          <a:off x="2255044" y="3094"/>
          <a:ext cx="3765517" cy="1134998"/>
        </a:xfrm>
        <a:prstGeom prst="roundRect">
          <a:avLst>
            <a:gd name="adj" fmla="val 10000"/>
          </a:avLst>
        </a:prstGeom>
        <a:solidFill>
          <a:schemeClr val="lt1"/>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uk-UA" sz="1400" kern="1200" dirty="0" smtClean="0"/>
            <a:t>Перетворення </a:t>
          </a:r>
          <a:r>
            <a:rPr lang="uk-UA" sz="1400" kern="1200" dirty="0" err="1" smtClean="0"/>
            <a:t>Радона</a:t>
          </a:r>
          <a:endParaRPr lang="uk-UA" sz="1400" kern="1200" dirty="0" smtClean="0"/>
        </a:p>
        <a:p>
          <a:pPr lvl="0" algn="ctr" defTabSz="622300">
            <a:lnSpc>
              <a:spcPct val="90000"/>
            </a:lnSpc>
            <a:spcBef>
              <a:spcPct val="0"/>
            </a:spcBef>
            <a:spcAft>
              <a:spcPct val="35000"/>
            </a:spcAft>
          </a:pPr>
          <a14:m xmlns:a14="http://schemas.microsoft.com/office/drawing/2010/main">
            <m:oMathPara xmlns:m="http://schemas.openxmlformats.org/officeDocument/2006/math">
              <m:oMathParaPr>
                <m:jc m:val="centerGroup"/>
              </m:oMathParaPr>
              <m:oMath xmlns:m="http://schemas.openxmlformats.org/officeDocument/2006/math">
                <m:r>
                  <a:rPr lang="en-US" sz="1200" i="1" kern="1200" smtClean="0">
                    <a:latin typeface="Cambria Math" panose="02040503050406030204" pitchFamily="18" charset="0"/>
                  </a:rPr>
                  <m:t>𝑔</m:t>
                </m:r>
                <m:d>
                  <m:dPr>
                    <m:ctrlPr>
                      <a:rPr lang="uk-UA" sz="1200" i="1" kern="1200">
                        <a:latin typeface="Cambria Math" panose="02040503050406030204" pitchFamily="18" charset="0"/>
                      </a:rPr>
                    </m:ctrlPr>
                  </m:dPr>
                  <m:e>
                    <m:r>
                      <a:rPr lang="en-US" sz="1200" i="1" kern="1200">
                        <a:latin typeface="Cambria Math" panose="02040503050406030204" pitchFamily="18" charset="0"/>
                      </a:rPr>
                      <m:t>𝑠</m:t>
                    </m:r>
                    <m:r>
                      <a:rPr lang="en-US" sz="1200" i="1" kern="1200">
                        <a:latin typeface="Cambria Math" panose="02040503050406030204" pitchFamily="18" charset="0"/>
                      </a:rPr>
                      <m:t>, </m:t>
                    </m:r>
                    <m:r>
                      <a:rPr lang="en-US" sz="1200" i="1" kern="1200">
                        <a:latin typeface="Cambria Math" panose="02040503050406030204" pitchFamily="18" charset="0"/>
                      </a:rPr>
                      <m:t>𝜃</m:t>
                    </m:r>
                  </m:e>
                </m:d>
                <m:r>
                  <a:rPr lang="en-US" sz="1200" i="1" kern="1200">
                    <a:latin typeface="Cambria Math" panose="02040503050406030204" pitchFamily="18" charset="0"/>
                  </a:rPr>
                  <m:t>=</m:t>
                </m:r>
                <m:nary>
                  <m:naryPr>
                    <m:limLoc m:val="subSup"/>
                    <m:ctrlPr>
                      <a:rPr lang="uk-UA" sz="1200" i="1" kern="1200">
                        <a:latin typeface="Cambria Math" panose="02040503050406030204" pitchFamily="18" charset="0"/>
                      </a:rPr>
                    </m:ctrlPr>
                  </m:naryPr>
                  <m:sub>
                    <m:r>
                      <a:rPr lang="uk-UA" sz="1200" i="1" kern="1200">
                        <a:latin typeface="Cambria Math" panose="02040503050406030204" pitchFamily="18" charset="0"/>
                      </a:rPr>
                      <m:t>−∞</m:t>
                    </m:r>
                  </m:sub>
                  <m:sup>
                    <m:r>
                      <a:rPr lang="uk-UA" sz="1200" i="1" kern="1200">
                        <a:latin typeface="Cambria Math" panose="02040503050406030204" pitchFamily="18" charset="0"/>
                      </a:rPr>
                      <m:t>∞</m:t>
                    </m:r>
                  </m:sup>
                  <m:e>
                    <m:nary>
                      <m:naryPr>
                        <m:limLoc m:val="subSup"/>
                        <m:ctrlPr>
                          <a:rPr lang="uk-UA" sz="1200" i="1" kern="1200">
                            <a:latin typeface="Cambria Math" panose="02040503050406030204" pitchFamily="18" charset="0"/>
                          </a:rPr>
                        </m:ctrlPr>
                      </m:naryPr>
                      <m:sub>
                        <m:r>
                          <a:rPr lang="uk-UA" sz="1200" i="1" kern="1200">
                            <a:latin typeface="Cambria Math" panose="02040503050406030204" pitchFamily="18" charset="0"/>
                          </a:rPr>
                          <m:t>−∞</m:t>
                        </m:r>
                      </m:sub>
                      <m:sup>
                        <m:r>
                          <a:rPr lang="uk-UA" sz="1200" i="1" kern="1200">
                            <a:latin typeface="Cambria Math" panose="02040503050406030204" pitchFamily="18" charset="0"/>
                          </a:rPr>
                          <m:t>∞</m:t>
                        </m:r>
                      </m:sup>
                      <m:e>
                        <m:r>
                          <a:rPr lang="en-US" sz="1200" i="1" kern="1200">
                            <a:latin typeface="Cambria Math" panose="02040503050406030204" pitchFamily="18" charset="0"/>
                          </a:rPr>
                          <m:t>𝑓</m:t>
                        </m:r>
                        <m:d>
                          <m:dPr>
                            <m:ctrlPr>
                              <a:rPr lang="uk-UA" sz="1200" i="1" kern="1200">
                                <a:latin typeface="Cambria Math" panose="02040503050406030204" pitchFamily="18" charset="0"/>
                              </a:rPr>
                            </m:ctrlPr>
                          </m:dPr>
                          <m:e>
                            <m:r>
                              <a:rPr lang="en-US" sz="1200" i="1" kern="1200">
                                <a:latin typeface="Cambria Math" panose="02040503050406030204" pitchFamily="18" charset="0"/>
                              </a:rPr>
                              <m:t>𝑥</m:t>
                            </m:r>
                            <m:r>
                              <a:rPr lang="en-US" sz="1200" i="1" kern="1200">
                                <a:latin typeface="Cambria Math" panose="02040503050406030204" pitchFamily="18" charset="0"/>
                              </a:rPr>
                              <m:t>,</m:t>
                            </m:r>
                            <m:r>
                              <a:rPr lang="en-US" sz="1200" i="1" kern="1200">
                                <a:latin typeface="Cambria Math" panose="02040503050406030204" pitchFamily="18" charset="0"/>
                              </a:rPr>
                              <m:t>𝑦</m:t>
                            </m:r>
                          </m:e>
                        </m:d>
                        <m:r>
                          <a:rPr lang="en-US" sz="1200" i="1" kern="1200">
                            <a:latin typeface="Cambria Math" panose="02040503050406030204" pitchFamily="18" charset="0"/>
                          </a:rPr>
                          <m:t>𝛿</m:t>
                        </m:r>
                        <m:d>
                          <m:dPr>
                            <m:ctrlPr>
                              <a:rPr lang="uk-UA" sz="1200" i="1" kern="1200">
                                <a:latin typeface="Cambria Math" panose="02040503050406030204" pitchFamily="18" charset="0"/>
                              </a:rPr>
                            </m:ctrlPr>
                          </m:dPr>
                          <m:e>
                            <m:r>
                              <a:rPr lang="en-US" sz="1200" i="1" kern="1200">
                                <a:latin typeface="Cambria Math" panose="02040503050406030204" pitchFamily="18" charset="0"/>
                              </a:rPr>
                              <m:t>𝑥</m:t>
                            </m:r>
                            <m:func>
                              <m:funcPr>
                                <m:ctrlPr>
                                  <a:rPr lang="uk-UA" sz="1200" i="1" kern="1200">
                                    <a:latin typeface="Cambria Math" panose="02040503050406030204" pitchFamily="18" charset="0"/>
                                  </a:rPr>
                                </m:ctrlPr>
                              </m:funcPr>
                              <m:fName>
                                <m:r>
                                  <m:rPr>
                                    <m:sty m:val="p"/>
                                  </m:rPr>
                                  <a:rPr lang="en-US" sz="1200" kern="1200">
                                    <a:latin typeface="Cambria Math" panose="02040503050406030204" pitchFamily="18" charset="0"/>
                                  </a:rPr>
                                  <m:t>cos</m:t>
                                </m:r>
                              </m:fName>
                              <m:e>
                                <m:d>
                                  <m:dPr>
                                    <m:ctrlPr>
                                      <a:rPr lang="uk-UA" sz="1200" i="1" kern="1200">
                                        <a:latin typeface="Cambria Math" panose="02040503050406030204" pitchFamily="18" charset="0"/>
                                      </a:rPr>
                                    </m:ctrlPr>
                                  </m:dPr>
                                  <m:e>
                                    <m:r>
                                      <a:rPr lang="en-US" sz="1200" i="1" kern="1200">
                                        <a:latin typeface="Cambria Math" panose="02040503050406030204" pitchFamily="18" charset="0"/>
                                      </a:rPr>
                                      <m:t>𝜃</m:t>
                                    </m:r>
                                  </m:e>
                                </m:d>
                              </m:e>
                            </m:func>
                            <m:r>
                              <a:rPr lang="en-US" sz="1200" i="1" kern="1200">
                                <a:latin typeface="Cambria Math" panose="02040503050406030204" pitchFamily="18" charset="0"/>
                              </a:rPr>
                              <m:t>+</m:t>
                            </m:r>
                            <m:r>
                              <a:rPr lang="en-US" sz="1200" i="1" kern="1200">
                                <a:latin typeface="Cambria Math" panose="02040503050406030204" pitchFamily="18" charset="0"/>
                              </a:rPr>
                              <m:t>𝑦𝑠𝑖𝑛</m:t>
                            </m:r>
                            <m:d>
                              <m:dPr>
                                <m:ctrlPr>
                                  <a:rPr lang="uk-UA" sz="1200" i="1" kern="1200">
                                    <a:latin typeface="Cambria Math" panose="02040503050406030204" pitchFamily="18" charset="0"/>
                                  </a:rPr>
                                </m:ctrlPr>
                              </m:dPr>
                              <m:e>
                                <m:r>
                                  <a:rPr lang="en-US" sz="1200" i="1" kern="1200">
                                    <a:latin typeface="Cambria Math" panose="02040503050406030204" pitchFamily="18" charset="0"/>
                                  </a:rPr>
                                  <m:t>𝜃</m:t>
                                </m:r>
                              </m:e>
                            </m:d>
                            <m:r>
                              <a:rPr lang="en-US" sz="1200" i="1" kern="1200">
                                <a:latin typeface="Cambria Math" panose="02040503050406030204" pitchFamily="18" charset="0"/>
                              </a:rPr>
                              <m:t>−</m:t>
                            </m:r>
                            <m:r>
                              <a:rPr lang="en-US" sz="1200" i="1" kern="1200">
                                <a:latin typeface="Cambria Math" panose="02040503050406030204" pitchFamily="18" charset="0"/>
                              </a:rPr>
                              <m:t>𝑠</m:t>
                            </m:r>
                          </m:e>
                        </m:d>
                        <m:r>
                          <a:rPr lang="en-US" sz="1200" i="1" kern="1200">
                            <a:latin typeface="Cambria Math" panose="02040503050406030204" pitchFamily="18" charset="0"/>
                          </a:rPr>
                          <m:t>𝑑𝑥</m:t>
                        </m:r>
                      </m:e>
                    </m:nary>
                  </m:e>
                </m:nary>
              </m:oMath>
            </m:oMathPara>
          </a14:m>
          <a:endParaRPr lang="uk-UA" sz="1200" kern="1200" dirty="0"/>
        </a:p>
      </dsp:txBody>
      <dsp:txXfrm>
        <a:off x="2288287" y="36337"/>
        <a:ext cx="3699031" cy="1068512"/>
      </dsp:txXfrm>
    </dsp:sp>
    <dsp:sp modelId="{92682FE9-E4BD-4EDB-9DCF-A12FEFA7BF16}">
      <dsp:nvSpPr>
        <dsp:cNvPr id="0" name=""/>
        <dsp:cNvSpPr/>
      </dsp:nvSpPr>
      <dsp:spPr>
        <a:xfrm rot="4676543">
          <a:off x="4208148" y="1297055"/>
          <a:ext cx="178086" cy="39428"/>
        </a:xfrm>
        <a:prstGeom prst="rightArrow">
          <a:avLst>
            <a:gd name="adj1" fmla="val 60000"/>
            <a:gd name="adj2" fmla="val 50000"/>
          </a:avLst>
        </a:prstGeom>
        <a:solidFill>
          <a:schemeClr val="tx1"/>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133350">
            <a:lnSpc>
              <a:spcPct val="90000"/>
            </a:lnSpc>
            <a:spcBef>
              <a:spcPct val="0"/>
            </a:spcBef>
            <a:spcAft>
              <a:spcPct val="35000"/>
            </a:spcAft>
          </a:pPr>
          <a:endParaRPr lang="uk-UA" sz="300" kern="1200"/>
        </a:p>
      </dsp:txBody>
      <dsp:txXfrm rot="-5400000">
        <a:off x="4284128" y="1227856"/>
        <a:ext cx="23656" cy="166258"/>
      </dsp:txXfrm>
    </dsp:sp>
    <dsp:sp modelId="{B27D0FEA-065D-43D5-A8E4-7B6365BAC0AD}">
      <dsp:nvSpPr>
        <dsp:cNvPr id="0" name=""/>
        <dsp:cNvSpPr/>
      </dsp:nvSpPr>
      <dsp:spPr>
        <a:xfrm>
          <a:off x="2901621" y="1506497"/>
          <a:ext cx="3118940" cy="1155130"/>
        </a:xfrm>
        <a:prstGeom prst="roundRect">
          <a:avLst>
            <a:gd name="adj" fmla="val 10000"/>
          </a:avLst>
        </a:prstGeom>
        <a:solidFill>
          <a:schemeClr val="lt1"/>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uk-UA" sz="1400" kern="1200" dirty="0" smtClean="0"/>
            <a:t>Автокореляція</a:t>
          </a:r>
        </a:p>
        <a:p>
          <a:pPr lvl="0" algn="ctr" defTabSz="622300">
            <a:lnSpc>
              <a:spcPct val="90000"/>
            </a:lnSpc>
            <a:spcBef>
              <a:spcPct val="0"/>
            </a:spcBef>
            <a:spcAft>
              <a:spcPct val="35000"/>
            </a:spcAft>
          </a:pPr>
          <a14:m xmlns:a14="http://schemas.microsoft.com/office/drawing/2010/main">
            <m:oMathPara xmlns:m="http://schemas.openxmlformats.org/officeDocument/2006/math">
              <m:oMathParaPr>
                <m:jc m:val="centerGroup"/>
              </m:oMathParaPr>
              <m:oMath xmlns:m="http://schemas.openxmlformats.org/officeDocument/2006/math">
                <m:r>
                  <a:rPr lang="uk-UA" sz="1200" i="1" kern="1200" smtClean="0">
                    <a:latin typeface="Cambria Math" panose="02040503050406030204" pitchFamily="18" charset="0"/>
                  </a:rPr>
                  <m:t>𝑐</m:t>
                </m:r>
                <m:d>
                  <m:dPr>
                    <m:ctrlPr>
                      <a:rPr lang="uk-UA" sz="1200" i="1" kern="1200">
                        <a:latin typeface="Cambria Math" panose="02040503050406030204" pitchFamily="18" charset="0"/>
                      </a:rPr>
                    </m:ctrlPr>
                  </m:dPr>
                  <m:e>
                    <m:r>
                      <a:rPr lang="uk-UA" sz="1200" i="1" kern="1200">
                        <a:latin typeface="Cambria Math" panose="02040503050406030204" pitchFamily="18" charset="0"/>
                      </a:rPr>
                      <m:t>𝑙</m:t>
                    </m:r>
                    <m:r>
                      <a:rPr lang="uk-UA" sz="1200" i="1" kern="1200">
                        <a:latin typeface="Cambria Math" panose="02040503050406030204" pitchFamily="18" charset="0"/>
                      </a:rPr>
                      <m:t>, </m:t>
                    </m:r>
                    <m:r>
                      <a:rPr lang="uk-UA" sz="1200" i="1" kern="1200">
                        <a:latin typeface="Cambria Math" panose="02040503050406030204" pitchFamily="18" charset="0"/>
                      </a:rPr>
                      <m:t>𝜃</m:t>
                    </m:r>
                  </m:e>
                </m:d>
                <m:r>
                  <a:rPr lang="uk-UA" sz="1200" i="1" kern="1200">
                    <a:latin typeface="Cambria Math" panose="02040503050406030204" pitchFamily="18" charset="0"/>
                  </a:rPr>
                  <m:t>=</m:t>
                </m:r>
                <m:f>
                  <m:fPr>
                    <m:ctrlPr>
                      <a:rPr lang="uk-UA" sz="1200" i="1" kern="1200">
                        <a:latin typeface="Cambria Math" panose="02040503050406030204" pitchFamily="18" charset="0"/>
                      </a:rPr>
                    </m:ctrlPr>
                  </m:fPr>
                  <m:num>
                    <m:nary>
                      <m:naryPr>
                        <m:limLoc m:val="subSup"/>
                        <m:ctrlPr>
                          <a:rPr lang="uk-UA" sz="1200" i="1" kern="1200">
                            <a:latin typeface="Cambria Math" panose="02040503050406030204" pitchFamily="18" charset="0"/>
                          </a:rPr>
                        </m:ctrlPr>
                      </m:naryPr>
                      <m:sub>
                        <m:r>
                          <a:rPr lang="uk-UA" sz="1200" i="1" kern="1200">
                            <a:latin typeface="Cambria Math" panose="02040503050406030204" pitchFamily="18" charset="0"/>
                          </a:rPr>
                          <m:t>−∞</m:t>
                        </m:r>
                      </m:sub>
                      <m:sup>
                        <m:r>
                          <a:rPr lang="uk-UA" sz="1200" i="1" kern="1200">
                            <a:latin typeface="Cambria Math" panose="02040503050406030204" pitchFamily="18" charset="0"/>
                          </a:rPr>
                          <m:t>∞</m:t>
                        </m:r>
                      </m:sup>
                      <m:e>
                        <m:r>
                          <a:rPr lang="uk-UA" sz="1200" i="1" kern="1200">
                            <a:latin typeface="Cambria Math" panose="02040503050406030204" pitchFamily="18" charset="0"/>
                          </a:rPr>
                          <m:t>𝑔</m:t>
                        </m:r>
                        <m:d>
                          <m:dPr>
                            <m:ctrlPr>
                              <a:rPr lang="uk-UA" sz="1200" i="1" kern="1200">
                                <a:latin typeface="Cambria Math" panose="02040503050406030204" pitchFamily="18" charset="0"/>
                              </a:rPr>
                            </m:ctrlPr>
                          </m:dPr>
                          <m:e>
                            <m:r>
                              <a:rPr lang="uk-UA" sz="1200" i="1" kern="1200">
                                <a:latin typeface="Cambria Math" panose="02040503050406030204" pitchFamily="18" charset="0"/>
                              </a:rPr>
                              <m:t>𝑠</m:t>
                            </m:r>
                            <m:r>
                              <a:rPr lang="uk-UA" sz="1200" i="1" kern="1200">
                                <a:latin typeface="Cambria Math" panose="02040503050406030204" pitchFamily="18" charset="0"/>
                              </a:rPr>
                              <m:t>, </m:t>
                            </m:r>
                            <m:r>
                              <a:rPr lang="uk-UA" sz="1200" i="1" kern="1200">
                                <a:latin typeface="Cambria Math" panose="02040503050406030204" pitchFamily="18" charset="0"/>
                              </a:rPr>
                              <m:t>𝜃</m:t>
                            </m:r>
                          </m:e>
                        </m:d>
                        <m:r>
                          <a:rPr lang="uk-UA" sz="1200" i="1" kern="1200">
                            <a:latin typeface="Cambria Math" panose="02040503050406030204" pitchFamily="18" charset="0"/>
                          </a:rPr>
                          <m:t>𝑔</m:t>
                        </m:r>
                        <m:d>
                          <m:dPr>
                            <m:ctrlPr>
                              <a:rPr lang="uk-UA" sz="1200" i="1" kern="1200">
                                <a:latin typeface="Cambria Math" panose="02040503050406030204" pitchFamily="18" charset="0"/>
                              </a:rPr>
                            </m:ctrlPr>
                          </m:dPr>
                          <m:e>
                            <m:r>
                              <a:rPr lang="uk-UA" sz="1200" i="1" kern="1200">
                                <a:latin typeface="Cambria Math" panose="02040503050406030204" pitchFamily="18" charset="0"/>
                              </a:rPr>
                              <m:t>𝑠</m:t>
                            </m:r>
                            <m:r>
                              <a:rPr lang="uk-UA" sz="1200" i="1" kern="1200">
                                <a:latin typeface="Cambria Math" panose="02040503050406030204" pitchFamily="18" charset="0"/>
                              </a:rPr>
                              <m:t>−1, </m:t>
                            </m:r>
                            <m:r>
                              <a:rPr lang="uk-UA" sz="1200" i="1" kern="1200">
                                <a:latin typeface="Cambria Math" panose="02040503050406030204" pitchFamily="18" charset="0"/>
                              </a:rPr>
                              <m:t>𝜃</m:t>
                            </m:r>
                          </m:e>
                        </m:d>
                        <m:r>
                          <a:rPr lang="uk-UA" sz="1200" i="1" kern="1200">
                            <a:latin typeface="Cambria Math" panose="02040503050406030204" pitchFamily="18" charset="0"/>
                          </a:rPr>
                          <m:t>𝑑𝑠</m:t>
                        </m:r>
                      </m:e>
                    </m:nary>
                  </m:num>
                  <m:den>
                    <m:nary>
                      <m:naryPr>
                        <m:limLoc m:val="subSup"/>
                        <m:ctrlPr>
                          <a:rPr lang="uk-UA" sz="1200" i="1" kern="1200">
                            <a:latin typeface="Cambria Math" panose="02040503050406030204" pitchFamily="18" charset="0"/>
                          </a:rPr>
                        </m:ctrlPr>
                      </m:naryPr>
                      <m:sub>
                        <m:r>
                          <a:rPr lang="uk-UA" sz="1200" i="1" kern="1200">
                            <a:latin typeface="Cambria Math" panose="02040503050406030204" pitchFamily="18" charset="0"/>
                          </a:rPr>
                          <m:t>−∞</m:t>
                        </m:r>
                      </m:sub>
                      <m:sup>
                        <m:r>
                          <a:rPr lang="uk-UA" sz="1200" i="1" kern="1200">
                            <a:latin typeface="Cambria Math" panose="02040503050406030204" pitchFamily="18" charset="0"/>
                          </a:rPr>
                          <m:t>∞</m:t>
                        </m:r>
                      </m:sup>
                      <m:e>
                        <m:r>
                          <a:rPr lang="uk-UA" sz="1200" i="1" kern="1200">
                            <a:latin typeface="Cambria Math" panose="02040503050406030204" pitchFamily="18" charset="0"/>
                          </a:rPr>
                          <m:t>𝑔</m:t>
                        </m:r>
                        <m:d>
                          <m:dPr>
                            <m:ctrlPr>
                              <a:rPr lang="uk-UA" sz="1200" i="1" kern="1200">
                                <a:latin typeface="Cambria Math" panose="02040503050406030204" pitchFamily="18" charset="0"/>
                              </a:rPr>
                            </m:ctrlPr>
                          </m:dPr>
                          <m:e>
                            <m:r>
                              <a:rPr lang="uk-UA" sz="1200" i="1" kern="1200">
                                <a:latin typeface="Cambria Math" panose="02040503050406030204" pitchFamily="18" charset="0"/>
                              </a:rPr>
                              <m:t>𝑠</m:t>
                            </m:r>
                            <m:r>
                              <a:rPr lang="uk-UA" sz="1200" i="1" kern="1200">
                                <a:latin typeface="Cambria Math" panose="02040503050406030204" pitchFamily="18" charset="0"/>
                              </a:rPr>
                              <m:t>, </m:t>
                            </m:r>
                            <m:r>
                              <a:rPr lang="uk-UA" sz="1200" i="1" kern="1200">
                                <a:latin typeface="Cambria Math" panose="02040503050406030204" pitchFamily="18" charset="0"/>
                              </a:rPr>
                              <m:t>𝜃</m:t>
                            </m:r>
                          </m:e>
                        </m:d>
                        <m:r>
                          <a:rPr lang="uk-UA" sz="1200" i="1" kern="1200">
                            <a:latin typeface="Cambria Math" panose="02040503050406030204" pitchFamily="18" charset="0"/>
                          </a:rPr>
                          <m:t>𝑔</m:t>
                        </m:r>
                        <m:d>
                          <m:dPr>
                            <m:ctrlPr>
                              <a:rPr lang="uk-UA" sz="1200" i="1" kern="1200">
                                <a:latin typeface="Cambria Math" panose="02040503050406030204" pitchFamily="18" charset="0"/>
                              </a:rPr>
                            </m:ctrlPr>
                          </m:dPr>
                          <m:e>
                            <m:r>
                              <a:rPr lang="uk-UA" sz="1200" i="1" kern="1200">
                                <a:latin typeface="Cambria Math" panose="02040503050406030204" pitchFamily="18" charset="0"/>
                              </a:rPr>
                              <m:t>𝑠</m:t>
                            </m:r>
                            <m:r>
                              <a:rPr lang="uk-UA" sz="1200" i="1" kern="1200">
                                <a:latin typeface="Cambria Math" panose="02040503050406030204" pitchFamily="18" charset="0"/>
                              </a:rPr>
                              <m:t>, </m:t>
                            </m:r>
                            <m:r>
                              <a:rPr lang="uk-UA" sz="1200" i="1" kern="1200">
                                <a:latin typeface="Cambria Math" panose="02040503050406030204" pitchFamily="18" charset="0"/>
                              </a:rPr>
                              <m:t>𝜃</m:t>
                            </m:r>
                          </m:e>
                        </m:d>
                        <m:r>
                          <a:rPr lang="uk-UA" sz="1200" i="1" kern="1200">
                            <a:latin typeface="Cambria Math" panose="02040503050406030204" pitchFamily="18" charset="0"/>
                          </a:rPr>
                          <m:t>𝑑𝑠</m:t>
                        </m:r>
                      </m:e>
                    </m:nary>
                  </m:den>
                </m:f>
              </m:oMath>
            </m:oMathPara>
          </a14:m>
          <a:endParaRPr lang="uk-UA" sz="1200" kern="1200" dirty="0"/>
        </a:p>
      </dsp:txBody>
      <dsp:txXfrm>
        <a:off x="2935454" y="1540330"/>
        <a:ext cx="3051274" cy="1087464"/>
      </dsp:txXfrm>
    </dsp:sp>
    <dsp:sp modelId="{0B6F092A-44F6-454E-A0DA-8E1149E2961B}">
      <dsp:nvSpPr>
        <dsp:cNvPr id="0" name=""/>
        <dsp:cNvSpPr/>
      </dsp:nvSpPr>
      <dsp:spPr>
        <a:xfrm rot="10800000">
          <a:off x="2635867" y="2064348"/>
          <a:ext cx="174157" cy="39428"/>
        </a:xfrm>
        <a:prstGeom prst="rightArrow">
          <a:avLst>
            <a:gd name="adj1" fmla="val 60000"/>
            <a:gd name="adj2" fmla="val 50000"/>
          </a:avLst>
        </a:prstGeom>
        <a:solidFill>
          <a:schemeClr val="tx1"/>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uk-UA" sz="700" kern="1200"/>
        </a:p>
      </dsp:txBody>
      <dsp:txXfrm rot="10800000">
        <a:off x="2647695" y="2072234"/>
        <a:ext cx="162329" cy="23656"/>
      </dsp:txXfrm>
    </dsp:sp>
    <dsp:sp modelId="{89F17977-12A9-4ED1-9B62-15CC332D38E8}">
      <dsp:nvSpPr>
        <dsp:cNvPr id="0" name=""/>
        <dsp:cNvSpPr/>
      </dsp:nvSpPr>
      <dsp:spPr>
        <a:xfrm>
          <a:off x="256413" y="1508075"/>
          <a:ext cx="2276804" cy="1151975"/>
        </a:xfrm>
        <a:prstGeom prst="roundRect">
          <a:avLst>
            <a:gd name="adj" fmla="val 10000"/>
          </a:avLst>
        </a:prstGeom>
        <a:solidFill>
          <a:schemeClr val="lt1"/>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dirty="0" smtClean="0"/>
            <a:t>Log Mapping</a:t>
          </a:r>
          <a:endParaRPr lang="uk-UA" sz="1400" kern="1200" dirty="0" smtClean="0"/>
        </a:p>
        <a:p>
          <a:pPr lvl="0" algn="ctr" defTabSz="622300">
            <a:lnSpc>
              <a:spcPct val="90000"/>
            </a:lnSpc>
            <a:spcBef>
              <a:spcPct val="0"/>
            </a:spcBef>
            <a:spcAft>
              <a:spcPct val="35000"/>
            </a:spcAft>
          </a:pPr>
          <a14:m xmlns:a14="http://schemas.microsoft.com/office/drawing/2010/main">
            <m:oMathPara xmlns:m="http://schemas.openxmlformats.org/officeDocument/2006/math">
              <m:oMathParaPr>
                <m:jc m:val="centerGroup"/>
              </m:oMathParaPr>
              <m:oMath xmlns:m="http://schemas.openxmlformats.org/officeDocument/2006/math">
                <m:acc>
                  <m:accPr>
                    <m:chr m:val="̃"/>
                    <m:ctrlPr>
                      <a:rPr lang="uk-UA" sz="1050" i="1" kern="1200" smtClean="0">
                        <a:latin typeface="Cambria Math" panose="02040503050406030204" pitchFamily="18" charset="0"/>
                      </a:rPr>
                    </m:ctrlPr>
                  </m:accPr>
                  <m:e>
                    <m:r>
                      <a:rPr lang="uk-UA" sz="1050" i="1" kern="1200">
                        <a:latin typeface="Cambria Math" panose="02040503050406030204" pitchFamily="18" charset="0"/>
                      </a:rPr>
                      <m:t>с′</m:t>
                    </m:r>
                  </m:e>
                </m:acc>
                <m:r>
                  <a:rPr lang="uk-UA" sz="1050" i="1" kern="1200">
                    <a:latin typeface="Cambria Math" panose="02040503050406030204" pitchFamily="18" charset="0"/>
                  </a:rPr>
                  <m:t>(</m:t>
                </m:r>
                <m:r>
                  <a:rPr lang="uk-UA" sz="1050" i="1" kern="1200">
                    <a:latin typeface="Cambria Math" panose="02040503050406030204" pitchFamily="18" charset="0"/>
                  </a:rPr>
                  <m:t>𝜇</m:t>
                </m:r>
                <m:r>
                  <a:rPr lang="uk-UA" sz="1050" i="1" kern="1200">
                    <a:latin typeface="Cambria Math" panose="02040503050406030204" pitchFamily="18" charset="0"/>
                  </a:rPr>
                  <m:t>,</m:t>
                </m:r>
                <m:r>
                  <a:rPr lang="uk-UA" sz="1050" i="1" kern="1200">
                    <a:latin typeface="Cambria Math" panose="02040503050406030204" pitchFamily="18" charset="0"/>
                  </a:rPr>
                  <m:t>𝜃</m:t>
                </m:r>
                <m:r>
                  <a:rPr lang="uk-UA" sz="1050" i="1" kern="1200">
                    <a:latin typeface="Cambria Math" panose="02040503050406030204" pitchFamily="18" charset="0"/>
                  </a:rPr>
                  <m:t>)=</m:t>
                </m:r>
                <m:func>
                  <m:funcPr>
                    <m:ctrlPr>
                      <a:rPr lang="uk-UA" sz="1050" i="1" kern="1200">
                        <a:latin typeface="Cambria Math" panose="02040503050406030204" pitchFamily="18" charset="0"/>
                      </a:rPr>
                    </m:ctrlPr>
                  </m:funcPr>
                  <m:fName>
                    <m:sSub>
                      <m:sSubPr>
                        <m:ctrlPr>
                          <a:rPr lang="uk-UA" sz="1050" i="1" kern="1200">
                            <a:latin typeface="Cambria Math" panose="02040503050406030204" pitchFamily="18" charset="0"/>
                          </a:rPr>
                        </m:ctrlPr>
                      </m:sSubPr>
                      <m:e>
                        <m:f>
                          <m:fPr>
                            <m:ctrlPr>
                              <a:rPr lang="uk-UA" sz="1050" i="1" kern="1200">
                                <a:latin typeface="Cambria Math" panose="02040503050406030204" pitchFamily="18" charset="0"/>
                              </a:rPr>
                            </m:ctrlPr>
                          </m:fPr>
                          <m:num>
                            <m:r>
                              <a:rPr lang="en-US" sz="1050" kern="1200">
                                <a:latin typeface="Cambria Math" panose="02040503050406030204" pitchFamily="18" charset="0"/>
                              </a:rPr>
                              <m:t>1</m:t>
                            </m:r>
                          </m:num>
                          <m:den>
                            <m:r>
                              <m:rPr>
                                <m:sty m:val="p"/>
                              </m:rPr>
                              <a:rPr lang="en-US" sz="1050" kern="1200">
                                <a:latin typeface="Cambria Math" panose="02040503050406030204" pitchFamily="18" charset="0"/>
                              </a:rPr>
                              <m:t>k</m:t>
                            </m:r>
                          </m:den>
                        </m:f>
                        <m:r>
                          <m:rPr>
                            <m:sty m:val="p"/>
                          </m:rPr>
                          <a:rPr lang="en-US" sz="1050" kern="1200">
                            <a:latin typeface="Cambria Math" panose="02040503050406030204" pitchFamily="18" charset="0"/>
                          </a:rPr>
                          <m:t>log</m:t>
                        </m:r>
                      </m:e>
                      <m:sub>
                        <m:r>
                          <a:rPr lang="en-US" sz="1050" i="1" kern="1200">
                            <a:latin typeface="Cambria Math" panose="02040503050406030204" pitchFamily="18" charset="0"/>
                          </a:rPr>
                          <m:t>10</m:t>
                        </m:r>
                      </m:sub>
                    </m:sSub>
                  </m:fName>
                  <m:e>
                    <m:r>
                      <a:rPr lang="uk-UA" sz="1050" i="1" kern="1200">
                        <a:latin typeface="Cambria Math" panose="02040503050406030204" pitchFamily="18" charset="0"/>
                      </a:rPr>
                      <m:t>(1+</m:t>
                    </m:r>
                    <m:r>
                      <a:rPr lang="uk-UA" sz="1050" i="1" kern="1200">
                        <a:latin typeface="Cambria Math" panose="02040503050406030204" pitchFamily="18" charset="0"/>
                      </a:rPr>
                      <m:t>𝑘</m:t>
                    </m:r>
                    <m:r>
                      <a:rPr lang="uk-UA" sz="1050" i="1" kern="1200">
                        <a:latin typeface="Cambria Math" panose="02040503050406030204" pitchFamily="18" charset="0"/>
                      </a:rPr>
                      <m:t>∗</m:t>
                    </m:r>
                    <m:r>
                      <a:rPr lang="uk-UA" sz="1050" i="1" kern="1200">
                        <a:latin typeface="Cambria Math" panose="02040503050406030204" pitchFamily="18" charset="0"/>
                      </a:rPr>
                      <m:t>𝑐</m:t>
                    </m:r>
                    <m:r>
                      <a:rPr lang="uk-UA" sz="1050" i="1" kern="1200">
                        <a:latin typeface="Cambria Math" panose="02040503050406030204" pitchFamily="18" charset="0"/>
                      </a:rPr>
                      <m:t>(</m:t>
                    </m:r>
                    <m:r>
                      <a:rPr lang="uk-UA" sz="1050" i="1" kern="1200">
                        <a:latin typeface="Cambria Math" panose="02040503050406030204" pitchFamily="18" charset="0"/>
                      </a:rPr>
                      <m:t>𝑙</m:t>
                    </m:r>
                    <m:r>
                      <a:rPr lang="uk-UA" sz="1050" i="1" kern="1200">
                        <a:latin typeface="Cambria Math" panose="02040503050406030204" pitchFamily="18" charset="0"/>
                      </a:rPr>
                      <m:t>, </m:t>
                    </m:r>
                    <m:r>
                      <a:rPr lang="uk-UA" sz="1050" i="1" kern="1200">
                        <a:latin typeface="Cambria Math" panose="02040503050406030204" pitchFamily="18" charset="0"/>
                      </a:rPr>
                      <m:t>𝜃</m:t>
                    </m:r>
                    <m:r>
                      <a:rPr lang="uk-UA" sz="1050" i="1" kern="1200">
                        <a:latin typeface="Cambria Math" panose="02040503050406030204" pitchFamily="18" charset="0"/>
                      </a:rPr>
                      <m:t>))</m:t>
                    </m:r>
                  </m:e>
                </m:func>
              </m:oMath>
            </m:oMathPara>
          </a14:m>
          <a:endParaRPr lang="uk-UA" sz="1050" kern="1200" dirty="0"/>
        </a:p>
      </dsp:txBody>
      <dsp:txXfrm>
        <a:off x="290153" y="1541815"/>
        <a:ext cx="2209324" cy="1084495"/>
      </dsp:txXfrm>
    </dsp:sp>
    <dsp:sp modelId="{B29BAFA6-752E-49A9-B58F-6909295895F8}">
      <dsp:nvSpPr>
        <dsp:cNvPr id="0" name=""/>
        <dsp:cNvSpPr/>
      </dsp:nvSpPr>
      <dsp:spPr>
        <a:xfrm rot="3806504">
          <a:off x="1674548" y="2822034"/>
          <a:ext cx="197994" cy="39428"/>
        </a:xfrm>
        <a:prstGeom prst="rightArrow">
          <a:avLst>
            <a:gd name="adj1" fmla="val 60000"/>
            <a:gd name="adj2" fmla="val 50000"/>
          </a:avLst>
        </a:prstGeom>
        <a:solidFill>
          <a:schemeClr val="tx1"/>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133350">
            <a:lnSpc>
              <a:spcPct val="90000"/>
            </a:lnSpc>
            <a:spcBef>
              <a:spcPct val="0"/>
            </a:spcBef>
            <a:spcAft>
              <a:spcPct val="35000"/>
            </a:spcAft>
          </a:pPr>
          <a:endParaRPr lang="uk-UA" sz="300" kern="1200"/>
        </a:p>
      </dsp:txBody>
      <dsp:txXfrm rot="-5400000">
        <a:off x="1759073" y="2743375"/>
        <a:ext cx="23656" cy="186166"/>
      </dsp:txXfrm>
    </dsp:sp>
    <dsp:sp modelId="{370C5FCF-D99E-4127-A9B0-66B2B67E4C93}">
      <dsp:nvSpPr>
        <dsp:cNvPr id="0" name=""/>
        <dsp:cNvSpPr/>
      </dsp:nvSpPr>
      <dsp:spPr>
        <a:xfrm>
          <a:off x="256413" y="3034685"/>
          <a:ext cx="3777453" cy="1100941"/>
        </a:xfrm>
        <a:prstGeom prst="roundRect">
          <a:avLst>
            <a:gd name="adj" fmla="val 10000"/>
          </a:avLst>
        </a:prstGeom>
        <a:solidFill>
          <a:schemeClr val="lt1"/>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uk-UA" sz="1400" kern="1200" dirty="0" smtClean="0"/>
            <a:t>Перетворення Фур’є</a:t>
          </a:r>
        </a:p>
        <a:p>
          <a:pPr lvl="0" algn="ctr" defTabSz="622300">
            <a:lnSpc>
              <a:spcPct val="90000"/>
            </a:lnSpc>
            <a:spcBef>
              <a:spcPct val="0"/>
            </a:spcBef>
            <a:spcAft>
              <a:spcPct val="35000"/>
            </a:spcAft>
          </a:pPr>
          <a14:m xmlns:a14="http://schemas.microsoft.com/office/drawing/2010/main">
            <m:oMathPara xmlns:m="http://schemas.openxmlformats.org/officeDocument/2006/math">
              <m:oMathParaPr>
                <m:jc m:val="centerGroup"/>
              </m:oMathParaPr>
              <m:oMath xmlns:m="http://schemas.openxmlformats.org/officeDocument/2006/math">
                <m:acc>
                  <m:accPr>
                    <m:chr m:val="̌"/>
                    <m:ctrlPr>
                      <a:rPr lang="uk-UA" sz="1200" i="1" kern="1200" smtClean="0">
                        <a:latin typeface="Cambria Math" panose="02040503050406030204" pitchFamily="18" charset="0"/>
                      </a:rPr>
                    </m:ctrlPr>
                  </m:accPr>
                  <m:e>
                    <m:r>
                      <a:rPr lang="en-US" sz="1200" i="1" kern="1200">
                        <a:latin typeface="Cambria Math" panose="02040503050406030204" pitchFamily="18" charset="0"/>
                      </a:rPr>
                      <m:t>𝐶</m:t>
                    </m:r>
                  </m:e>
                </m:acc>
                <m:d>
                  <m:dPr>
                    <m:ctrlPr>
                      <a:rPr lang="uk-UA" sz="1200" i="1" kern="1200">
                        <a:latin typeface="Cambria Math" panose="02040503050406030204" pitchFamily="18" charset="0"/>
                      </a:rPr>
                    </m:ctrlPr>
                  </m:dPr>
                  <m:e>
                    <m:sSub>
                      <m:sSubPr>
                        <m:ctrlPr>
                          <a:rPr lang="uk-UA" sz="1200" i="1" kern="1200">
                            <a:latin typeface="Cambria Math" panose="02040503050406030204" pitchFamily="18" charset="0"/>
                          </a:rPr>
                        </m:ctrlPr>
                      </m:sSubPr>
                      <m:e>
                        <m:r>
                          <a:rPr lang="en-US" sz="1200" i="1" kern="1200">
                            <a:latin typeface="Cambria Math" panose="02040503050406030204" pitchFamily="18" charset="0"/>
                          </a:rPr>
                          <m:t>𝜉</m:t>
                        </m:r>
                      </m:e>
                      <m:sub>
                        <m:r>
                          <a:rPr lang="en-US" sz="1200" i="1" kern="1200">
                            <a:latin typeface="Cambria Math" panose="02040503050406030204" pitchFamily="18" charset="0"/>
                          </a:rPr>
                          <m:t>𝑙</m:t>
                        </m:r>
                      </m:sub>
                    </m:sSub>
                    <m:r>
                      <a:rPr lang="en-US" sz="1200" i="1" kern="1200">
                        <a:latin typeface="Cambria Math" panose="02040503050406030204" pitchFamily="18" charset="0"/>
                      </a:rPr>
                      <m:t>, </m:t>
                    </m:r>
                    <m:sSub>
                      <m:sSubPr>
                        <m:ctrlPr>
                          <a:rPr lang="uk-UA" sz="1200" i="1" kern="1200">
                            <a:latin typeface="Cambria Math" panose="02040503050406030204" pitchFamily="18" charset="0"/>
                          </a:rPr>
                        </m:ctrlPr>
                      </m:sSubPr>
                      <m:e>
                        <m:r>
                          <a:rPr lang="en-US" sz="1200" i="1" kern="1200">
                            <a:latin typeface="Cambria Math" panose="02040503050406030204" pitchFamily="18" charset="0"/>
                          </a:rPr>
                          <m:t>𝜉</m:t>
                        </m:r>
                      </m:e>
                      <m:sub>
                        <m:r>
                          <a:rPr lang="en-US" sz="1200" i="1" kern="1200">
                            <a:latin typeface="Cambria Math" panose="02040503050406030204" pitchFamily="18" charset="0"/>
                          </a:rPr>
                          <m:t>𝜃</m:t>
                        </m:r>
                      </m:sub>
                    </m:sSub>
                  </m:e>
                </m:d>
                <m:r>
                  <a:rPr lang="en-US" sz="1200" i="1" kern="1200">
                    <a:latin typeface="Cambria Math" panose="02040503050406030204" pitchFamily="18" charset="0"/>
                  </a:rPr>
                  <m:t>=</m:t>
                </m:r>
                <m:nary>
                  <m:naryPr>
                    <m:limLoc m:val="subSup"/>
                    <m:ctrlPr>
                      <a:rPr lang="uk-UA" sz="1200" i="1" kern="1200">
                        <a:latin typeface="Cambria Math" panose="02040503050406030204" pitchFamily="18" charset="0"/>
                      </a:rPr>
                    </m:ctrlPr>
                  </m:naryPr>
                  <m:sub>
                    <m:r>
                      <a:rPr lang="en-US" sz="1200" i="1" kern="1200">
                        <a:latin typeface="Cambria Math" panose="02040503050406030204" pitchFamily="18" charset="0"/>
                      </a:rPr>
                      <m:t>0</m:t>
                    </m:r>
                  </m:sub>
                  <m:sup>
                    <m:r>
                      <a:rPr lang="en-US" sz="1200" i="1" kern="1200">
                        <a:latin typeface="Cambria Math" panose="02040503050406030204" pitchFamily="18" charset="0"/>
                      </a:rPr>
                      <m:t>𝜋</m:t>
                    </m:r>
                  </m:sup>
                  <m:e>
                    <m:nary>
                      <m:naryPr>
                        <m:limLoc m:val="subSup"/>
                        <m:ctrlPr>
                          <a:rPr lang="uk-UA" sz="1200" i="1" kern="1200">
                            <a:latin typeface="Cambria Math" panose="02040503050406030204" pitchFamily="18" charset="0"/>
                          </a:rPr>
                        </m:ctrlPr>
                      </m:naryPr>
                      <m:sub>
                        <m:r>
                          <a:rPr lang="en-US" sz="1200" i="1" kern="1200">
                            <a:latin typeface="Cambria Math" panose="02040503050406030204" pitchFamily="18" charset="0"/>
                          </a:rPr>
                          <m:t>−∞</m:t>
                        </m:r>
                      </m:sub>
                      <m:sup>
                        <m:r>
                          <a:rPr lang="en-US" sz="1200" i="1" kern="1200">
                            <a:latin typeface="Cambria Math" panose="02040503050406030204" pitchFamily="18" charset="0"/>
                          </a:rPr>
                          <m:t>+∞</m:t>
                        </m:r>
                      </m:sup>
                      <m:e>
                        <m:r>
                          <a:rPr lang="en-US" sz="1200" kern="1200">
                            <a:latin typeface="Cambria Math" panose="02040503050406030204" pitchFamily="18" charset="0"/>
                          </a:rPr>
                          <m:t> </m:t>
                        </m:r>
                        <m:acc>
                          <m:accPr>
                            <m:chr m:val="̃"/>
                            <m:ctrlPr>
                              <a:rPr lang="uk-UA" sz="1200" i="1" kern="1200">
                                <a:latin typeface="Cambria Math" panose="02040503050406030204" pitchFamily="18" charset="0"/>
                              </a:rPr>
                            </m:ctrlPr>
                          </m:accPr>
                          <m:e>
                            <m:sSup>
                              <m:sSupPr>
                                <m:ctrlPr>
                                  <a:rPr lang="uk-UA" sz="1200" i="1" kern="1200">
                                    <a:latin typeface="Cambria Math" panose="02040503050406030204" pitchFamily="18" charset="0"/>
                                  </a:rPr>
                                </m:ctrlPr>
                              </m:sSupPr>
                              <m:e>
                                <m:r>
                                  <a:rPr lang="uk-UA" sz="1200" i="1" kern="1200">
                                    <a:latin typeface="Cambria Math" panose="02040503050406030204" pitchFamily="18" charset="0"/>
                                  </a:rPr>
                                  <m:t>с</m:t>
                                </m:r>
                              </m:e>
                              <m:sup>
                                <m:r>
                                  <a:rPr lang="uk-UA" sz="1200" i="1" kern="1200">
                                    <a:latin typeface="Cambria Math" panose="02040503050406030204" pitchFamily="18" charset="0"/>
                                  </a:rPr>
                                  <m:t>′</m:t>
                                </m:r>
                              </m:sup>
                            </m:sSup>
                          </m:e>
                        </m:acc>
                        <m:d>
                          <m:dPr>
                            <m:ctrlPr>
                              <a:rPr lang="uk-UA" sz="1200" i="1" kern="1200">
                                <a:latin typeface="Cambria Math" panose="02040503050406030204" pitchFamily="18" charset="0"/>
                              </a:rPr>
                            </m:ctrlPr>
                          </m:dPr>
                          <m:e>
                            <m:r>
                              <a:rPr lang="uk-UA" sz="1200" i="1" kern="1200">
                                <a:latin typeface="Cambria Math" panose="02040503050406030204" pitchFamily="18" charset="0"/>
                              </a:rPr>
                              <m:t>𝜇</m:t>
                            </m:r>
                            <m:r>
                              <a:rPr lang="uk-UA" sz="1200" i="1" kern="1200">
                                <a:latin typeface="Cambria Math" panose="02040503050406030204" pitchFamily="18" charset="0"/>
                              </a:rPr>
                              <m:t>,</m:t>
                            </m:r>
                            <m:r>
                              <a:rPr lang="uk-UA" sz="1200" i="1" kern="1200">
                                <a:latin typeface="Cambria Math" panose="02040503050406030204" pitchFamily="18" charset="0"/>
                              </a:rPr>
                              <m:t>𝜃</m:t>
                            </m:r>
                          </m:e>
                        </m:d>
                        <m:r>
                          <a:rPr lang="uk-UA" sz="1200" i="1" kern="1200">
                            <a:latin typeface="Cambria Math" panose="02040503050406030204" pitchFamily="18" charset="0"/>
                          </a:rPr>
                          <m:t>∙</m:t>
                        </m:r>
                        <m:sSup>
                          <m:sSupPr>
                            <m:ctrlPr>
                              <a:rPr lang="uk-UA" sz="1200" i="1" kern="1200">
                                <a:latin typeface="Cambria Math" panose="02040503050406030204" pitchFamily="18" charset="0"/>
                              </a:rPr>
                            </m:ctrlPr>
                          </m:sSupPr>
                          <m:e>
                            <m:r>
                              <a:rPr lang="uk-UA" sz="1200" i="1" kern="1200">
                                <a:latin typeface="Cambria Math" panose="02040503050406030204" pitchFamily="18" charset="0"/>
                              </a:rPr>
                              <m:t>𝑒</m:t>
                            </m:r>
                          </m:e>
                          <m:sup>
                            <m:r>
                              <a:rPr lang="uk-UA" sz="1200" i="1" kern="1200">
                                <a:latin typeface="Cambria Math" panose="02040503050406030204" pitchFamily="18" charset="0"/>
                              </a:rPr>
                              <m:t>−</m:t>
                            </m:r>
                            <m:r>
                              <a:rPr lang="uk-UA" sz="1200" i="1" kern="1200">
                                <a:latin typeface="Cambria Math" panose="02040503050406030204" pitchFamily="18" charset="0"/>
                              </a:rPr>
                              <m:t>𝑖</m:t>
                            </m:r>
                            <m:r>
                              <a:rPr lang="uk-UA" sz="1200" i="1" kern="1200">
                                <a:latin typeface="Cambria Math" panose="02040503050406030204" pitchFamily="18" charset="0"/>
                              </a:rPr>
                              <m:t>(</m:t>
                            </m:r>
                            <m:r>
                              <a:rPr lang="uk-UA" sz="1200" i="1" kern="1200">
                                <a:latin typeface="Cambria Math" panose="02040503050406030204" pitchFamily="18" charset="0"/>
                              </a:rPr>
                              <m:t>𝜇</m:t>
                            </m:r>
                            <m:sSub>
                              <m:sSubPr>
                                <m:ctrlPr>
                                  <a:rPr lang="uk-UA" sz="1200" i="1" kern="1200">
                                    <a:latin typeface="Cambria Math" panose="02040503050406030204" pitchFamily="18" charset="0"/>
                                  </a:rPr>
                                </m:ctrlPr>
                              </m:sSubPr>
                              <m:e>
                                <m:r>
                                  <a:rPr lang="uk-UA" sz="1200" i="1" kern="1200">
                                    <a:latin typeface="Cambria Math" panose="02040503050406030204" pitchFamily="18" charset="0"/>
                                  </a:rPr>
                                  <m:t>𝜉</m:t>
                                </m:r>
                              </m:e>
                              <m:sub>
                                <m:r>
                                  <a:rPr lang="uk-UA" sz="1200" i="1" kern="1200">
                                    <a:latin typeface="Cambria Math" panose="02040503050406030204" pitchFamily="18" charset="0"/>
                                  </a:rPr>
                                  <m:t>𝑙</m:t>
                                </m:r>
                              </m:sub>
                            </m:sSub>
                            <m:r>
                              <a:rPr lang="uk-UA" sz="1200" i="1" kern="1200">
                                <a:latin typeface="Cambria Math" panose="02040503050406030204" pitchFamily="18" charset="0"/>
                              </a:rPr>
                              <m:t>+</m:t>
                            </m:r>
                            <m:r>
                              <a:rPr lang="uk-UA" sz="1200" i="1" kern="1200">
                                <a:latin typeface="Cambria Math" panose="02040503050406030204" pitchFamily="18" charset="0"/>
                              </a:rPr>
                              <m:t>𝜃</m:t>
                            </m:r>
                            <m:sSub>
                              <m:sSubPr>
                                <m:ctrlPr>
                                  <a:rPr lang="uk-UA" sz="1200" i="1" kern="1200">
                                    <a:latin typeface="Cambria Math" panose="02040503050406030204" pitchFamily="18" charset="0"/>
                                  </a:rPr>
                                </m:ctrlPr>
                              </m:sSubPr>
                              <m:e>
                                <m:r>
                                  <a:rPr lang="uk-UA" sz="1200" i="1" kern="1200">
                                    <a:latin typeface="Cambria Math" panose="02040503050406030204" pitchFamily="18" charset="0"/>
                                  </a:rPr>
                                  <m:t>𝜉</m:t>
                                </m:r>
                              </m:e>
                              <m:sub>
                                <m:r>
                                  <a:rPr lang="uk-UA" sz="1200" i="1" kern="1200">
                                    <a:latin typeface="Cambria Math" panose="02040503050406030204" pitchFamily="18" charset="0"/>
                                  </a:rPr>
                                  <m:t>𝜃</m:t>
                                </m:r>
                              </m:sub>
                            </m:sSub>
                            <m:r>
                              <a:rPr lang="uk-UA" sz="1200" i="1" kern="1200">
                                <a:latin typeface="Cambria Math" panose="02040503050406030204" pitchFamily="18" charset="0"/>
                              </a:rPr>
                              <m:t>)</m:t>
                            </m:r>
                          </m:sup>
                        </m:sSup>
                      </m:e>
                    </m:nary>
                  </m:e>
                </m:nary>
                <m:r>
                  <a:rPr lang="en-US" sz="1200" i="1" kern="1200">
                    <a:latin typeface="Cambria Math" panose="02040503050406030204" pitchFamily="18" charset="0"/>
                  </a:rPr>
                  <m:t> </m:t>
                </m:r>
                <m:r>
                  <a:rPr lang="en-US" sz="1200" i="1" kern="1200">
                    <a:latin typeface="Cambria Math" panose="02040503050406030204" pitchFamily="18" charset="0"/>
                  </a:rPr>
                  <m:t>𝑑</m:t>
                </m:r>
                <m:r>
                  <a:rPr lang="en-US" sz="1200" i="1" kern="1200">
                    <a:latin typeface="Cambria Math" panose="02040503050406030204" pitchFamily="18" charset="0"/>
                  </a:rPr>
                  <m:t>𝜇</m:t>
                </m:r>
                <m:r>
                  <a:rPr lang="en-US" sz="1200" i="1" kern="1200">
                    <a:latin typeface="Cambria Math" panose="02040503050406030204" pitchFamily="18" charset="0"/>
                  </a:rPr>
                  <m:t>𝑑</m:t>
                </m:r>
                <m:r>
                  <a:rPr lang="en-US" sz="1200" i="1" kern="1200">
                    <a:latin typeface="Cambria Math" panose="02040503050406030204" pitchFamily="18" charset="0"/>
                  </a:rPr>
                  <m:t>𝜃</m:t>
                </m:r>
                <m:r>
                  <a:rPr lang="en-US" sz="1200" b="0" i="0" kern="1200" smtClean="0">
                    <a:latin typeface="Cambria Math" panose="02040503050406030204" pitchFamily="18" charset="0"/>
                  </a:rPr>
                  <m:t> </m:t>
                </m:r>
              </m:oMath>
            </m:oMathPara>
          </a14:m>
          <a:endParaRPr lang="uk-UA" sz="1200" kern="1200" dirty="0"/>
        </a:p>
      </dsp:txBody>
      <dsp:txXfrm>
        <a:off x="288658" y="3066930"/>
        <a:ext cx="3712963" cy="1036451"/>
      </dsp:txXfrm>
    </dsp:sp>
    <dsp:sp modelId="{55C205DE-4D77-413F-BA0F-FC7E9DBFE00C}">
      <dsp:nvSpPr>
        <dsp:cNvPr id="0" name=""/>
        <dsp:cNvSpPr/>
      </dsp:nvSpPr>
      <dsp:spPr>
        <a:xfrm>
          <a:off x="4125464" y="3565442"/>
          <a:ext cx="174157" cy="39428"/>
        </a:xfrm>
        <a:prstGeom prst="rightArrow">
          <a:avLst>
            <a:gd name="adj1" fmla="val 60000"/>
            <a:gd name="adj2" fmla="val 50000"/>
          </a:avLst>
        </a:prstGeom>
        <a:solidFill>
          <a:schemeClr val="tx1"/>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133350">
            <a:lnSpc>
              <a:spcPct val="90000"/>
            </a:lnSpc>
            <a:spcBef>
              <a:spcPct val="0"/>
            </a:spcBef>
            <a:spcAft>
              <a:spcPct val="35000"/>
            </a:spcAft>
          </a:pPr>
          <a:endParaRPr lang="uk-UA" sz="300" kern="1200"/>
        </a:p>
      </dsp:txBody>
      <dsp:txXfrm>
        <a:off x="4125464" y="3573328"/>
        <a:ext cx="162329" cy="23656"/>
      </dsp:txXfrm>
    </dsp:sp>
    <dsp:sp modelId="{B6ABC2CA-D2E5-49FE-9A92-2F85221B0FC3}">
      <dsp:nvSpPr>
        <dsp:cNvPr id="0" name=""/>
        <dsp:cNvSpPr/>
      </dsp:nvSpPr>
      <dsp:spPr>
        <a:xfrm>
          <a:off x="4402271" y="3030032"/>
          <a:ext cx="1551388" cy="1110247"/>
        </a:xfrm>
        <a:prstGeom prst="roundRect">
          <a:avLst>
            <a:gd name="adj" fmla="val 10000"/>
          </a:avLst>
        </a:prstGeom>
        <a:solidFill>
          <a:schemeClr val="lt1"/>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uk-UA" sz="1400" kern="1200" dirty="0" smtClean="0"/>
            <a:t>Отримання</a:t>
          </a:r>
        </a:p>
        <a:p>
          <a:pPr lvl="0" algn="ctr" defTabSz="622300">
            <a:lnSpc>
              <a:spcPct val="90000"/>
            </a:lnSpc>
            <a:spcBef>
              <a:spcPct val="0"/>
            </a:spcBef>
            <a:spcAft>
              <a:spcPct val="35000"/>
            </a:spcAft>
          </a:pPr>
          <a:r>
            <a:rPr lang="uk-UA" sz="1400" kern="1200" dirty="0" smtClean="0"/>
            <a:t>біт відбитку</a:t>
          </a:r>
          <a:endParaRPr lang="uk-UA" sz="1400" kern="1200" dirty="0"/>
        </a:p>
      </dsp:txBody>
      <dsp:txXfrm>
        <a:off x="4434789" y="3062550"/>
        <a:ext cx="1486352" cy="104521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E68FBC9-4D8C-4015-94C0-E06726B4ACF7}">
      <dsp:nvSpPr>
        <dsp:cNvPr id="0" name=""/>
        <dsp:cNvSpPr/>
      </dsp:nvSpPr>
      <dsp:spPr>
        <a:xfrm>
          <a:off x="1748" y="0"/>
          <a:ext cx="1788951" cy="1962150"/>
        </a:xfrm>
        <a:prstGeom prst="roundRect">
          <a:avLst>
            <a:gd name="adj" fmla="val 10000"/>
          </a:avLst>
        </a:prstGeom>
        <a:solidFill>
          <a:schemeClr val="lt1"/>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Interleaving</a:t>
          </a:r>
          <a:br>
            <a:rPr lang="en-US" sz="1400" kern="1200"/>
          </a:br>
          <a:r>
            <a:rPr lang="uk-UA" sz="1400" kern="1200"/>
            <a:t>Розділення на модуль і аргумент</a:t>
          </a:r>
          <a:r>
            <a:rPr lang="en-US" sz="1400" kern="1200"/>
            <a:t>, </a:t>
          </a:r>
          <a:r>
            <a:rPr lang="uk-UA" sz="1400" kern="1200"/>
            <a:t>беруться лише перші           </a:t>
          </a:r>
          <a:endParaRPr lang="en-US" sz="1400" kern="1200"/>
        </a:p>
        <a:p>
          <a:pPr lvl="0" algn="ctr" defTabSz="622300">
            <a:lnSpc>
              <a:spcPct val="90000"/>
            </a:lnSpc>
            <a:spcBef>
              <a:spcPct val="0"/>
            </a:spcBef>
            <a:spcAft>
              <a:spcPct val="35000"/>
            </a:spcAft>
          </a:pPr>
          <a14:m xmlns:a14="http://schemas.microsoft.com/office/drawing/2010/main">
            <m:oMath xmlns:m="http://schemas.openxmlformats.org/officeDocument/2006/math">
              <m:r>
                <a:rPr lang="uk-UA" sz="1400" i="1" kern="1200">
                  <a:latin typeface="Cambria Math"/>
                </a:rPr>
                <m:t>21×21</m:t>
              </m:r>
            </m:oMath>
          </a14:m>
          <a:r>
            <a:rPr lang="uk-UA" sz="1400" kern="1200"/>
            <a:t> пікселя</a:t>
          </a:r>
        </a:p>
        <a:p>
          <a:pPr lvl="0" algn="ctr" defTabSz="622300">
            <a:lnSpc>
              <a:spcPct val="90000"/>
            </a:lnSpc>
            <a:spcBef>
              <a:spcPct val="0"/>
            </a:spcBef>
            <a:spcAft>
              <a:spcPct val="35000"/>
            </a:spcAft>
          </a:pPr>
          <a:endParaRPr lang="en-US" sz="1200" kern="1200" dirty="0" smtClean="0"/>
        </a:p>
      </dsp:txBody>
      <dsp:txXfrm>
        <a:off x="54145" y="52397"/>
        <a:ext cx="1684157" cy="185735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E68FBC9-4D8C-4015-94C0-E06726B4ACF7}">
      <dsp:nvSpPr>
        <dsp:cNvPr id="0" name=""/>
        <dsp:cNvSpPr/>
      </dsp:nvSpPr>
      <dsp:spPr>
        <a:xfrm>
          <a:off x="1790" y="0"/>
          <a:ext cx="1089914" cy="771524"/>
        </a:xfrm>
        <a:prstGeom prst="roundRect">
          <a:avLst>
            <a:gd name="adj" fmla="val 10000"/>
          </a:avLst>
        </a:prstGeom>
        <a:solidFill>
          <a:schemeClr val="lt1"/>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uk-UA" sz="1400" kern="1200" dirty="0" smtClean="0"/>
            <a:t>Фільтр</a:t>
          </a:r>
          <a:r>
            <a:rPr lang="uk-UA" sz="2800" kern="1200" dirty="0" smtClean="0"/>
            <a:t> </a:t>
          </a:r>
          <a14:m xmlns:a14="http://schemas.microsoft.com/office/drawing/2010/main">
            <m:oMath xmlns:m="http://schemas.openxmlformats.org/officeDocument/2006/math">
              <m:d>
                <m:dPr>
                  <m:begChr m:val="["/>
                  <m:endChr m:val="]"/>
                  <m:ctrlPr>
                    <a:rPr lang="uk-UA" sz="1400" i="1" kern="1200" smtClean="0">
                      <a:latin typeface="Cambria Math" panose="02040503050406030204" pitchFamily="18" charset="0"/>
                    </a:rPr>
                  </m:ctrlPr>
                </m:dPr>
                <m:e>
                  <m:m>
                    <m:mPr>
                      <m:mcs>
                        <m:mc>
                          <m:mcPr>
                            <m:count m:val="2"/>
                            <m:mcJc m:val="center"/>
                          </m:mcPr>
                        </m:mc>
                      </m:mcs>
                      <m:ctrlPr>
                        <a:rPr lang="uk-UA" sz="1400" i="1" kern="1200">
                          <a:latin typeface="Cambria Math" panose="02040503050406030204" pitchFamily="18" charset="0"/>
                        </a:rPr>
                      </m:ctrlPr>
                    </m:mPr>
                    <m:mr>
                      <m:e>
                        <m:r>
                          <a:rPr lang="uk-UA" sz="1400" i="1" kern="1200">
                            <a:latin typeface="Cambria Math" panose="02040503050406030204" pitchFamily="18" charset="0"/>
                          </a:rPr>
                          <m:t>−1</m:t>
                        </m:r>
                      </m:e>
                      <m:e>
                        <m:r>
                          <a:rPr lang="uk-UA" sz="1400" i="1" kern="1200">
                            <a:latin typeface="Cambria Math" panose="02040503050406030204" pitchFamily="18" charset="0"/>
                          </a:rPr>
                          <m:t>1</m:t>
                        </m:r>
                      </m:e>
                    </m:mr>
                    <m:mr>
                      <m:e>
                        <m:r>
                          <a:rPr lang="uk-UA" sz="1400" i="1" kern="1200">
                            <a:latin typeface="Cambria Math" panose="02040503050406030204" pitchFamily="18" charset="0"/>
                          </a:rPr>
                          <m:t>1</m:t>
                        </m:r>
                      </m:e>
                      <m:e>
                        <m:r>
                          <a:rPr lang="uk-UA" sz="1400" i="1" kern="1200">
                            <a:latin typeface="Cambria Math" panose="02040503050406030204" pitchFamily="18" charset="0"/>
                          </a:rPr>
                          <m:t>−1</m:t>
                        </m:r>
                      </m:e>
                    </m:mr>
                  </m:m>
                </m:e>
              </m:d>
            </m:oMath>
          </a14:m>
          <a:endParaRPr lang="uk-UA" sz="1400" kern="1200" dirty="0"/>
        </a:p>
      </dsp:txBody>
      <dsp:txXfrm>
        <a:off x="24387" y="22597"/>
        <a:ext cx="1044720" cy="726330"/>
      </dsp:txXfrm>
    </dsp:sp>
    <dsp:sp modelId="{07C30667-3B68-486D-8E6F-0DA5C93BB6B8}">
      <dsp:nvSpPr>
        <dsp:cNvPr id="0" name=""/>
        <dsp:cNvSpPr/>
      </dsp:nvSpPr>
      <dsp:spPr>
        <a:xfrm flipV="1">
          <a:off x="1228913" y="362299"/>
          <a:ext cx="174627" cy="46926"/>
        </a:xfrm>
        <a:prstGeom prst="rightArrow">
          <a:avLst>
            <a:gd name="adj1" fmla="val 60000"/>
            <a:gd name="adj2" fmla="val 50000"/>
          </a:avLst>
        </a:prstGeom>
        <a:solidFill>
          <a:schemeClr val="tx1"/>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uk-UA" sz="500" kern="1200"/>
        </a:p>
      </dsp:txBody>
      <dsp:txXfrm rot="10800000">
        <a:off x="1228913" y="371684"/>
        <a:ext cx="160549" cy="28156"/>
      </dsp:txXfrm>
    </dsp:sp>
    <dsp:sp modelId="{6D5C3FA4-02DE-4D1C-9DD4-3B76A68DF3B8}">
      <dsp:nvSpPr>
        <dsp:cNvPr id="0" name=""/>
        <dsp:cNvSpPr/>
      </dsp:nvSpPr>
      <dsp:spPr>
        <a:xfrm>
          <a:off x="1527670" y="0"/>
          <a:ext cx="1089914" cy="771524"/>
        </a:xfrm>
        <a:prstGeom prst="roundRect">
          <a:avLst>
            <a:gd name="adj" fmla="val 10000"/>
          </a:avLst>
        </a:prstGeom>
        <a:solidFill>
          <a:schemeClr val="lt1"/>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dirty="0" smtClean="0"/>
            <a:t>Threshold (</a:t>
          </a:r>
          <a:r>
            <a:rPr lang="uk-UA" sz="1400" kern="1200" dirty="0" smtClean="0"/>
            <a:t>Заміна на 1</a:t>
          </a:r>
          <a:r>
            <a:rPr lang="en-US" sz="1400" kern="1200" dirty="0" smtClean="0"/>
            <a:t>/0)</a:t>
          </a:r>
          <a:endParaRPr lang="uk-UA" sz="1400" kern="1200" dirty="0"/>
        </a:p>
      </dsp:txBody>
      <dsp:txXfrm>
        <a:off x="1550267" y="22597"/>
        <a:ext cx="1044720" cy="72633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E68FBC9-4D8C-4015-94C0-E06726B4ACF7}">
      <dsp:nvSpPr>
        <dsp:cNvPr id="0" name=""/>
        <dsp:cNvSpPr/>
      </dsp:nvSpPr>
      <dsp:spPr>
        <a:xfrm>
          <a:off x="0" y="2"/>
          <a:ext cx="1097280" cy="1962147"/>
        </a:xfrm>
        <a:prstGeom prst="roundRect">
          <a:avLst>
            <a:gd name="adj" fmla="val 10000"/>
          </a:avLst>
        </a:prstGeom>
        <a:solidFill>
          <a:schemeClr val="lt1"/>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dirty="0" smtClean="0"/>
            <a:t>XOR</a:t>
          </a:r>
          <a:endParaRPr lang="en-US" sz="1200" kern="1200" dirty="0" smtClean="0"/>
        </a:p>
      </dsp:txBody>
      <dsp:txXfrm>
        <a:off x="32138" y="32140"/>
        <a:ext cx="1033004" cy="1897871"/>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E68FBC9-4D8C-4015-94C0-E06726B4ACF7}">
      <dsp:nvSpPr>
        <dsp:cNvPr id="0" name=""/>
        <dsp:cNvSpPr/>
      </dsp:nvSpPr>
      <dsp:spPr>
        <a:xfrm>
          <a:off x="1" y="218150"/>
          <a:ext cx="1121621" cy="672972"/>
        </a:xfrm>
        <a:prstGeom prst="roundRect">
          <a:avLst>
            <a:gd name="adj" fmla="val 10000"/>
          </a:avLst>
        </a:prstGeom>
        <a:solidFill>
          <a:schemeClr val="lt1"/>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uk-UA" sz="1400" kern="1200" dirty="0" smtClean="0"/>
            <a:t>Фільтр</a:t>
          </a:r>
          <a14:m xmlns:a14="http://schemas.microsoft.com/office/drawing/2010/main">
            <m:oMath xmlns:m="http://schemas.openxmlformats.org/officeDocument/2006/math">
              <m:d>
                <m:dPr>
                  <m:begChr m:val="["/>
                  <m:endChr m:val="]"/>
                  <m:ctrlPr>
                    <a:rPr lang="uk-UA" sz="1400" i="1" kern="1200" smtClean="0">
                      <a:latin typeface="Cambria Math" panose="02040503050406030204" pitchFamily="18" charset="0"/>
                    </a:rPr>
                  </m:ctrlPr>
                </m:dPr>
                <m:e>
                  <m:m>
                    <m:mPr>
                      <m:mcs>
                        <m:mc>
                          <m:mcPr>
                            <m:count m:val="2"/>
                            <m:mcJc m:val="center"/>
                          </m:mcPr>
                        </m:mc>
                      </m:mcs>
                      <m:ctrlPr>
                        <a:rPr lang="uk-UA" sz="1400" i="1" kern="1200">
                          <a:latin typeface="Cambria Math" panose="02040503050406030204" pitchFamily="18" charset="0"/>
                        </a:rPr>
                      </m:ctrlPr>
                    </m:mPr>
                    <m:mr>
                      <m:e>
                        <m:r>
                          <a:rPr lang="uk-UA" sz="1400" i="1" kern="1200">
                            <a:latin typeface="Cambria Math" panose="02040503050406030204" pitchFamily="18" charset="0"/>
                          </a:rPr>
                          <m:t>−1</m:t>
                        </m:r>
                      </m:e>
                      <m:e>
                        <m:r>
                          <a:rPr lang="uk-UA" sz="1400" i="1" kern="1200">
                            <a:latin typeface="Cambria Math" panose="02040503050406030204" pitchFamily="18" charset="0"/>
                          </a:rPr>
                          <m:t>1</m:t>
                        </m:r>
                      </m:e>
                    </m:mr>
                    <m:mr>
                      <m:e>
                        <m:r>
                          <a:rPr lang="uk-UA" sz="1400" i="1" kern="1200">
                            <a:latin typeface="Cambria Math" panose="02040503050406030204" pitchFamily="18" charset="0"/>
                          </a:rPr>
                          <m:t>1</m:t>
                        </m:r>
                      </m:e>
                      <m:e>
                        <m:r>
                          <a:rPr lang="uk-UA" sz="1400" i="1" kern="1200">
                            <a:latin typeface="Cambria Math" panose="02040503050406030204" pitchFamily="18" charset="0"/>
                          </a:rPr>
                          <m:t>−1</m:t>
                        </m:r>
                      </m:e>
                    </m:mr>
                  </m:m>
                </m:e>
              </m:d>
            </m:oMath>
          </a14:m>
          <a:endParaRPr lang="uk-UA" sz="1200" kern="1200" dirty="0"/>
        </a:p>
      </dsp:txBody>
      <dsp:txXfrm>
        <a:off x="19712" y="237861"/>
        <a:ext cx="1082199" cy="633550"/>
      </dsp:txXfrm>
    </dsp:sp>
    <dsp:sp modelId="{07C30667-3B68-486D-8E6F-0DA5C93BB6B8}">
      <dsp:nvSpPr>
        <dsp:cNvPr id="0" name=""/>
        <dsp:cNvSpPr/>
      </dsp:nvSpPr>
      <dsp:spPr>
        <a:xfrm rot="21585343" flipV="1">
          <a:off x="1263401" y="533871"/>
          <a:ext cx="180446" cy="48291"/>
        </a:xfrm>
        <a:prstGeom prst="rightArrow">
          <a:avLst>
            <a:gd name="adj1" fmla="val 60000"/>
            <a:gd name="adj2" fmla="val 50000"/>
          </a:avLst>
        </a:prstGeom>
        <a:solidFill>
          <a:schemeClr val="tx1"/>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uk-UA" sz="1200" kern="1200"/>
        </a:p>
      </dsp:txBody>
      <dsp:txXfrm rot="-10800000">
        <a:off x="1263401" y="543560"/>
        <a:ext cx="165959" cy="28975"/>
      </dsp:txXfrm>
    </dsp:sp>
    <dsp:sp modelId="{6D5C3FA4-02DE-4D1C-9DD4-3B76A68DF3B8}">
      <dsp:nvSpPr>
        <dsp:cNvPr id="0" name=""/>
        <dsp:cNvSpPr/>
      </dsp:nvSpPr>
      <dsp:spPr>
        <a:xfrm>
          <a:off x="1572111" y="224853"/>
          <a:ext cx="1121621" cy="672972"/>
        </a:xfrm>
        <a:prstGeom prst="roundRect">
          <a:avLst>
            <a:gd name="adj" fmla="val 10000"/>
          </a:avLst>
        </a:prstGeom>
        <a:solidFill>
          <a:schemeClr val="lt1"/>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dirty="0" smtClean="0"/>
            <a:t>Threshold</a:t>
          </a:r>
          <a:endParaRPr lang="uk-UA" sz="1200" kern="1200" dirty="0"/>
        </a:p>
      </dsp:txBody>
      <dsp:txXfrm>
        <a:off x="1591822" y="244564"/>
        <a:ext cx="1082199" cy="63355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2B06AD-3AEB-4605-872D-C030D7F33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bachelor_thesis_template.dot</Template>
  <TotalTime>14061</TotalTime>
  <Pages>71</Pages>
  <Words>38203</Words>
  <Characters>21776</Characters>
  <Application>Microsoft Office Word</Application>
  <DocSecurity>0</DocSecurity>
  <Lines>181</Lines>
  <Paragraphs>119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59860</CharactersWithSpaces>
  <SharedDoc>false</SharedDoc>
  <HLinks>
    <vt:vector size="222" baseType="variant">
      <vt:variant>
        <vt:i4>1900606</vt:i4>
      </vt:variant>
      <vt:variant>
        <vt:i4>218</vt:i4>
      </vt:variant>
      <vt:variant>
        <vt:i4>0</vt:i4>
      </vt:variant>
      <vt:variant>
        <vt:i4>5</vt:i4>
      </vt:variant>
      <vt:variant>
        <vt:lpwstr/>
      </vt:variant>
      <vt:variant>
        <vt:lpwstr>_Toc483312834</vt:lpwstr>
      </vt:variant>
      <vt:variant>
        <vt:i4>1900606</vt:i4>
      </vt:variant>
      <vt:variant>
        <vt:i4>212</vt:i4>
      </vt:variant>
      <vt:variant>
        <vt:i4>0</vt:i4>
      </vt:variant>
      <vt:variant>
        <vt:i4>5</vt:i4>
      </vt:variant>
      <vt:variant>
        <vt:lpwstr/>
      </vt:variant>
      <vt:variant>
        <vt:lpwstr>_Toc483312833</vt:lpwstr>
      </vt:variant>
      <vt:variant>
        <vt:i4>1900606</vt:i4>
      </vt:variant>
      <vt:variant>
        <vt:i4>206</vt:i4>
      </vt:variant>
      <vt:variant>
        <vt:i4>0</vt:i4>
      </vt:variant>
      <vt:variant>
        <vt:i4>5</vt:i4>
      </vt:variant>
      <vt:variant>
        <vt:lpwstr/>
      </vt:variant>
      <vt:variant>
        <vt:lpwstr>_Toc483312832</vt:lpwstr>
      </vt:variant>
      <vt:variant>
        <vt:i4>1900606</vt:i4>
      </vt:variant>
      <vt:variant>
        <vt:i4>200</vt:i4>
      </vt:variant>
      <vt:variant>
        <vt:i4>0</vt:i4>
      </vt:variant>
      <vt:variant>
        <vt:i4>5</vt:i4>
      </vt:variant>
      <vt:variant>
        <vt:lpwstr/>
      </vt:variant>
      <vt:variant>
        <vt:lpwstr>_Toc483312831</vt:lpwstr>
      </vt:variant>
      <vt:variant>
        <vt:i4>1900606</vt:i4>
      </vt:variant>
      <vt:variant>
        <vt:i4>194</vt:i4>
      </vt:variant>
      <vt:variant>
        <vt:i4>0</vt:i4>
      </vt:variant>
      <vt:variant>
        <vt:i4>5</vt:i4>
      </vt:variant>
      <vt:variant>
        <vt:lpwstr/>
      </vt:variant>
      <vt:variant>
        <vt:lpwstr>_Toc483312830</vt:lpwstr>
      </vt:variant>
      <vt:variant>
        <vt:i4>1835070</vt:i4>
      </vt:variant>
      <vt:variant>
        <vt:i4>188</vt:i4>
      </vt:variant>
      <vt:variant>
        <vt:i4>0</vt:i4>
      </vt:variant>
      <vt:variant>
        <vt:i4>5</vt:i4>
      </vt:variant>
      <vt:variant>
        <vt:lpwstr/>
      </vt:variant>
      <vt:variant>
        <vt:lpwstr>_Toc483312829</vt:lpwstr>
      </vt:variant>
      <vt:variant>
        <vt:i4>1835070</vt:i4>
      </vt:variant>
      <vt:variant>
        <vt:i4>182</vt:i4>
      </vt:variant>
      <vt:variant>
        <vt:i4>0</vt:i4>
      </vt:variant>
      <vt:variant>
        <vt:i4>5</vt:i4>
      </vt:variant>
      <vt:variant>
        <vt:lpwstr/>
      </vt:variant>
      <vt:variant>
        <vt:lpwstr>_Toc483312828</vt:lpwstr>
      </vt:variant>
      <vt:variant>
        <vt:i4>1835070</vt:i4>
      </vt:variant>
      <vt:variant>
        <vt:i4>176</vt:i4>
      </vt:variant>
      <vt:variant>
        <vt:i4>0</vt:i4>
      </vt:variant>
      <vt:variant>
        <vt:i4>5</vt:i4>
      </vt:variant>
      <vt:variant>
        <vt:lpwstr/>
      </vt:variant>
      <vt:variant>
        <vt:lpwstr>_Toc483312827</vt:lpwstr>
      </vt:variant>
      <vt:variant>
        <vt:i4>1835070</vt:i4>
      </vt:variant>
      <vt:variant>
        <vt:i4>170</vt:i4>
      </vt:variant>
      <vt:variant>
        <vt:i4>0</vt:i4>
      </vt:variant>
      <vt:variant>
        <vt:i4>5</vt:i4>
      </vt:variant>
      <vt:variant>
        <vt:lpwstr/>
      </vt:variant>
      <vt:variant>
        <vt:lpwstr>_Toc483312826</vt:lpwstr>
      </vt:variant>
      <vt:variant>
        <vt:i4>1835070</vt:i4>
      </vt:variant>
      <vt:variant>
        <vt:i4>164</vt:i4>
      </vt:variant>
      <vt:variant>
        <vt:i4>0</vt:i4>
      </vt:variant>
      <vt:variant>
        <vt:i4>5</vt:i4>
      </vt:variant>
      <vt:variant>
        <vt:lpwstr/>
      </vt:variant>
      <vt:variant>
        <vt:lpwstr>_Toc483312825</vt:lpwstr>
      </vt:variant>
      <vt:variant>
        <vt:i4>1835070</vt:i4>
      </vt:variant>
      <vt:variant>
        <vt:i4>158</vt:i4>
      </vt:variant>
      <vt:variant>
        <vt:i4>0</vt:i4>
      </vt:variant>
      <vt:variant>
        <vt:i4>5</vt:i4>
      </vt:variant>
      <vt:variant>
        <vt:lpwstr/>
      </vt:variant>
      <vt:variant>
        <vt:lpwstr>_Toc483312824</vt:lpwstr>
      </vt:variant>
      <vt:variant>
        <vt:i4>1835070</vt:i4>
      </vt:variant>
      <vt:variant>
        <vt:i4>152</vt:i4>
      </vt:variant>
      <vt:variant>
        <vt:i4>0</vt:i4>
      </vt:variant>
      <vt:variant>
        <vt:i4>5</vt:i4>
      </vt:variant>
      <vt:variant>
        <vt:lpwstr/>
      </vt:variant>
      <vt:variant>
        <vt:lpwstr>_Toc483312823</vt:lpwstr>
      </vt:variant>
      <vt:variant>
        <vt:i4>1835070</vt:i4>
      </vt:variant>
      <vt:variant>
        <vt:i4>146</vt:i4>
      </vt:variant>
      <vt:variant>
        <vt:i4>0</vt:i4>
      </vt:variant>
      <vt:variant>
        <vt:i4>5</vt:i4>
      </vt:variant>
      <vt:variant>
        <vt:lpwstr/>
      </vt:variant>
      <vt:variant>
        <vt:lpwstr>_Toc483312822</vt:lpwstr>
      </vt:variant>
      <vt:variant>
        <vt:i4>1835070</vt:i4>
      </vt:variant>
      <vt:variant>
        <vt:i4>140</vt:i4>
      </vt:variant>
      <vt:variant>
        <vt:i4>0</vt:i4>
      </vt:variant>
      <vt:variant>
        <vt:i4>5</vt:i4>
      </vt:variant>
      <vt:variant>
        <vt:lpwstr/>
      </vt:variant>
      <vt:variant>
        <vt:lpwstr>_Toc483312821</vt:lpwstr>
      </vt:variant>
      <vt:variant>
        <vt:i4>1835070</vt:i4>
      </vt:variant>
      <vt:variant>
        <vt:i4>134</vt:i4>
      </vt:variant>
      <vt:variant>
        <vt:i4>0</vt:i4>
      </vt:variant>
      <vt:variant>
        <vt:i4>5</vt:i4>
      </vt:variant>
      <vt:variant>
        <vt:lpwstr/>
      </vt:variant>
      <vt:variant>
        <vt:lpwstr>_Toc483312820</vt:lpwstr>
      </vt:variant>
      <vt:variant>
        <vt:i4>2031678</vt:i4>
      </vt:variant>
      <vt:variant>
        <vt:i4>128</vt:i4>
      </vt:variant>
      <vt:variant>
        <vt:i4>0</vt:i4>
      </vt:variant>
      <vt:variant>
        <vt:i4>5</vt:i4>
      </vt:variant>
      <vt:variant>
        <vt:lpwstr/>
      </vt:variant>
      <vt:variant>
        <vt:lpwstr>_Toc483312819</vt:lpwstr>
      </vt:variant>
      <vt:variant>
        <vt:i4>2031678</vt:i4>
      </vt:variant>
      <vt:variant>
        <vt:i4>122</vt:i4>
      </vt:variant>
      <vt:variant>
        <vt:i4>0</vt:i4>
      </vt:variant>
      <vt:variant>
        <vt:i4>5</vt:i4>
      </vt:variant>
      <vt:variant>
        <vt:lpwstr/>
      </vt:variant>
      <vt:variant>
        <vt:lpwstr>_Toc483312818</vt:lpwstr>
      </vt:variant>
      <vt:variant>
        <vt:i4>2031678</vt:i4>
      </vt:variant>
      <vt:variant>
        <vt:i4>116</vt:i4>
      </vt:variant>
      <vt:variant>
        <vt:i4>0</vt:i4>
      </vt:variant>
      <vt:variant>
        <vt:i4>5</vt:i4>
      </vt:variant>
      <vt:variant>
        <vt:lpwstr/>
      </vt:variant>
      <vt:variant>
        <vt:lpwstr>_Toc483312817</vt:lpwstr>
      </vt:variant>
      <vt:variant>
        <vt:i4>2031678</vt:i4>
      </vt:variant>
      <vt:variant>
        <vt:i4>110</vt:i4>
      </vt:variant>
      <vt:variant>
        <vt:i4>0</vt:i4>
      </vt:variant>
      <vt:variant>
        <vt:i4>5</vt:i4>
      </vt:variant>
      <vt:variant>
        <vt:lpwstr/>
      </vt:variant>
      <vt:variant>
        <vt:lpwstr>_Toc483312816</vt:lpwstr>
      </vt:variant>
      <vt:variant>
        <vt:i4>2031678</vt:i4>
      </vt:variant>
      <vt:variant>
        <vt:i4>104</vt:i4>
      </vt:variant>
      <vt:variant>
        <vt:i4>0</vt:i4>
      </vt:variant>
      <vt:variant>
        <vt:i4>5</vt:i4>
      </vt:variant>
      <vt:variant>
        <vt:lpwstr/>
      </vt:variant>
      <vt:variant>
        <vt:lpwstr>_Toc483312815</vt:lpwstr>
      </vt:variant>
      <vt:variant>
        <vt:i4>2031678</vt:i4>
      </vt:variant>
      <vt:variant>
        <vt:i4>98</vt:i4>
      </vt:variant>
      <vt:variant>
        <vt:i4>0</vt:i4>
      </vt:variant>
      <vt:variant>
        <vt:i4>5</vt:i4>
      </vt:variant>
      <vt:variant>
        <vt:lpwstr/>
      </vt:variant>
      <vt:variant>
        <vt:lpwstr>_Toc483312814</vt:lpwstr>
      </vt:variant>
      <vt:variant>
        <vt:i4>2031678</vt:i4>
      </vt:variant>
      <vt:variant>
        <vt:i4>92</vt:i4>
      </vt:variant>
      <vt:variant>
        <vt:i4>0</vt:i4>
      </vt:variant>
      <vt:variant>
        <vt:i4>5</vt:i4>
      </vt:variant>
      <vt:variant>
        <vt:lpwstr/>
      </vt:variant>
      <vt:variant>
        <vt:lpwstr>_Toc483312813</vt:lpwstr>
      </vt:variant>
      <vt:variant>
        <vt:i4>2031678</vt:i4>
      </vt:variant>
      <vt:variant>
        <vt:i4>86</vt:i4>
      </vt:variant>
      <vt:variant>
        <vt:i4>0</vt:i4>
      </vt:variant>
      <vt:variant>
        <vt:i4>5</vt:i4>
      </vt:variant>
      <vt:variant>
        <vt:lpwstr/>
      </vt:variant>
      <vt:variant>
        <vt:lpwstr>_Toc483312812</vt:lpwstr>
      </vt:variant>
      <vt:variant>
        <vt:i4>2031678</vt:i4>
      </vt:variant>
      <vt:variant>
        <vt:i4>80</vt:i4>
      </vt:variant>
      <vt:variant>
        <vt:i4>0</vt:i4>
      </vt:variant>
      <vt:variant>
        <vt:i4>5</vt:i4>
      </vt:variant>
      <vt:variant>
        <vt:lpwstr/>
      </vt:variant>
      <vt:variant>
        <vt:lpwstr>_Toc483312811</vt:lpwstr>
      </vt:variant>
      <vt:variant>
        <vt:i4>2031678</vt:i4>
      </vt:variant>
      <vt:variant>
        <vt:i4>74</vt:i4>
      </vt:variant>
      <vt:variant>
        <vt:i4>0</vt:i4>
      </vt:variant>
      <vt:variant>
        <vt:i4>5</vt:i4>
      </vt:variant>
      <vt:variant>
        <vt:lpwstr/>
      </vt:variant>
      <vt:variant>
        <vt:lpwstr>_Toc483312810</vt:lpwstr>
      </vt:variant>
      <vt:variant>
        <vt:i4>1966142</vt:i4>
      </vt:variant>
      <vt:variant>
        <vt:i4>68</vt:i4>
      </vt:variant>
      <vt:variant>
        <vt:i4>0</vt:i4>
      </vt:variant>
      <vt:variant>
        <vt:i4>5</vt:i4>
      </vt:variant>
      <vt:variant>
        <vt:lpwstr/>
      </vt:variant>
      <vt:variant>
        <vt:lpwstr>_Toc483312809</vt:lpwstr>
      </vt:variant>
      <vt:variant>
        <vt:i4>1966142</vt:i4>
      </vt:variant>
      <vt:variant>
        <vt:i4>62</vt:i4>
      </vt:variant>
      <vt:variant>
        <vt:i4>0</vt:i4>
      </vt:variant>
      <vt:variant>
        <vt:i4>5</vt:i4>
      </vt:variant>
      <vt:variant>
        <vt:lpwstr/>
      </vt:variant>
      <vt:variant>
        <vt:lpwstr>_Toc483312808</vt:lpwstr>
      </vt:variant>
      <vt:variant>
        <vt:i4>1966142</vt:i4>
      </vt:variant>
      <vt:variant>
        <vt:i4>56</vt:i4>
      </vt:variant>
      <vt:variant>
        <vt:i4>0</vt:i4>
      </vt:variant>
      <vt:variant>
        <vt:i4>5</vt:i4>
      </vt:variant>
      <vt:variant>
        <vt:lpwstr/>
      </vt:variant>
      <vt:variant>
        <vt:lpwstr>_Toc483312807</vt:lpwstr>
      </vt:variant>
      <vt:variant>
        <vt:i4>1966142</vt:i4>
      </vt:variant>
      <vt:variant>
        <vt:i4>50</vt:i4>
      </vt:variant>
      <vt:variant>
        <vt:i4>0</vt:i4>
      </vt:variant>
      <vt:variant>
        <vt:i4>5</vt:i4>
      </vt:variant>
      <vt:variant>
        <vt:lpwstr/>
      </vt:variant>
      <vt:variant>
        <vt:lpwstr>_Toc483312806</vt:lpwstr>
      </vt:variant>
      <vt:variant>
        <vt:i4>1966142</vt:i4>
      </vt:variant>
      <vt:variant>
        <vt:i4>44</vt:i4>
      </vt:variant>
      <vt:variant>
        <vt:i4>0</vt:i4>
      </vt:variant>
      <vt:variant>
        <vt:i4>5</vt:i4>
      </vt:variant>
      <vt:variant>
        <vt:lpwstr/>
      </vt:variant>
      <vt:variant>
        <vt:lpwstr>_Toc483312805</vt:lpwstr>
      </vt:variant>
      <vt:variant>
        <vt:i4>1966142</vt:i4>
      </vt:variant>
      <vt:variant>
        <vt:i4>38</vt:i4>
      </vt:variant>
      <vt:variant>
        <vt:i4>0</vt:i4>
      </vt:variant>
      <vt:variant>
        <vt:i4>5</vt:i4>
      </vt:variant>
      <vt:variant>
        <vt:lpwstr/>
      </vt:variant>
      <vt:variant>
        <vt:lpwstr>_Toc483312804</vt:lpwstr>
      </vt:variant>
      <vt:variant>
        <vt:i4>1966142</vt:i4>
      </vt:variant>
      <vt:variant>
        <vt:i4>32</vt:i4>
      </vt:variant>
      <vt:variant>
        <vt:i4>0</vt:i4>
      </vt:variant>
      <vt:variant>
        <vt:i4>5</vt:i4>
      </vt:variant>
      <vt:variant>
        <vt:lpwstr/>
      </vt:variant>
      <vt:variant>
        <vt:lpwstr>_Toc483312803</vt:lpwstr>
      </vt:variant>
      <vt:variant>
        <vt:i4>1966142</vt:i4>
      </vt:variant>
      <vt:variant>
        <vt:i4>26</vt:i4>
      </vt:variant>
      <vt:variant>
        <vt:i4>0</vt:i4>
      </vt:variant>
      <vt:variant>
        <vt:i4>5</vt:i4>
      </vt:variant>
      <vt:variant>
        <vt:lpwstr/>
      </vt:variant>
      <vt:variant>
        <vt:lpwstr>_Toc483312802</vt:lpwstr>
      </vt:variant>
      <vt:variant>
        <vt:i4>1966142</vt:i4>
      </vt:variant>
      <vt:variant>
        <vt:i4>20</vt:i4>
      </vt:variant>
      <vt:variant>
        <vt:i4>0</vt:i4>
      </vt:variant>
      <vt:variant>
        <vt:i4>5</vt:i4>
      </vt:variant>
      <vt:variant>
        <vt:lpwstr/>
      </vt:variant>
      <vt:variant>
        <vt:lpwstr>_Toc483312801</vt:lpwstr>
      </vt:variant>
      <vt:variant>
        <vt:i4>1966142</vt:i4>
      </vt:variant>
      <vt:variant>
        <vt:i4>14</vt:i4>
      </vt:variant>
      <vt:variant>
        <vt:i4>0</vt:i4>
      </vt:variant>
      <vt:variant>
        <vt:i4>5</vt:i4>
      </vt:variant>
      <vt:variant>
        <vt:lpwstr/>
      </vt:variant>
      <vt:variant>
        <vt:lpwstr>_Toc483312800</vt:lpwstr>
      </vt:variant>
      <vt:variant>
        <vt:i4>1507377</vt:i4>
      </vt:variant>
      <vt:variant>
        <vt:i4>8</vt:i4>
      </vt:variant>
      <vt:variant>
        <vt:i4>0</vt:i4>
      </vt:variant>
      <vt:variant>
        <vt:i4>5</vt:i4>
      </vt:variant>
      <vt:variant>
        <vt:lpwstr/>
      </vt:variant>
      <vt:variant>
        <vt:lpwstr>_Toc483312799</vt:lpwstr>
      </vt:variant>
      <vt:variant>
        <vt:i4>1507377</vt:i4>
      </vt:variant>
      <vt:variant>
        <vt:i4>2</vt:i4>
      </vt:variant>
      <vt:variant>
        <vt:i4>0</vt:i4>
      </vt:variant>
      <vt:variant>
        <vt:i4>5</vt:i4>
      </vt:variant>
      <vt:variant>
        <vt:lpwstr/>
      </vt:variant>
      <vt:variant>
        <vt:lpwstr>_Toc483312798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Волк Илья</dc:creator>
  <cp:keywords/>
  <cp:lastModifiedBy>Волк Илья</cp:lastModifiedBy>
  <cp:revision>201</cp:revision>
  <cp:lastPrinted>2015-12-03T15:30:00Z</cp:lastPrinted>
  <dcterms:created xsi:type="dcterms:W3CDTF">2018-05-20T22:24:00Z</dcterms:created>
  <dcterms:modified xsi:type="dcterms:W3CDTF">2018-06-17T23:32:00Z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ies>
</file>